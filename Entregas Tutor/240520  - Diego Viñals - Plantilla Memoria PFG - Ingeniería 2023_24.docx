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422316">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422316">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ED08B2C" w14:textId="2B6B2342" w:rsidR="00BA14B7"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mi familia, Papá, Mamá, Pablo, Javi y </w:t>
      </w:r>
      <w:proofErr w:type="spellStart"/>
      <w:r>
        <w:rPr>
          <w:rFonts w:ascii="Cambria" w:hAnsi="Cambria" w:cs="Arial"/>
          <w:i/>
          <w:sz w:val="28"/>
          <w:szCs w:val="24"/>
          <w:lang w:eastAsia="es-ES_tradnl"/>
        </w:rPr>
        <w:t>Almu</w:t>
      </w:r>
      <w:proofErr w:type="spellEnd"/>
      <w:r w:rsidR="00F33824">
        <w:rPr>
          <w:rFonts w:ascii="Cambria" w:hAnsi="Cambria" w:cs="Arial"/>
          <w:i/>
          <w:sz w:val="28"/>
          <w:szCs w:val="24"/>
          <w:lang w:eastAsia="es-ES_tradnl"/>
        </w:rPr>
        <w:t>.</w:t>
      </w:r>
    </w:p>
    <w:p w14:paraId="3B6EE72B" w14:textId="27D0CABE" w:rsidR="00E46FB0" w:rsidRPr="00E46FB0" w:rsidRDefault="00BA14B7"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A Sofía  </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422316">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2" w14:textId="56C58070" w:rsidR="00CB0A14" w:rsidRDefault="0025012A" w:rsidP="0025012A">
      <w:pPr>
        <w:rPr>
          <w:lang w:eastAsia="es-ES_tradnl"/>
        </w:rPr>
      </w:pPr>
      <w:r w:rsidRPr="0025012A">
        <w:rPr>
          <w:lang w:eastAsia="es-ES_tradnl"/>
        </w:rPr>
        <w:t>Quisiera expresar mi más sincero agradecimiento a todas aquellas personas que han hecho posible la realización de este proyecto. En primer lugar, a mi familia, cuyo apoyo incondicional ha sido el pilar fundamental de mi desarrollo tanto personal como profesional.</w:t>
      </w:r>
    </w:p>
    <w:p w14:paraId="4C6E1C1C" w14:textId="1DD51A10" w:rsidR="0025012A" w:rsidRDefault="0025012A" w:rsidP="0025012A">
      <w:pPr>
        <w:rPr>
          <w:lang w:eastAsia="es-ES_tradnl"/>
        </w:rPr>
      </w:pPr>
      <w:r w:rsidRPr="0025012A">
        <w:rPr>
          <w:lang w:eastAsia="es-ES_tradnl"/>
        </w:rPr>
        <w:t xml:space="preserve">Un agradecimiento muy especial para Sofía, por su apoyo constante y </w:t>
      </w:r>
      <w:r w:rsidR="005E1AFF">
        <w:rPr>
          <w:lang w:eastAsia="es-ES_tradnl"/>
        </w:rPr>
        <w:t>por ayudarme a crecer como persona y estudiante.</w:t>
      </w:r>
    </w:p>
    <w:p w14:paraId="3E8C39D2" w14:textId="4CF968A6" w:rsidR="0025012A" w:rsidRPr="0031552C" w:rsidRDefault="0025012A" w:rsidP="0025012A">
      <w:pPr>
        <w:rPr>
          <w:lang w:eastAsia="es-ES_tradnl"/>
        </w:rPr>
      </w:pPr>
      <w:r w:rsidRPr="0025012A">
        <w:rPr>
          <w:lang w:eastAsia="es-ES_tradnl"/>
        </w:rPr>
        <w:t>Finalmente, agradezco a la Universidad por ser un espacio de crecimiento académico y personal. Los conocimientos adquiridos en estos años son la base sobre la cual he construido mi proyecto y seguiré edificando mi futuro profesional.</w:t>
      </w: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422316">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6B3C53">
      <w:pPr>
        <w:spacing w:after="120" w:line="276"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0BCA7A31"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w:t>
      </w:r>
      <w:r w:rsidR="006B3C53">
        <w:rPr>
          <w:lang w:eastAsia="es-ES"/>
        </w:rPr>
        <w:t>.</w:t>
      </w:r>
      <w:r w:rsidRPr="00190BFD">
        <w:rPr>
          <w:lang w:eastAsia="es-ES"/>
        </w:rPr>
        <w:t xml:space="preserve"> </w:t>
      </w:r>
    </w:p>
    <w:p w14:paraId="45D5CDA2" w14:textId="7563FC1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w:t>
      </w:r>
      <w:r w:rsidR="006B3C53">
        <w:rPr>
          <w:lang w:eastAsia="es-ES"/>
        </w:rPr>
        <w:t>mi</w:t>
      </w:r>
      <w:r w:rsidRPr="00190BFD">
        <w:rPr>
          <w:lang w:eastAsia="es-ES"/>
        </w:rPr>
        <w:t xml:space="preserve">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6B3C53">
      <w:pPr>
        <w:spacing w:before="480" w:after="120" w:line="276"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6B3C53">
      <w:pPr>
        <w:spacing w:before="480" w:after="120" w:line="276"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7A626A1" w14:textId="6F71C428" w:rsidR="006B3C53" w:rsidRPr="005B21C3" w:rsidRDefault="006B3C53" w:rsidP="006B3C53">
      <w:pPr>
        <w:rPr>
          <w:lang w:val="en-US" w:eastAsia="es-ES"/>
        </w:rPr>
      </w:pPr>
      <w:r w:rsidRPr="005B21C3">
        <w:rPr>
          <w:lang w:val="en-US" w:eastAsia="es-ES"/>
        </w:rPr>
        <w:t>This Final Degree Project addresses the development of an innovative mobile application designed to enhance the viewing experience of TV series in groups of friends or family.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objectives.</w:t>
      </w:r>
    </w:p>
    <w:p w14:paraId="477BF782" w14:textId="77777777" w:rsidR="006B3C53" w:rsidRDefault="006B3C53" w:rsidP="006B3C53">
      <w:pPr>
        <w:rPr>
          <w:lang w:val="en-US" w:eastAsia="es-ES"/>
        </w:rPr>
      </w:pPr>
      <w:r w:rsidRPr="005B21C3">
        <w:rPr>
          <w:lang w:val="en-US" w:eastAsia="es-ES"/>
        </w:rPr>
        <w:t>The document also discusses the technical</w:t>
      </w:r>
      <w:r w:rsidRPr="006B3C53">
        <w:rPr>
          <w:lang w:val="en-US" w:eastAsia="es-ES"/>
        </w:rPr>
        <w:t xml:space="preserve"> development of the project, including the requirements analysis, the design of the user interface, the setup of the server environment, and the deployment of the application. In parallel, the document reflects my academic journey at the Universidad Francisco de Vitoria, </w:t>
      </w:r>
      <w:r w:rsidRPr="005B21C3">
        <w:rPr>
          <w:lang w:val="en-US" w:eastAsia="es-ES"/>
        </w:rPr>
        <w:t>emphasizing</w:t>
      </w:r>
      <w:r w:rsidRPr="006B3C53">
        <w:rPr>
          <w:lang w:val="en-US" w:eastAsia="es-ES"/>
        </w:rPr>
        <w:t xml:space="preserve"> how the project culminates my training in Computer Engineering. Finally, the ethical implications and social impact of the project are considered, highlighting the contribution of this application to the viewer community and its relevance in the current context of media consumption.</w:t>
      </w:r>
    </w:p>
    <w:p w14:paraId="3B6EE73A" w14:textId="5C4E6B6C" w:rsidR="00CB0A14" w:rsidRPr="006B3C53" w:rsidRDefault="00CB0A14" w:rsidP="006B3C53">
      <w:pPr>
        <w:spacing w:line="276" w:lineRule="auto"/>
        <w:rPr>
          <w:lang w:val="en-US" w:eastAsia="es-ES"/>
        </w:rPr>
      </w:pPr>
      <w:r w:rsidRPr="001355B4">
        <w:rPr>
          <w:rFonts w:asciiTheme="majorHAnsi" w:eastAsiaTheme="majorEastAsia" w:hAnsiTheme="majorHAnsi" w:cstheme="majorBidi"/>
          <w:color w:val="002060"/>
          <w:sz w:val="56"/>
          <w:szCs w:val="56"/>
          <w:lang w:val="en-US"/>
        </w:rPr>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422316">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3768ED9" w14:textId="157E6E36" w:rsidR="0000584A"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5543474" w:history="1">
        <w:r w:rsidR="0000584A" w:rsidRPr="006255E3">
          <w:rPr>
            <w:rStyle w:val="Hipervnculo"/>
          </w:rPr>
          <w:t>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Introducción</w:t>
        </w:r>
        <w:r w:rsidR="0000584A">
          <w:rPr>
            <w:webHidden/>
          </w:rPr>
          <w:tab/>
        </w:r>
        <w:r w:rsidR="0000584A">
          <w:rPr>
            <w:webHidden/>
          </w:rPr>
          <w:fldChar w:fldCharType="begin"/>
        </w:r>
        <w:r w:rsidR="0000584A">
          <w:rPr>
            <w:webHidden/>
          </w:rPr>
          <w:instrText xml:space="preserve"> PAGEREF _Toc165543474 \h </w:instrText>
        </w:r>
        <w:r w:rsidR="0000584A">
          <w:rPr>
            <w:webHidden/>
          </w:rPr>
        </w:r>
        <w:r w:rsidR="0000584A">
          <w:rPr>
            <w:webHidden/>
          </w:rPr>
          <w:fldChar w:fldCharType="separate"/>
        </w:r>
        <w:r w:rsidR="00895231">
          <w:rPr>
            <w:webHidden/>
          </w:rPr>
          <w:t>1</w:t>
        </w:r>
        <w:r w:rsidR="0000584A">
          <w:rPr>
            <w:webHidden/>
          </w:rPr>
          <w:fldChar w:fldCharType="end"/>
        </w:r>
      </w:hyperlink>
    </w:p>
    <w:p w14:paraId="0652E9E3" w14:textId="25B4DAB9"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75" w:history="1">
        <w:r w:rsidR="0000584A" w:rsidRPr="006255E3">
          <w:rPr>
            <w:rStyle w:val="Hipervnculo"/>
          </w:rPr>
          <w:t>2.</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Investigación previa</w:t>
        </w:r>
        <w:r w:rsidR="0000584A">
          <w:rPr>
            <w:webHidden/>
          </w:rPr>
          <w:tab/>
        </w:r>
        <w:r w:rsidR="0000584A">
          <w:rPr>
            <w:webHidden/>
          </w:rPr>
          <w:fldChar w:fldCharType="begin"/>
        </w:r>
        <w:r w:rsidR="0000584A">
          <w:rPr>
            <w:webHidden/>
          </w:rPr>
          <w:instrText xml:space="preserve"> PAGEREF _Toc165543475 \h </w:instrText>
        </w:r>
        <w:r w:rsidR="0000584A">
          <w:rPr>
            <w:webHidden/>
          </w:rPr>
        </w:r>
        <w:r w:rsidR="0000584A">
          <w:rPr>
            <w:webHidden/>
          </w:rPr>
          <w:fldChar w:fldCharType="separate"/>
        </w:r>
        <w:r w:rsidR="00895231">
          <w:rPr>
            <w:webHidden/>
          </w:rPr>
          <w:t>3</w:t>
        </w:r>
        <w:r w:rsidR="0000584A">
          <w:rPr>
            <w:webHidden/>
          </w:rPr>
          <w:fldChar w:fldCharType="end"/>
        </w:r>
      </w:hyperlink>
    </w:p>
    <w:p w14:paraId="35E34EC8" w14:textId="43221F75" w:rsidR="0000584A" w:rsidRDefault="00D571CD">
      <w:pPr>
        <w:pStyle w:val="TDC2"/>
        <w:tabs>
          <w:tab w:val="left" w:pos="960"/>
          <w:tab w:val="right" w:leader="dot" w:pos="8949"/>
        </w:tabs>
        <w:rPr>
          <w:noProof/>
          <w:kern w:val="2"/>
          <w:szCs w:val="24"/>
          <w:lang w:eastAsia="es-ES_tradnl"/>
          <w14:ligatures w14:val="standardContextual"/>
        </w:rPr>
      </w:pPr>
      <w:hyperlink w:anchor="_Toc165543476" w:history="1">
        <w:r w:rsidR="0000584A" w:rsidRPr="006255E3">
          <w:rPr>
            <w:rStyle w:val="Hipervnculo"/>
            <w:noProof/>
          </w:rPr>
          <w:t>2.1.</w:t>
        </w:r>
        <w:r w:rsidR="0000584A">
          <w:rPr>
            <w:noProof/>
            <w:kern w:val="2"/>
            <w:szCs w:val="24"/>
            <w:lang w:eastAsia="es-ES_tradnl"/>
            <w14:ligatures w14:val="standardContextual"/>
          </w:rPr>
          <w:tab/>
        </w:r>
        <w:r w:rsidR="0000584A" w:rsidRPr="006255E3">
          <w:rPr>
            <w:rStyle w:val="Hipervnculo"/>
            <w:noProof/>
          </w:rPr>
          <w:t>Filmaffinity</w:t>
        </w:r>
        <w:r w:rsidR="0000584A">
          <w:rPr>
            <w:noProof/>
            <w:webHidden/>
          </w:rPr>
          <w:tab/>
        </w:r>
        <w:r w:rsidR="0000584A">
          <w:rPr>
            <w:noProof/>
            <w:webHidden/>
          </w:rPr>
          <w:fldChar w:fldCharType="begin"/>
        </w:r>
        <w:r w:rsidR="0000584A">
          <w:rPr>
            <w:noProof/>
            <w:webHidden/>
          </w:rPr>
          <w:instrText xml:space="preserve"> PAGEREF _Toc165543476 \h </w:instrText>
        </w:r>
        <w:r w:rsidR="0000584A">
          <w:rPr>
            <w:noProof/>
            <w:webHidden/>
          </w:rPr>
        </w:r>
        <w:r w:rsidR="0000584A">
          <w:rPr>
            <w:noProof/>
            <w:webHidden/>
          </w:rPr>
          <w:fldChar w:fldCharType="separate"/>
        </w:r>
        <w:r w:rsidR="00895231">
          <w:rPr>
            <w:noProof/>
            <w:webHidden/>
          </w:rPr>
          <w:t>3</w:t>
        </w:r>
        <w:r w:rsidR="0000584A">
          <w:rPr>
            <w:noProof/>
            <w:webHidden/>
          </w:rPr>
          <w:fldChar w:fldCharType="end"/>
        </w:r>
      </w:hyperlink>
    </w:p>
    <w:p w14:paraId="6C5213AA" w14:textId="7D3DAB14" w:rsidR="0000584A" w:rsidRDefault="00D571CD">
      <w:pPr>
        <w:pStyle w:val="TDC2"/>
        <w:tabs>
          <w:tab w:val="left" w:pos="960"/>
          <w:tab w:val="right" w:leader="dot" w:pos="8949"/>
        </w:tabs>
        <w:rPr>
          <w:noProof/>
          <w:kern w:val="2"/>
          <w:szCs w:val="24"/>
          <w:lang w:eastAsia="es-ES_tradnl"/>
          <w14:ligatures w14:val="standardContextual"/>
        </w:rPr>
      </w:pPr>
      <w:hyperlink w:anchor="_Toc165543477" w:history="1">
        <w:r w:rsidR="0000584A" w:rsidRPr="006255E3">
          <w:rPr>
            <w:rStyle w:val="Hipervnculo"/>
            <w:noProof/>
          </w:rPr>
          <w:t>2.2.</w:t>
        </w:r>
        <w:r w:rsidR="0000584A">
          <w:rPr>
            <w:noProof/>
            <w:kern w:val="2"/>
            <w:szCs w:val="24"/>
            <w:lang w:eastAsia="es-ES_tradnl"/>
            <w14:ligatures w14:val="standardContextual"/>
          </w:rPr>
          <w:tab/>
        </w:r>
        <w:r w:rsidR="0000584A" w:rsidRPr="006255E3">
          <w:rPr>
            <w:rStyle w:val="Hipervnculo"/>
            <w:noProof/>
          </w:rPr>
          <w:t>NextEpisode</w:t>
        </w:r>
        <w:r w:rsidR="0000584A">
          <w:rPr>
            <w:noProof/>
            <w:webHidden/>
          </w:rPr>
          <w:tab/>
        </w:r>
        <w:r w:rsidR="0000584A">
          <w:rPr>
            <w:noProof/>
            <w:webHidden/>
          </w:rPr>
          <w:fldChar w:fldCharType="begin"/>
        </w:r>
        <w:r w:rsidR="0000584A">
          <w:rPr>
            <w:noProof/>
            <w:webHidden/>
          </w:rPr>
          <w:instrText xml:space="preserve"> PAGEREF _Toc165543477 \h </w:instrText>
        </w:r>
        <w:r w:rsidR="0000584A">
          <w:rPr>
            <w:noProof/>
            <w:webHidden/>
          </w:rPr>
        </w:r>
        <w:r w:rsidR="0000584A">
          <w:rPr>
            <w:noProof/>
            <w:webHidden/>
          </w:rPr>
          <w:fldChar w:fldCharType="separate"/>
        </w:r>
        <w:r w:rsidR="00895231">
          <w:rPr>
            <w:noProof/>
            <w:webHidden/>
          </w:rPr>
          <w:t>4</w:t>
        </w:r>
        <w:r w:rsidR="0000584A">
          <w:rPr>
            <w:noProof/>
            <w:webHidden/>
          </w:rPr>
          <w:fldChar w:fldCharType="end"/>
        </w:r>
      </w:hyperlink>
    </w:p>
    <w:p w14:paraId="23C945C3" w14:textId="431EFFFF" w:rsidR="0000584A" w:rsidRDefault="00D571CD">
      <w:pPr>
        <w:pStyle w:val="TDC2"/>
        <w:tabs>
          <w:tab w:val="left" w:pos="960"/>
          <w:tab w:val="right" w:leader="dot" w:pos="8949"/>
        </w:tabs>
        <w:rPr>
          <w:noProof/>
          <w:kern w:val="2"/>
          <w:szCs w:val="24"/>
          <w:lang w:eastAsia="es-ES_tradnl"/>
          <w14:ligatures w14:val="standardContextual"/>
        </w:rPr>
      </w:pPr>
      <w:hyperlink w:anchor="_Toc165543478" w:history="1">
        <w:r w:rsidR="0000584A" w:rsidRPr="006255E3">
          <w:rPr>
            <w:rStyle w:val="Hipervnculo"/>
            <w:noProof/>
          </w:rPr>
          <w:t>2.3.</w:t>
        </w:r>
        <w:r w:rsidR="0000584A">
          <w:rPr>
            <w:noProof/>
            <w:kern w:val="2"/>
            <w:szCs w:val="24"/>
            <w:lang w:eastAsia="es-ES_tradnl"/>
            <w14:ligatures w14:val="standardContextual"/>
          </w:rPr>
          <w:tab/>
        </w:r>
        <w:r w:rsidR="0000584A" w:rsidRPr="006255E3">
          <w:rPr>
            <w:rStyle w:val="Hipervnculo"/>
            <w:noProof/>
          </w:rPr>
          <w:t>SeriesGuide</w:t>
        </w:r>
        <w:r w:rsidR="0000584A">
          <w:rPr>
            <w:noProof/>
            <w:webHidden/>
          </w:rPr>
          <w:tab/>
        </w:r>
        <w:r w:rsidR="0000584A">
          <w:rPr>
            <w:noProof/>
            <w:webHidden/>
          </w:rPr>
          <w:fldChar w:fldCharType="begin"/>
        </w:r>
        <w:r w:rsidR="0000584A">
          <w:rPr>
            <w:noProof/>
            <w:webHidden/>
          </w:rPr>
          <w:instrText xml:space="preserve"> PAGEREF _Toc165543478 \h </w:instrText>
        </w:r>
        <w:r w:rsidR="0000584A">
          <w:rPr>
            <w:noProof/>
            <w:webHidden/>
          </w:rPr>
        </w:r>
        <w:r w:rsidR="0000584A">
          <w:rPr>
            <w:noProof/>
            <w:webHidden/>
          </w:rPr>
          <w:fldChar w:fldCharType="separate"/>
        </w:r>
        <w:r w:rsidR="00895231">
          <w:rPr>
            <w:noProof/>
            <w:webHidden/>
          </w:rPr>
          <w:t>5</w:t>
        </w:r>
        <w:r w:rsidR="0000584A">
          <w:rPr>
            <w:noProof/>
            <w:webHidden/>
          </w:rPr>
          <w:fldChar w:fldCharType="end"/>
        </w:r>
      </w:hyperlink>
    </w:p>
    <w:p w14:paraId="7B861DFB" w14:textId="678B4227" w:rsidR="0000584A" w:rsidRDefault="00D571CD">
      <w:pPr>
        <w:pStyle w:val="TDC2"/>
        <w:tabs>
          <w:tab w:val="left" w:pos="960"/>
          <w:tab w:val="right" w:leader="dot" w:pos="8949"/>
        </w:tabs>
        <w:rPr>
          <w:noProof/>
          <w:kern w:val="2"/>
          <w:szCs w:val="24"/>
          <w:lang w:eastAsia="es-ES_tradnl"/>
          <w14:ligatures w14:val="standardContextual"/>
        </w:rPr>
      </w:pPr>
      <w:hyperlink w:anchor="_Toc165543479" w:history="1">
        <w:r w:rsidR="0000584A" w:rsidRPr="006255E3">
          <w:rPr>
            <w:rStyle w:val="Hipervnculo"/>
            <w:noProof/>
          </w:rPr>
          <w:t>2.4.</w:t>
        </w:r>
        <w:r w:rsidR="0000584A">
          <w:rPr>
            <w:noProof/>
            <w:kern w:val="2"/>
            <w:szCs w:val="24"/>
            <w:lang w:eastAsia="es-ES_tradnl"/>
            <w14:ligatures w14:val="standardContextual"/>
          </w:rPr>
          <w:tab/>
        </w:r>
        <w:r w:rsidR="0000584A" w:rsidRPr="006255E3">
          <w:rPr>
            <w:rStyle w:val="Hipervnculo"/>
            <w:noProof/>
          </w:rPr>
          <w:t>TV Time</w:t>
        </w:r>
        <w:r w:rsidR="0000584A">
          <w:rPr>
            <w:noProof/>
            <w:webHidden/>
          </w:rPr>
          <w:tab/>
        </w:r>
        <w:r w:rsidR="0000584A">
          <w:rPr>
            <w:noProof/>
            <w:webHidden/>
          </w:rPr>
          <w:fldChar w:fldCharType="begin"/>
        </w:r>
        <w:r w:rsidR="0000584A">
          <w:rPr>
            <w:noProof/>
            <w:webHidden/>
          </w:rPr>
          <w:instrText xml:space="preserve"> PAGEREF _Toc165543479 \h </w:instrText>
        </w:r>
        <w:r w:rsidR="0000584A">
          <w:rPr>
            <w:noProof/>
            <w:webHidden/>
          </w:rPr>
        </w:r>
        <w:r w:rsidR="0000584A">
          <w:rPr>
            <w:noProof/>
            <w:webHidden/>
          </w:rPr>
          <w:fldChar w:fldCharType="separate"/>
        </w:r>
        <w:r w:rsidR="00895231">
          <w:rPr>
            <w:noProof/>
            <w:webHidden/>
          </w:rPr>
          <w:t>6</w:t>
        </w:r>
        <w:r w:rsidR="0000584A">
          <w:rPr>
            <w:noProof/>
            <w:webHidden/>
          </w:rPr>
          <w:fldChar w:fldCharType="end"/>
        </w:r>
      </w:hyperlink>
    </w:p>
    <w:p w14:paraId="633925B6" w14:textId="16D23B29" w:rsidR="0000584A" w:rsidRDefault="00D571CD">
      <w:pPr>
        <w:pStyle w:val="TDC2"/>
        <w:tabs>
          <w:tab w:val="left" w:pos="960"/>
          <w:tab w:val="right" w:leader="dot" w:pos="8949"/>
        </w:tabs>
        <w:rPr>
          <w:noProof/>
          <w:kern w:val="2"/>
          <w:szCs w:val="24"/>
          <w:lang w:eastAsia="es-ES_tradnl"/>
          <w14:ligatures w14:val="standardContextual"/>
        </w:rPr>
      </w:pPr>
      <w:hyperlink w:anchor="_Toc165543480" w:history="1">
        <w:r w:rsidR="0000584A" w:rsidRPr="006255E3">
          <w:rPr>
            <w:rStyle w:val="Hipervnculo"/>
            <w:noProof/>
          </w:rPr>
          <w:t>2.5.</w:t>
        </w:r>
        <w:r w:rsidR="0000584A">
          <w:rPr>
            <w:noProof/>
            <w:kern w:val="2"/>
            <w:szCs w:val="24"/>
            <w:lang w:eastAsia="es-ES_tradnl"/>
            <w14:ligatures w14:val="standardContextual"/>
          </w:rPr>
          <w:tab/>
        </w:r>
        <w:r w:rsidR="0000584A" w:rsidRPr="006255E3">
          <w:rPr>
            <w:rStyle w:val="Hipervnculo"/>
            <w:noProof/>
          </w:rPr>
          <w:t>Funcionalidades Ausentes en Común</w:t>
        </w:r>
        <w:r w:rsidR="0000584A">
          <w:rPr>
            <w:noProof/>
            <w:webHidden/>
          </w:rPr>
          <w:tab/>
        </w:r>
        <w:r w:rsidR="0000584A">
          <w:rPr>
            <w:noProof/>
            <w:webHidden/>
          </w:rPr>
          <w:fldChar w:fldCharType="begin"/>
        </w:r>
        <w:r w:rsidR="0000584A">
          <w:rPr>
            <w:noProof/>
            <w:webHidden/>
          </w:rPr>
          <w:instrText xml:space="preserve"> PAGEREF _Toc165543480 \h </w:instrText>
        </w:r>
        <w:r w:rsidR="0000584A">
          <w:rPr>
            <w:noProof/>
            <w:webHidden/>
          </w:rPr>
        </w:r>
        <w:r w:rsidR="0000584A">
          <w:rPr>
            <w:noProof/>
            <w:webHidden/>
          </w:rPr>
          <w:fldChar w:fldCharType="separate"/>
        </w:r>
        <w:r w:rsidR="00895231">
          <w:rPr>
            <w:noProof/>
            <w:webHidden/>
          </w:rPr>
          <w:t>7</w:t>
        </w:r>
        <w:r w:rsidR="0000584A">
          <w:rPr>
            <w:noProof/>
            <w:webHidden/>
          </w:rPr>
          <w:fldChar w:fldCharType="end"/>
        </w:r>
      </w:hyperlink>
    </w:p>
    <w:p w14:paraId="226896CE" w14:textId="65465ACA"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1" w:history="1">
        <w:r w:rsidR="0000584A" w:rsidRPr="006255E3">
          <w:rPr>
            <w:rStyle w:val="Hipervnculo"/>
          </w:rPr>
          <w:t>3.</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Objetivos</w:t>
        </w:r>
        <w:r w:rsidR="0000584A">
          <w:rPr>
            <w:webHidden/>
          </w:rPr>
          <w:tab/>
        </w:r>
        <w:r w:rsidR="0000584A">
          <w:rPr>
            <w:webHidden/>
          </w:rPr>
          <w:fldChar w:fldCharType="begin"/>
        </w:r>
        <w:r w:rsidR="0000584A">
          <w:rPr>
            <w:webHidden/>
          </w:rPr>
          <w:instrText xml:space="preserve"> PAGEREF _Toc165543481 \h </w:instrText>
        </w:r>
        <w:r w:rsidR="0000584A">
          <w:rPr>
            <w:webHidden/>
          </w:rPr>
        </w:r>
        <w:r w:rsidR="0000584A">
          <w:rPr>
            <w:webHidden/>
          </w:rPr>
          <w:fldChar w:fldCharType="separate"/>
        </w:r>
        <w:r w:rsidR="00895231">
          <w:rPr>
            <w:webHidden/>
          </w:rPr>
          <w:t>9</w:t>
        </w:r>
        <w:r w:rsidR="0000584A">
          <w:rPr>
            <w:webHidden/>
          </w:rPr>
          <w:fldChar w:fldCharType="end"/>
        </w:r>
      </w:hyperlink>
    </w:p>
    <w:p w14:paraId="216E0E97" w14:textId="7F4F781A" w:rsidR="0000584A" w:rsidRDefault="00D571CD">
      <w:pPr>
        <w:pStyle w:val="TDC2"/>
        <w:tabs>
          <w:tab w:val="left" w:pos="960"/>
          <w:tab w:val="right" w:leader="dot" w:pos="8949"/>
        </w:tabs>
        <w:rPr>
          <w:noProof/>
          <w:kern w:val="2"/>
          <w:szCs w:val="24"/>
          <w:lang w:eastAsia="es-ES_tradnl"/>
          <w14:ligatures w14:val="standardContextual"/>
        </w:rPr>
      </w:pPr>
      <w:hyperlink w:anchor="_Toc165543482" w:history="1">
        <w:r w:rsidR="0000584A" w:rsidRPr="006255E3">
          <w:rPr>
            <w:rStyle w:val="Hipervnculo"/>
            <w:noProof/>
          </w:rPr>
          <w:t>3.1.</w:t>
        </w:r>
        <w:r w:rsidR="0000584A">
          <w:rPr>
            <w:noProof/>
            <w:kern w:val="2"/>
            <w:szCs w:val="24"/>
            <w:lang w:eastAsia="es-ES_tradnl"/>
            <w14:ligatures w14:val="standardContextual"/>
          </w:rPr>
          <w:tab/>
        </w:r>
        <w:r w:rsidR="0000584A" w:rsidRPr="006255E3">
          <w:rPr>
            <w:rStyle w:val="Hipervnculo"/>
            <w:noProof/>
          </w:rPr>
          <w:t>Objetivo general</w:t>
        </w:r>
        <w:r w:rsidR="0000584A">
          <w:rPr>
            <w:noProof/>
            <w:webHidden/>
          </w:rPr>
          <w:tab/>
        </w:r>
        <w:r w:rsidR="0000584A">
          <w:rPr>
            <w:noProof/>
            <w:webHidden/>
          </w:rPr>
          <w:fldChar w:fldCharType="begin"/>
        </w:r>
        <w:r w:rsidR="0000584A">
          <w:rPr>
            <w:noProof/>
            <w:webHidden/>
          </w:rPr>
          <w:instrText xml:space="preserve"> PAGEREF _Toc165543482 \h </w:instrText>
        </w:r>
        <w:r w:rsidR="0000584A">
          <w:rPr>
            <w:noProof/>
            <w:webHidden/>
          </w:rPr>
        </w:r>
        <w:r w:rsidR="0000584A">
          <w:rPr>
            <w:noProof/>
            <w:webHidden/>
          </w:rPr>
          <w:fldChar w:fldCharType="separate"/>
        </w:r>
        <w:r w:rsidR="00895231">
          <w:rPr>
            <w:noProof/>
            <w:webHidden/>
          </w:rPr>
          <w:t>9</w:t>
        </w:r>
        <w:r w:rsidR="0000584A">
          <w:rPr>
            <w:noProof/>
            <w:webHidden/>
          </w:rPr>
          <w:fldChar w:fldCharType="end"/>
        </w:r>
      </w:hyperlink>
    </w:p>
    <w:p w14:paraId="163281B6" w14:textId="1B9D36F8" w:rsidR="0000584A" w:rsidRDefault="00D571CD">
      <w:pPr>
        <w:pStyle w:val="TDC2"/>
        <w:tabs>
          <w:tab w:val="left" w:pos="960"/>
          <w:tab w:val="right" w:leader="dot" w:pos="8949"/>
        </w:tabs>
        <w:rPr>
          <w:noProof/>
          <w:kern w:val="2"/>
          <w:szCs w:val="24"/>
          <w:lang w:eastAsia="es-ES_tradnl"/>
          <w14:ligatures w14:val="standardContextual"/>
        </w:rPr>
      </w:pPr>
      <w:hyperlink w:anchor="_Toc165543483" w:history="1">
        <w:r w:rsidR="0000584A" w:rsidRPr="006255E3">
          <w:rPr>
            <w:rStyle w:val="Hipervnculo"/>
            <w:noProof/>
          </w:rPr>
          <w:t>3.2.</w:t>
        </w:r>
        <w:r w:rsidR="0000584A">
          <w:rPr>
            <w:noProof/>
            <w:kern w:val="2"/>
            <w:szCs w:val="24"/>
            <w:lang w:eastAsia="es-ES_tradnl"/>
            <w14:ligatures w14:val="standardContextual"/>
          </w:rPr>
          <w:tab/>
        </w:r>
        <w:r w:rsidR="0000584A" w:rsidRPr="006255E3">
          <w:rPr>
            <w:rStyle w:val="Hipervnculo"/>
            <w:noProof/>
          </w:rPr>
          <w:t>Lista de objetivos específicos</w:t>
        </w:r>
        <w:r w:rsidR="0000584A">
          <w:rPr>
            <w:noProof/>
            <w:webHidden/>
          </w:rPr>
          <w:tab/>
        </w:r>
        <w:r w:rsidR="0000584A">
          <w:rPr>
            <w:noProof/>
            <w:webHidden/>
          </w:rPr>
          <w:fldChar w:fldCharType="begin"/>
        </w:r>
        <w:r w:rsidR="0000584A">
          <w:rPr>
            <w:noProof/>
            <w:webHidden/>
          </w:rPr>
          <w:instrText xml:space="preserve"> PAGEREF _Toc165543483 \h </w:instrText>
        </w:r>
        <w:r w:rsidR="0000584A">
          <w:rPr>
            <w:noProof/>
            <w:webHidden/>
          </w:rPr>
        </w:r>
        <w:r w:rsidR="0000584A">
          <w:rPr>
            <w:noProof/>
            <w:webHidden/>
          </w:rPr>
          <w:fldChar w:fldCharType="separate"/>
        </w:r>
        <w:r w:rsidR="00895231">
          <w:rPr>
            <w:noProof/>
            <w:webHidden/>
          </w:rPr>
          <w:t>10</w:t>
        </w:r>
        <w:r w:rsidR="0000584A">
          <w:rPr>
            <w:noProof/>
            <w:webHidden/>
          </w:rPr>
          <w:fldChar w:fldCharType="end"/>
        </w:r>
      </w:hyperlink>
    </w:p>
    <w:p w14:paraId="2AA6E834" w14:textId="70241620" w:rsidR="0000584A" w:rsidRDefault="00D571CD">
      <w:pPr>
        <w:pStyle w:val="TDC2"/>
        <w:tabs>
          <w:tab w:val="left" w:pos="960"/>
          <w:tab w:val="right" w:leader="dot" w:pos="8949"/>
        </w:tabs>
        <w:rPr>
          <w:noProof/>
          <w:kern w:val="2"/>
          <w:szCs w:val="24"/>
          <w:lang w:eastAsia="es-ES_tradnl"/>
          <w14:ligatures w14:val="standardContextual"/>
        </w:rPr>
      </w:pPr>
      <w:hyperlink w:anchor="_Toc165543484" w:history="1">
        <w:r w:rsidR="0000584A" w:rsidRPr="006255E3">
          <w:rPr>
            <w:rStyle w:val="Hipervnculo"/>
            <w:noProof/>
          </w:rPr>
          <w:t>3.3.</w:t>
        </w:r>
        <w:r w:rsidR="0000584A">
          <w:rPr>
            <w:noProof/>
            <w:kern w:val="2"/>
            <w:szCs w:val="24"/>
            <w:lang w:eastAsia="es-ES_tradnl"/>
            <w14:ligatures w14:val="standardContextual"/>
          </w:rPr>
          <w:tab/>
        </w:r>
        <w:r w:rsidR="0000584A" w:rsidRPr="006255E3">
          <w:rPr>
            <w:rStyle w:val="Hipervnculo"/>
            <w:noProof/>
          </w:rPr>
          <w:t>Métodos de Validación</w:t>
        </w:r>
        <w:r w:rsidR="0000584A">
          <w:rPr>
            <w:noProof/>
            <w:webHidden/>
          </w:rPr>
          <w:tab/>
        </w:r>
        <w:r w:rsidR="0000584A">
          <w:rPr>
            <w:noProof/>
            <w:webHidden/>
          </w:rPr>
          <w:fldChar w:fldCharType="begin"/>
        </w:r>
        <w:r w:rsidR="0000584A">
          <w:rPr>
            <w:noProof/>
            <w:webHidden/>
          </w:rPr>
          <w:instrText xml:space="preserve"> PAGEREF _Toc165543484 \h </w:instrText>
        </w:r>
        <w:r w:rsidR="0000584A">
          <w:rPr>
            <w:noProof/>
            <w:webHidden/>
          </w:rPr>
        </w:r>
        <w:r w:rsidR="0000584A">
          <w:rPr>
            <w:noProof/>
            <w:webHidden/>
          </w:rPr>
          <w:fldChar w:fldCharType="separate"/>
        </w:r>
        <w:r w:rsidR="00895231">
          <w:rPr>
            <w:noProof/>
            <w:webHidden/>
          </w:rPr>
          <w:t>10</w:t>
        </w:r>
        <w:r w:rsidR="0000584A">
          <w:rPr>
            <w:noProof/>
            <w:webHidden/>
          </w:rPr>
          <w:fldChar w:fldCharType="end"/>
        </w:r>
      </w:hyperlink>
    </w:p>
    <w:p w14:paraId="6026D87F" w14:textId="2E2229BB"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485" w:history="1">
        <w:r w:rsidR="0000584A" w:rsidRPr="006255E3">
          <w:rPr>
            <w:rStyle w:val="Hipervnculo"/>
          </w:rPr>
          <w:t>4.</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Plan de Desarrollo del Proyecto</w:t>
        </w:r>
        <w:r w:rsidR="0000584A">
          <w:rPr>
            <w:webHidden/>
          </w:rPr>
          <w:tab/>
        </w:r>
        <w:r w:rsidR="0000584A">
          <w:rPr>
            <w:webHidden/>
          </w:rPr>
          <w:fldChar w:fldCharType="begin"/>
        </w:r>
        <w:r w:rsidR="0000584A">
          <w:rPr>
            <w:webHidden/>
          </w:rPr>
          <w:instrText xml:space="preserve"> PAGEREF _Toc165543485 \h </w:instrText>
        </w:r>
        <w:r w:rsidR="0000584A">
          <w:rPr>
            <w:webHidden/>
          </w:rPr>
        </w:r>
        <w:r w:rsidR="0000584A">
          <w:rPr>
            <w:webHidden/>
          </w:rPr>
          <w:fldChar w:fldCharType="separate"/>
        </w:r>
        <w:r w:rsidR="00895231">
          <w:rPr>
            <w:webHidden/>
          </w:rPr>
          <w:t>11</w:t>
        </w:r>
        <w:r w:rsidR="0000584A">
          <w:rPr>
            <w:webHidden/>
          </w:rPr>
          <w:fldChar w:fldCharType="end"/>
        </w:r>
      </w:hyperlink>
    </w:p>
    <w:p w14:paraId="4D4C7686" w14:textId="10E460BC" w:rsidR="0000584A" w:rsidRDefault="00D571CD">
      <w:pPr>
        <w:pStyle w:val="TDC2"/>
        <w:tabs>
          <w:tab w:val="left" w:pos="960"/>
          <w:tab w:val="right" w:leader="dot" w:pos="8949"/>
        </w:tabs>
        <w:rPr>
          <w:noProof/>
          <w:kern w:val="2"/>
          <w:szCs w:val="24"/>
          <w:lang w:eastAsia="es-ES_tradnl"/>
          <w14:ligatures w14:val="standardContextual"/>
        </w:rPr>
      </w:pPr>
      <w:hyperlink w:anchor="_Toc165543486" w:history="1">
        <w:r w:rsidR="0000584A" w:rsidRPr="006255E3">
          <w:rPr>
            <w:rStyle w:val="Hipervnculo"/>
            <w:noProof/>
          </w:rPr>
          <w:t>4.1.</w:t>
        </w:r>
        <w:r w:rsidR="0000584A">
          <w:rPr>
            <w:noProof/>
            <w:kern w:val="2"/>
            <w:szCs w:val="24"/>
            <w:lang w:eastAsia="es-ES_tradnl"/>
            <w14:ligatures w14:val="standardContextual"/>
          </w:rPr>
          <w:tab/>
        </w:r>
        <w:r w:rsidR="0000584A" w:rsidRPr="006255E3">
          <w:rPr>
            <w:rStyle w:val="Hipervnculo"/>
            <w:noProof/>
          </w:rPr>
          <w:t>Metodología</w:t>
        </w:r>
        <w:r w:rsidR="0000584A">
          <w:rPr>
            <w:noProof/>
            <w:webHidden/>
          </w:rPr>
          <w:tab/>
        </w:r>
        <w:r w:rsidR="0000584A">
          <w:rPr>
            <w:noProof/>
            <w:webHidden/>
          </w:rPr>
          <w:fldChar w:fldCharType="begin"/>
        </w:r>
        <w:r w:rsidR="0000584A">
          <w:rPr>
            <w:noProof/>
            <w:webHidden/>
          </w:rPr>
          <w:instrText xml:space="preserve"> PAGEREF _Toc165543486 \h </w:instrText>
        </w:r>
        <w:r w:rsidR="0000584A">
          <w:rPr>
            <w:noProof/>
            <w:webHidden/>
          </w:rPr>
        </w:r>
        <w:r w:rsidR="0000584A">
          <w:rPr>
            <w:noProof/>
            <w:webHidden/>
          </w:rPr>
          <w:fldChar w:fldCharType="separate"/>
        </w:r>
        <w:r w:rsidR="00895231">
          <w:rPr>
            <w:noProof/>
            <w:webHidden/>
          </w:rPr>
          <w:t>11</w:t>
        </w:r>
        <w:r w:rsidR="0000584A">
          <w:rPr>
            <w:noProof/>
            <w:webHidden/>
          </w:rPr>
          <w:fldChar w:fldCharType="end"/>
        </w:r>
      </w:hyperlink>
    </w:p>
    <w:p w14:paraId="096BCC39" w14:textId="0B82FB9E" w:rsidR="0000584A" w:rsidRDefault="00D571CD">
      <w:pPr>
        <w:pStyle w:val="TDC2"/>
        <w:tabs>
          <w:tab w:val="left" w:pos="960"/>
          <w:tab w:val="right" w:leader="dot" w:pos="8949"/>
        </w:tabs>
        <w:rPr>
          <w:noProof/>
          <w:kern w:val="2"/>
          <w:szCs w:val="24"/>
          <w:lang w:eastAsia="es-ES_tradnl"/>
          <w14:ligatures w14:val="standardContextual"/>
        </w:rPr>
      </w:pPr>
      <w:hyperlink w:anchor="_Toc165543487" w:history="1">
        <w:r w:rsidR="0000584A" w:rsidRPr="006255E3">
          <w:rPr>
            <w:rStyle w:val="Hipervnculo"/>
            <w:noProof/>
          </w:rPr>
          <w:t>4.2.</w:t>
        </w:r>
        <w:r w:rsidR="0000584A">
          <w:rPr>
            <w:noProof/>
            <w:kern w:val="2"/>
            <w:szCs w:val="24"/>
            <w:lang w:eastAsia="es-ES_tradnl"/>
            <w14:ligatures w14:val="standardContextual"/>
          </w:rPr>
          <w:tab/>
        </w:r>
        <w:r w:rsidR="0000584A" w:rsidRPr="006255E3">
          <w:rPr>
            <w:rStyle w:val="Hipervnculo"/>
            <w:noProof/>
          </w:rPr>
          <w:t>Tecnologías</w:t>
        </w:r>
        <w:r w:rsidR="0000584A">
          <w:rPr>
            <w:noProof/>
            <w:webHidden/>
          </w:rPr>
          <w:tab/>
        </w:r>
        <w:r w:rsidR="0000584A">
          <w:rPr>
            <w:noProof/>
            <w:webHidden/>
          </w:rPr>
          <w:fldChar w:fldCharType="begin"/>
        </w:r>
        <w:r w:rsidR="0000584A">
          <w:rPr>
            <w:noProof/>
            <w:webHidden/>
          </w:rPr>
          <w:instrText xml:space="preserve"> PAGEREF _Toc165543487 \h </w:instrText>
        </w:r>
        <w:r w:rsidR="0000584A">
          <w:rPr>
            <w:noProof/>
            <w:webHidden/>
          </w:rPr>
        </w:r>
        <w:r w:rsidR="0000584A">
          <w:rPr>
            <w:noProof/>
            <w:webHidden/>
          </w:rPr>
          <w:fldChar w:fldCharType="separate"/>
        </w:r>
        <w:r w:rsidR="00895231">
          <w:rPr>
            <w:noProof/>
            <w:webHidden/>
          </w:rPr>
          <w:t>13</w:t>
        </w:r>
        <w:r w:rsidR="0000584A">
          <w:rPr>
            <w:noProof/>
            <w:webHidden/>
          </w:rPr>
          <w:fldChar w:fldCharType="end"/>
        </w:r>
      </w:hyperlink>
    </w:p>
    <w:p w14:paraId="07865C82" w14:textId="61524475" w:rsidR="0000584A" w:rsidRDefault="00D571CD">
      <w:pPr>
        <w:pStyle w:val="TDC2"/>
        <w:tabs>
          <w:tab w:val="left" w:pos="960"/>
          <w:tab w:val="right" w:leader="dot" w:pos="8949"/>
        </w:tabs>
        <w:rPr>
          <w:noProof/>
          <w:kern w:val="2"/>
          <w:szCs w:val="24"/>
          <w:lang w:eastAsia="es-ES_tradnl"/>
          <w14:ligatures w14:val="standardContextual"/>
        </w:rPr>
      </w:pPr>
      <w:hyperlink w:anchor="_Toc165543488" w:history="1">
        <w:r w:rsidR="0000584A" w:rsidRPr="006255E3">
          <w:rPr>
            <w:rStyle w:val="Hipervnculo"/>
            <w:noProof/>
          </w:rPr>
          <w:t>4.3.</w:t>
        </w:r>
        <w:r w:rsidR="0000584A">
          <w:rPr>
            <w:noProof/>
            <w:kern w:val="2"/>
            <w:szCs w:val="24"/>
            <w:lang w:eastAsia="es-ES_tradnl"/>
            <w14:ligatures w14:val="standardContextual"/>
          </w:rPr>
          <w:tab/>
        </w:r>
        <w:r w:rsidR="0000584A" w:rsidRPr="006255E3">
          <w:rPr>
            <w:rStyle w:val="Hipervnculo"/>
            <w:noProof/>
          </w:rPr>
          <w:t>Plan de desarrollo del proyecto</w:t>
        </w:r>
        <w:r w:rsidR="0000584A">
          <w:rPr>
            <w:noProof/>
            <w:webHidden/>
          </w:rPr>
          <w:tab/>
        </w:r>
        <w:r w:rsidR="0000584A">
          <w:rPr>
            <w:noProof/>
            <w:webHidden/>
          </w:rPr>
          <w:fldChar w:fldCharType="begin"/>
        </w:r>
        <w:r w:rsidR="0000584A">
          <w:rPr>
            <w:noProof/>
            <w:webHidden/>
          </w:rPr>
          <w:instrText xml:space="preserve"> PAGEREF _Toc165543488 \h </w:instrText>
        </w:r>
        <w:r w:rsidR="0000584A">
          <w:rPr>
            <w:noProof/>
            <w:webHidden/>
          </w:rPr>
        </w:r>
        <w:r w:rsidR="0000584A">
          <w:rPr>
            <w:noProof/>
            <w:webHidden/>
          </w:rPr>
          <w:fldChar w:fldCharType="separate"/>
        </w:r>
        <w:r w:rsidR="00895231">
          <w:rPr>
            <w:noProof/>
            <w:webHidden/>
          </w:rPr>
          <w:t>14</w:t>
        </w:r>
        <w:r w:rsidR="0000584A">
          <w:rPr>
            <w:noProof/>
            <w:webHidden/>
          </w:rPr>
          <w:fldChar w:fldCharType="end"/>
        </w:r>
      </w:hyperlink>
    </w:p>
    <w:p w14:paraId="4897AABD" w14:textId="5BA8A68D"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89" w:history="1">
        <w:r w:rsidR="0000584A" w:rsidRPr="006255E3">
          <w:rPr>
            <w:rStyle w:val="Hipervnculo"/>
            <w:noProof/>
          </w:rPr>
          <w:t>4.3.1.</w:t>
        </w:r>
        <w:r w:rsidR="0000584A">
          <w:rPr>
            <w:rFonts w:cstheme="minorBidi"/>
            <w:noProof/>
            <w:kern w:val="2"/>
            <w:sz w:val="24"/>
            <w:szCs w:val="24"/>
            <w:lang w:eastAsia="es-ES_tradnl"/>
            <w14:ligatures w14:val="standardContextual"/>
          </w:rPr>
          <w:tab/>
        </w:r>
        <w:r w:rsidR="0000584A" w:rsidRPr="006255E3">
          <w:rPr>
            <w:rStyle w:val="Hipervnculo"/>
            <w:noProof/>
          </w:rPr>
          <w:t>PT1 – Análisis de Requisitos</w:t>
        </w:r>
        <w:r w:rsidR="0000584A">
          <w:rPr>
            <w:noProof/>
            <w:webHidden/>
          </w:rPr>
          <w:tab/>
        </w:r>
        <w:r w:rsidR="0000584A">
          <w:rPr>
            <w:noProof/>
            <w:webHidden/>
          </w:rPr>
          <w:fldChar w:fldCharType="begin"/>
        </w:r>
        <w:r w:rsidR="0000584A">
          <w:rPr>
            <w:noProof/>
            <w:webHidden/>
          </w:rPr>
          <w:instrText xml:space="preserve"> PAGEREF _Toc165543489 \h </w:instrText>
        </w:r>
        <w:r w:rsidR="0000584A">
          <w:rPr>
            <w:noProof/>
            <w:webHidden/>
          </w:rPr>
        </w:r>
        <w:r w:rsidR="0000584A">
          <w:rPr>
            <w:noProof/>
            <w:webHidden/>
          </w:rPr>
          <w:fldChar w:fldCharType="separate"/>
        </w:r>
        <w:r w:rsidR="00895231">
          <w:rPr>
            <w:noProof/>
            <w:webHidden/>
          </w:rPr>
          <w:t>15</w:t>
        </w:r>
        <w:r w:rsidR="0000584A">
          <w:rPr>
            <w:noProof/>
            <w:webHidden/>
          </w:rPr>
          <w:fldChar w:fldCharType="end"/>
        </w:r>
      </w:hyperlink>
    </w:p>
    <w:p w14:paraId="7D7DE162" w14:textId="567C32A8"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0" w:history="1">
        <w:r w:rsidR="0000584A" w:rsidRPr="006255E3">
          <w:rPr>
            <w:rStyle w:val="Hipervnculo"/>
            <w:noProof/>
          </w:rPr>
          <w:t>4.3.2.</w:t>
        </w:r>
        <w:r w:rsidR="0000584A">
          <w:rPr>
            <w:rFonts w:cstheme="minorBidi"/>
            <w:noProof/>
            <w:kern w:val="2"/>
            <w:sz w:val="24"/>
            <w:szCs w:val="24"/>
            <w:lang w:eastAsia="es-ES_tradnl"/>
            <w14:ligatures w14:val="standardContextual"/>
          </w:rPr>
          <w:tab/>
        </w:r>
        <w:r w:rsidR="0000584A" w:rsidRPr="006255E3">
          <w:rPr>
            <w:rStyle w:val="Hipervnculo"/>
            <w:noProof/>
          </w:rPr>
          <w:t>PT2 – Diseño de Interfaz de Usuario</w:t>
        </w:r>
        <w:r w:rsidR="0000584A">
          <w:rPr>
            <w:noProof/>
            <w:webHidden/>
          </w:rPr>
          <w:tab/>
        </w:r>
        <w:r w:rsidR="0000584A">
          <w:rPr>
            <w:noProof/>
            <w:webHidden/>
          </w:rPr>
          <w:fldChar w:fldCharType="begin"/>
        </w:r>
        <w:r w:rsidR="0000584A">
          <w:rPr>
            <w:noProof/>
            <w:webHidden/>
          </w:rPr>
          <w:instrText xml:space="preserve"> PAGEREF _Toc165543490 \h </w:instrText>
        </w:r>
        <w:r w:rsidR="0000584A">
          <w:rPr>
            <w:noProof/>
            <w:webHidden/>
          </w:rPr>
        </w:r>
        <w:r w:rsidR="0000584A">
          <w:rPr>
            <w:noProof/>
            <w:webHidden/>
          </w:rPr>
          <w:fldChar w:fldCharType="separate"/>
        </w:r>
        <w:r w:rsidR="00895231">
          <w:rPr>
            <w:noProof/>
            <w:webHidden/>
          </w:rPr>
          <w:t>16</w:t>
        </w:r>
        <w:r w:rsidR="0000584A">
          <w:rPr>
            <w:noProof/>
            <w:webHidden/>
          </w:rPr>
          <w:fldChar w:fldCharType="end"/>
        </w:r>
      </w:hyperlink>
    </w:p>
    <w:p w14:paraId="613C6CCD" w14:textId="024CF854"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1" w:history="1">
        <w:r w:rsidR="0000584A" w:rsidRPr="006255E3">
          <w:rPr>
            <w:rStyle w:val="Hipervnculo"/>
            <w:noProof/>
          </w:rPr>
          <w:t>4.3.3.</w:t>
        </w:r>
        <w:r w:rsidR="0000584A">
          <w:rPr>
            <w:rFonts w:cstheme="minorBidi"/>
            <w:noProof/>
            <w:kern w:val="2"/>
            <w:sz w:val="24"/>
            <w:szCs w:val="24"/>
            <w:lang w:eastAsia="es-ES_tradnl"/>
            <w14:ligatures w14:val="standardContextual"/>
          </w:rPr>
          <w:tab/>
        </w:r>
        <w:r w:rsidR="0000584A" w:rsidRPr="006255E3">
          <w:rPr>
            <w:rStyle w:val="Hipervnculo"/>
            <w:noProof/>
          </w:rPr>
          <w:t>PT3 – Desarrollo y configuración del Backend</w:t>
        </w:r>
        <w:r w:rsidR="0000584A">
          <w:rPr>
            <w:noProof/>
            <w:webHidden/>
          </w:rPr>
          <w:tab/>
        </w:r>
        <w:r w:rsidR="0000584A">
          <w:rPr>
            <w:noProof/>
            <w:webHidden/>
          </w:rPr>
          <w:fldChar w:fldCharType="begin"/>
        </w:r>
        <w:r w:rsidR="0000584A">
          <w:rPr>
            <w:noProof/>
            <w:webHidden/>
          </w:rPr>
          <w:instrText xml:space="preserve"> PAGEREF _Toc165543491 \h </w:instrText>
        </w:r>
        <w:r w:rsidR="0000584A">
          <w:rPr>
            <w:noProof/>
            <w:webHidden/>
          </w:rPr>
        </w:r>
        <w:r w:rsidR="0000584A">
          <w:rPr>
            <w:noProof/>
            <w:webHidden/>
          </w:rPr>
          <w:fldChar w:fldCharType="separate"/>
        </w:r>
        <w:r w:rsidR="00895231">
          <w:rPr>
            <w:noProof/>
            <w:webHidden/>
          </w:rPr>
          <w:t>16</w:t>
        </w:r>
        <w:r w:rsidR="0000584A">
          <w:rPr>
            <w:noProof/>
            <w:webHidden/>
          </w:rPr>
          <w:fldChar w:fldCharType="end"/>
        </w:r>
      </w:hyperlink>
    </w:p>
    <w:p w14:paraId="6626EC95" w14:textId="5BC535B5"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2" w:history="1">
        <w:r w:rsidR="0000584A" w:rsidRPr="006255E3">
          <w:rPr>
            <w:rStyle w:val="Hipervnculo"/>
            <w:noProof/>
          </w:rPr>
          <w:t>4.3.4.</w:t>
        </w:r>
        <w:r w:rsidR="0000584A">
          <w:rPr>
            <w:rFonts w:cstheme="minorBidi"/>
            <w:noProof/>
            <w:kern w:val="2"/>
            <w:sz w:val="24"/>
            <w:szCs w:val="24"/>
            <w:lang w:eastAsia="es-ES_tradnl"/>
            <w14:ligatures w14:val="standardContextual"/>
          </w:rPr>
          <w:tab/>
        </w:r>
        <w:r w:rsidR="0000584A" w:rsidRPr="006255E3">
          <w:rPr>
            <w:rStyle w:val="Hipervnculo"/>
            <w:noProof/>
          </w:rPr>
          <w:t>PT4 – Desarrollo del Frontend</w:t>
        </w:r>
        <w:r w:rsidR="0000584A">
          <w:rPr>
            <w:noProof/>
            <w:webHidden/>
          </w:rPr>
          <w:tab/>
        </w:r>
        <w:r w:rsidR="0000584A">
          <w:rPr>
            <w:noProof/>
            <w:webHidden/>
          </w:rPr>
          <w:fldChar w:fldCharType="begin"/>
        </w:r>
        <w:r w:rsidR="0000584A">
          <w:rPr>
            <w:noProof/>
            <w:webHidden/>
          </w:rPr>
          <w:instrText xml:space="preserve"> PAGEREF _Toc165543492 \h </w:instrText>
        </w:r>
        <w:r w:rsidR="0000584A">
          <w:rPr>
            <w:noProof/>
            <w:webHidden/>
          </w:rPr>
        </w:r>
        <w:r w:rsidR="0000584A">
          <w:rPr>
            <w:noProof/>
            <w:webHidden/>
          </w:rPr>
          <w:fldChar w:fldCharType="separate"/>
        </w:r>
        <w:r w:rsidR="00895231">
          <w:rPr>
            <w:noProof/>
            <w:webHidden/>
          </w:rPr>
          <w:t>17</w:t>
        </w:r>
        <w:r w:rsidR="0000584A">
          <w:rPr>
            <w:noProof/>
            <w:webHidden/>
          </w:rPr>
          <w:fldChar w:fldCharType="end"/>
        </w:r>
      </w:hyperlink>
    </w:p>
    <w:p w14:paraId="7E4EF07C" w14:textId="1B6DEA2C"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3" w:history="1">
        <w:r w:rsidR="0000584A" w:rsidRPr="006255E3">
          <w:rPr>
            <w:rStyle w:val="Hipervnculo"/>
            <w:noProof/>
          </w:rPr>
          <w:t>4.3.5.</w:t>
        </w:r>
        <w:r w:rsidR="0000584A">
          <w:rPr>
            <w:rFonts w:cstheme="minorBidi"/>
            <w:noProof/>
            <w:kern w:val="2"/>
            <w:sz w:val="24"/>
            <w:szCs w:val="24"/>
            <w:lang w:eastAsia="es-ES_tradnl"/>
            <w14:ligatures w14:val="standardContextual"/>
          </w:rPr>
          <w:tab/>
        </w:r>
        <w:r w:rsidR="0000584A" w:rsidRPr="006255E3">
          <w:rPr>
            <w:rStyle w:val="Hipervnculo"/>
            <w:noProof/>
          </w:rPr>
          <w:t>PT5 – Integración de UI con Backend</w:t>
        </w:r>
        <w:r w:rsidR="0000584A">
          <w:rPr>
            <w:noProof/>
            <w:webHidden/>
          </w:rPr>
          <w:tab/>
        </w:r>
        <w:r w:rsidR="0000584A">
          <w:rPr>
            <w:noProof/>
            <w:webHidden/>
          </w:rPr>
          <w:fldChar w:fldCharType="begin"/>
        </w:r>
        <w:r w:rsidR="0000584A">
          <w:rPr>
            <w:noProof/>
            <w:webHidden/>
          </w:rPr>
          <w:instrText xml:space="preserve"> PAGEREF _Toc165543493 \h </w:instrText>
        </w:r>
        <w:r w:rsidR="0000584A">
          <w:rPr>
            <w:noProof/>
            <w:webHidden/>
          </w:rPr>
        </w:r>
        <w:r w:rsidR="0000584A">
          <w:rPr>
            <w:noProof/>
            <w:webHidden/>
          </w:rPr>
          <w:fldChar w:fldCharType="separate"/>
        </w:r>
        <w:r w:rsidR="00895231">
          <w:rPr>
            <w:noProof/>
            <w:webHidden/>
          </w:rPr>
          <w:t>18</w:t>
        </w:r>
        <w:r w:rsidR="0000584A">
          <w:rPr>
            <w:noProof/>
            <w:webHidden/>
          </w:rPr>
          <w:fldChar w:fldCharType="end"/>
        </w:r>
      </w:hyperlink>
    </w:p>
    <w:p w14:paraId="356CB584" w14:textId="17FA63DF"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4" w:history="1">
        <w:r w:rsidR="0000584A" w:rsidRPr="006255E3">
          <w:rPr>
            <w:rStyle w:val="Hipervnculo"/>
            <w:noProof/>
          </w:rPr>
          <w:t>4.3.6.</w:t>
        </w:r>
        <w:r w:rsidR="0000584A">
          <w:rPr>
            <w:rFonts w:cstheme="minorBidi"/>
            <w:noProof/>
            <w:kern w:val="2"/>
            <w:sz w:val="24"/>
            <w:szCs w:val="24"/>
            <w:lang w:eastAsia="es-ES_tradnl"/>
            <w14:ligatures w14:val="standardContextual"/>
          </w:rPr>
          <w:tab/>
        </w:r>
        <w:r w:rsidR="0000584A" w:rsidRPr="006255E3">
          <w:rPr>
            <w:rStyle w:val="Hipervnculo"/>
            <w:noProof/>
          </w:rPr>
          <w:t>PT6 – Pruebas y Calidad</w:t>
        </w:r>
        <w:r w:rsidR="0000584A">
          <w:rPr>
            <w:noProof/>
            <w:webHidden/>
          </w:rPr>
          <w:tab/>
        </w:r>
        <w:r w:rsidR="0000584A">
          <w:rPr>
            <w:noProof/>
            <w:webHidden/>
          </w:rPr>
          <w:fldChar w:fldCharType="begin"/>
        </w:r>
        <w:r w:rsidR="0000584A">
          <w:rPr>
            <w:noProof/>
            <w:webHidden/>
          </w:rPr>
          <w:instrText xml:space="preserve"> PAGEREF _Toc165543494 \h </w:instrText>
        </w:r>
        <w:r w:rsidR="0000584A">
          <w:rPr>
            <w:noProof/>
            <w:webHidden/>
          </w:rPr>
        </w:r>
        <w:r w:rsidR="0000584A">
          <w:rPr>
            <w:noProof/>
            <w:webHidden/>
          </w:rPr>
          <w:fldChar w:fldCharType="separate"/>
        </w:r>
        <w:r w:rsidR="00895231">
          <w:rPr>
            <w:noProof/>
            <w:webHidden/>
          </w:rPr>
          <w:t>19</w:t>
        </w:r>
        <w:r w:rsidR="0000584A">
          <w:rPr>
            <w:noProof/>
            <w:webHidden/>
          </w:rPr>
          <w:fldChar w:fldCharType="end"/>
        </w:r>
      </w:hyperlink>
    </w:p>
    <w:p w14:paraId="267C5528" w14:textId="615BF30D"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5" w:history="1">
        <w:r w:rsidR="0000584A" w:rsidRPr="006255E3">
          <w:rPr>
            <w:rStyle w:val="Hipervnculo"/>
            <w:noProof/>
          </w:rPr>
          <w:t>4.3.7.</w:t>
        </w:r>
        <w:r w:rsidR="0000584A">
          <w:rPr>
            <w:rFonts w:cstheme="minorBidi"/>
            <w:noProof/>
            <w:kern w:val="2"/>
            <w:sz w:val="24"/>
            <w:szCs w:val="24"/>
            <w:lang w:eastAsia="es-ES_tradnl"/>
            <w14:ligatures w14:val="standardContextual"/>
          </w:rPr>
          <w:tab/>
        </w:r>
        <w:r w:rsidR="0000584A" w:rsidRPr="006255E3">
          <w:rPr>
            <w:rStyle w:val="Hipervnculo"/>
            <w:noProof/>
          </w:rPr>
          <w:t>PT7 – Despliegue en Android e iOS</w:t>
        </w:r>
        <w:r w:rsidR="0000584A">
          <w:rPr>
            <w:noProof/>
            <w:webHidden/>
          </w:rPr>
          <w:tab/>
        </w:r>
        <w:r w:rsidR="0000584A">
          <w:rPr>
            <w:noProof/>
            <w:webHidden/>
          </w:rPr>
          <w:fldChar w:fldCharType="begin"/>
        </w:r>
        <w:r w:rsidR="0000584A">
          <w:rPr>
            <w:noProof/>
            <w:webHidden/>
          </w:rPr>
          <w:instrText xml:space="preserve"> PAGEREF _Toc165543495 \h </w:instrText>
        </w:r>
        <w:r w:rsidR="0000584A">
          <w:rPr>
            <w:noProof/>
            <w:webHidden/>
          </w:rPr>
        </w:r>
        <w:r w:rsidR="0000584A">
          <w:rPr>
            <w:noProof/>
            <w:webHidden/>
          </w:rPr>
          <w:fldChar w:fldCharType="separate"/>
        </w:r>
        <w:r w:rsidR="00895231">
          <w:rPr>
            <w:noProof/>
            <w:webHidden/>
          </w:rPr>
          <w:t>19</w:t>
        </w:r>
        <w:r w:rsidR="0000584A">
          <w:rPr>
            <w:noProof/>
            <w:webHidden/>
          </w:rPr>
          <w:fldChar w:fldCharType="end"/>
        </w:r>
      </w:hyperlink>
    </w:p>
    <w:p w14:paraId="0ADBAEF5" w14:textId="457CA94A" w:rsidR="0000584A" w:rsidRDefault="00D571CD">
      <w:pPr>
        <w:pStyle w:val="TDC2"/>
        <w:tabs>
          <w:tab w:val="left" w:pos="960"/>
          <w:tab w:val="right" w:leader="dot" w:pos="8949"/>
        </w:tabs>
        <w:rPr>
          <w:noProof/>
          <w:kern w:val="2"/>
          <w:szCs w:val="24"/>
          <w:lang w:eastAsia="es-ES_tradnl"/>
          <w14:ligatures w14:val="standardContextual"/>
        </w:rPr>
      </w:pPr>
      <w:hyperlink w:anchor="_Toc165543496" w:history="1">
        <w:r w:rsidR="0000584A" w:rsidRPr="006255E3">
          <w:rPr>
            <w:rStyle w:val="Hipervnculo"/>
            <w:noProof/>
          </w:rPr>
          <w:t>4.4.</w:t>
        </w:r>
        <w:r w:rsidR="0000584A">
          <w:rPr>
            <w:noProof/>
            <w:kern w:val="2"/>
            <w:szCs w:val="24"/>
            <w:lang w:eastAsia="es-ES_tradnl"/>
            <w14:ligatures w14:val="standardContextual"/>
          </w:rPr>
          <w:tab/>
        </w:r>
        <w:r w:rsidR="0000584A" w:rsidRPr="006255E3">
          <w:rPr>
            <w:rStyle w:val="Hipervnculo"/>
            <w:noProof/>
          </w:rPr>
          <w:t>Plan de Trabajo</w:t>
        </w:r>
        <w:r w:rsidR="0000584A">
          <w:rPr>
            <w:noProof/>
            <w:webHidden/>
          </w:rPr>
          <w:tab/>
        </w:r>
        <w:r w:rsidR="0000584A">
          <w:rPr>
            <w:noProof/>
            <w:webHidden/>
          </w:rPr>
          <w:fldChar w:fldCharType="begin"/>
        </w:r>
        <w:r w:rsidR="0000584A">
          <w:rPr>
            <w:noProof/>
            <w:webHidden/>
          </w:rPr>
          <w:instrText xml:space="preserve"> PAGEREF _Toc165543496 \h </w:instrText>
        </w:r>
        <w:r w:rsidR="0000584A">
          <w:rPr>
            <w:noProof/>
            <w:webHidden/>
          </w:rPr>
        </w:r>
        <w:r w:rsidR="0000584A">
          <w:rPr>
            <w:noProof/>
            <w:webHidden/>
          </w:rPr>
          <w:fldChar w:fldCharType="separate"/>
        </w:r>
        <w:r w:rsidR="00895231">
          <w:rPr>
            <w:noProof/>
            <w:webHidden/>
          </w:rPr>
          <w:t>20</w:t>
        </w:r>
        <w:r w:rsidR="0000584A">
          <w:rPr>
            <w:noProof/>
            <w:webHidden/>
          </w:rPr>
          <w:fldChar w:fldCharType="end"/>
        </w:r>
      </w:hyperlink>
    </w:p>
    <w:p w14:paraId="28D3B529" w14:textId="31149561" w:rsidR="0000584A" w:rsidRDefault="00D571CD">
      <w:pPr>
        <w:pStyle w:val="TDC2"/>
        <w:tabs>
          <w:tab w:val="left" w:pos="960"/>
          <w:tab w:val="right" w:leader="dot" w:pos="8949"/>
        </w:tabs>
        <w:rPr>
          <w:noProof/>
          <w:kern w:val="2"/>
          <w:szCs w:val="24"/>
          <w:lang w:eastAsia="es-ES_tradnl"/>
          <w14:ligatures w14:val="standardContextual"/>
        </w:rPr>
      </w:pPr>
      <w:hyperlink w:anchor="_Toc165543497" w:history="1">
        <w:r w:rsidR="0000584A" w:rsidRPr="006255E3">
          <w:rPr>
            <w:rStyle w:val="Hipervnculo"/>
            <w:noProof/>
          </w:rPr>
          <w:t>4.5.</w:t>
        </w:r>
        <w:r w:rsidR="0000584A">
          <w:rPr>
            <w:noProof/>
            <w:kern w:val="2"/>
            <w:szCs w:val="24"/>
            <w:lang w:eastAsia="es-ES_tradnl"/>
            <w14:ligatures w14:val="standardContextual"/>
          </w:rPr>
          <w:tab/>
        </w:r>
        <w:r w:rsidR="0000584A" w:rsidRPr="006255E3">
          <w:rPr>
            <w:rStyle w:val="Hipervnculo"/>
            <w:noProof/>
          </w:rPr>
          <w:t>Recursos</w:t>
        </w:r>
        <w:r w:rsidR="0000584A">
          <w:rPr>
            <w:noProof/>
            <w:webHidden/>
          </w:rPr>
          <w:tab/>
        </w:r>
        <w:r w:rsidR="0000584A">
          <w:rPr>
            <w:noProof/>
            <w:webHidden/>
          </w:rPr>
          <w:fldChar w:fldCharType="begin"/>
        </w:r>
        <w:r w:rsidR="0000584A">
          <w:rPr>
            <w:noProof/>
            <w:webHidden/>
          </w:rPr>
          <w:instrText xml:space="preserve"> PAGEREF _Toc165543497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5CD9BCA9" w14:textId="66D3F37E"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8" w:history="1">
        <w:r w:rsidR="0000584A" w:rsidRPr="006255E3">
          <w:rPr>
            <w:rStyle w:val="Hipervnculo"/>
            <w:noProof/>
          </w:rPr>
          <w:t>4.5.1.</w:t>
        </w:r>
        <w:r w:rsidR="0000584A">
          <w:rPr>
            <w:rFonts w:cstheme="minorBidi"/>
            <w:noProof/>
            <w:kern w:val="2"/>
            <w:sz w:val="24"/>
            <w:szCs w:val="24"/>
            <w:lang w:eastAsia="es-ES_tradnl"/>
            <w14:ligatures w14:val="standardContextual"/>
          </w:rPr>
          <w:tab/>
        </w:r>
        <w:r w:rsidR="0000584A" w:rsidRPr="006255E3">
          <w:rPr>
            <w:rStyle w:val="Hipervnculo"/>
            <w:noProof/>
          </w:rPr>
          <w:t>Recursos Técnicos</w:t>
        </w:r>
        <w:r w:rsidR="0000584A">
          <w:rPr>
            <w:noProof/>
            <w:webHidden/>
          </w:rPr>
          <w:tab/>
        </w:r>
        <w:r w:rsidR="0000584A">
          <w:rPr>
            <w:noProof/>
            <w:webHidden/>
          </w:rPr>
          <w:fldChar w:fldCharType="begin"/>
        </w:r>
        <w:r w:rsidR="0000584A">
          <w:rPr>
            <w:noProof/>
            <w:webHidden/>
          </w:rPr>
          <w:instrText xml:space="preserve"> PAGEREF _Toc165543498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28278646" w14:textId="3309A6FF"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499" w:history="1">
        <w:r w:rsidR="0000584A" w:rsidRPr="006255E3">
          <w:rPr>
            <w:rStyle w:val="Hipervnculo"/>
            <w:noProof/>
          </w:rPr>
          <w:t>4.5.2.</w:t>
        </w:r>
        <w:r w:rsidR="0000584A">
          <w:rPr>
            <w:rFonts w:cstheme="minorBidi"/>
            <w:noProof/>
            <w:kern w:val="2"/>
            <w:sz w:val="24"/>
            <w:szCs w:val="24"/>
            <w:lang w:eastAsia="es-ES_tradnl"/>
            <w14:ligatures w14:val="standardContextual"/>
          </w:rPr>
          <w:tab/>
        </w:r>
        <w:r w:rsidR="0000584A" w:rsidRPr="006255E3">
          <w:rPr>
            <w:rStyle w:val="Hipervnculo"/>
            <w:noProof/>
          </w:rPr>
          <w:t>Recursos Humanos</w:t>
        </w:r>
        <w:r w:rsidR="0000584A">
          <w:rPr>
            <w:noProof/>
            <w:webHidden/>
          </w:rPr>
          <w:tab/>
        </w:r>
        <w:r w:rsidR="0000584A">
          <w:rPr>
            <w:noProof/>
            <w:webHidden/>
          </w:rPr>
          <w:fldChar w:fldCharType="begin"/>
        </w:r>
        <w:r w:rsidR="0000584A">
          <w:rPr>
            <w:noProof/>
            <w:webHidden/>
          </w:rPr>
          <w:instrText xml:space="preserve"> PAGEREF _Toc165543499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0F56EDF8" w14:textId="1B55D534" w:rsidR="0000584A" w:rsidRDefault="00D571CD">
      <w:pPr>
        <w:pStyle w:val="TDC2"/>
        <w:tabs>
          <w:tab w:val="left" w:pos="960"/>
          <w:tab w:val="right" w:leader="dot" w:pos="8949"/>
        </w:tabs>
        <w:rPr>
          <w:noProof/>
          <w:kern w:val="2"/>
          <w:szCs w:val="24"/>
          <w:lang w:eastAsia="es-ES_tradnl"/>
          <w14:ligatures w14:val="standardContextual"/>
        </w:rPr>
      </w:pPr>
      <w:hyperlink w:anchor="_Toc165543500" w:history="1">
        <w:r w:rsidR="0000584A" w:rsidRPr="006255E3">
          <w:rPr>
            <w:rStyle w:val="Hipervnculo"/>
            <w:noProof/>
          </w:rPr>
          <w:t>4.6.</w:t>
        </w:r>
        <w:r w:rsidR="0000584A">
          <w:rPr>
            <w:noProof/>
            <w:kern w:val="2"/>
            <w:szCs w:val="24"/>
            <w:lang w:eastAsia="es-ES_tradnl"/>
            <w14:ligatures w14:val="standardContextual"/>
          </w:rPr>
          <w:tab/>
        </w:r>
        <w:r w:rsidR="0000584A" w:rsidRPr="006255E3">
          <w:rPr>
            <w:rStyle w:val="Hipervnculo"/>
            <w:noProof/>
          </w:rPr>
          <w:t>Costes</w:t>
        </w:r>
        <w:r w:rsidR="0000584A">
          <w:rPr>
            <w:noProof/>
            <w:webHidden/>
          </w:rPr>
          <w:tab/>
        </w:r>
        <w:r w:rsidR="0000584A">
          <w:rPr>
            <w:noProof/>
            <w:webHidden/>
          </w:rPr>
          <w:fldChar w:fldCharType="begin"/>
        </w:r>
        <w:r w:rsidR="0000584A">
          <w:rPr>
            <w:noProof/>
            <w:webHidden/>
          </w:rPr>
          <w:instrText xml:space="preserve"> PAGEREF _Toc165543500 \h </w:instrText>
        </w:r>
        <w:r w:rsidR="0000584A">
          <w:rPr>
            <w:noProof/>
            <w:webHidden/>
          </w:rPr>
        </w:r>
        <w:r w:rsidR="0000584A">
          <w:rPr>
            <w:noProof/>
            <w:webHidden/>
          </w:rPr>
          <w:fldChar w:fldCharType="separate"/>
        </w:r>
        <w:r w:rsidR="00895231">
          <w:rPr>
            <w:noProof/>
            <w:webHidden/>
          </w:rPr>
          <w:t>22</w:t>
        </w:r>
        <w:r w:rsidR="0000584A">
          <w:rPr>
            <w:noProof/>
            <w:webHidden/>
          </w:rPr>
          <w:fldChar w:fldCharType="end"/>
        </w:r>
      </w:hyperlink>
    </w:p>
    <w:p w14:paraId="14F401F6" w14:textId="3F6102BB" w:rsidR="0000584A" w:rsidRDefault="00D571CD">
      <w:pPr>
        <w:pStyle w:val="TDC2"/>
        <w:tabs>
          <w:tab w:val="left" w:pos="960"/>
          <w:tab w:val="right" w:leader="dot" w:pos="8949"/>
        </w:tabs>
        <w:rPr>
          <w:noProof/>
          <w:kern w:val="2"/>
          <w:szCs w:val="24"/>
          <w:lang w:eastAsia="es-ES_tradnl"/>
          <w14:ligatures w14:val="standardContextual"/>
        </w:rPr>
      </w:pPr>
      <w:hyperlink w:anchor="_Toc165543501" w:history="1">
        <w:r w:rsidR="0000584A" w:rsidRPr="006255E3">
          <w:rPr>
            <w:rStyle w:val="Hipervnculo"/>
            <w:noProof/>
          </w:rPr>
          <w:t>4.7.</w:t>
        </w:r>
        <w:r w:rsidR="0000584A">
          <w:rPr>
            <w:noProof/>
            <w:kern w:val="2"/>
            <w:szCs w:val="24"/>
            <w:lang w:eastAsia="es-ES_tradnl"/>
            <w14:ligatures w14:val="standardContextual"/>
          </w:rPr>
          <w:tab/>
        </w:r>
        <w:r w:rsidR="0000584A" w:rsidRPr="006255E3">
          <w:rPr>
            <w:rStyle w:val="Hipervnculo"/>
            <w:noProof/>
          </w:rPr>
          <w:t>Condicionantes y Limitaciones</w:t>
        </w:r>
        <w:r w:rsidR="0000584A">
          <w:rPr>
            <w:noProof/>
            <w:webHidden/>
          </w:rPr>
          <w:tab/>
        </w:r>
        <w:r w:rsidR="0000584A">
          <w:rPr>
            <w:noProof/>
            <w:webHidden/>
          </w:rPr>
          <w:fldChar w:fldCharType="begin"/>
        </w:r>
        <w:r w:rsidR="0000584A">
          <w:rPr>
            <w:noProof/>
            <w:webHidden/>
          </w:rPr>
          <w:instrText xml:space="preserve"> PAGEREF _Toc165543501 \h </w:instrText>
        </w:r>
        <w:r w:rsidR="0000584A">
          <w:rPr>
            <w:noProof/>
            <w:webHidden/>
          </w:rPr>
        </w:r>
        <w:r w:rsidR="0000584A">
          <w:rPr>
            <w:noProof/>
            <w:webHidden/>
          </w:rPr>
          <w:fldChar w:fldCharType="separate"/>
        </w:r>
        <w:r w:rsidR="00895231">
          <w:rPr>
            <w:noProof/>
            <w:webHidden/>
          </w:rPr>
          <w:t>23</w:t>
        </w:r>
        <w:r w:rsidR="0000584A">
          <w:rPr>
            <w:noProof/>
            <w:webHidden/>
          </w:rPr>
          <w:fldChar w:fldCharType="end"/>
        </w:r>
      </w:hyperlink>
    </w:p>
    <w:p w14:paraId="6FFBFD0D" w14:textId="67F6274B"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02" w:history="1">
        <w:r w:rsidR="0000584A" w:rsidRPr="006255E3">
          <w:rPr>
            <w:rStyle w:val="Hipervnculo"/>
            <w:noProof/>
          </w:rPr>
          <w:t>4.7.1.</w:t>
        </w:r>
        <w:r w:rsidR="0000584A">
          <w:rPr>
            <w:rFonts w:cstheme="minorBidi"/>
            <w:noProof/>
            <w:kern w:val="2"/>
            <w:sz w:val="24"/>
            <w:szCs w:val="24"/>
            <w:lang w:eastAsia="es-ES_tradnl"/>
            <w14:ligatures w14:val="standardContextual"/>
          </w:rPr>
          <w:tab/>
        </w:r>
        <w:r w:rsidR="0000584A" w:rsidRPr="006255E3">
          <w:rPr>
            <w:rStyle w:val="Hipervnculo"/>
            <w:noProof/>
          </w:rPr>
          <w:t>Error con la API en iOS</w:t>
        </w:r>
        <w:r w:rsidR="0000584A">
          <w:rPr>
            <w:noProof/>
            <w:webHidden/>
          </w:rPr>
          <w:tab/>
        </w:r>
        <w:r w:rsidR="0000584A">
          <w:rPr>
            <w:noProof/>
            <w:webHidden/>
          </w:rPr>
          <w:fldChar w:fldCharType="begin"/>
        </w:r>
        <w:r w:rsidR="0000584A">
          <w:rPr>
            <w:noProof/>
            <w:webHidden/>
          </w:rPr>
          <w:instrText xml:space="preserve"> PAGEREF _Toc165543502 \h </w:instrText>
        </w:r>
        <w:r w:rsidR="0000584A">
          <w:rPr>
            <w:noProof/>
            <w:webHidden/>
          </w:rPr>
        </w:r>
        <w:r w:rsidR="0000584A">
          <w:rPr>
            <w:noProof/>
            <w:webHidden/>
          </w:rPr>
          <w:fldChar w:fldCharType="separate"/>
        </w:r>
        <w:r w:rsidR="00895231">
          <w:rPr>
            <w:noProof/>
            <w:webHidden/>
          </w:rPr>
          <w:t>23</w:t>
        </w:r>
        <w:r w:rsidR="0000584A">
          <w:rPr>
            <w:noProof/>
            <w:webHidden/>
          </w:rPr>
          <w:fldChar w:fldCharType="end"/>
        </w:r>
      </w:hyperlink>
    </w:p>
    <w:p w14:paraId="3127CEE4" w14:textId="7B4CCC05"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03" w:history="1">
        <w:r w:rsidR="0000584A" w:rsidRPr="006255E3">
          <w:rPr>
            <w:rStyle w:val="Hipervnculo"/>
            <w:noProof/>
            <w:lang w:val="es-ES_tradnl"/>
          </w:rPr>
          <w:t>4.7.2.</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Error Build en Android</w:t>
        </w:r>
        <w:r w:rsidR="0000584A">
          <w:rPr>
            <w:noProof/>
            <w:webHidden/>
          </w:rPr>
          <w:tab/>
        </w:r>
        <w:r w:rsidR="0000584A">
          <w:rPr>
            <w:noProof/>
            <w:webHidden/>
          </w:rPr>
          <w:fldChar w:fldCharType="begin"/>
        </w:r>
        <w:r w:rsidR="0000584A">
          <w:rPr>
            <w:noProof/>
            <w:webHidden/>
          </w:rPr>
          <w:instrText xml:space="preserve"> PAGEREF _Toc165543503 \h </w:instrText>
        </w:r>
        <w:r w:rsidR="0000584A">
          <w:rPr>
            <w:noProof/>
            <w:webHidden/>
          </w:rPr>
        </w:r>
        <w:r w:rsidR="0000584A">
          <w:rPr>
            <w:noProof/>
            <w:webHidden/>
          </w:rPr>
          <w:fldChar w:fldCharType="separate"/>
        </w:r>
        <w:r w:rsidR="00895231">
          <w:rPr>
            <w:noProof/>
            <w:webHidden/>
          </w:rPr>
          <w:t>24</w:t>
        </w:r>
        <w:r w:rsidR="0000584A">
          <w:rPr>
            <w:noProof/>
            <w:webHidden/>
          </w:rPr>
          <w:fldChar w:fldCharType="end"/>
        </w:r>
      </w:hyperlink>
    </w:p>
    <w:p w14:paraId="5F38BB58" w14:textId="314BE85B"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04" w:history="1">
        <w:r w:rsidR="0000584A" w:rsidRPr="006255E3">
          <w:rPr>
            <w:rStyle w:val="Hipervnculo"/>
            <w:noProof/>
            <w:lang w:val="es-ES_tradnl"/>
          </w:rPr>
          <w:t>4.7.3.</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Error con tamaño de posters</w:t>
        </w:r>
        <w:r w:rsidR="0000584A">
          <w:rPr>
            <w:noProof/>
            <w:webHidden/>
          </w:rPr>
          <w:tab/>
        </w:r>
        <w:r w:rsidR="0000584A">
          <w:rPr>
            <w:noProof/>
            <w:webHidden/>
          </w:rPr>
          <w:fldChar w:fldCharType="begin"/>
        </w:r>
        <w:r w:rsidR="0000584A">
          <w:rPr>
            <w:noProof/>
            <w:webHidden/>
          </w:rPr>
          <w:instrText xml:space="preserve"> PAGEREF _Toc165543504 \h </w:instrText>
        </w:r>
        <w:r w:rsidR="0000584A">
          <w:rPr>
            <w:noProof/>
            <w:webHidden/>
          </w:rPr>
        </w:r>
        <w:r w:rsidR="0000584A">
          <w:rPr>
            <w:noProof/>
            <w:webHidden/>
          </w:rPr>
          <w:fldChar w:fldCharType="separate"/>
        </w:r>
        <w:r w:rsidR="00895231">
          <w:rPr>
            <w:noProof/>
            <w:webHidden/>
          </w:rPr>
          <w:t>25</w:t>
        </w:r>
        <w:r w:rsidR="0000584A">
          <w:rPr>
            <w:noProof/>
            <w:webHidden/>
          </w:rPr>
          <w:fldChar w:fldCharType="end"/>
        </w:r>
      </w:hyperlink>
    </w:p>
    <w:p w14:paraId="1E7819DB" w14:textId="36853AD8"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05" w:history="1">
        <w:r w:rsidR="0000584A" w:rsidRPr="006255E3">
          <w:rPr>
            <w:rStyle w:val="Hipervnculo"/>
            <w:noProof/>
            <w:lang w:val="es-ES_tradnl"/>
          </w:rPr>
          <w:t>4.7.4.</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Notificaciones</w:t>
        </w:r>
        <w:r w:rsidR="0000584A">
          <w:rPr>
            <w:noProof/>
            <w:webHidden/>
          </w:rPr>
          <w:tab/>
        </w:r>
        <w:r w:rsidR="0000584A">
          <w:rPr>
            <w:noProof/>
            <w:webHidden/>
          </w:rPr>
          <w:fldChar w:fldCharType="begin"/>
        </w:r>
        <w:r w:rsidR="0000584A">
          <w:rPr>
            <w:noProof/>
            <w:webHidden/>
          </w:rPr>
          <w:instrText xml:space="preserve"> PAGEREF _Toc165543505 \h </w:instrText>
        </w:r>
        <w:r w:rsidR="0000584A">
          <w:rPr>
            <w:noProof/>
            <w:webHidden/>
          </w:rPr>
        </w:r>
        <w:r w:rsidR="0000584A">
          <w:rPr>
            <w:noProof/>
            <w:webHidden/>
          </w:rPr>
          <w:fldChar w:fldCharType="separate"/>
        </w:r>
        <w:r w:rsidR="00895231">
          <w:rPr>
            <w:noProof/>
            <w:webHidden/>
          </w:rPr>
          <w:t>25</w:t>
        </w:r>
        <w:r w:rsidR="0000584A">
          <w:rPr>
            <w:noProof/>
            <w:webHidden/>
          </w:rPr>
          <w:fldChar w:fldCharType="end"/>
        </w:r>
      </w:hyperlink>
    </w:p>
    <w:p w14:paraId="008495D8" w14:textId="1EE405A9"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06" w:history="1">
        <w:r w:rsidR="0000584A" w:rsidRPr="006255E3">
          <w:rPr>
            <w:rStyle w:val="Hipervnculo"/>
            <w:noProof/>
            <w:lang w:val="es-ES_tradnl"/>
          </w:rPr>
          <w:t>4.7.5.</w:t>
        </w:r>
        <w:r w:rsidR="0000584A">
          <w:rPr>
            <w:rFonts w:cstheme="minorBidi"/>
            <w:noProof/>
            <w:kern w:val="2"/>
            <w:sz w:val="24"/>
            <w:szCs w:val="24"/>
            <w:lang w:eastAsia="es-ES_tradnl"/>
            <w14:ligatures w14:val="standardContextual"/>
          </w:rPr>
          <w:tab/>
        </w:r>
        <w:r w:rsidR="0000584A" w:rsidRPr="006255E3">
          <w:rPr>
            <w:rStyle w:val="Hipervnculo"/>
            <w:noProof/>
            <w:lang w:val="es-ES_tradnl"/>
          </w:rPr>
          <w:t>Autenticación en local</w:t>
        </w:r>
        <w:r w:rsidR="0000584A">
          <w:rPr>
            <w:noProof/>
            <w:webHidden/>
          </w:rPr>
          <w:tab/>
        </w:r>
        <w:r w:rsidR="0000584A">
          <w:rPr>
            <w:noProof/>
            <w:webHidden/>
          </w:rPr>
          <w:fldChar w:fldCharType="begin"/>
        </w:r>
        <w:r w:rsidR="0000584A">
          <w:rPr>
            <w:noProof/>
            <w:webHidden/>
          </w:rPr>
          <w:instrText xml:space="preserve"> PAGEREF _Toc165543506 \h </w:instrText>
        </w:r>
        <w:r w:rsidR="0000584A">
          <w:rPr>
            <w:noProof/>
            <w:webHidden/>
          </w:rPr>
        </w:r>
        <w:r w:rsidR="0000584A">
          <w:rPr>
            <w:noProof/>
            <w:webHidden/>
          </w:rPr>
          <w:fldChar w:fldCharType="separate"/>
        </w:r>
        <w:r w:rsidR="00895231">
          <w:rPr>
            <w:noProof/>
            <w:webHidden/>
          </w:rPr>
          <w:t>26</w:t>
        </w:r>
        <w:r w:rsidR="0000584A">
          <w:rPr>
            <w:noProof/>
            <w:webHidden/>
          </w:rPr>
          <w:fldChar w:fldCharType="end"/>
        </w:r>
      </w:hyperlink>
    </w:p>
    <w:p w14:paraId="7975242E" w14:textId="745E4C5B"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07" w:history="1">
        <w:r w:rsidR="0000584A" w:rsidRPr="006255E3">
          <w:rPr>
            <w:rStyle w:val="Hipervnculo"/>
          </w:rPr>
          <w:t>5.</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Desarrollo de la Solución Técnica</w:t>
        </w:r>
        <w:r w:rsidR="0000584A">
          <w:rPr>
            <w:webHidden/>
          </w:rPr>
          <w:tab/>
        </w:r>
        <w:r w:rsidR="0000584A">
          <w:rPr>
            <w:webHidden/>
          </w:rPr>
          <w:fldChar w:fldCharType="begin"/>
        </w:r>
        <w:r w:rsidR="0000584A">
          <w:rPr>
            <w:webHidden/>
          </w:rPr>
          <w:instrText xml:space="preserve"> PAGEREF _Toc165543507 \h </w:instrText>
        </w:r>
        <w:r w:rsidR="0000584A">
          <w:rPr>
            <w:webHidden/>
          </w:rPr>
        </w:r>
        <w:r w:rsidR="0000584A">
          <w:rPr>
            <w:webHidden/>
          </w:rPr>
          <w:fldChar w:fldCharType="separate"/>
        </w:r>
        <w:r w:rsidR="00895231">
          <w:rPr>
            <w:webHidden/>
          </w:rPr>
          <w:t>27</w:t>
        </w:r>
        <w:r w:rsidR="0000584A">
          <w:rPr>
            <w:webHidden/>
          </w:rPr>
          <w:fldChar w:fldCharType="end"/>
        </w:r>
      </w:hyperlink>
    </w:p>
    <w:p w14:paraId="1DF9F911" w14:textId="181E9EE3" w:rsidR="0000584A" w:rsidRDefault="00D571CD">
      <w:pPr>
        <w:pStyle w:val="TDC2"/>
        <w:tabs>
          <w:tab w:val="left" w:pos="960"/>
          <w:tab w:val="right" w:leader="dot" w:pos="8949"/>
        </w:tabs>
        <w:rPr>
          <w:noProof/>
          <w:kern w:val="2"/>
          <w:szCs w:val="24"/>
          <w:lang w:eastAsia="es-ES_tradnl"/>
          <w14:ligatures w14:val="standardContextual"/>
        </w:rPr>
      </w:pPr>
      <w:hyperlink w:anchor="_Toc165543508" w:history="1">
        <w:r w:rsidR="0000584A" w:rsidRPr="006255E3">
          <w:rPr>
            <w:rStyle w:val="Hipervnculo"/>
            <w:noProof/>
          </w:rPr>
          <w:t>5.1.</w:t>
        </w:r>
        <w:r w:rsidR="0000584A">
          <w:rPr>
            <w:noProof/>
            <w:kern w:val="2"/>
            <w:szCs w:val="24"/>
            <w:lang w:eastAsia="es-ES_tradnl"/>
            <w14:ligatures w14:val="standardContextual"/>
          </w:rPr>
          <w:tab/>
        </w:r>
        <w:r w:rsidR="0000584A" w:rsidRPr="006255E3">
          <w:rPr>
            <w:rStyle w:val="Hipervnculo"/>
            <w:noProof/>
          </w:rPr>
          <w:t>PT1 – Análisis de Requisitos</w:t>
        </w:r>
        <w:r w:rsidR="0000584A">
          <w:rPr>
            <w:noProof/>
            <w:webHidden/>
          </w:rPr>
          <w:tab/>
        </w:r>
        <w:r w:rsidR="0000584A">
          <w:rPr>
            <w:noProof/>
            <w:webHidden/>
          </w:rPr>
          <w:fldChar w:fldCharType="begin"/>
        </w:r>
        <w:r w:rsidR="0000584A">
          <w:rPr>
            <w:noProof/>
            <w:webHidden/>
          </w:rPr>
          <w:instrText xml:space="preserve"> PAGEREF _Toc165543508 \h </w:instrText>
        </w:r>
        <w:r w:rsidR="0000584A">
          <w:rPr>
            <w:noProof/>
            <w:webHidden/>
          </w:rPr>
        </w:r>
        <w:r w:rsidR="0000584A">
          <w:rPr>
            <w:noProof/>
            <w:webHidden/>
          </w:rPr>
          <w:fldChar w:fldCharType="separate"/>
        </w:r>
        <w:r w:rsidR="00895231">
          <w:rPr>
            <w:noProof/>
            <w:webHidden/>
          </w:rPr>
          <w:t>27</w:t>
        </w:r>
        <w:r w:rsidR="0000584A">
          <w:rPr>
            <w:noProof/>
            <w:webHidden/>
          </w:rPr>
          <w:fldChar w:fldCharType="end"/>
        </w:r>
      </w:hyperlink>
    </w:p>
    <w:p w14:paraId="19D4C5E3" w14:textId="5654201C" w:rsidR="0000584A" w:rsidRDefault="00D571CD">
      <w:pPr>
        <w:pStyle w:val="TDC2"/>
        <w:tabs>
          <w:tab w:val="left" w:pos="960"/>
          <w:tab w:val="right" w:leader="dot" w:pos="8949"/>
        </w:tabs>
        <w:rPr>
          <w:noProof/>
          <w:kern w:val="2"/>
          <w:szCs w:val="24"/>
          <w:lang w:eastAsia="es-ES_tradnl"/>
          <w14:ligatures w14:val="standardContextual"/>
        </w:rPr>
      </w:pPr>
      <w:hyperlink w:anchor="_Toc165543509" w:history="1">
        <w:r w:rsidR="0000584A" w:rsidRPr="006255E3">
          <w:rPr>
            <w:rStyle w:val="Hipervnculo"/>
            <w:noProof/>
          </w:rPr>
          <w:t>5.2.</w:t>
        </w:r>
        <w:r w:rsidR="0000584A">
          <w:rPr>
            <w:noProof/>
            <w:kern w:val="2"/>
            <w:szCs w:val="24"/>
            <w:lang w:eastAsia="es-ES_tradnl"/>
            <w14:ligatures w14:val="standardContextual"/>
          </w:rPr>
          <w:tab/>
        </w:r>
        <w:r w:rsidR="0000584A" w:rsidRPr="006255E3">
          <w:rPr>
            <w:rStyle w:val="Hipervnculo"/>
            <w:noProof/>
          </w:rPr>
          <w:t>PT2 – Diseño de Interfaz de Usuario</w:t>
        </w:r>
        <w:r w:rsidR="0000584A">
          <w:rPr>
            <w:noProof/>
            <w:webHidden/>
          </w:rPr>
          <w:tab/>
        </w:r>
        <w:r w:rsidR="0000584A">
          <w:rPr>
            <w:noProof/>
            <w:webHidden/>
          </w:rPr>
          <w:fldChar w:fldCharType="begin"/>
        </w:r>
        <w:r w:rsidR="0000584A">
          <w:rPr>
            <w:noProof/>
            <w:webHidden/>
          </w:rPr>
          <w:instrText xml:space="preserve"> PAGEREF _Toc165543509 \h </w:instrText>
        </w:r>
        <w:r w:rsidR="0000584A">
          <w:rPr>
            <w:noProof/>
            <w:webHidden/>
          </w:rPr>
        </w:r>
        <w:r w:rsidR="0000584A">
          <w:rPr>
            <w:noProof/>
            <w:webHidden/>
          </w:rPr>
          <w:fldChar w:fldCharType="separate"/>
        </w:r>
        <w:r w:rsidR="00895231">
          <w:rPr>
            <w:noProof/>
            <w:webHidden/>
          </w:rPr>
          <w:t>31</w:t>
        </w:r>
        <w:r w:rsidR="0000584A">
          <w:rPr>
            <w:noProof/>
            <w:webHidden/>
          </w:rPr>
          <w:fldChar w:fldCharType="end"/>
        </w:r>
      </w:hyperlink>
    </w:p>
    <w:p w14:paraId="12B85E99" w14:textId="3ECFFCF0" w:rsidR="0000584A" w:rsidRDefault="00D571CD">
      <w:pPr>
        <w:pStyle w:val="TDC2"/>
        <w:tabs>
          <w:tab w:val="left" w:pos="960"/>
          <w:tab w:val="right" w:leader="dot" w:pos="8949"/>
        </w:tabs>
        <w:rPr>
          <w:noProof/>
          <w:kern w:val="2"/>
          <w:szCs w:val="24"/>
          <w:lang w:eastAsia="es-ES_tradnl"/>
          <w14:ligatures w14:val="standardContextual"/>
        </w:rPr>
      </w:pPr>
      <w:hyperlink w:anchor="_Toc165543510" w:history="1">
        <w:r w:rsidR="0000584A" w:rsidRPr="006255E3">
          <w:rPr>
            <w:rStyle w:val="Hipervnculo"/>
            <w:noProof/>
          </w:rPr>
          <w:t>5.3.</w:t>
        </w:r>
        <w:r w:rsidR="0000584A">
          <w:rPr>
            <w:noProof/>
            <w:kern w:val="2"/>
            <w:szCs w:val="24"/>
            <w:lang w:eastAsia="es-ES_tradnl"/>
            <w14:ligatures w14:val="standardContextual"/>
          </w:rPr>
          <w:tab/>
        </w:r>
        <w:r w:rsidR="0000584A" w:rsidRPr="006255E3">
          <w:rPr>
            <w:rStyle w:val="Hipervnculo"/>
            <w:noProof/>
          </w:rPr>
          <w:t>PT3 – Desarrollo del Backend</w:t>
        </w:r>
        <w:r w:rsidR="0000584A">
          <w:rPr>
            <w:noProof/>
            <w:webHidden/>
          </w:rPr>
          <w:tab/>
        </w:r>
        <w:r w:rsidR="0000584A">
          <w:rPr>
            <w:noProof/>
            <w:webHidden/>
          </w:rPr>
          <w:fldChar w:fldCharType="begin"/>
        </w:r>
        <w:r w:rsidR="0000584A">
          <w:rPr>
            <w:noProof/>
            <w:webHidden/>
          </w:rPr>
          <w:instrText xml:space="preserve"> PAGEREF _Toc165543510 \h </w:instrText>
        </w:r>
        <w:r w:rsidR="0000584A">
          <w:rPr>
            <w:noProof/>
            <w:webHidden/>
          </w:rPr>
        </w:r>
        <w:r w:rsidR="0000584A">
          <w:rPr>
            <w:noProof/>
            <w:webHidden/>
          </w:rPr>
          <w:fldChar w:fldCharType="separate"/>
        </w:r>
        <w:r w:rsidR="00895231">
          <w:rPr>
            <w:noProof/>
            <w:webHidden/>
          </w:rPr>
          <w:t>32</w:t>
        </w:r>
        <w:r w:rsidR="0000584A">
          <w:rPr>
            <w:noProof/>
            <w:webHidden/>
          </w:rPr>
          <w:fldChar w:fldCharType="end"/>
        </w:r>
      </w:hyperlink>
    </w:p>
    <w:p w14:paraId="4611D1D9" w14:textId="1E8197B3"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1" w:history="1">
        <w:r w:rsidR="0000584A" w:rsidRPr="006255E3">
          <w:rPr>
            <w:rStyle w:val="Hipervnculo"/>
            <w:noProof/>
          </w:rPr>
          <w:t>5.3.1.</w:t>
        </w:r>
        <w:r w:rsidR="0000584A">
          <w:rPr>
            <w:rFonts w:cstheme="minorBidi"/>
            <w:noProof/>
            <w:kern w:val="2"/>
            <w:sz w:val="24"/>
            <w:szCs w:val="24"/>
            <w:lang w:eastAsia="es-ES_tradnl"/>
            <w14:ligatures w14:val="standardContextual"/>
          </w:rPr>
          <w:tab/>
        </w:r>
        <w:r w:rsidR="0000584A" w:rsidRPr="006255E3">
          <w:rPr>
            <w:rStyle w:val="Hipervnculo"/>
            <w:noProof/>
          </w:rPr>
          <w:t>MariaDB</w:t>
        </w:r>
        <w:r w:rsidR="0000584A">
          <w:rPr>
            <w:noProof/>
            <w:webHidden/>
          </w:rPr>
          <w:tab/>
        </w:r>
        <w:r w:rsidR="0000584A">
          <w:rPr>
            <w:noProof/>
            <w:webHidden/>
          </w:rPr>
          <w:fldChar w:fldCharType="begin"/>
        </w:r>
        <w:r w:rsidR="0000584A">
          <w:rPr>
            <w:noProof/>
            <w:webHidden/>
          </w:rPr>
          <w:instrText xml:space="preserve"> PAGEREF _Toc165543511 \h </w:instrText>
        </w:r>
        <w:r w:rsidR="0000584A">
          <w:rPr>
            <w:noProof/>
            <w:webHidden/>
          </w:rPr>
        </w:r>
        <w:r w:rsidR="0000584A">
          <w:rPr>
            <w:noProof/>
            <w:webHidden/>
          </w:rPr>
          <w:fldChar w:fldCharType="separate"/>
        </w:r>
        <w:r w:rsidR="00895231">
          <w:rPr>
            <w:noProof/>
            <w:webHidden/>
          </w:rPr>
          <w:t>33</w:t>
        </w:r>
        <w:r w:rsidR="0000584A">
          <w:rPr>
            <w:noProof/>
            <w:webHidden/>
          </w:rPr>
          <w:fldChar w:fldCharType="end"/>
        </w:r>
      </w:hyperlink>
    </w:p>
    <w:p w14:paraId="34AC4980" w14:textId="202A1D12"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2" w:history="1">
        <w:r w:rsidR="0000584A" w:rsidRPr="006255E3">
          <w:rPr>
            <w:rStyle w:val="Hipervnculo"/>
            <w:noProof/>
          </w:rPr>
          <w:t>5.3.2.</w:t>
        </w:r>
        <w:r w:rsidR="0000584A">
          <w:rPr>
            <w:rFonts w:cstheme="minorBidi"/>
            <w:noProof/>
            <w:kern w:val="2"/>
            <w:sz w:val="24"/>
            <w:szCs w:val="24"/>
            <w:lang w:eastAsia="es-ES_tradnl"/>
            <w14:ligatures w14:val="standardContextual"/>
          </w:rPr>
          <w:tab/>
        </w:r>
        <w:r w:rsidR="0000584A" w:rsidRPr="006255E3">
          <w:rPr>
            <w:rStyle w:val="Hipervnculo"/>
            <w:noProof/>
          </w:rPr>
          <w:t>PhpMyAdmin</w:t>
        </w:r>
        <w:r w:rsidR="0000584A">
          <w:rPr>
            <w:noProof/>
            <w:webHidden/>
          </w:rPr>
          <w:tab/>
        </w:r>
        <w:r w:rsidR="0000584A">
          <w:rPr>
            <w:noProof/>
            <w:webHidden/>
          </w:rPr>
          <w:fldChar w:fldCharType="begin"/>
        </w:r>
        <w:r w:rsidR="0000584A">
          <w:rPr>
            <w:noProof/>
            <w:webHidden/>
          </w:rPr>
          <w:instrText xml:space="preserve"> PAGEREF _Toc165543512 \h </w:instrText>
        </w:r>
        <w:r w:rsidR="0000584A">
          <w:rPr>
            <w:noProof/>
            <w:webHidden/>
          </w:rPr>
        </w:r>
        <w:r w:rsidR="0000584A">
          <w:rPr>
            <w:noProof/>
            <w:webHidden/>
          </w:rPr>
          <w:fldChar w:fldCharType="separate"/>
        </w:r>
        <w:r w:rsidR="00895231">
          <w:rPr>
            <w:noProof/>
            <w:webHidden/>
          </w:rPr>
          <w:t>35</w:t>
        </w:r>
        <w:r w:rsidR="0000584A">
          <w:rPr>
            <w:noProof/>
            <w:webHidden/>
          </w:rPr>
          <w:fldChar w:fldCharType="end"/>
        </w:r>
      </w:hyperlink>
    </w:p>
    <w:p w14:paraId="508C7AE8" w14:textId="37CF9542"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3" w:history="1">
        <w:r w:rsidR="0000584A" w:rsidRPr="006255E3">
          <w:rPr>
            <w:rStyle w:val="Hipervnculo"/>
            <w:noProof/>
          </w:rPr>
          <w:t>5.3.3.</w:t>
        </w:r>
        <w:r w:rsidR="0000584A">
          <w:rPr>
            <w:rFonts w:cstheme="minorBidi"/>
            <w:noProof/>
            <w:kern w:val="2"/>
            <w:sz w:val="24"/>
            <w:szCs w:val="24"/>
            <w:lang w:eastAsia="es-ES_tradnl"/>
            <w14:ligatures w14:val="standardContextual"/>
          </w:rPr>
          <w:tab/>
        </w:r>
        <w:r w:rsidR="0000584A" w:rsidRPr="006255E3">
          <w:rPr>
            <w:rStyle w:val="Hipervnculo"/>
            <w:noProof/>
          </w:rPr>
          <w:t>Tfg_Backend</w:t>
        </w:r>
        <w:r w:rsidR="0000584A">
          <w:rPr>
            <w:noProof/>
            <w:webHidden/>
          </w:rPr>
          <w:tab/>
        </w:r>
        <w:r w:rsidR="0000584A">
          <w:rPr>
            <w:noProof/>
            <w:webHidden/>
          </w:rPr>
          <w:fldChar w:fldCharType="begin"/>
        </w:r>
        <w:r w:rsidR="0000584A">
          <w:rPr>
            <w:noProof/>
            <w:webHidden/>
          </w:rPr>
          <w:instrText xml:space="preserve"> PAGEREF _Toc165543513 \h </w:instrText>
        </w:r>
        <w:r w:rsidR="0000584A">
          <w:rPr>
            <w:noProof/>
            <w:webHidden/>
          </w:rPr>
        </w:r>
        <w:r w:rsidR="0000584A">
          <w:rPr>
            <w:noProof/>
            <w:webHidden/>
          </w:rPr>
          <w:fldChar w:fldCharType="separate"/>
        </w:r>
        <w:r w:rsidR="00895231">
          <w:rPr>
            <w:noProof/>
            <w:webHidden/>
          </w:rPr>
          <w:t>35</w:t>
        </w:r>
        <w:r w:rsidR="0000584A">
          <w:rPr>
            <w:noProof/>
            <w:webHidden/>
          </w:rPr>
          <w:fldChar w:fldCharType="end"/>
        </w:r>
      </w:hyperlink>
    </w:p>
    <w:p w14:paraId="3853F418" w14:textId="10B906C1"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4" w:history="1">
        <w:r w:rsidR="0000584A" w:rsidRPr="006255E3">
          <w:rPr>
            <w:rStyle w:val="Hipervnculo"/>
            <w:noProof/>
          </w:rPr>
          <w:t>5.3.4.</w:t>
        </w:r>
        <w:r w:rsidR="0000584A">
          <w:rPr>
            <w:rFonts w:cstheme="minorBidi"/>
            <w:noProof/>
            <w:kern w:val="2"/>
            <w:sz w:val="24"/>
            <w:szCs w:val="24"/>
            <w:lang w:eastAsia="es-ES_tradnl"/>
            <w14:ligatures w14:val="standardContextual"/>
          </w:rPr>
          <w:tab/>
        </w:r>
        <w:r w:rsidR="0000584A" w:rsidRPr="006255E3">
          <w:rPr>
            <w:rStyle w:val="Hipervnculo"/>
            <w:noProof/>
          </w:rPr>
          <w:t>Cloudflare</w:t>
        </w:r>
        <w:r w:rsidR="0000584A">
          <w:rPr>
            <w:noProof/>
            <w:webHidden/>
          </w:rPr>
          <w:tab/>
        </w:r>
        <w:r w:rsidR="0000584A">
          <w:rPr>
            <w:noProof/>
            <w:webHidden/>
          </w:rPr>
          <w:fldChar w:fldCharType="begin"/>
        </w:r>
        <w:r w:rsidR="0000584A">
          <w:rPr>
            <w:noProof/>
            <w:webHidden/>
          </w:rPr>
          <w:instrText xml:space="preserve"> PAGEREF _Toc165543514 \h </w:instrText>
        </w:r>
        <w:r w:rsidR="0000584A">
          <w:rPr>
            <w:noProof/>
            <w:webHidden/>
          </w:rPr>
        </w:r>
        <w:r w:rsidR="0000584A">
          <w:rPr>
            <w:noProof/>
            <w:webHidden/>
          </w:rPr>
          <w:fldChar w:fldCharType="separate"/>
        </w:r>
        <w:r w:rsidR="00895231">
          <w:rPr>
            <w:noProof/>
            <w:webHidden/>
          </w:rPr>
          <w:t>37</w:t>
        </w:r>
        <w:r w:rsidR="0000584A">
          <w:rPr>
            <w:noProof/>
            <w:webHidden/>
          </w:rPr>
          <w:fldChar w:fldCharType="end"/>
        </w:r>
      </w:hyperlink>
    </w:p>
    <w:p w14:paraId="07C80015" w14:textId="5F27C224"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5" w:history="1">
        <w:r w:rsidR="0000584A" w:rsidRPr="006255E3">
          <w:rPr>
            <w:rStyle w:val="Hipervnculo"/>
            <w:noProof/>
          </w:rPr>
          <w:t>5.3.5.</w:t>
        </w:r>
        <w:r w:rsidR="0000584A">
          <w:rPr>
            <w:rFonts w:cstheme="minorBidi"/>
            <w:noProof/>
            <w:kern w:val="2"/>
            <w:sz w:val="24"/>
            <w:szCs w:val="24"/>
            <w:lang w:eastAsia="es-ES_tradnl"/>
            <w14:ligatures w14:val="standardContextual"/>
          </w:rPr>
          <w:tab/>
        </w:r>
        <w:r w:rsidR="0000584A" w:rsidRPr="006255E3">
          <w:rPr>
            <w:rStyle w:val="Hipervnculo"/>
            <w:noProof/>
          </w:rPr>
          <w:t>Traefik</w:t>
        </w:r>
        <w:r w:rsidR="0000584A">
          <w:rPr>
            <w:noProof/>
            <w:webHidden/>
          </w:rPr>
          <w:tab/>
        </w:r>
        <w:r w:rsidR="0000584A">
          <w:rPr>
            <w:noProof/>
            <w:webHidden/>
          </w:rPr>
          <w:fldChar w:fldCharType="begin"/>
        </w:r>
        <w:r w:rsidR="0000584A">
          <w:rPr>
            <w:noProof/>
            <w:webHidden/>
          </w:rPr>
          <w:instrText xml:space="preserve"> PAGEREF _Toc165543515 \h </w:instrText>
        </w:r>
        <w:r w:rsidR="0000584A">
          <w:rPr>
            <w:noProof/>
            <w:webHidden/>
          </w:rPr>
        </w:r>
        <w:r w:rsidR="0000584A">
          <w:rPr>
            <w:noProof/>
            <w:webHidden/>
          </w:rPr>
          <w:fldChar w:fldCharType="separate"/>
        </w:r>
        <w:r w:rsidR="00895231">
          <w:rPr>
            <w:noProof/>
            <w:webHidden/>
          </w:rPr>
          <w:t>37</w:t>
        </w:r>
        <w:r w:rsidR="0000584A">
          <w:rPr>
            <w:noProof/>
            <w:webHidden/>
          </w:rPr>
          <w:fldChar w:fldCharType="end"/>
        </w:r>
      </w:hyperlink>
    </w:p>
    <w:p w14:paraId="1EB7E46C" w14:textId="77FC786E"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6" w:history="1">
        <w:r w:rsidR="0000584A" w:rsidRPr="006255E3">
          <w:rPr>
            <w:rStyle w:val="Hipervnculo"/>
            <w:noProof/>
          </w:rPr>
          <w:t>5.3.6.</w:t>
        </w:r>
        <w:r w:rsidR="0000584A">
          <w:rPr>
            <w:rFonts w:cstheme="minorBidi"/>
            <w:noProof/>
            <w:kern w:val="2"/>
            <w:sz w:val="24"/>
            <w:szCs w:val="24"/>
            <w:lang w:eastAsia="es-ES_tradnl"/>
            <w14:ligatures w14:val="standardContextual"/>
          </w:rPr>
          <w:tab/>
        </w:r>
        <w:r w:rsidR="0000584A" w:rsidRPr="006255E3">
          <w:rPr>
            <w:rStyle w:val="Hipervnculo"/>
            <w:noProof/>
          </w:rPr>
          <w:t>Portainer</w:t>
        </w:r>
        <w:r w:rsidR="0000584A">
          <w:rPr>
            <w:noProof/>
            <w:webHidden/>
          </w:rPr>
          <w:tab/>
        </w:r>
        <w:r w:rsidR="0000584A">
          <w:rPr>
            <w:noProof/>
            <w:webHidden/>
          </w:rPr>
          <w:fldChar w:fldCharType="begin"/>
        </w:r>
        <w:r w:rsidR="0000584A">
          <w:rPr>
            <w:noProof/>
            <w:webHidden/>
          </w:rPr>
          <w:instrText xml:space="preserve"> PAGEREF _Toc165543516 \h </w:instrText>
        </w:r>
        <w:r w:rsidR="0000584A">
          <w:rPr>
            <w:noProof/>
            <w:webHidden/>
          </w:rPr>
        </w:r>
        <w:r w:rsidR="0000584A">
          <w:rPr>
            <w:noProof/>
            <w:webHidden/>
          </w:rPr>
          <w:fldChar w:fldCharType="separate"/>
        </w:r>
        <w:r w:rsidR="00895231">
          <w:rPr>
            <w:noProof/>
            <w:webHidden/>
          </w:rPr>
          <w:t>38</w:t>
        </w:r>
        <w:r w:rsidR="0000584A">
          <w:rPr>
            <w:noProof/>
            <w:webHidden/>
          </w:rPr>
          <w:fldChar w:fldCharType="end"/>
        </w:r>
      </w:hyperlink>
    </w:p>
    <w:p w14:paraId="0FC2BEF5" w14:textId="787ECFEE" w:rsidR="0000584A" w:rsidRDefault="00D571CD">
      <w:pPr>
        <w:pStyle w:val="TDC2"/>
        <w:tabs>
          <w:tab w:val="left" w:pos="960"/>
          <w:tab w:val="right" w:leader="dot" w:pos="8949"/>
        </w:tabs>
        <w:rPr>
          <w:noProof/>
          <w:kern w:val="2"/>
          <w:szCs w:val="24"/>
          <w:lang w:eastAsia="es-ES_tradnl"/>
          <w14:ligatures w14:val="standardContextual"/>
        </w:rPr>
      </w:pPr>
      <w:hyperlink w:anchor="_Toc165543517" w:history="1">
        <w:r w:rsidR="0000584A" w:rsidRPr="006255E3">
          <w:rPr>
            <w:rStyle w:val="Hipervnculo"/>
            <w:noProof/>
          </w:rPr>
          <w:t>5.4.</w:t>
        </w:r>
        <w:r w:rsidR="0000584A">
          <w:rPr>
            <w:noProof/>
            <w:kern w:val="2"/>
            <w:szCs w:val="24"/>
            <w:lang w:eastAsia="es-ES_tradnl"/>
            <w14:ligatures w14:val="standardContextual"/>
          </w:rPr>
          <w:tab/>
        </w:r>
        <w:r w:rsidR="0000584A" w:rsidRPr="006255E3">
          <w:rPr>
            <w:rStyle w:val="Hipervnculo"/>
            <w:noProof/>
          </w:rPr>
          <w:t>PT4 – Desarrollo Frontend</w:t>
        </w:r>
        <w:r w:rsidR="0000584A">
          <w:rPr>
            <w:noProof/>
            <w:webHidden/>
          </w:rPr>
          <w:tab/>
        </w:r>
        <w:r w:rsidR="0000584A">
          <w:rPr>
            <w:noProof/>
            <w:webHidden/>
          </w:rPr>
          <w:fldChar w:fldCharType="begin"/>
        </w:r>
        <w:r w:rsidR="0000584A">
          <w:rPr>
            <w:noProof/>
            <w:webHidden/>
          </w:rPr>
          <w:instrText xml:space="preserve"> PAGEREF _Toc165543517 \h </w:instrText>
        </w:r>
        <w:r w:rsidR="0000584A">
          <w:rPr>
            <w:noProof/>
            <w:webHidden/>
          </w:rPr>
        </w:r>
        <w:r w:rsidR="0000584A">
          <w:rPr>
            <w:noProof/>
            <w:webHidden/>
          </w:rPr>
          <w:fldChar w:fldCharType="separate"/>
        </w:r>
        <w:r w:rsidR="00895231">
          <w:rPr>
            <w:noProof/>
            <w:webHidden/>
          </w:rPr>
          <w:t>38</w:t>
        </w:r>
        <w:r w:rsidR="0000584A">
          <w:rPr>
            <w:noProof/>
            <w:webHidden/>
          </w:rPr>
          <w:fldChar w:fldCharType="end"/>
        </w:r>
      </w:hyperlink>
    </w:p>
    <w:p w14:paraId="3D246790" w14:textId="60653513"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8" w:history="1">
        <w:r w:rsidR="0000584A" w:rsidRPr="006255E3">
          <w:rPr>
            <w:rStyle w:val="Hipervnculo"/>
            <w:noProof/>
          </w:rPr>
          <w:t>5.4.1.</w:t>
        </w:r>
        <w:r w:rsidR="0000584A">
          <w:rPr>
            <w:rFonts w:cstheme="minorBidi"/>
            <w:noProof/>
            <w:kern w:val="2"/>
            <w:sz w:val="24"/>
            <w:szCs w:val="24"/>
            <w:lang w:eastAsia="es-ES_tradnl"/>
            <w14:ligatures w14:val="standardContextual"/>
          </w:rPr>
          <w:tab/>
        </w:r>
        <w:r w:rsidR="0000584A" w:rsidRPr="006255E3">
          <w:rPr>
            <w:rStyle w:val="Hipervnculo"/>
            <w:noProof/>
          </w:rPr>
          <w:t>Estructura de Directorios</w:t>
        </w:r>
        <w:r w:rsidR="0000584A">
          <w:rPr>
            <w:noProof/>
            <w:webHidden/>
          </w:rPr>
          <w:tab/>
        </w:r>
        <w:r w:rsidR="0000584A">
          <w:rPr>
            <w:noProof/>
            <w:webHidden/>
          </w:rPr>
          <w:fldChar w:fldCharType="begin"/>
        </w:r>
        <w:r w:rsidR="0000584A">
          <w:rPr>
            <w:noProof/>
            <w:webHidden/>
          </w:rPr>
          <w:instrText xml:space="preserve"> PAGEREF _Toc165543518 \h </w:instrText>
        </w:r>
        <w:r w:rsidR="0000584A">
          <w:rPr>
            <w:noProof/>
            <w:webHidden/>
          </w:rPr>
        </w:r>
        <w:r w:rsidR="0000584A">
          <w:rPr>
            <w:noProof/>
            <w:webHidden/>
          </w:rPr>
          <w:fldChar w:fldCharType="separate"/>
        </w:r>
        <w:r w:rsidR="00895231">
          <w:rPr>
            <w:noProof/>
            <w:webHidden/>
          </w:rPr>
          <w:t>38</w:t>
        </w:r>
        <w:r w:rsidR="0000584A">
          <w:rPr>
            <w:noProof/>
            <w:webHidden/>
          </w:rPr>
          <w:fldChar w:fldCharType="end"/>
        </w:r>
      </w:hyperlink>
    </w:p>
    <w:p w14:paraId="38A5DFBF" w14:textId="39E5CEE8"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19" w:history="1">
        <w:r w:rsidR="0000584A" w:rsidRPr="006255E3">
          <w:rPr>
            <w:rStyle w:val="Hipervnculo"/>
            <w:noProof/>
          </w:rPr>
          <w:t>5.4.2.</w:t>
        </w:r>
        <w:r w:rsidR="0000584A">
          <w:rPr>
            <w:rFonts w:cstheme="minorBidi"/>
            <w:noProof/>
            <w:kern w:val="2"/>
            <w:sz w:val="24"/>
            <w:szCs w:val="24"/>
            <w:lang w:eastAsia="es-ES_tradnl"/>
            <w14:ligatures w14:val="standardContextual"/>
          </w:rPr>
          <w:tab/>
        </w:r>
        <w:r w:rsidR="0000584A" w:rsidRPr="006255E3">
          <w:rPr>
            <w:rStyle w:val="Hipervnculo"/>
            <w:noProof/>
          </w:rPr>
          <w:t>Pantallas y Navegación</w:t>
        </w:r>
        <w:r w:rsidR="0000584A">
          <w:rPr>
            <w:noProof/>
            <w:webHidden/>
          </w:rPr>
          <w:tab/>
        </w:r>
        <w:r w:rsidR="0000584A">
          <w:rPr>
            <w:noProof/>
            <w:webHidden/>
          </w:rPr>
          <w:fldChar w:fldCharType="begin"/>
        </w:r>
        <w:r w:rsidR="0000584A">
          <w:rPr>
            <w:noProof/>
            <w:webHidden/>
          </w:rPr>
          <w:instrText xml:space="preserve"> PAGEREF _Toc165543519 \h </w:instrText>
        </w:r>
        <w:r w:rsidR="0000584A">
          <w:rPr>
            <w:noProof/>
            <w:webHidden/>
          </w:rPr>
        </w:r>
        <w:r w:rsidR="0000584A">
          <w:rPr>
            <w:noProof/>
            <w:webHidden/>
          </w:rPr>
          <w:fldChar w:fldCharType="separate"/>
        </w:r>
        <w:r w:rsidR="00895231">
          <w:rPr>
            <w:noProof/>
            <w:webHidden/>
          </w:rPr>
          <w:t>40</w:t>
        </w:r>
        <w:r w:rsidR="0000584A">
          <w:rPr>
            <w:noProof/>
            <w:webHidden/>
          </w:rPr>
          <w:fldChar w:fldCharType="end"/>
        </w:r>
      </w:hyperlink>
    </w:p>
    <w:p w14:paraId="4E857375" w14:textId="5DDDB4DB" w:rsidR="0000584A" w:rsidRDefault="00D571CD">
      <w:pPr>
        <w:pStyle w:val="TDC2"/>
        <w:tabs>
          <w:tab w:val="left" w:pos="960"/>
          <w:tab w:val="right" w:leader="dot" w:pos="8949"/>
        </w:tabs>
        <w:rPr>
          <w:noProof/>
          <w:kern w:val="2"/>
          <w:szCs w:val="24"/>
          <w:lang w:eastAsia="es-ES_tradnl"/>
          <w14:ligatures w14:val="standardContextual"/>
        </w:rPr>
      </w:pPr>
      <w:hyperlink w:anchor="_Toc165543520" w:history="1">
        <w:r w:rsidR="0000584A" w:rsidRPr="006255E3">
          <w:rPr>
            <w:rStyle w:val="Hipervnculo"/>
            <w:noProof/>
          </w:rPr>
          <w:t>5.5.</w:t>
        </w:r>
        <w:r w:rsidR="0000584A">
          <w:rPr>
            <w:noProof/>
            <w:kern w:val="2"/>
            <w:szCs w:val="24"/>
            <w:lang w:eastAsia="es-ES_tradnl"/>
            <w14:ligatures w14:val="standardContextual"/>
          </w:rPr>
          <w:tab/>
        </w:r>
        <w:r w:rsidR="0000584A" w:rsidRPr="006255E3">
          <w:rPr>
            <w:rStyle w:val="Hipervnculo"/>
            <w:noProof/>
          </w:rPr>
          <w:t>PT5 – Integración de UI con Backend</w:t>
        </w:r>
        <w:r w:rsidR="0000584A">
          <w:rPr>
            <w:noProof/>
            <w:webHidden/>
          </w:rPr>
          <w:tab/>
        </w:r>
        <w:r w:rsidR="0000584A">
          <w:rPr>
            <w:noProof/>
            <w:webHidden/>
          </w:rPr>
          <w:fldChar w:fldCharType="begin"/>
        </w:r>
        <w:r w:rsidR="0000584A">
          <w:rPr>
            <w:noProof/>
            <w:webHidden/>
          </w:rPr>
          <w:instrText xml:space="preserve"> PAGEREF _Toc165543520 \h </w:instrText>
        </w:r>
        <w:r w:rsidR="0000584A">
          <w:rPr>
            <w:noProof/>
            <w:webHidden/>
          </w:rPr>
        </w:r>
        <w:r w:rsidR="0000584A">
          <w:rPr>
            <w:noProof/>
            <w:webHidden/>
          </w:rPr>
          <w:fldChar w:fldCharType="separate"/>
        </w:r>
        <w:r w:rsidR="00895231">
          <w:rPr>
            <w:noProof/>
            <w:webHidden/>
          </w:rPr>
          <w:t>41</w:t>
        </w:r>
        <w:r w:rsidR="0000584A">
          <w:rPr>
            <w:noProof/>
            <w:webHidden/>
          </w:rPr>
          <w:fldChar w:fldCharType="end"/>
        </w:r>
      </w:hyperlink>
    </w:p>
    <w:p w14:paraId="70AB3DDF" w14:textId="6EB271BC" w:rsidR="0000584A" w:rsidRDefault="00D571CD">
      <w:pPr>
        <w:pStyle w:val="TDC2"/>
        <w:tabs>
          <w:tab w:val="left" w:pos="960"/>
          <w:tab w:val="right" w:leader="dot" w:pos="8949"/>
        </w:tabs>
        <w:rPr>
          <w:noProof/>
          <w:kern w:val="2"/>
          <w:szCs w:val="24"/>
          <w:lang w:eastAsia="es-ES_tradnl"/>
          <w14:ligatures w14:val="standardContextual"/>
        </w:rPr>
      </w:pPr>
      <w:hyperlink w:anchor="_Toc165543521" w:history="1">
        <w:r w:rsidR="0000584A" w:rsidRPr="006255E3">
          <w:rPr>
            <w:rStyle w:val="Hipervnculo"/>
            <w:noProof/>
          </w:rPr>
          <w:t>5.6.</w:t>
        </w:r>
        <w:r w:rsidR="0000584A">
          <w:rPr>
            <w:noProof/>
            <w:kern w:val="2"/>
            <w:szCs w:val="24"/>
            <w:lang w:eastAsia="es-ES_tradnl"/>
            <w14:ligatures w14:val="standardContextual"/>
          </w:rPr>
          <w:tab/>
        </w:r>
        <w:r w:rsidR="0000584A" w:rsidRPr="006255E3">
          <w:rPr>
            <w:rStyle w:val="Hipervnculo"/>
            <w:noProof/>
          </w:rPr>
          <w:t>PT6 – Pruebas y Calidad</w:t>
        </w:r>
        <w:r w:rsidR="0000584A">
          <w:rPr>
            <w:noProof/>
            <w:webHidden/>
          </w:rPr>
          <w:tab/>
        </w:r>
        <w:r w:rsidR="0000584A">
          <w:rPr>
            <w:noProof/>
            <w:webHidden/>
          </w:rPr>
          <w:fldChar w:fldCharType="begin"/>
        </w:r>
        <w:r w:rsidR="0000584A">
          <w:rPr>
            <w:noProof/>
            <w:webHidden/>
          </w:rPr>
          <w:instrText xml:space="preserve"> PAGEREF _Toc165543521 \h </w:instrText>
        </w:r>
        <w:r w:rsidR="0000584A">
          <w:rPr>
            <w:noProof/>
            <w:webHidden/>
          </w:rPr>
        </w:r>
        <w:r w:rsidR="0000584A">
          <w:rPr>
            <w:noProof/>
            <w:webHidden/>
          </w:rPr>
          <w:fldChar w:fldCharType="separate"/>
        </w:r>
        <w:r w:rsidR="00895231">
          <w:rPr>
            <w:noProof/>
            <w:webHidden/>
          </w:rPr>
          <w:t>42</w:t>
        </w:r>
        <w:r w:rsidR="0000584A">
          <w:rPr>
            <w:noProof/>
            <w:webHidden/>
          </w:rPr>
          <w:fldChar w:fldCharType="end"/>
        </w:r>
      </w:hyperlink>
    </w:p>
    <w:p w14:paraId="74718334" w14:textId="0839824F" w:rsidR="0000584A" w:rsidRDefault="00D571CD">
      <w:pPr>
        <w:pStyle w:val="TDC2"/>
        <w:tabs>
          <w:tab w:val="left" w:pos="960"/>
          <w:tab w:val="right" w:leader="dot" w:pos="8949"/>
        </w:tabs>
        <w:rPr>
          <w:noProof/>
          <w:kern w:val="2"/>
          <w:szCs w:val="24"/>
          <w:lang w:eastAsia="es-ES_tradnl"/>
          <w14:ligatures w14:val="standardContextual"/>
        </w:rPr>
      </w:pPr>
      <w:hyperlink w:anchor="_Toc165543522" w:history="1">
        <w:r w:rsidR="0000584A" w:rsidRPr="006255E3">
          <w:rPr>
            <w:rStyle w:val="Hipervnculo"/>
            <w:noProof/>
          </w:rPr>
          <w:t>5.7.</w:t>
        </w:r>
        <w:r w:rsidR="0000584A">
          <w:rPr>
            <w:noProof/>
            <w:kern w:val="2"/>
            <w:szCs w:val="24"/>
            <w:lang w:eastAsia="es-ES_tradnl"/>
            <w14:ligatures w14:val="standardContextual"/>
          </w:rPr>
          <w:tab/>
        </w:r>
        <w:r w:rsidR="0000584A" w:rsidRPr="006255E3">
          <w:rPr>
            <w:rStyle w:val="Hipervnculo"/>
            <w:noProof/>
          </w:rPr>
          <w:t>PT7 – Despliegue en Android e iOS</w:t>
        </w:r>
        <w:r w:rsidR="0000584A">
          <w:rPr>
            <w:noProof/>
            <w:webHidden/>
          </w:rPr>
          <w:tab/>
        </w:r>
        <w:r w:rsidR="0000584A">
          <w:rPr>
            <w:noProof/>
            <w:webHidden/>
          </w:rPr>
          <w:fldChar w:fldCharType="begin"/>
        </w:r>
        <w:r w:rsidR="0000584A">
          <w:rPr>
            <w:noProof/>
            <w:webHidden/>
          </w:rPr>
          <w:instrText xml:space="preserve"> PAGEREF _Toc165543522 \h </w:instrText>
        </w:r>
        <w:r w:rsidR="0000584A">
          <w:rPr>
            <w:noProof/>
            <w:webHidden/>
          </w:rPr>
        </w:r>
        <w:r w:rsidR="0000584A">
          <w:rPr>
            <w:noProof/>
            <w:webHidden/>
          </w:rPr>
          <w:fldChar w:fldCharType="separate"/>
        </w:r>
        <w:r w:rsidR="00895231">
          <w:rPr>
            <w:noProof/>
            <w:webHidden/>
          </w:rPr>
          <w:t>43</w:t>
        </w:r>
        <w:r w:rsidR="0000584A">
          <w:rPr>
            <w:noProof/>
            <w:webHidden/>
          </w:rPr>
          <w:fldChar w:fldCharType="end"/>
        </w:r>
      </w:hyperlink>
    </w:p>
    <w:p w14:paraId="41C35102" w14:textId="025B0457"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23" w:history="1">
        <w:r w:rsidR="0000584A" w:rsidRPr="006255E3">
          <w:rPr>
            <w:rStyle w:val="Hipervnculo"/>
            <w:noProof/>
          </w:rPr>
          <w:t>5.7.1.</w:t>
        </w:r>
        <w:r w:rsidR="0000584A">
          <w:rPr>
            <w:rFonts w:cstheme="minorBidi"/>
            <w:noProof/>
            <w:kern w:val="2"/>
            <w:sz w:val="24"/>
            <w:szCs w:val="24"/>
            <w:lang w:eastAsia="es-ES_tradnl"/>
            <w14:ligatures w14:val="standardContextual"/>
          </w:rPr>
          <w:tab/>
        </w:r>
        <w:r w:rsidR="0000584A" w:rsidRPr="006255E3">
          <w:rPr>
            <w:rStyle w:val="Hipervnculo"/>
            <w:noProof/>
          </w:rPr>
          <w:t>Build IOs y Android</w:t>
        </w:r>
        <w:r w:rsidR="0000584A">
          <w:rPr>
            <w:noProof/>
            <w:webHidden/>
          </w:rPr>
          <w:tab/>
        </w:r>
        <w:r w:rsidR="0000584A">
          <w:rPr>
            <w:noProof/>
            <w:webHidden/>
          </w:rPr>
          <w:fldChar w:fldCharType="begin"/>
        </w:r>
        <w:r w:rsidR="0000584A">
          <w:rPr>
            <w:noProof/>
            <w:webHidden/>
          </w:rPr>
          <w:instrText xml:space="preserve"> PAGEREF _Toc165543523 \h </w:instrText>
        </w:r>
        <w:r w:rsidR="0000584A">
          <w:rPr>
            <w:noProof/>
            <w:webHidden/>
          </w:rPr>
        </w:r>
        <w:r w:rsidR="0000584A">
          <w:rPr>
            <w:noProof/>
            <w:webHidden/>
          </w:rPr>
          <w:fldChar w:fldCharType="separate"/>
        </w:r>
        <w:r w:rsidR="00895231">
          <w:rPr>
            <w:noProof/>
            <w:webHidden/>
          </w:rPr>
          <w:t>43</w:t>
        </w:r>
        <w:r w:rsidR="0000584A">
          <w:rPr>
            <w:noProof/>
            <w:webHidden/>
          </w:rPr>
          <w:fldChar w:fldCharType="end"/>
        </w:r>
      </w:hyperlink>
    </w:p>
    <w:p w14:paraId="7D07A1F3" w14:textId="4AFBFA29"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24" w:history="1">
        <w:r w:rsidR="0000584A" w:rsidRPr="006255E3">
          <w:rPr>
            <w:rStyle w:val="Hipervnculo"/>
            <w:noProof/>
          </w:rPr>
          <w:t>5.7.2.</w:t>
        </w:r>
        <w:r w:rsidR="0000584A">
          <w:rPr>
            <w:rFonts w:cstheme="minorBidi"/>
            <w:noProof/>
            <w:kern w:val="2"/>
            <w:sz w:val="24"/>
            <w:szCs w:val="24"/>
            <w:lang w:eastAsia="es-ES_tradnl"/>
            <w14:ligatures w14:val="standardContextual"/>
          </w:rPr>
          <w:tab/>
        </w:r>
        <w:r w:rsidR="0000584A" w:rsidRPr="006255E3">
          <w:rPr>
            <w:rStyle w:val="Hipervnculo"/>
            <w:noProof/>
          </w:rPr>
          <w:t>Despliegue en iOS</w:t>
        </w:r>
        <w:r w:rsidR="0000584A">
          <w:rPr>
            <w:noProof/>
            <w:webHidden/>
          </w:rPr>
          <w:tab/>
        </w:r>
        <w:r w:rsidR="0000584A">
          <w:rPr>
            <w:noProof/>
            <w:webHidden/>
          </w:rPr>
          <w:fldChar w:fldCharType="begin"/>
        </w:r>
        <w:r w:rsidR="0000584A">
          <w:rPr>
            <w:noProof/>
            <w:webHidden/>
          </w:rPr>
          <w:instrText xml:space="preserve"> PAGEREF _Toc165543524 \h </w:instrText>
        </w:r>
        <w:r w:rsidR="0000584A">
          <w:rPr>
            <w:noProof/>
            <w:webHidden/>
          </w:rPr>
        </w:r>
        <w:r w:rsidR="0000584A">
          <w:rPr>
            <w:noProof/>
            <w:webHidden/>
          </w:rPr>
          <w:fldChar w:fldCharType="separate"/>
        </w:r>
        <w:r w:rsidR="00895231">
          <w:rPr>
            <w:noProof/>
            <w:webHidden/>
          </w:rPr>
          <w:t>44</w:t>
        </w:r>
        <w:r w:rsidR="0000584A">
          <w:rPr>
            <w:noProof/>
            <w:webHidden/>
          </w:rPr>
          <w:fldChar w:fldCharType="end"/>
        </w:r>
      </w:hyperlink>
    </w:p>
    <w:p w14:paraId="28DCDA85" w14:textId="2EB11F0B"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25" w:history="1">
        <w:r w:rsidR="0000584A" w:rsidRPr="006255E3">
          <w:rPr>
            <w:rStyle w:val="Hipervnculo"/>
            <w:noProof/>
          </w:rPr>
          <w:t>5.7.3.</w:t>
        </w:r>
        <w:r w:rsidR="0000584A">
          <w:rPr>
            <w:rFonts w:cstheme="minorBidi"/>
            <w:noProof/>
            <w:kern w:val="2"/>
            <w:sz w:val="24"/>
            <w:szCs w:val="24"/>
            <w:lang w:eastAsia="es-ES_tradnl"/>
            <w14:ligatures w14:val="standardContextual"/>
          </w:rPr>
          <w:tab/>
        </w:r>
        <w:r w:rsidR="0000584A" w:rsidRPr="006255E3">
          <w:rPr>
            <w:rStyle w:val="Hipervnculo"/>
            <w:noProof/>
          </w:rPr>
          <w:t>Despliegue en Android</w:t>
        </w:r>
        <w:r w:rsidR="0000584A">
          <w:rPr>
            <w:noProof/>
            <w:webHidden/>
          </w:rPr>
          <w:tab/>
        </w:r>
        <w:r w:rsidR="0000584A">
          <w:rPr>
            <w:noProof/>
            <w:webHidden/>
          </w:rPr>
          <w:fldChar w:fldCharType="begin"/>
        </w:r>
        <w:r w:rsidR="0000584A">
          <w:rPr>
            <w:noProof/>
            <w:webHidden/>
          </w:rPr>
          <w:instrText xml:space="preserve"> PAGEREF _Toc165543525 \h </w:instrText>
        </w:r>
        <w:r w:rsidR="0000584A">
          <w:rPr>
            <w:noProof/>
            <w:webHidden/>
          </w:rPr>
        </w:r>
        <w:r w:rsidR="0000584A">
          <w:rPr>
            <w:noProof/>
            <w:webHidden/>
          </w:rPr>
          <w:fldChar w:fldCharType="separate"/>
        </w:r>
        <w:r w:rsidR="00895231">
          <w:rPr>
            <w:noProof/>
            <w:webHidden/>
          </w:rPr>
          <w:t>45</w:t>
        </w:r>
        <w:r w:rsidR="0000584A">
          <w:rPr>
            <w:noProof/>
            <w:webHidden/>
          </w:rPr>
          <w:fldChar w:fldCharType="end"/>
        </w:r>
      </w:hyperlink>
    </w:p>
    <w:p w14:paraId="3BB7E1BB" w14:textId="1F76D482"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6" w:history="1">
        <w:r w:rsidR="0000584A" w:rsidRPr="006255E3">
          <w:rPr>
            <w:rStyle w:val="Hipervnculo"/>
          </w:rPr>
          <w:t>6.</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Resultados</w:t>
        </w:r>
        <w:r w:rsidR="0000584A">
          <w:rPr>
            <w:webHidden/>
          </w:rPr>
          <w:tab/>
        </w:r>
        <w:r w:rsidR="0000584A">
          <w:rPr>
            <w:webHidden/>
          </w:rPr>
          <w:fldChar w:fldCharType="begin"/>
        </w:r>
        <w:r w:rsidR="0000584A">
          <w:rPr>
            <w:webHidden/>
          </w:rPr>
          <w:instrText xml:space="preserve"> PAGEREF _Toc165543526 \h </w:instrText>
        </w:r>
        <w:r w:rsidR="0000584A">
          <w:rPr>
            <w:webHidden/>
          </w:rPr>
        </w:r>
        <w:r w:rsidR="0000584A">
          <w:rPr>
            <w:webHidden/>
          </w:rPr>
          <w:fldChar w:fldCharType="separate"/>
        </w:r>
        <w:r w:rsidR="00895231">
          <w:rPr>
            <w:webHidden/>
          </w:rPr>
          <w:t>47</w:t>
        </w:r>
        <w:r w:rsidR="0000584A">
          <w:rPr>
            <w:webHidden/>
          </w:rPr>
          <w:fldChar w:fldCharType="end"/>
        </w:r>
      </w:hyperlink>
    </w:p>
    <w:p w14:paraId="185B8C5E" w14:textId="5BCCC366" w:rsidR="0000584A" w:rsidRDefault="00D571CD">
      <w:pPr>
        <w:pStyle w:val="TDC2"/>
        <w:tabs>
          <w:tab w:val="left" w:pos="960"/>
          <w:tab w:val="right" w:leader="dot" w:pos="8949"/>
        </w:tabs>
        <w:rPr>
          <w:noProof/>
          <w:kern w:val="2"/>
          <w:szCs w:val="24"/>
          <w:lang w:eastAsia="es-ES_tradnl"/>
          <w14:ligatures w14:val="standardContextual"/>
        </w:rPr>
      </w:pPr>
      <w:hyperlink w:anchor="_Toc165543527" w:history="1">
        <w:r w:rsidR="0000584A" w:rsidRPr="006255E3">
          <w:rPr>
            <w:rStyle w:val="Hipervnculo"/>
            <w:noProof/>
          </w:rPr>
          <w:t>6.1.</w:t>
        </w:r>
        <w:r w:rsidR="0000584A">
          <w:rPr>
            <w:noProof/>
            <w:kern w:val="2"/>
            <w:szCs w:val="24"/>
            <w:lang w:eastAsia="es-ES_tradnl"/>
            <w14:ligatures w14:val="standardContextual"/>
          </w:rPr>
          <w:tab/>
        </w:r>
        <w:r w:rsidR="0000584A" w:rsidRPr="006255E3">
          <w:rPr>
            <w:rStyle w:val="Hipervnculo"/>
            <w:noProof/>
          </w:rPr>
          <w:t>Resultados Obtenidos</w:t>
        </w:r>
        <w:r w:rsidR="0000584A">
          <w:rPr>
            <w:noProof/>
            <w:webHidden/>
          </w:rPr>
          <w:tab/>
        </w:r>
        <w:r w:rsidR="0000584A">
          <w:rPr>
            <w:noProof/>
            <w:webHidden/>
          </w:rPr>
          <w:fldChar w:fldCharType="begin"/>
        </w:r>
        <w:r w:rsidR="0000584A">
          <w:rPr>
            <w:noProof/>
            <w:webHidden/>
          </w:rPr>
          <w:instrText xml:space="preserve"> PAGEREF _Toc165543527 \h </w:instrText>
        </w:r>
        <w:r w:rsidR="0000584A">
          <w:rPr>
            <w:noProof/>
            <w:webHidden/>
          </w:rPr>
        </w:r>
        <w:r w:rsidR="0000584A">
          <w:rPr>
            <w:noProof/>
            <w:webHidden/>
          </w:rPr>
          <w:fldChar w:fldCharType="separate"/>
        </w:r>
        <w:r w:rsidR="00895231">
          <w:rPr>
            <w:noProof/>
            <w:webHidden/>
          </w:rPr>
          <w:t>47</w:t>
        </w:r>
        <w:r w:rsidR="0000584A">
          <w:rPr>
            <w:noProof/>
            <w:webHidden/>
          </w:rPr>
          <w:fldChar w:fldCharType="end"/>
        </w:r>
      </w:hyperlink>
    </w:p>
    <w:p w14:paraId="0B24A5ED" w14:textId="626E26FA" w:rsidR="0000584A" w:rsidRDefault="00D571CD">
      <w:pPr>
        <w:pStyle w:val="TDC2"/>
        <w:tabs>
          <w:tab w:val="left" w:pos="960"/>
          <w:tab w:val="right" w:leader="dot" w:pos="8949"/>
        </w:tabs>
        <w:rPr>
          <w:noProof/>
          <w:kern w:val="2"/>
          <w:szCs w:val="24"/>
          <w:lang w:eastAsia="es-ES_tradnl"/>
          <w14:ligatures w14:val="standardContextual"/>
        </w:rPr>
      </w:pPr>
      <w:hyperlink w:anchor="_Toc165543528" w:history="1">
        <w:r w:rsidR="0000584A" w:rsidRPr="006255E3">
          <w:rPr>
            <w:rStyle w:val="Hipervnculo"/>
            <w:noProof/>
          </w:rPr>
          <w:t>6.2.</w:t>
        </w:r>
        <w:r w:rsidR="0000584A">
          <w:rPr>
            <w:noProof/>
            <w:kern w:val="2"/>
            <w:szCs w:val="24"/>
            <w:lang w:eastAsia="es-ES_tradnl"/>
            <w14:ligatures w14:val="standardContextual"/>
          </w:rPr>
          <w:tab/>
        </w:r>
        <w:r w:rsidR="0000584A" w:rsidRPr="006255E3">
          <w:rPr>
            <w:rStyle w:val="Hipervnculo"/>
            <w:noProof/>
          </w:rPr>
          <w:t>Validacion de los Resultados</w:t>
        </w:r>
        <w:r w:rsidR="0000584A">
          <w:rPr>
            <w:noProof/>
            <w:webHidden/>
          </w:rPr>
          <w:tab/>
        </w:r>
        <w:r w:rsidR="0000584A">
          <w:rPr>
            <w:noProof/>
            <w:webHidden/>
          </w:rPr>
          <w:fldChar w:fldCharType="begin"/>
        </w:r>
        <w:r w:rsidR="0000584A">
          <w:rPr>
            <w:noProof/>
            <w:webHidden/>
          </w:rPr>
          <w:instrText xml:space="preserve"> PAGEREF _Toc165543528 \h </w:instrText>
        </w:r>
        <w:r w:rsidR="0000584A">
          <w:rPr>
            <w:noProof/>
            <w:webHidden/>
          </w:rPr>
        </w:r>
        <w:r w:rsidR="0000584A">
          <w:rPr>
            <w:noProof/>
            <w:webHidden/>
          </w:rPr>
          <w:fldChar w:fldCharType="separate"/>
        </w:r>
        <w:r w:rsidR="00895231">
          <w:rPr>
            <w:noProof/>
            <w:webHidden/>
          </w:rPr>
          <w:t>48</w:t>
        </w:r>
        <w:r w:rsidR="0000584A">
          <w:rPr>
            <w:noProof/>
            <w:webHidden/>
          </w:rPr>
          <w:fldChar w:fldCharType="end"/>
        </w:r>
      </w:hyperlink>
    </w:p>
    <w:p w14:paraId="17FE3C48" w14:textId="6B0A71B7"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29" w:history="1">
        <w:r w:rsidR="0000584A" w:rsidRPr="006255E3">
          <w:rPr>
            <w:rStyle w:val="Hipervnculo"/>
          </w:rPr>
          <w:t>7.</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Implicaciones Éticas e Impacto Social</w:t>
        </w:r>
        <w:r w:rsidR="0000584A">
          <w:rPr>
            <w:webHidden/>
          </w:rPr>
          <w:tab/>
        </w:r>
        <w:r w:rsidR="0000584A">
          <w:rPr>
            <w:webHidden/>
          </w:rPr>
          <w:fldChar w:fldCharType="begin"/>
        </w:r>
        <w:r w:rsidR="0000584A">
          <w:rPr>
            <w:webHidden/>
          </w:rPr>
          <w:instrText xml:space="preserve"> PAGEREF _Toc165543529 \h </w:instrText>
        </w:r>
        <w:r w:rsidR="0000584A">
          <w:rPr>
            <w:webHidden/>
          </w:rPr>
        </w:r>
        <w:r w:rsidR="0000584A">
          <w:rPr>
            <w:webHidden/>
          </w:rPr>
          <w:fldChar w:fldCharType="separate"/>
        </w:r>
        <w:r w:rsidR="00895231">
          <w:rPr>
            <w:webHidden/>
          </w:rPr>
          <w:t>49</w:t>
        </w:r>
        <w:r w:rsidR="0000584A">
          <w:rPr>
            <w:webHidden/>
          </w:rPr>
          <w:fldChar w:fldCharType="end"/>
        </w:r>
      </w:hyperlink>
    </w:p>
    <w:p w14:paraId="0F5B5F11" w14:textId="081C44B9" w:rsidR="0000584A" w:rsidRDefault="00D571CD">
      <w:pPr>
        <w:pStyle w:val="TDC2"/>
        <w:tabs>
          <w:tab w:val="left" w:pos="960"/>
          <w:tab w:val="right" w:leader="dot" w:pos="8949"/>
        </w:tabs>
        <w:rPr>
          <w:noProof/>
          <w:kern w:val="2"/>
          <w:szCs w:val="24"/>
          <w:lang w:eastAsia="es-ES_tradnl"/>
          <w14:ligatures w14:val="standardContextual"/>
        </w:rPr>
      </w:pPr>
      <w:hyperlink w:anchor="_Toc165543530" w:history="1">
        <w:r w:rsidR="0000584A" w:rsidRPr="006255E3">
          <w:rPr>
            <w:rStyle w:val="Hipervnculo"/>
            <w:noProof/>
          </w:rPr>
          <w:t>7.1.</w:t>
        </w:r>
        <w:r w:rsidR="0000584A">
          <w:rPr>
            <w:noProof/>
            <w:kern w:val="2"/>
            <w:szCs w:val="24"/>
            <w:lang w:eastAsia="es-ES_tradnl"/>
            <w14:ligatures w14:val="standardContextual"/>
          </w:rPr>
          <w:tab/>
        </w:r>
        <w:r w:rsidR="0000584A" w:rsidRPr="006255E3">
          <w:rPr>
            <w:rStyle w:val="Hipervnculo"/>
            <w:noProof/>
          </w:rPr>
          <w:t>Introducción</w:t>
        </w:r>
        <w:r w:rsidR="0000584A">
          <w:rPr>
            <w:noProof/>
            <w:webHidden/>
          </w:rPr>
          <w:tab/>
        </w:r>
        <w:r w:rsidR="0000584A">
          <w:rPr>
            <w:noProof/>
            <w:webHidden/>
          </w:rPr>
          <w:fldChar w:fldCharType="begin"/>
        </w:r>
        <w:r w:rsidR="0000584A">
          <w:rPr>
            <w:noProof/>
            <w:webHidden/>
          </w:rPr>
          <w:instrText xml:space="preserve"> PAGEREF _Toc165543530 \h </w:instrText>
        </w:r>
        <w:r w:rsidR="0000584A">
          <w:rPr>
            <w:noProof/>
            <w:webHidden/>
          </w:rPr>
        </w:r>
        <w:r w:rsidR="0000584A">
          <w:rPr>
            <w:noProof/>
            <w:webHidden/>
          </w:rPr>
          <w:fldChar w:fldCharType="separate"/>
        </w:r>
        <w:r w:rsidR="00895231">
          <w:rPr>
            <w:noProof/>
            <w:webHidden/>
          </w:rPr>
          <w:t>49</w:t>
        </w:r>
        <w:r w:rsidR="0000584A">
          <w:rPr>
            <w:noProof/>
            <w:webHidden/>
          </w:rPr>
          <w:fldChar w:fldCharType="end"/>
        </w:r>
      </w:hyperlink>
    </w:p>
    <w:p w14:paraId="3F5AB889" w14:textId="703E1703" w:rsidR="0000584A" w:rsidRDefault="00D571CD">
      <w:pPr>
        <w:pStyle w:val="TDC2"/>
        <w:tabs>
          <w:tab w:val="left" w:pos="960"/>
          <w:tab w:val="right" w:leader="dot" w:pos="8949"/>
        </w:tabs>
        <w:rPr>
          <w:noProof/>
          <w:kern w:val="2"/>
          <w:szCs w:val="24"/>
          <w:lang w:eastAsia="es-ES_tradnl"/>
          <w14:ligatures w14:val="standardContextual"/>
        </w:rPr>
      </w:pPr>
      <w:hyperlink w:anchor="_Toc165543531" w:history="1">
        <w:r w:rsidR="0000584A" w:rsidRPr="006255E3">
          <w:rPr>
            <w:rStyle w:val="Hipervnculo"/>
            <w:noProof/>
          </w:rPr>
          <w:t>7.2.</w:t>
        </w:r>
        <w:r w:rsidR="0000584A">
          <w:rPr>
            <w:noProof/>
            <w:kern w:val="2"/>
            <w:szCs w:val="24"/>
            <w:lang w:eastAsia="es-ES_tradnl"/>
            <w14:ligatures w14:val="standardContextual"/>
          </w:rPr>
          <w:tab/>
        </w:r>
        <w:r w:rsidR="0000584A" w:rsidRPr="006255E3">
          <w:rPr>
            <w:rStyle w:val="Hipervnculo"/>
            <w:noProof/>
          </w:rPr>
          <w:t>Desarrollo</w:t>
        </w:r>
        <w:r w:rsidR="0000584A">
          <w:rPr>
            <w:noProof/>
            <w:webHidden/>
          </w:rPr>
          <w:tab/>
        </w:r>
        <w:r w:rsidR="0000584A">
          <w:rPr>
            <w:noProof/>
            <w:webHidden/>
          </w:rPr>
          <w:fldChar w:fldCharType="begin"/>
        </w:r>
        <w:r w:rsidR="0000584A">
          <w:rPr>
            <w:noProof/>
            <w:webHidden/>
          </w:rPr>
          <w:instrText xml:space="preserve"> PAGEREF _Toc165543531 \h </w:instrText>
        </w:r>
        <w:r w:rsidR="0000584A">
          <w:rPr>
            <w:noProof/>
            <w:webHidden/>
          </w:rPr>
        </w:r>
        <w:r w:rsidR="0000584A">
          <w:rPr>
            <w:noProof/>
            <w:webHidden/>
          </w:rPr>
          <w:fldChar w:fldCharType="separate"/>
        </w:r>
        <w:r w:rsidR="00895231">
          <w:rPr>
            <w:noProof/>
            <w:webHidden/>
          </w:rPr>
          <w:t>49</w:t>
        </w:r>
        <w:r w:rsidR="0000584A">
          <w:rPr>
            <w:noProof/>
            <w:webHidden/>
          </w:rPr>
          <w:fldChar w:fldCharType="end"/>
        </w:r>
      </w:hyperlink>
    </w:p>
    <w:p w14:paraId="166643CD" w14:textId="065DD7FF" w:rsidR="0000584A" w:rsidRDefault="00D571CD">
      <w:pPr>
        <w:pStyle w:val="TDC3"/>
        <w:tabs>
          <w:tab w:val="left" w:pos="1440"/>
          <w:tab w:val="right" w:leader="dot" w:pos="8949"/>
        </w:tabs>
        <w:rPr>
          <w:rFonts w:cstheme="minorBidi"/>
          <w:noProof/>
          <w:kern w:val="2"/>
          <w:sz w:val="24"/>
          <w:szCs w:val="24"/>
          <w:lang w:eastAsia="es-ES_tradnl"/>
          <w14:ligatures w14:val="standardContextual"/>
        </w:rPr>
      </w:pPr>
      <w:hyperlink w:anchor="_Toc165543532" w:history="1">
        <w:r w:rsidR="0000584A" w:rsidRPr="006255E3">
          <w:rPr>
            <w:rStyle w:val="Hipervnculo"/>
            <w:noProof/>
          </w:rPr>
          <w:t>7.2.1.</w:t>
        </w:r>
        <w:r w:rsidR="0000584A">
          <w:rPr>
            <w:rFonts w:cstheme="minorBidi"/>
            <w:noProof/>
            <w:kern w:val="2"/>
            <w:sz w:val="24"/>
            <w:szCs w:val="24"/>
            <w:lang w:eastAsia="es-ES_tradnl"/>
            <w14:ligatures w14:val="standardContextual"/>
          </w:rPr>
          <w:tab/>
        </w:r>
        <w:r w:rsidR="0000584A" w:rsidRPr="006255E3">
          <w:rPr>
            <w:rStyle w:val="Hipervnculo"/>
            <w:noProof/>
          </w:rPr>
          <w:t>Ley de Protección de Datos</w:t>
        </w:r>
        <w:r w:rsidR="0000584A">
          <w:rPr>
            <w:noProof/>
            <w:webHidden/>
          </w:rPr>
          <w:tab/>
        </w:r>
        <w:r w:rsidR="0000584A">
          <w:rPr>
            <w:noProof/>
            <w:webHidden/>
          </w:rPr>
          <w:fldChar w:fldCharType="begin"/>
        </w:r>
        <w:r w:rsidR="0000584A">
          <w:rPr>
            <w:noProof/>
            <w:webHidden/>
          </w:rPr>
          <w:instrText xml:space="preserve"> PAGEREF _Toc165543532 \h </w:instrText>
        </w:r>
        <w:r w:rsidR="0000584A">
          <w:rPr>
            <w:noProof/>
            <w:webHidden/>
          </w:rPr>
          <w:fldChar w:fldCharType="separate"/>
        </w:r>
        <w:r w:rsidR="00895231">
          <w:rPr>
            <w:b/>
            <w:bCs/>
            <w:noProof/>
            <w:webHidden/>
          </w:rPr>
          <w:t>¡Error! Marcador no definido.</w:t>
        </w:r>
        <w:r w:rsidR="0000584A">
          <w:rPr>
            <w:noProof/>
            <w:webHidden/>
          </w:rPr>
          <w:fldChar w:fldCharType="end"/>
        </w:r>
      </w:hyperlink>
    </w:p>
    <w:p w14:paraId="6C43D5C1" w14:textId="38EC1B48"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3" w:history="1">
        <w:r w:rsidR="0000584A" w:rsidRPr="006255E3">
          <w:rPr>
            <w:rStyle w:val="Hipervnculo"/>
          </w:rPr>
          <w:t>8.</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Mi Recorrido en la UFV</w:t>
        </w:r>
        <w:r w:rsidR="0000584A">
          <w:rPr>
            <w:webHidden/>
          </w:rPr>
          <w:tab/>
        </w:r>
        <w:r w:rsidR="0000584A">
          <w:rPr>
            <w:webHidden/>
          </w:rPr>
          <w:fldChar w:fldCharType="begin"/>
        </w:r>
        <w:r w:rsidR="0000584A">
          <w:rPr>
            <w:webHidden/>
          </w:rPr>
          <w:instrText xml:space="preserve"> PAGEREF _Toc165543533 \h </w:instrText>
        </w:r>
        <w:r w:rsidR="0000584A">
          <w:rPr>
            <w:webHidden/>
          </w:rPr>
        </w:r>
        <w:r w:rsidR="0000584A">
          <w:rPr>
            <w:webHidden/>
          </w:rPr>
          <w:fldChar w:fldCharType="separate"/>
        </w:r>
        <w:r w:rsidR="00895231">
          <w:rPr>
            <w:webHidden/>
          </w:rPr>
          <w:t>55</w:t>
        </w:r>
        <w:r w:rsidR="0000584A">
          <w:rPr>
            <w:webHidden/>
          </w:rPr>
          <w:fldChar w:fldCharType="end"/>
        </w:r>
      </w:hyperlink>
    </w:p>
    <w:p w14:paraId="016C357E" w14:textId="19294AE2" w:rsidR="0000584A" w:rsidRDefault="00D571CD">
      <w:pPr>
        <w:pStyle w:val="TDC2"/>
        <w:tabs>
          <w:tab w:val="left" w:pos="960"/>
          <w:tab w:val="right" w:leader="dot" w:pos="8949"/>
        </w:tabs>
        <w:rPr>
          <w:noProof/>
          <w:kern w:val="2"/>
          <w:szCs w:val="24"/>
          <w:lang w:eastAsia="es-ES_tradnl"/>
          <w14:ligatures w14:val="standardContextual"/>
        </w:rPr>
      </w:pPr>
      <w:hyperlink w:anchor="_Toc165543534" w:history="1">
        <w:r w:rsidR="0000584A" w:rsidRPr="006255E3">
          <w:rPr>
            <w:rStyle w:val="Hipervnculo"/>
            <w:noProof/>
          </w:rPr>
          <w:t>8.1.</w:t>
        </w:r>
        <w:r w:rsidR="0000584A">
          <w:rPr>
            <w:noProof/>
            <w:kern w:val="2"/>
            <w:szCs w:val="24"/>
            <w:lang w:eastAsia="es-ES_tradnl"/>
            <w14:ligatures w14:val="standardContextual"/>
          </w:rPr>
          <w:tab/>
        </w:r>
        <w:r w:rsidR="0000584A" w:rsidRPr="006255E3">
          <w:rPr>
            <w:rStyle w:val="Hipervnculo"/>
            <w:noProof/>
          </w:rPr>
          <w:t>El PFG como culminación de mi camino universitario</w:t>
        </w:r>
        <w:r w:rsidR="0000584A">
          <w:rPr>
            <w:noProof/>
            <w:webHidden/>
          </w:rPr>
          <w:tab/>
        </w:r>
        <w:r w:rsidR="0000584A">
          <w:rPr>
            <w:noProof/>
            <w:webHidden/>
          </w:rPr>
          <w:fldChar w:fldCharType="begin"/>
        </w:r>
        <w:r w:rsidR="0000584A">
          <w:rPr>
            <w:noProof/>
            <w:webHidden/>
          </w:rPr>
          <w:instrText xml:space="preserve"> PAGEREF _Toc165543534 \h </w:instrText>
        </w:r>
        <w:r w:rsidR="0000584A">
          <w:rPr>
            <w:noProof/>
            <w:webHidden/>
          </w:rPr>
        </w:r>
        <w:r w:rsidR="0000584A">
          <w:rPr>
            <w:noProof/>
            <w:webHidden/>
          </w:rPr>
          <w:fldChar w:fldCharType="separate"/>
        </w:r>
        <w:r w:rsidR="00895231">
          <w:rPr>
            <w:noProof/>
            <w:webHidden/>
          </w:rPr>
          <w:t>55</w:t>
        </w:r>
        <w:r w:rsidR="0000584A">
          <w:rPr>
            <w:noProof/>
            <w:webHidden/>
          </w:rPr>
          <w:fldChar w:fldCharType="end"/>
        </w:r>
      </w:hyperlink>
    </w:p>
    <w:p w14:paraId="2F4CD74D" w14:textId="59EB2C0E" w:rsidR="0000584A" w:rsidRDefault="00D571CD">
      <w:pPr>
        <w:pStyle w:val="TDC2"/>
        <w:tabs>
          <w:tab w:val="left" w:pos="960"/>
          <w:tab w:val="right" w:leader="dot" w:pos="8949"/>
        </w:tabs>
        <w:rPr>
          <w:noProof/>
          <w:kern w:val="2"/>
          <w:szCs w:val="24"/>
          <w:lang w:eastAsia="es-ES_tradnl"/>
          <w14:ligatures w14:val="standardContextual"/>
        </w:rPr>
      </w:pPr>
      <w:hyperlink w:anchor="_Toc165543535" w:history="1">
        <w:r w:rsidR="0000584A" w:rsidRPr="006255E3">
          <w:rPr>
            <w:rStyle w:val="Hipervnculo"/>
            <w:noProof/>
          </w:rPr>
          <w:t>8.2.</w:t>
        </w:r>
        <w:r w:rsidR="0000584A">
          <w:rPr>
            <w:noProof/>
            <w:kern w:val="2"/>
            <w:szCs w:val="24"/>
            <w:lang w:eastAsia="es-ES_tradnl"/>
            <w14:ligatures w14:val="standardContextual"/>
          </w:rPr>
          <w:tab/>
        </w:r>
        <w:r w:rsidR="0000584A" w:rsidRPr="006255E3">
          <w:rPr>
            <w:rStyle w:val="Hipervnculo"/>
            <w:noProof/>
          </w:rPr>
          <w:t>Vinculación con mi futuro profesional</w:t>
        </w:r>
        <w:r w:rsidR="0000584A">
          <w:rPr>
            <w:noProof/>
            <w:webHidden/>
          </w:rPr>
          <w:tab/>
        </w:r>
        <w:r w:rsidR="0000584A">
          <w:rPr>
            <w:noProof/>
            <w:webHidden/>
          </w:rPr>
          <w:fldChar w:fldCharType="begin"/>
        </w:r>
        <w:r w:rsidR="0000584A">
          <w:rPr>
            <w:noProof/>
            <w:webHidden/>
          </w:rPr>
          <w:instrText xml:space="preserve"> PAGEREF _Toc165543535 \h </w:instrText>
        </w:r>
        <w:r w:rsidR="0000584A">
          <w:rPr>
            <w:noProof/>
            <w:webHidden/>
          </w:rPr>
        </w:r>
        <w:r w:rsidR="0000584A">
          <w:rPr>
            <w:noProof/>
            <w:webHidden/>
          </w:rPr>
          <w:fldChar w:fldCharType="separate"/>
        </w:r>
        <w:r w:rsidR="00895231">
          <w:rPr>
            <w:noProof/>
            <w:webHidden/>
          </w:rPr>
          <w:t>56</w:t>
        </w:r>
        <w:r w:rsidR="0000584A">
          <w:rPr>
            <w:noProof/>
            <w:webHidden/>
          </w:rPr>
          <w:fldChar w:fldCharType="end"/>
        </w:r>
      </w:hyperlink>
    </w:p>
    <w:p w14:paraId="31EC651D" w14:textId="351906DB"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6" w:history="1">
        <w:r w:rsidR="0000584A" w:rsidRPr="006255E3">
          <w:rPr>
            <w:rStyle w:val="Hipervnculo"/>
          </w:rPr>
          <w:t>9.</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Conclusiones</w:t>
        </w:r>
        <w:r w:rsidR="0000584A">
          <w:rPr>
            <w:webHidden/>
          </w:rPr>
          <w:tab/>
        </w:r>
        <w:r w:rsidR="0000584A">
          <w:rPr>
            <w:webHidden/>
          </w:rPr>
          <w:fldChar w:fldCharType="begin"/>
        </w:r>
        <w:r w:rsidR="0000584A">
          <w:rPr>
            <w:webHidden/>
          </w:rPr>
          <w:instrText xml:space="preserve"> PAGEREF _Toc165543536 \h </w:instrText>
        </w:r>
        <w:r w:rsidR="0000584A">
          <w:rPr>
            <w:webHidden/>
          </w:rPr>
        </w:r>
        <w:r w:rsidR="0000584A">
          <w:rPr>
            <w:webHidden/>
          </w:rPr>
          <w:fldChar w:fldCharType="separate"/>
        </w:r>
        <w:r w:rsidR="00895231">
          <w:rPr>
            <w:webHidden/>
          </w:rPr>
          <w:t>57</w:t>
        </w:r>
        <w:r w:rsidR="0000584A">
          <w:rPr>
            <w:webHidden/>
          </w:rPr>
          <w:fldChar w:fldCharType="end"/>
        </w:r>
      </w:hyperlink>
    </w:p>
    <w:p w14:paraId="54EFDB18" w14:textId="659EF5EF" w:rsidR="0000584A" w:rsidRDefault="00D571CD">
      <w:pPr>
        <w:pStyle w:val="TDC2"/>
        <w:tabs>
          <w:tab w:val="left" w:pos="960"/>
          <w:tab w:val="right" w:leader="dot" w:pos="8949"/>
        </w:tabs>
        <w:rPr>
          <w:noProof/>
          <w:kern w:val="2"/>
          <w:szCs w:val="24"/>
          <w:lang w:eastAsia="es-ES_tradnl"/>
          <w14:ligatures w14:val="standardContextual"/>
        </w:rPr>
      </w:pPr>
      <w:hyperlink w:anchor="_Toc165543537" w:history="1">
        <w:r w:rsidR="0000584A" w:rsidRPr="006255E3">
          <w:rPr>
            <w:rStyle w:val="Hipervnculo"/>
            <w:noProof/>
          </w:rPr>
          <w:t>9.1.</w:t>
        </w:r>
        <w:r w:rsidR="0000584A">
          <w:rPr>
            <w:noProof/>
            <w:kern w:val="2"/>
            <w:szCs w:val="24"/>
            <w:lang w:eastAsia="es-ES_tradnl"/>
            <w14:ligatures w14:val="standardContextual"/>
          </w:rPr>
          <w:tab/>
        </w:r>
        <w:r w:rsidR="0000584A" w:rsidRPr="006255E3">
          <w:rPr>
            <w:rStyle w:val="Hipervnculo"/>
            <w:noProof/>
          </w:rPr>
          <w:t>Conclusiones</w:t>
        </w:r>
        <w:r w:rsidR="0000584A">
          <w:rPr>
            <w:noProof/>
            <w:webHidden/>
          </w:rPr>
          <w:tab/>
        </w:r>
        <w:r w:rsidR="0000584A">
          <w:rPr>
            <w:noProof/>
            <w:webHidden/>
          </w:rPr>
          <w:fldChar w:fldCharType="begin"/>
        </w:r>
        <w:r w:rsidR="0000584A">
          <w:rPr>
            <w:noProof/>
            <w:webHidden/>
          </w:rPr>
          <w:instrText xml:space="preserve"> PAGEREF _Toc165543537 \h </w:instrText>
        </w:r>
        <w:r w:rsidR="0000584A">
          <w:rPr>
            <w:noProof/>
            <w:webHidden/>
          </w:rPr>
        </w:r>
        <w:r w:rsidR="0000584A">
          <w:rPr>
            <w:noProof/>
            <w:webHidden/>
          </w:rPr>
          <w:fldChar w:fldCharType="separate"/>
        </w:r>
        <w:r w:rsidR="00895231">
          <w:rPr>
            <w:noProof/>
            <w:webHidden/>
          </w:rPr>
          <w:t>57</w:t>
        </w:r>
        <w:r w:rsidR="0000584A">
          <w:rPr>
            <w:noProof/>
            <w:webHidden/>
          </w:rPr>
          <w:fldChar w:fldCharType="end"/>
        </w:r>
      </w:hyperlink>
    </w:p>
    <w:p w14:paraId="10B509D7" w14:textId="259420DD" w:rsidR="0000584A" w:rsidRDefault="00D571CD">
      <w:pPr>
        <w:pStyle w:val="TDC2"/>
        <w:tabs>
          <w:tab w:val="left" w:pos="960"/>
          <w:tab w:val="right" w:leader="dot" w:pos="8949"/>
        </w:tabs>
        <w:rPr>
          <w:noProof/>
          <w:kern w:val="2"/>
          <w:szCs w:val="24"/>
          <w:lang w:eastAsia="es-ES_tradnl"/>
          <w14:ligatures w14:val="standardContextual"/>
        </w:rPr>
      </w:pPr>
      <w:hyperlink w:anchor="_Toc165543538" w:history="1">
        <w:r w:rsidR="0000584A" w:rsidRPr="006255E3">
          <w:rPr>
            <w:rStyle w:val="Hipervnculo"/>
            <w:noProof/>
          </w:rPr>
          <w:t>9.2.</w:t>
        </w:r>
        <w:r w:rsidR="0000584A">
          <w:rPr>
            <w:noProof/>
            <w:kern w:val="2"/>
            <w:szCs w:val="24"/>
            <w:lang w:eastAsia="es-ES_tradnl"/>
            <w14:ligatures w14:val="standardContextual"/>
          </w:rPr>
          <w:tab/>
        </w:r>
        <w:r w:rsidR="0000584A" w:rsidRPr="006255E3">
          <w:rPr>
            <w:rStyle w:val="Hipervnculo"/>
            <w:noProof/>
          </w:rPr>
          <w:t>Trabajo a futuro</w:t>
        </w:r>
        <w:r w:rsidR="0000584A">
          <w:rPr>
            <w:noProof/>
            <w:webHidden/>
          </w:rPr>
          <w:tab/>
        </w:r>
        <w:r w:rsidR="0000584A">
          <w:rPr>
            <w:noProof/>
            <w:webHidden/>
          </w:rPr>
          <w:fldChar w:fldCharType="begin"/>
        </w:r>
        <w:r w:rsidR="0000584A">
          <w:rPr>
            <w:noProof/>
            <w:webHidden/>
          </w:rPr>
          <w:instrText xml:space="preserve"> PAGEREF _Toc165543538 \h </w:instrText>
        </w:r>
        <w:r w:rsidR="0000584A">
          <w:rPr>
            <w:noProof/>
            <w:webHidden/>
          </w:rPr>
        </w:r>
        <w:r w:rsidR="0000584A">
          <w:rPr>
            <w:noProof/>
            <w:webHidden/>
          </w:rPr>
          <w:fldChar w:fldCharType="separate"/>
        </w:r>
        <w:r w:rsidR="00895231">
          <w:rPr>
            <w:noProof/>
            <w:webHidden/>
          </w:rPr>
          <w:t>58</w:t>
        </w:r>
        <w:r w:rsidR="0000584A">
          <w:rPr>
            <w:noProof/>
            <w:webHidden/>
          </w:rPr>
          <w:fldChar w:fldCharType="end"/>
        </w:r>
      </w:hyperlink>
    </w:p>
    <w:p w14:paraId="0C473E5F" w14:textId="04FB94EE"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39" w:history="1">
        <w:r w:rsidR="0000584A" w:rsidRPr="006255E3">
          <w:rPr>
            <w:rStyle w:val="Hipervnculo"/>
          </w:rPr>
          <w:t>10.</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Otros Méritos del Proyecto</w:t>
        </w:r>
        <w:r w:rsidR="0000584A">
          <w:rPr>
            <w:webHidden/>
          </w:rPr>
          <w:tab/>
        </w:r>
        <w:r w:rsidR="0000584A">
          <w:rPr>
            <w:webHidden/>
          </w:rPr>
          <w:fldChar w:fldCharType="begin"/>
        </w:r>
        <w:r w:rsidR="0000584A">
          <w:rPr>
            <w:webHidden/>
          </w:rPr>
          <w:instrText xml:space="preserve"> PAGEREF _Toc165543539 \h </w:instrText>
        </w:r>
        <w:r w:rsidR="0000584A">
          <w:rPr>
            <w:webHidden/>
          </w:rPr>
        </w:r>
        <w:r w:rsidR="0000584A">
          <w:rPr>
            <w:webHidden/>
          </w:rPr>
          <w:fldChar w:fldCharType="separate"/>
        </w:r>
        <w:r w:rsidR="00895231">
          <w:rPr>
            <w:webHidden/>
          </w:rPr>
          <w:t>59</w:t>
        </w:r>
        <w:r w:rsidR="0000584A">
          <w:rPr>
            <w:webHidden/>
          </w:rPr>
          <w:fldChar w:fldCharType="end"/>
        </w:r>
      </w:hyperlink>
    </w:p>
    <w:p w14:paraId="24307E02" w14:textId="3A701077"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0" w:history="1">
        <w:r w:rsidR="0000584A" w:rsidRPr="006255E3">
          <w:rPr>
            <w:rStyle w:val="Hipervnculo"/>
          </w:rPr>
          <w:t>11.</w:t>
        </w:r>
        <w:r w:rsidR="0000584A">
          <w:rPr>
            <w:rFonts w:asciiTheme="minorHAnsi" w:eastAsiaTheme="minorEastAsia" w:hAnsiTheme="minorHAnsi" w:cstheme="minorBidi"/>
            <w:b w:val="0"/>
            <w:color w:val="auto"/>
            <w:kern w:val="2"/>
            <w:sz w:val="24"/>
            <w:szCs w:val="24"/>
            <w:lang w:eastAsia="es-ES_tradnl"/>
            <w14:ligatures w14:val="standardContextual"/>
          </w:rPr>
          <w:tab/>
        </w:r>
        <w:r w:rsidR="0000584A" w:rsidRPr="006255E3">
          <w:rPr>
            <w:rStyle w:val="Hipervnculo"/>
          </w:rPr>
          <w:t>Bibliografía</w:t>
        </w:r>
        <w:r w:rsidR="0000584A">
          <w:rPr>
            <w:webHidden/>
          </w:rPr>
          <w:tab/>
        </w:r>
        <w:r w:rsidR="0000584A">
          <w:rPr>
            <w:webHidden/>
          </w:rPr>
          <w:fldChar w:fldCharType="begin"/>
        </w:r>
        <w:r w:rsidR="0000584A">
          <w:rPr>
            <w:webHidden/>
          </w:rPr>
          <w:instrText xml:space="preserve"> PAGEREF _Toc165543540 \h </w:instrText>
        </w:r>
        <w:r w:rsidR="0000584A">
          <w:rPr>
            <w:webHidden/>
          </w:rPr>
        </w:r>
        <w:r w:rsidR="0000584A">
          <w:rPr>
            <w:webHidden/>
          </w:rPr>
          <w:fldChar w:fldCharType="separate"/>
        </w:r>
        <w:r w:rsidR="00895231">
          <w:rPr>
            <w:webHidden/>
          </w:rPr>
          <w:t>61</w:t>
        </w:r>
        <w:r w:rsidR="0000584A">
          <w:rPr>
            <w:webHidden/>
          </w:rPr>
          <w:fldChar w:fldCharType="end"/>
        </w:r>
      </w:hyperlink>
    </w:p>
    <w:p w14:paraId="735ECEBE" w14:textId="0FD0B4AA"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1" w:history="1">
        <w:r w:rsidR="0000584A" w:rsidRPr="006255E3">
          <w:rPr>
            <w:rStyle w:val="Hipervnculo"/>
          </w:rPr>
          <w:t>Anexo A: Requisitos de Usuario</w:t>
        </w:r>
        <w:r w:rsidR="0000584A">
          <w:rPr>
            <w:webHidden/>
          </w:rPr>
          <w:tab/>
        </w:r>
        <w:r w:rsidR="0000584A">
          <w:rPr>
            <w:webHidden/>
          </w:rPr>
          <w:fldChar w:fldCharType="begin"/>
        </w:r>
        <w:r w:rsidR="0000584A">
          <w:rPr>
            <w:webHidden/>
          </w:rPr>
          <w:instrText xml:space="preserve"> PAGEREF _Toc165543541 \h </w:instrText>
        </w:r>
        <w:r w:rsidR="0000584A">
          <w:rPr>
            <w:webHidden/>
          </w:rPr>
        </w:r>
        <w:r w:rsidR="0000584A">
          <w:rPr>
            <w:webHidden/>
          </w:rPr>
          <w:fldChar w:fldCharType="separate"/>
        </w:r>
        <w:r w:rsidR="00895231">
          <w:rPr>
            <w:webHidden/>
          </w:rPr>
          <w:t>67</w:t>
        </w:r>
        <w:r w:rsidR="0000584A">
          <w:rPr>
            <w:webHidden/>
          </w:rPr>
          <w:fldChar w:fldCharType="end"/>
        </w:r>
      </w:hyperlink>
    </w:p>
    <w:p w14:paraId="172E3BD2" w14:textId="6F4F31DD" w:rsidR="0000584A" w:rsidRDefault="00D571CD">
      <w:pPr>
        <w:pStyle w:val="TDC2"/>
        <w:tabs>
          <w:tab w:val="right" w:leader="dot" w:pos="8949"/>
        </w:tabs>
        <w:rPr>
          <w:noProof/>
          <w:kern w:val="2"/>
          <w:szCs w:val="24"/>
          <w:lang w:eastAsia="es-ES_tradnl"/>
          <w14:ligatures w14:val="standardContextual"/>
        </w:rPr>
      </w:pPr>
      <w:hyperlink w:anchor="_Toc165543542" w:history="1">
        <w:r w:rsidR="0000584A" w:rsidRPr="006255E3">
          <w:rPr>
            <w:rStyle w:val="Hipervnculo"/>
            <w:noProof/>
          </w:rPr>
          <w:t>Requisitos Funcionales</w:t>
        </w:r>
        <w:r w:rsidR="0000584A">
          <w:rPr>
            <w:noProof/>
            <w:webHidden/>
          </w:rPr>
          <w:tab/>
        </w:r>
        <w:r w:rsidR="0000584A">
          <w:rPr>
            <w:noProof/>
            <w:webHidden/>
          </w:rPr>
          <w:fldChar w:fldCharType="begin"/>
        </w:r>
        <w:r w:rsidR="0000584A">
          <w:rPr>
            <w:noProof/>
            <w:webHidden/>
          </w:rPr>
          <w:instrText xml:space="preserve"> PAGEREF _Toc165543542 \h </w:instrText>
        </w:r>
        <w:r w:rsidR="0000584A">
          <w:rPr>
            <w:noProof/>
            <w:webHidden/>
          </w:rPr>
        </w:r>
        <w:r w:rsidR="0000584A">
          <w:rPr>
            <w:noProof/>
            <w:webHidden/>
          </w:rPr>
          <w:fldChar w:fldCharType="separate"/>
        </w:r>
        <w:r w:rsidR="00895231">
          <w:rPr>
            <w:noProof/>
            <w:webHidden/>
          </w:rPr>
          <w:t>67</w:t>
        </w:r>
        <w:r w:rsidR="0000584A">
          <w:rPr>
            <w:noProof/>
            <w:webHidden/>
          </w:rPr>
          <w:fldChar w:fldCharType="end"/>
        </w:r>
      </w:hyperlink>
    </w:p>
    <w:p w14:paraId="63B9B73C" w14:textId="39F7A279" w:rsidR="0000584A" w:rsidRDefault="00D571CD">
      <w:pPr>
        <w:pStyle w:val="TDC2"/>
        <w:tabs>
          <w:tab w:val="right" w:leader="dot" w:pos="8949"/>
        </w:tabs>
        <w:rPr>
          <w:noProof/>
          <w:kern w:val="2"/>
          <w:szCs w:val="24"/>
          <w:lang w:eastAsia="es-ES_tradnl"/>
          <w14:ligatures w14:val="standardContextual"/>
        </w:rPr>
      </w:pPr>
      <w:hyperlink w:anchor="_Toc165543543" w:history="1">
        <w:r w:rsidR="0000584A" w:rsidRPr="006255E3">
          <w:rPr>
            <w:rStyle w:val="Hipervnculo"/>
            <w:noProof/>
          </w:rPr>
          <w:t>Requisitos No Funcionales</w:t>
        </w:r>
        <w:r w:rsidR="0000584A">
          <w:rPr>
            <w:noProof/>
            <w:webHidden/>
          </w:rPr>
          <w:tab/>
        </w:r>
        <w:r w:rsidR="0000584A">
          <w:rPr>
            <w:noProof/>
            <w:webHidden/>
          </w:rPr>
          <w:fldChar w:fldCharType="begin"/>
        </w:r>
        <w:r w:rsidR="0000584A">
          <w:rPr>
            <w:noProof/>
            <w:webHidden/>
          </w:rPr>
          <w:instrText xml:space="preserve"> PAGEREF _Toc165543543 \h </w:instrText>
        </w:r>
        <w:r w:rsidR="0000584A">
          <w:rPr>
            <w:noProof/>
            <w:webHidden/>
          </w:rPr>
        </w:r>
        <w:r w:rsidR="0000584A">
          <w:rPr>
            <w:noProof/>
            <w:webHidden/>
          </w:rPr>
          <w:fldChar w:fldCharType="separate"/>
        </w:r>
        <w:r w:rsidR="00895231">
          <w:rPr>
            <w:noProof/>
            <w:webHidden/>
          </w:rPr>
          <w:t>69</w:t>
        </w:r>
        <w:r w:rsidR="0000584A">
          <w:rPr>
            <w:noProof/>
            <w:webHidden/>
          </w:rPr>
          <w:fldChar w:fldCharType="end"/>
        </w:r>
      </w:hyperlink>
    </w:p>
    <w:p w14:paraId="66B771BB" w14:textId="445D51C5"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4" w:history="1">
        <w:r w:rsidR="0000584A" w:rsidRPr="006255E3">
          <w:rPr>
            <w:rStyle w:val="Hipervnculo"/>
          </w:rPr>
          <w:t>Anexo B: Diseño del Sistema</w:t>
        </w:r>
        <w:r w:rsidR="0000584A">
          <w:rPr>
            <w:webHidden/>
          </w:rPr>
          <w:tab/>
        </w:r>
        <w:r w:rsidR="0000584A">
          <w:rPr>
            <w:webHidden/>
          </w:rPr>
          <w:fldChar w:fldCharType="begin"/>
        </w:r>
        <w:r w:rsidR="0000584A">
          <w:rPr>
            <w:webHidden/>
          </w:rPr>
          <w:instrText xml:space="preserve"> PAGEREF _Toc165543544 \h </w:instrText>
        </w:r>
        <w:r w:rsidR="0000584A">
          <w:rPr>
            <w:webHidden/>
          </w:rPr>
        </w:r>
        <w:r w:rsidR="0000584A">
          <w:rPr>
            <w:webHidden/>
          </w:rPr>
          <w:fldChar w:fldCharType="separate"/>
        </w:r>
        <w:r w:rsidR="00895231">
          <w:rPr>
            <w:webHidden/>
          </w:rPr>
          <w:t>71</w:t>
        </w:r>
        <w:r w:rsidR="0000584A">
          <w:rPr>
            <w:webHidden/>
          </w:rPr>
          <w:fldChar w:fldCharType="end"/>
        </w:r>
      </w:hyperlink>
    </w:p>
    <w:p w14:paraId="2692F338" w14:textId="45D1B643" w:rsidR="0000584A" w:rsidRDefault="00D571CD">
      <w:pPr>
        <w:pStyle w:val="TDC2"/>
        <w:tabs>
          <w:tab w:val="right" w:leader="dot" w:pos="8949"/>
        </w:tabs>
        <w:rPr>
          <w:noProof/>
          <w:kern w:val="2"/>
          <w:szCs w:val="24"/>
          <w:lang w:eastAsia="es-ES_tradnl"/>
          <w14:ligatures w14:val="standardContextual"/>
        </w:rPr>
      </w:pPr>
      <w:hyperlink w:anchor="_Toc165543545" w:history="1">
        <w:r w:rsidR="0000584A" w:rsidRPr="006255E3">
          <w:rPr>
            <w:rStyle w:val="Hipervnculo"/>
            <w:noProof/>
          </w:rPr>
          <w:t>Diagrama</w:t>
        </w:r>
        <w:r w:rsidR="0000584A">
          <w:rPr>
            <w:noProof/>
            <w:webHidden/>
          </w:rPr>
          <w:tab/>
        </w:r>
        <w:r w:rsidR="0000584A">
          <w:rPr>
            <w:noProof/>
            <w:webHidden/>
          </w:rPr>
          <w:fldChar w:fldCharType="begin"/>
        </w:r>
        <w:r w:rsidR="0000584A">
          <w:rPr>
            <w:noProof/>
            <w:webHidden/>
          </w:rPr>
          <w:instrText xml:space="preserve"> PAGEREF _Toc165543545 \h </w:instrText>
        </w:r>
        <w:r w:rsidR="0000584A">
          <w:rPr>
            <w:noProof/>
            <w:webHidden/>
          </w:rPr>
        </w:r>
        <w:r w:rsidR="0000584A">
          <w:rPr>
            <w:noProof/>
            <w:webHidden/>
          </w:rPr>
          <w:fldChar w:fldCharType="separate"/>
        </w:r>
        <w:r w:rsidR="00895231">
          <w:rPr>
            <w:noProof/>
            <w:webHidden/>
          </w:rPr>
          <w:t>71</w:t>
        </w:r>
        <w:r w:rsidR="0000584A">
          <w:rPr>
            <w:noProof/>
            <w:webHidden/>
          </w:rPr>
          <w:fldChar w:fldCharType="end"/>
        </w:r>
      </w:hyperlink>
    </w:p>
    <w:p w14:paraId="6E896E7A" w14:textId="47706E50" w:rsidR="0000584A" w:rsidRDefault="00D571CD">
      <w:pPr>
        <w:pStyle w:val="TDC2"/>
        <w:tabs>
          <w:tab w:val="right" w:leader="dot" w:pos="8949"/>
        </w:tabs>
        <w:rPr>
          <w:noProof/>
          <w:kern w:val="2"/>
          <w:szCs w:val="24"/>
          <w:lang w:eastAsia="es-ES_tradnl"/>
          <w14:ligatures w14:val="standardContextual"/>
        </w:rPr>
      </w:pPr>
      <w:hyperlink w:anchor="_Toc165543546" w:history="1">
        <w:r w:rsidR="0000584A" w:rsidRPr="006255E3">
          <w:rPr>
            <w:rStyle w:val="Hipervnculo"/>
            <w:noProof/>
          </w:rPr>
          <w:t>Detalles</w:t>
        </w:r>
        <w:r w:rsidR="0000584A">
          <w:rPr>
            <w:noProof/>
            <w:webHidden/>
          </w:rPr>
          <w:tab/>
        </w:r>
        <w:r w:rsidR="0000584A">
          <w:rPr>
            <w:noProof/>
            <w:webHidden/>
          </w:rPr>
          <w:fldChar w:fldCharType="begin"/>
        </w:r>
        <w:r w:rsidR="0000584A">
          <w:rPr>
            <w:noProof/>
            <w:webHidden/>
          </w:rPr>
          <w:instrText xml:space="preserve"> PAGEREF _Toc165543546 \h </w:instrText>
        </w:r>
        <w:r w:rsidR="0000584A">
          <w:rPr>
            <w:noProof/>
            <w:webHidden/>
          </w:rPr>
        </w:r>
        <w:r w:rsidR="0000584A">
          <w:rPr>
            <w:noProof/>
            <w:webHidden/>
          </w:rPr>
          <w:fldChar w:fldCharType="separate"/>
        </w:r>
        <w:r w:rsidR="00895231">
          <w:rPr>
            <w:noProof/>
            <w:webHidden/>
          </w:rPr>
          <w:t>72</w:t>
        </w:r>
        <w:r w:rsidR="0000584A">
          <w:rPr>
            <w:noProof/>
            <w:webHidden/>
          </w:rPr>
          <w:fldChar w:fldCharType="end"/>
        </w:r>
      </w:hyperlink>
    </w:p>
    <w:p w14:paraId="296034EF" w14:textId="4F0239BE"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47" w:history="1">
        <w:r w:rsidR="0000584A" w:rsidRPr="006255E3">
          <w:rPr>
            <w:rStyle w:val="Hipervnculo"/>
          </w:rPr>
          <w:t>Anexo C: Detalles de la BBDD</w:t>
        </w:r>
        <w:r w:rsidR="0000584A">
          <w:rPr>
            <w:webHidden/>
          </w:rPr>
          <w:tab/>
        </w:r>
        <w:r w:rsidR="0000584A">
          <w:rPr>
            <w:webHidden/>
          </w:rPr>
          <w:fldChar w:fldCharType="begin"/>
        </w:r>
        <w:r w:rsidR="0000584A">
          <w:rPr>
            <w:webHidden/>
          </w:rPr>
          <w:instrText xml:space="preserve"> PAGEREF _Toc165543547 \h </w:instrText>
        </w:r>
        <w:r w:rsidR="0000584A">
          <w:rPr>
            <w:webHidden/>
          </w:rPr>
        </w:r>
        <w:r w:rsidR="0000584A">
          <w:rPr>
            <w:webHidden/>
          </w:rPr>
          <w:fldChar w:fldCharType="separate"/>
        </w:r>
        <w:r w:rsidR="00895231">
          <w:rPr>
            <w:webHidden/>
          </w:rPr>
          <w:t>73</w:t>
        </w:r>
        <w:r w:rsidR="0000584A">
          <w:rPr>
            <w:webHidden/>
          </w:rPr>
          <w:fldChar w:fldCharType="end"/>
        </w:r>
      </w:hyperlink>
    </w:p>
    <w:p w14:paraId="6ADB7CFA" w14:textId="5021F018" w:rsidR="0000584A" w:rsidRDefault="00D571CD">
      <w:pPr>
        <w:pStyle w:val="TDC2"/>
        <w:tabs>
          <w:tab w:val="right" w:leader="dot" w:pos="8949"/>
        </w:tabs>
        <w:rPr>
          <w:noProof/>
          <w:kern w:val="2"/>
          <w:szCs w:val="24"/>
          <w:lang w:eastAsia="es-ES_tradnl"/>
          <w14:ligatures w14:val="standardContextual"/>
        </w:rPr>
      </w:pPr>
      <w:hyperlink w:anchor="_Toc165543548" w:history="1">
        <w:r w:rsidR="0000584A" w:rsidRPr="006255E3">
          <w:rPr>
            <w:rStyle w:val="Hipervnculo"/>
            <w:noProof/>
          </w:rPr>
          <w:t>Usuarios</w:t>
        </w:r>
        <w:r w:rsidR="0000584A">
          <w:rPr>
            <w:noProof/>
            <w:webHidden/>
          </w:rPr>
          <w:tab/>
        </w:r>
        <w:r w:rsidR="0000584A">
          <w:rPr>
            <w:noProof/>
            <w:webHidden/>
          </w:rPr>
          <w:fldChar w:fldCharType="begin"/>
        </w:r>
        <w:r w:rsidR="0000584A">
          <w:rPr>
            <w:noProof/>
            <w:webHidden/>
          </w:rPr>
          <w:instrText xml:space="preserve"> PAGEREF _Toc165543548 \h </w:instrText>
        </w:r>
        <w:r w:rsidR="0000584A">
          <w:rPr>
            <w:noProof/>
            <w:webHidden/>
          </w:rPr>
        </w:r>
        <w:r w:rsidR="0000584A">
          <w:rPr>
            <w:noProof/>
            <w:webHidden/>
          </w:rPr>
          <w:fldChar w:fldCharType="separate"/>
        </w:r>
        <w:r w:rsidR="00895231">
          <w:rPr>
            <w:noProof/>
            <w:webHidden/>
          </w:rPr>
          <w:t>73</w:t>
        </w:r>
        <w:r w:rsidR="0000584A">
          <w:rPr>
            <w:noProof/>
            <w:webHidden/>
          </w:rPr>
          <w:fldChar w:fldCharType="end"/>
        </w:r>
      </w:hyperlink>
    </w:p>
    <w:p w14:paraId="01567FF4" w14:textId="69A95BF2" w:rsidR="0000584A" w:rsidRDefault="00D571CD">
      <w:pPr>
        <w:pStyle w:val="TDC2"/>
        <w:tabs>
          <w:tab w:val="right" w:leader="dot" w:pos="8949"/>
        </w:tabs>
        <w:rPr>
          <w:noProof/>
          <w:kern w:val="2"/>
          <w:szCs w:val="24"/>
          <w:lang w:eastAsia="es-ES_tradnl"/>
          <w14:ligatures w14:val="standardContextual"/>
        </w:rPr>
      </w:pPr>
      <w:hyperlink w:anchor="_Toc165543549" w:history="1">
        <w:r w:rsidR="0000584A" w:rsidRPr="006255E3">
          <w:rPr>
            <w:rStyle w:val="Hipervnculo"/>
            <w:noProof/>
          </w:rPr>
          <w:t>Usuario_Grupo</w:t>
        </w:r>
        <w:r w:rsidR="0000584A">
          <w:rPr>
            <w:noProof/>
            <w:webHidden/>
          </w:rPr>
          <w:tab/>
        </w:r>
        <w:r w:rsidR="0000584A">
          <w:rPr>
            <w:noProof/>
            <w:webHidden/>
          </w:rPr>
          <w:fldChar w:fldCharType="begin"/>
        </w:r>
        <w:r w:rsidR="0000584A">
          <w:rPr>
            <w:noProof/>
            <w:webHidden/>
          </w:rPr>
          <w:instrText xml:space="preserve"> PAGEREF _Toc165543549 \h </w:instrText>
        </w:r>
        <w:r w:rsidR="0000584A">
          <w:rPr>
            <w:noProof/>
            <w:webHidden/>
          </w:rPr>
        </w:r>
        <w:r w:rsidR="0000584A">
          <w:rPr>
            <w:noProof/>
            <w:webHidden/>
          </w:rPr>
          <w:fldChar w:fldCharType="separate"/>
        </w:r>
        <w:r w:rsidR="00895231">
          <w:rPr>
            <w:noProof/>
            <w:webHidden/>
          </w:rPr>
          <w:t>74</w:t>
        </w:r>
        <w:r w:rsidR="0000584A">
          <w:rPr>
            <w:noProof/>
            <w:webHidden/>
          </w:rPr>
          <w:fldChar w:fldCharType="end"/>
        </w:r>
      </w:hyperlink>
    </w:p>
    <w:p w14:paraId="6E777427" w14:textId="2EC37CBF" w:rsidR="0000584A" w:rsidRDefault="00D571CD">
      <w:pPr>
        <w:pStyle w:val="TDC2"/>
        <w:tabs>
          <w:tab w:val="right" w:leader="dot" w:pos="8949"/>
        </w:tabs>
        <w:rPr>
          <w:noProof/>
          <w:kern w:val="2"/>
          <w:szCs w:val="24"/>
          <w:lang w:eastAsia="es-ES_tradnl"/>
          <w14:ligatures w14:val="standardContextual"/>
        </w:rPr>
      </w:pPr>
      <w:hyperlink w:anchor="_Toc165543550" w:history="1">
        <w:r w:rsidR="0000584A" w:rsidRPr="006255E3">
          <w:rPr>
            <w:rStyle w:val="Hipervnculo"/>
            <w:noProof/>
          </w:rPr>
          <w:t>Grupos</w:t>
        </w:r>
        <w:r w:rsidR="0000584A">
          <w:rPr>
            <w:noProof/>
            <w:webHidden/>
          </w:rPr>
          <w:tab/>
        </w:r>
        <w:r w:rsidR="0000584A">
          <w:rPr>
            <w:noProof/>
            <w:webHidden/>
          </w:rPr>
          <w:fldChar w:fldCharType="begin"/>
        </w:r>
        <w:r w:rsidR="0000584A">
          <w:rPr>
            <w:noProof/>
            <w:webHidden/>
          </w:rPr>
          <w:instrText xml:space="preserve"> PAGEREF _Toc165543550 \h </w:instrText>
        </w:r>
        <w:r w:rsidR="0000584A">
          <w:rPr>
            <w:noProof/>
            <w:webHidden/>
          </w:rPr>
        </w:r>
        <w:r w:rsidR="0000584A">
          <w:rPr>
            <w:noProof/>
            <w:webHidden/>
          </w:rPr>
          <w:fldChar w:fldCharType="separate"/>
        </w:r>
        <w:r w:rsidR="00895231">
          <w:rPr>
            <w:noProof/>
            <w:webHidden/>
          </w:rPr>
          <w:t>74</w:t>
        </w:r>
        <w:r w:rsidR="0000584A">
          <w:rPr>
            <w:noProof/>
            <w:webHidden/>
          </w:rPr>
          <w:fldChar w:fldCharType="end"/>
        </w:r>
      </w:hyperlink>
    </w:p>
    <w:p w14:paraId="77AFE511" w14:textId="2B08C314" w:rsidR="0000584A" w:rsidRDefault="00D571CD">
      <w:pPr>
        <w:pStyle w:val="TDC2"/>
        <w:tabs>
          <w:tab w:val="right" w:leader="dot" w:pos="8949"/>
        </w:tabs>
        <w:rPr>
          <w:noProof/>
          <w:kern w:val="2"/>
          <w:szCs w:val="24"/>
          <w:lang w:eastAsia="es-ES_tradnl"/>
          <w14:ligatures w14:val="standardContextual"/>
        </w:rPr>
      </w:pPr>
      <w:hyperlink w:anchor="_Toc165543551" w:history="1">
        <w:r w:rsidR="0000584A" w:rsidRPr="006255E3">
          <w:rPr>
            <w:rStyle w:val="Hipervnculo"/>
            <w:noProof/>
          </w:rPr>
          <w:t>Series</w:t>
        </w:r>
        <w:r w:rsidR="0000584A">
          <w:rPr>
            <w:noProof/>
            <w:webHidden/>
          </w:rPr>
          <w:tab/>
        </w:r>
        <w:r w:rsidR="0000584A">
          <w:rPr>
            <w:noProof/>
            <w:webHidden/>
          </w:rPr>
          <w:fldChar w:fldCharType="begin"/>
        </w:r>
        <w:r w:rsidR="0000584A">
          <w:rPr>
            <w:noProof/>
            <w:webHidden/>
          </w:rPr>
          <w:instrText xml:space="preserve"> PAGEREF _Toc165543551 \h </w:instrText>
        </w:r>
        <w:r w:rsidR="0000584A">
          <w:rPr>
            <w:noProof/>
            <w:webHidden/>
          </w:rPr>
        </w:r>
        <w:r w:rsidR="0000584A">
          <w:rPr>
            <w:noProof/>
            <w:webHidden/>
          </w:rPr>
          <w:fldChar w:fldCharType="separate"/>
        </w:r>
        <w:r w:rsidR="00895231">
          <w:rPr>
            <w:noProof/>
            <w:webHidden/>
          </w:rPr>
          <w:t>75</w:t>
        </w:r>
        <w:r w:rsidR="0000584A">
          <w:rPr>
            <w:noProof/>
            <w:webHidden/>
          </w:rPr>
          <w:fldChar w:fldCharType="end"/>
        </w:r>
      </w:hyperlink>
    </w:p>
    <w:p w14:paraId="31F3ADF2" w14:textId="04E17B86" w:rsidR="0000584A" w:rsidRDefault="00D571CD">
      <w:pPr>
        <w:pStyle w:val="TDC2"/>
        <w:tabs>
          <w:tab w:val="right" w:leader="dot" w:pos="8949"/>
        </w:tabs>
        <w:rPr>
          <w:noProof/>
          <w:kern w:val="2"/>
          <w:szCs w:val="24"/>
          <w:lang w:eastAsia="es-ES_tradnl"/>
          <w14:ligatures w14:val="standardContextual"/>
        </w:rPr>
      </w:pPr>
      <w:hyperlink w:anchor="_Toc165543552" w:history="1">
        <w:r w:rsidR="0000584A" w:rsidRPr="006255E3">
          <w:rPr>
            <w:rStyle w:val="Hipervnculo"/>
            <w:noProof/>
          </w:rPr>
          <w:t>Capítulo</w:t>
        </w:r>
        <w:r w:rsidR="0000584A">
          <w:rPr>
            <w:noProof/>
            <w:webHidden/>
          </w:rPr>
          <w:tab/>
        </w:r>
        <w:r w:rsidR="0000584A">
          <w:rPr>
            <w:noProof/>
            <w:webHidden/>
          </w:rPr>
          <w:fldChar w:fldCharType="begin"/>
        </w:r>
        <w:r w:rsidR="0000584A">
          <w:rPr>
            <w:noProof/>
            <w:webHidden/>
          </w:rPr>
          <w:instrText xml:space="preserve"> PAGEREF _Toc165543552 \h </w:instrText>
        </w:r>
        <w:r w:rsidR="0000584A">
          <w:rPr>
            <w:noProof/>
            <w:webHidden/>
          </w:rPr>
        </w:r>
        <w:r w:rsidR="0000584A">
          <w:rPr>
            <w:noProof/>
            <w:webHidden/>
          </w:rPr>
          <w:fldChar w:fldCharType="separate"/>
        </w:r>
        <w:r w:rsidR="00895231">
          <w:rPr>
            <w:noProof/>
            <w:webHidden/>
          </w:rPr>
          <w:t>75</w:t>
        </w:r>
        <w:r w:rsidR="0000584A">
          <w:rPr>
            <w:noProof/>
            <w:webHidden/>
          </w:rPr>
          <w:fldChar w:fldCharType="end"/>
        </w:r>
      </w:hyperlink>
    </w:p>
    <w:p w14:paraId="6C64DEA0" w14:textId="66D73BF1" w:rsidR="0000584A" w:rsidRDefault="00D571CD">
      <w:pPr>
        <w:pStyle w:val="TDC2"/>
        <w:tabs>
          <w:tab w:val="right" w:leader="dot" w:pos="8949"/>
        </w:tabs>
        <w:rPr>
          <w:noProof/>
          <w:kern w:val="2"/>
          <w:szCs w:val="24"/>
          <w:lang w:eastAsia="es-ES_tradnl"/>
          <w14:ligatures w14:val="standardContextual"/>
        </w:rPr>
      </w:pPr>
      <w:hyperlink w:anchor="_Toc165543553" w:history="1">
        <w:r w:rsidR="0000584A" w:rsidRPr="006255E3">
          <w:rPr>
            <w:rStyle w:val="Hipervnculo"/>
            <w:noProof/>
          </w:rPr>
          <w:t>Visualizaciones</w:t>
        </w:r>
        <w:r w:rsidR="0000584A">
          <w:rPr>
            <w:noProof/>
            <w:webHidden/>
          </w:rPr>
          <w:tab/>
        </w:r>
        <w:r w:rsidR="0000584A">
          <w:rPr>
            <w:noProof/>
            <w:webHidden/>
          </w:rPr>
          <w:fldChar w:fldCharType="begin"/>
        </w:r>
        <w:r w:rsidR="0000584A">
          <w:rPr>
            <w:noProof/>
            <w:webHidden/>
          </w:rPr>
          <w:instrText xml:space="preserve"> PAGEREF _Toc165543553 \h </w:instrText>
        </w:r>
        <w:r w:rsidR="0000584A">
          <w:rPr>
            <w:noProof/>
            <w:webHidden/>
          </w:rPr>
        </w:r>
        <w:r w:rsidR="0000584A">
          <w:rPr>
            <w:noProof/>
            <w:webHidden/>
          </w:rPr>
          <w:fldChar w:fldCharType="separate"/>
        </w:r>
        <w:r w:rsidR="00895231">
          <w:rPr>
            <w:noProof/>
            <w:webHidden/>
          </w:rPr>
          <w:t>76</w:t>
        </w:r>
        <w:r w:rsidR="0000584A">
          <w:rPr>
            <w:noProof/>
            <w:webHidden/>
          </w:rPr>
          <w:fldChar w:fldCharType="end"/>
        </w:r>
      </w:hyperlink>
    </w:p>
    <w:p w14:paraId="74BD856D" w14:textId="6CE7C74E" w:rsidR="0000584A" w:rsidRDefault="00D571CD">
      <w:pPr>
        <w:pStyle w:val="TDC2"/>
        <w:tabs>
          <w:tab w:val="right" w:leader="dot" w:pos="8949"/>
        </w:tabs>
        <w:rPr>
          <w:noProof/>
          <w:kern w:val="2"/>
          <w:szCs w:val="24"/>
          <w:lang w:eastAsia="es-ES_tradnl"/>
          <w14:ligatures w14:val="standardContextual"/>
        </w:rPr>
      </w:pPr>
      <w:hyperlink w:anchor="_Toc165543554" w:history="1">
        <w:r w:rsidR="0000584A" w:rsidRPr="006255E3">
          <w:rPr>
            <w:rStyle w:val="Hipervnculo"/>
            <w:noProof/>
          </w:rPr>
          <w:t>Comentarios Serie</w:t>
        </w:r>
        <w:r w:rsidR="0000584A">
          <w:rPr>
            <w:noProof/>
            <w:webHidden/>
          </w:rPr>
          <w:tab/>
        </w:r>
        <w:r w:rsidR="0000584A">
          <w:rPr>
            <w:noProof/>
            <w:webHidden/>
          </w:rPr>
          <w:fldChar w:fldCharType="begin"/>
        </w:r>
        <w:r w:rsidR="0000584A">
          <w:rPr>
            <w:noProof/>
            <w:webHidden/>
          </w:rPr>
          <w:instrText xml:space="preserve"> PAGEREF _Toc165543554 \h </w:instrText>
        </w:r>
        <w:r w:rsidR="0000584A">
          <w:rPr>
            <w:noProof/>
            <w:webHidden/>
          </w:rPr>
        </w:r>
        <w:r w:rsidR="0000584A">
          <w:rPr>
            <w:noProof/>
            <w:webHidden/>
          </w:rPr>
          <w:fldChar w:fldCharType="separate"/>
        </w:r>
        <w:r w:rsidR="00895231">
          <w:rPr>
            <w:noProof/>
            <w:webHidden/>
          </w:rPr>
          <w:t>76</w:t>
        </w:r>
        <w:r w:rsidR="0000584A">
          <w:rPr>
            <w:noProof/>
            <w:webHidden/>
          </w:rPr>
          <w:fldChar w:fldCharType="end"/>
        </w:r>
      </w:hyperlink>
    </w:p>
    <w:p w14:paraId="25B4969E" w14:textId="34FA7C12" w:rsidR="0000584A" w:rsidRDefault="00D571CD">
      <w:pPr>
        <w:pStyle w:val="TDC2"/>
        <w:tabs>
          <w:tab w:val="right" w:leader="dot" w:pos="8949"/>
        </w:tabs>
        <w:rPr>
          <w:noProof/>
          <w:kern w:val="2"/>
          <w:szCs w:val="24"/>
          <w:lang w:eastAsia="es-ES_tradnl"/>
          <w14:ligatures w14:val="standardContextual"/>
        </w:rPr>
      </w:pPr>
      <w:hyperlink w:anchor="_Toc165543555" w:history="1">
        <w:r w:rsidR="0000584A" w:rsidRPr="006255E3">
          <w:rPr>
            <w:rStyle w:val="Hipervnculo"/>
            <w:noProof/>
          </w:rPr>
          <w:t>Disparadores</w:t>
        </w:r>
        <w:r w:rsidR="0000584A">
          <w:rPr>
            <w:noProof/>
            <w:webHidden/>
          </w:rPr>
          <w:tab/>
        </w:r>
        <w:r w:rsidR="0000584A">
          <w:rPr>
            <w:noProof/>
            <w:webHidden/>
          </w:rPr>
          <w:fldChar w:fldCharType="begin"/>
        </w:r>
        <w:r w:rsidR="0000584A">
          <w:rPr>
            <w:noProof/>
            <w:webHidden/>
          </w:rPr>
          <w:instrText xml:space="preserve"> PAGEREF _Toc165543555 \h </w:instrText>
        </w:r>
        <w:r w:rsidR="0000584A">
          <w:rPr>
            <w:noProof/>
            <w:webHidden/>
          </w:rPr>
        </w:r>
        <w:r w:rsidR="0000584A">
          <w:rPr>
            <w:noProof/>
            <w:webHidden/>
          </w:rPr>
          <w:fldChar w:fldCharType="separate"/>
        </w:r>
        <w:r w:rsidR="00895231">
          <w:rPr>
            <w:noProof/>
            <w:webHidden/>
          </w:rPr>
          <w:t>77</w:t>
        </w:r>
        <w:r w:rsidR="0000584A">
          <w:rPr>
            <w:noProof/>
            <w:webHidden/>
          </w:rPr>
          <w:fldChar w:fldCharType="end"/>
        </w:r>
      </w:hyperlink>
    </w:p>
    <w:p w14:paraId="1C02F428" w14:textId="497B6A81" w:rsidR="0000584A" w:rsidRDefault="00D571CD">
      <w:pPr>
        <w:pStyle w:val="TDC3"/>
        <w:tabs>
          <w:tab w:val="right" w:leader="dot" w:pos="8949"/>
        </w:tabs>
        <w:rPr>
          <w:rFonts w:cstheme="minorBidi"/>
          <w:noProof/>
          <w:kern w:val="2"/>
          <w:sz w:val="24"/>
          <w:szCs w:val="24"/>
          <w:lang w:eastAsia="es-ES_tradnl"/>
          <w14:ligatures w14:val="standardContextual"/>
        </w:rPr>
      </w:pPr>
      <w:hyperlink w:anchor="_Toc165543556" w:history="1">
        <w:r w:rsidR="0000584A" w:rsidRPr="006255E3">
          <w:rPr>
            <w:rStyle w:val="Hipervnculo"/>
            <w:noProof/>
          </w:rPr>
          <w:t>Eliminar Relaciones Grupo Antes de Borrar</w:t>
        </w:r>
        <w:r w:rsidR="0000584A">
          <w:rPr>
            <w:noProof/>
            <w:webHidden/>
          </w:rPr>
          <w:tab/>
        </w:r>
        <w:r w:rsidR="0000584A">
          <w:rPr>
            <w:noProof/>
            <w:webHidden/>
          </w:rPr>
          <w:fldChar w:fldCharType="begin"/>
        </w:r>
        <w:r w:rsidR="0000584A">
          <w:rPr>
            <w:noProof/>
            <w:webHidden/>
          </w:rPr>
          <w:instrText xml:space="preserve"> PAGEREF _Toc165543556 \h </w:instrText>
        </w:r>
        <w:r w:rsidR="0000584A">
          <w:rPr>
            <w:noProof/>
            <w:webHidden/>
          </w:rPr>
        </w:r>
        <w:r w:rsidR="0000584A">
          <w:rPr>
            <w:noProof/>
            <w:webHidden/>
          </w:rPr>
          <w:fldChar w:fldCharType="separate"/>
        </w:r>
        <w:r w:rsidR="00895231">
          <w:rPr>
            <w:noProof/>
            <w:webHidden/>
          </w:rPr>
          <w:t>77</w:t>
        </w:r>
        <w:r w:rsidR="0000584A">
          <w:rPr>
            <w:noProof/>
            <w:webHidden/>
          </w:rPr>
          <w:fldChar w:fldCharType="end"/>
        </w:r>
      </w:hyperlink>
    </w:p>
    <w:p w14:paraId="385D6452" w14:textId="21DD5AAD" w:rsidR="0000584A" w:rsidRDefault="00D571CD">
      <w:pPr>
        <w:pStyle w:val="TDC3"/>
        <w:tabs>
          <w:tab w:val="right" w:leader="dot" w:pos="8949"/>
        </w:tabs>
        <w:rPr>
          <w:rFonts w:cstheme="minorBidi"/>
          <w:noProof/>
          <w:kern w:val="2"/>
          <w:sz w:val="24"/>
          <w:szCs w:val="24"/>
          <w:lang w:eastAsia="es-ES_tradnl"/>
          <w14:ligatures w14:val="standardContextual"/>
        </w:rPr>
      </w:pPr>
      <w:hyperlink w:anchor="_Toc165543557" w:history="1">
        <w:r w:rsidR="0000584A" w:rsidRPr="006255E3">
          <w:rPr>
            <w:rStyle w:val="Hipervnculo"/>
            <w:noProof/>
          </w:rPr>
          <w:t>Eliminar registros relacionados con una serie</w:t>
        </w:r>
        <w:r w:rsidR="0000584A">
          <w:rPr>
            <w:noProof/>
            <w:webHidden/>
          </w:rPr>
          <w:tab/>
        </w:r>
        <w:r w:rsidR="0000584A">
          <w:rPr>
            <w:noProof/>
            <w:webHidden/>
          </w:rPr>
          <w:fldChar w:fldCharType="begin"/>
        </w:r>
        <w:r w:rsidR="0000584A">
          <w:rPr>
            <w:noProof/>
            <w:webHidden/>
          </w:rPr>
          <w:instrText xml:space="preserve"> PAGEREF _Toc165543557 \h </w:instrText>
        </w:r>
        <w:r w:rsidR="0000584A">
          <w:rPr>
            <w:noProof/>
            <w:webHidden/>
          </w:rPr>
        </w:r>
        <w:r w:rsidR="0000584A">
          <w:rPr>
            <w:noProof/>
            <w:webHidden/>
          </w:rPr>
          <w:fldChar w:fldCharType="separate"/>
        </w:r>
        <w:r w:rsidR="00895231">
          <w:rPr>
            <w:noProof/>
            <w:webHidden/>
          </w:rPr>
          <w:t>78</w:t>
        </w:r>
        <w:r w:rsidR="0000584A">
          <w:rPr>
            <w:noProof/>
            <w:webHidden/>
          </w:rPr>
          <w:fldChar w:fldCharType="end"/>
        </w:r>
      </w:hyperlink>
    </w:p>
    <w:p w14:paraId="71DE63B2" w14:textId="5FF33FB9" w:rsidR="0000584A" w:rsidRDefault="00D571CD">
      <w:pPr>
        <w:pStyle w:val="TDC3"/>
        <w:tabs>
          <w:tab w:val="right" w:leader="dot" w:pos="8949"/>
        </w:tabs>
        <w:rPr>
          <w:rFonts w:cstheme="minorBidi"/>
          <w:noProof/>
          <w:kern w:val="2"/>
          <w:sz w:val="24"/>
          <w:szCs w:val="24"/>
          <w:lang w:eastAsia="es-ES_tradnl"/>
          <w14:ligatures w14:val="standardContextual"/>
        </w:rPr>
      </w:pPr>
      <w:hyperlink w:anchor="_Toc165543558" w:history="1">
        <w:r w:rsidR="0000584A" w:rsidRPr="006255E3">
          <w:rPr>
            <w:rStyle w:val="Hipervnculo"/>
            <w:noProof/>
          </w:rPr>
          <w:t>Eliminar datos relacionados con un Usuario</w:t>
        </w:r>
        <w:r w:rsidR="0000584A">
          <w:rPr>
            <w:noProof/>
            <w:webHidden/>
          </w:rPr>
          <w:tab/>
        </w:r>
        <w:r w:rsidR="0000584A">
          <w:rPr>
            <w:noProof/>
            <w:webHidden/>
          </w:rPr>
          <w:fldChar w:fldCharType="begin"/>
        </w:r>
        <w:r w:rsidR="0000584A">
          <w:rPr>
            <w:noProof/>
            <w:webHidden/>
          </w:rPr>
          <w:instrText xml:space="preserve"> PAGEREF _Toc165543558 \h </w:instrText>
        </w:r>
        <w:r w:rsidR="0000584A">
          <w:rPr>
            <w:noProof/>
            <w:webHidden/>
          </w:rPr>
        </w:r>
        <w:r w:rsidR="0000584A">
          <w:rPr>
            <w:noProof/>
            <w:webHidden/>
          </w:rPr>
          <w:fldChar w:fldCharType="separate"/>
        </w:r>
        <w:r w:rsidR="00895231">
          <w:rPr>
            <w:noProof/>
            <w:webHidden/>
          </w:rPr>
          <w:t>79</w:t>
        </w:r>
        <w:r w:rsidR="0000584A">
          <w:rPr>
            <w:noProof/>
            <w:webHidden/>
          </w:rPr>
          <w:fldChar w:fldCharType="end"/>
        </w:r>
      </w:hyperlink>
    </w:p>
    <w:p w14:paraId="7BA38F8F" w14:textId="6D2B845D"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59" w:history="1">
        <w:r w:rsidR="0000584A" w:rsidRPr="006255E3">
          <w:rPr>
            <w:rStyle w:val="Hipervnculo"/>
          </w:rPr>
          <w:t>Anexo D: Diseño en Figma</w:t>
        </w:r>
        <w:r w:rsidR="0000584A">
          <w:rPr>
            <w:webHidden/>
          </w:rPr>
          <w:tab/>
        </w:r>
        <w:r w:rsidR="0000584A">
          <w:rPr>
            <w:webHidden/>
          </w:rPr>
          <w:fldChar w:fldCharType="begin"/>
        </w:r>
        <w:r w:rsidR="0000584A">
          <w:rPr>
            <w:webHidden/>
          </w:rPr>
          <w:instrText xml:space="preserve"> PAGEREF _Toc165543559 \h </w:instrText>
        </w:r>
        <w:r w:rsidR="0000584A">
          <w:rPr>
            <w:webHidden/>
          </w:rPr>
        </w:r>
        <w:r w:rsidR="0000584A">
          <w:rPr>
            <w:webHidden/>
          </w:rPr>
          <w:fldChar w:fldCharType="separate"/>
        </w:r>
        <w:r w:rsidR="00895231">
          <w:rPr>
            <w:webHidden/>
          </w:rPr>
          <w:t>81</w:t>
        </w:r>
        <w:r w:rsidR="0000584A">
          <w:rPr>
            <w:webHidden/>
          </w:rPr>
          <w:fldChar w:fldCharType="end"/>
        </w:r>
      </w:hyperlink>
    </w:p>
    <w:p w14:paraId="4CC7505E" w14:textId="433A3EF1" w:rsidR="0000584A" w:rsidRDefault="00D571CD">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5543560" w:history="1">
        <w:r w:rsidR="0000584A" w:rsidRPr="006255E3">
          <w:rPr>
            <w:rStyle w:val="Hipervnculo"/>
          </w:rPr>
          <w:t>Anexo E: Detalles de Pantallas</w:t>
        </w:r>
        <w:r w:rsidR="0000584A">
          <w:rPr>
            <w:webHidden/>
          </w:rPr>
          <w:tab/>
        </w:r>
        <w:r w:rsidR="0000584A">
          <w:rPr>
            <w:webHidden/>
          </w:rPr>
          <w:fldChar w:fldCharType="begin"/>
        </w:r>
        <w:r w:rsidR="0000584A">
          <w:rPr>
            <w:webHidden/>
          </w:rPr>
          <w:instrText xml:space="preserve"> PAGEREF _Toc165543560 \h </w:instrText>
        </w:r>
        <w:r w:rsidR="0000584A">
          <w:rPr>
            <w:webHidden/>
          </w:rPr>
        </w:r>
        <w:r w:rsidR="0000584A">
          <w:rPr>
            <w:webHidden/>
          </w:rPr>
          <w:fldChar w:fldCharType="separate"/>
        </w:r>
        <w:r w:rsidR="00895231">
          <w:rPr>
            <w:webHidden/>
          </w:rPr>
          <w:t>83</w:t>
        </w:r>
        <w:r w:rsidR="0000584A">
          <w:rPr>
            <w:webHidden/>
          </w:rPr>
          <w:fldChar w:fldCharType="end"/>
        </w:r>
      </w:hyperlink>
    </w:p>
    <w:p w14:paraId="156303E3" w14:textId="4A1BE1FE" w:rsidR="0000584A" w:rsidRDefault="00D571CD">
      <w:pPr>
        <w:pStyle w:val="TDC2"/>
        <w:tabs>
          <w:tab w:val="right" w:leader="dot" w:pos="8949"/>
        </w:tabs>
        <w:rPr>
          <w:noProof/>
          <w:kern w:val="2"/>
          <w:szCs w:val="24"/>
          <w:lang w:eastAsia="es-ES_tradnl"/>
          <w14:ligatures w14:val="standardContextual"/>
        </w:rPr>
      </w:pPr>
      <w:hyperlink w:anchor="_Toc165543561" w:history="1">
        <w:r w:rsidR="0000584A" w:rsidRPr="006255E3">
          <w:rPr>
            <w:rStyle w:val="Hipervnculo"/>
            <w:noProof/>
          </w:rPr>
          <w:t>Pantalla Bienvenida</w:t>
        </w:r>
        <w:r w:rsidR="0000584A">
          <w:rPr>
            <w:noProof/>
            <w:webHidden/>
          </w:rPr>
          <w:tab/>
        </w:r>
        <w:r w:rsidR="0000584A">
          <w:rPr>
            <w:noProof/>
            <w:webHidden/>
          </w:rPr>
          <w:fldChar w:fldCharType="begin"/>
        </w:r>
        <w:r w:rsidR="0000584A">
          <w:rPr>
            <w:noProof/>
            <w:webHidden/>
          </w:rPr>
          <w:instrText xml:space="preserve"> PAGEREF _Toc165543561 \h </w:instrText>
        </w:r>
        <w:r w:rsidR="0000584A">
          <w:rPr>
            <w:noProof/>
            <w:webHidden/>
          </w:rPr>
        </w:r>
        <w:r w:rsidR="0000584A">
          <w:rPr>
            <w:noProof/>
            <w:webHidden/>
          </w:rPr>
          <w:fldChar w:fldCharType="separate"/>
        </w:r>
        <w:r w:rsidR="00895231">
          <w:rPr>
            <w:noProof/>
            <w:webHidden/>
          </w:rPr>
          <w:t>83</w:t>
        </w:r>
        <w:r w:rsidR="0000584A">
          <w:rPr>
            <w:noProof/>
            <w:webHidden/>
          </w:rPr>
          <w:fldChar w:fldCharType="end"/>
        </w:r>
      </w:hyperlink>
    </w:p>
    <w:p w14:paraId="1298D7DC" w14:textId="2FFC2D52" w:rsidR="0000584A" w:rsidRDefault="00D571CD">
      <w:pPr>
        <w:pStyle w:val="TDC2"/>
        <w:tabs>
          <w:tab w:val="right" w:leader="dot" w:pos="8949"/>
        </w:tabs>
        <w:rPr>
          <w:noProof/>
          <w:kern w:val="2"/>
          <w:szCs w:val="24"/>
          <w:lang w:eastAsia="es-ES_tradnl"/>
          <w14:ligatures w14:val="standardContextual"/>
        </w:rPr>
      </w:pPr>
      <w:hyperlink w:anchor="_Toc165543562" w:history="1">
        <w:r w:rsidR="0000584A" w:rsidRPr="006255E3">
          <w:rPr>
            <w:rStyle w:val="Hipervnculo"/>
            <w:noProof/>
          </w:rPr>
          <w:t>Pantalla Inicio Sesión</w:t>
        </w:r>
        <w:r w:rsidR="0000584A">
          <w:rPr>
            <w:noProof/>
            <w:webHidden/>
          </w:rPr>
          <w:tab/>
        </w:r>
        <w:r w:rsidR="0000584A">
          <w:rPr>
            <w:noProof/>
            <w:webHidden/>
          </w:rPr>
          <w:fldChar w:fldCharType="begin"/>
        </w:r>
        <w:r w:rsidR="0000584A">
          <w:rPr>
            <w:noProof/>
            <w:webHidden/>
          </w:rPr>
          <w:instrText xml:space="preserve"> PAGEREF _Toc165543562 \h </w:instrText>
        </w:r>
        <w:r w:rsidR="0000584A">
          <w:rPr>
            <w:noProof/>
            <w:webHidden/>
          </w:rPr>
        </w:r>
        <w:r w:rsidR="0000584A">
          <w:rPr>
            <w:noProof/>
            <w:webHidden/>
          </w:rPr>
          <w:fldChar w:fldCharType="separate"/>
        </w:r>
        <w:r w:rsidR="00895231">
          <w:rPr>
            <w:noProof/>
            <w:webHidden/>
          </w:rPr>
          <w:t>84</w:t>
        </w:r>
        <w:r w:rsidR="0000584A">
          <w:rPr>
            <w:noProof/>
            <w:webHidden/>
          </w:rPr>
          <w:fldChar w:fldCharType="end"/>
        </w:r>
      </w:hyperlink>
    </w:p>
    <w:p w14:paraId="0C9DD5D6" w14:textId="1872438A" w:rsidR="0000584A" w:rsidRDefault="00D571CD">
      <w:pPr>
        <w:pStyle w:val="TDC2"/>
        <w:tabs>
          <w:tab w:val="right" w:leader="dot" w:pos="8949"/>
        </w:tabs>
        <w:rPr>
          <w:noProof/>
          <w:kern w:val="2"/>
          <w:szCs w:val="24"/>
          <w:lang w:eastAsia="es-ES_tradnl"/>
          <w14:ligatures w14:val="standardContextual"/>
        </w:rPr>
      </w:pPr>
      <w:hyperlink w:anchor="_Toc165543563" w:history="1">
        <w:r w:rsidR="0000584A" w:rsidRPr="006255E3">
          <w:rPr>
            <w:rStyle w:val="Hipervnculo"/>
            <w:noProof/>
          </w:rPr>
          <w:t>Pantalla Crear Cuenta</w:t>
        </w:r>
        <w:r w:rsidR="0000584A">
          <w:rPr>
            <w:noProof/>
            <w:webHidden/>
          </w:rPr>
          <w:tab/>
        </w:r>
        <w:r w:rsidR="0000584A">
          <w:rPr>
            <w:noProof/>
            <w:webHidden/>
          </w:rPr>
          <w:fldChar w:fldCharType="begin"/>
        </w:r>
        <w:r w:rsidR="0000584A">
          <w:rPr>
            <w:noProof/>
            <w:webHidden/>
          </w:rPr>
          <w:instrText xml:space="preserve"> PAGEREF _Toc165543563 \h </w:instrText>
        </w:r>
        <w:r w:rsidR="0000584A">
          <w:rPr>
            <w:noProof/>
            <w:webHidden/>
          </w:rPr>
        </w:r>
        <w:r w:rsidR="0000584A">
          <w:rPr>
            <w:noProof/>
            <w:webHidden/>
          </w:rPr>
          <w:fldChar w:fldCharType="separate"/>
        </w:r>
        <w:r w:rsidR="00895231">
          <w:rPr>
            <w:noProof/>
            <w:webHidden/>
          </w:rPr>
          <w:t>85</w:t>
        </w:r>
        <w:r w:rsidR="0000584A">
          <w:rPr>
            <w:noProof/>
            <w:webHidden/>
          </w:rPr>
          <w:fldChar w:fldCharType="end"/>
        </w:r>
      </w:hyperlink>
    </w:p>
    <w:p w14:paraId="1E212E16" w14:textId="750BC803" w:rsidR="0000584A" w:rsidRDefault="00D571CD">
      <w:pPr>
        <w:pStyle w:val="TDC2"/>
        <w:tabs>
          <w:tab w:val="right" w:leader="dot" w:pos="8949"/>
        </w:tabs>
        <w:rPr>
          <w:noProof/>
          <w:kern w:val="2"/>
          <w:szCs w:val="24"/>
          <w:lang w:eastAsia="es-ES_tradnl"/>
          <w14:ligatures w14:val="standardContextual"/>
        </w:rPr>
      </w:pPr>
      <w:hyperlink w:anchor="_Toc165543564" w:history="1">
        <w:r w:rsidR="0000584A" w:rsidRPr="006255E3">
          <w:rPr>
            <w:rStyle w:val="Hipervnculo"/>
            <w:noProof/>
          </w:rPr>
          <w:t>Pantalla Home</w:t>
        </w:r>
        <w:r w:rsidR="0000584A">
          <w:rPr>
            <w:noProof/>
            <w:webHidden/>
          </w:rPr>
          <w:tab/>
        </w:r>
        <w:r w:rsidR="0000584A">
          <w:rPr>
            <w:noProof/>
            <w:webHidden/>
          </w:rPr>
          <w:fldChar w:fldCharType="begin"/>
        </w:r>
        <w:r w:rsidR="0000584A">
          <w:rPr>
            <w:noProof/>
            <w:webHidden/>
          </w:rPr>
          <w:instrText xml:space="preserve"> PAGEREF _Toc165543564 \h </w:instrText>
        </w:r>
        <w:r w:rsidR="0000584A">
          <w:rPr>
            <w:noProof/>
            <w:webHidden/>
          </w:rPr>
        </w:r>
        <w:r w:rsidR="0000584A">
          <w:rPr>
            <w:noProof/>
            <w:webHidden/>
          </w:rPr>
          <w:fldChar w:fldCharType="separate"/>
        </w:r>
        <w:r w:rsidR="00895231">
          <w:rPr>
            <w:noProof/>
            <w:webHidden/>
          </w:rPr>
          <w:t>86</w:t>
        </w:r>
        <w:r w:rsidR="0000584A">
          <w:rPr>
            <w:noProof/>
            <w:webHidden/>
          </w:rPr>
          <w:fldChar w:fldCharType="end"/>
        </w:r>
      </w:hyperlink>
    </w:p>
    <w:p w14:paraId="79F1D66F" w14:textId="3F455A5F" w:rsidR="0000584A" w:rsidRDefault="00D571CD">
      <w:pPr>
        <w:pStyle w:val="TDC2"/>
        <w:tabs>
          <w:tab w:val="right" w:leader="dot" w:pos="8949"/>
        </w:tabs>
        <w:rPr>
          <w:noProof/>
          <w:kern w:val="2"/>
          <w:szCs w:val="24"/>
          <w:lang w:eastAsia="es-ES_tradnl"/>
          <w14:ligatures w14:val="standardContextual"/>
        </w:rPr>
      </w:pPr>
      <w:hyperlink w:anchor="_Toc165543565" w:history="1">
        <w:r w:rsidR="0000584A" w:rsidRPr="006255E3">
          <w:rPr>
            <w:rStyle w:val="Hipervnculo"/>
            <w:noProof/>
          </w:rPr>
          <w:t>Pantalla Ajustes</w:t>
        </w:r>
        <w:r w:rsidR="0000584A">
          <w:rPr>
            <w:noProof/>
            <w:webHidden/>
          </w:rPr>
          <w:tab/>
        </w:r>
        <w:r w:rsidR="0000584A">
          <w:rPr>
            <w:noProof/>
            <w:webHidden/>
          </w:rPr>
          <w:fldChar w:fldCharType="begin"/>
        </w:r>
        <w:r w:rsidR="0000584A">
          <w:rPr>
            <w:noProof/>
            <w:webHidden/>
          </w:rPr>
          <w:instrText xml:space="preserve"> PAGEREF _Toc165543565 \h </w:instrText>
        </w:r>
        <w:r w:rsidR="0000584A">
          <w:rPr>
            <w:noProof/>
            <w:webHidden/>
          </w:rPr>
        </w:r>
        <w:r w:rsidR="0000584A">
          <w:rPr>
            <w:noProof/>
            <w:webHidden/>
          </w:rPr>
          <w:fldChar w:fldCharType="separate"/>
        </w:r>
        <w:r w:rsidR="00895231">
          <w:rPr>
            <w:noProof/>
            <w:webHidden/>
          </w:rPr>
          <w:t>88</w:t>
        </w:r>
        <w:r w:rsidR="0000584A">
          <w:rPr>
            <w:noProof/>
            <w:webHidden/>
          </w:rPr>
          <w:fldChar w:fldCharType="end"/>
        </w:r>
      </w:hyperlink>
    </w:p>
    <w:p w14:paraId="4DBC555D" w14:textId="01098BA3" w:rsidR="0000584A" w:rsidRDefault="00D571CD">
      <w:pPr>
        <w:pStyle w:val="TDC2"/>
        <w:tabs>
          <w:tab w:val="right" w:leader="dot" w:pos="8949"/>
        </w:tabs>
        <w:rPr>
          <w:noProof/>
          <w:kern w:val="2"/>
          <w:szCs w:val="24"/>
          <w:lang w:eastAsia="es-ES_tradnl"/>
          <w14:ligatures w14:val="standardContextual"/>
        </w:rPr>
      </w:pPr>
      <w:hyperlink w:anchor="_Toc165543566" w:history="1">
        <w:r w:rsidR="0000584A" w:rsidRPr="006255E3">
          <w:rPr>
            <w:rStyle w:val="Hipervnculo"/>
            <w:noProof/>
          </w:rPr>
          <w:t>Pantalla Crear Grupo</w:t>
        </w:r>
        <w:r w:rsidR="0000584A">
          <w:rPr>
            <w:noProof/>
            <w:webHidden/>
          </w:rPr>
          <w:tab/>
        </w:r>
        <w:r w:rsidR="0000584A">
          <w:rPr>
            <w:noProof/>
            <w:webHidden/>
          </w:rPr>
          <w:fldChar w:fldCharType="begin"/>
        </w:r>
        <w:r w:rsidR="0000584A">
          <w:rPr>
            <w:noProof/>
            <w:webHidden/>
          </w:rPr>
          <w:instrText xml:space="preserve"> PAGEREF _Toc165543566 \h </w:instrText>
        </w:r>
        <w:r w:rsidR="0000584A">
          <w:rPr>
            <w:noProof/>
            <w:webHidden/>
          </w:rPr>
        </w:r>
        <w:r w:rsidR="0000584A">
          <w:rPr>
            <w:noProof/>
            <w:webHidden/>
          </w:rPr>
          <w:fldChar w:fldCharType="separate"/>
        </w:r>
        <w:r w:rsidR="00895231">
          <w:rPr>
            <w:noProof/>
            <w:webHidden/>
          </w:rPr>
          <w:t>89</w:t>
        </w:r>
        <w:r w:rsidR="0000584A">
          <w:rPr>
            <w:noProof/>
            <w:webHidden/>
          </w:rPr>
          <w:fldChar w:fldCharType="end"/>
        </w:r>
      </w:hyperlink>
    </w:p>
    <w:p w14:paraId="4D239FFC" w14:textId="0BEB7631" w:rsidR="0000584A" w:rsidRDefault="00D571CD">
      <w:pPr>
        <w:pStyle w:val="TDC2"/>
        <w:tabs>
          <w:tab w:val="right" w:leader="dot" w:pos="8949"/>
        </w:tabs>
        <w:rPr>
          <w:noProof/>
          <w:kern w:val="2"/>
          <w:szCs w:val="24"/>
          <w:lang w:eastAsia="es-ES_tradnl"/>
          <w14:ligatures w14:val="standardContextual"/>
        </w:rPr>
      </w:pPr>
      <w:hyperlink w:anchor="_Toc165543567" w:history="1">
        <w:r w:rsidR="0000584A" w:rsidRPr="006255E3">
          <w:rPr>
            <w:rStyle w:val="Hipervnculo"/>
            <w:noProof/>
          </w:rPr>
          <w:t>Pantalla Editar Grupo</w:t>
        </w:r>
        <w:r w:rsidR="0000584A">
          <w:rPr>
            <w:noProof/>
            <w:webHidden/>
          </w:rPr>
          <w:tab/>
        </w:r>
        <w:r w:rsidR="0000584A">
          <w:rPr>
            <w:noProof/>
            <w:webHidden/>
          </w:rPr>
          <w:fldChar w:fldCharType="begin"/>
        </w:r>
        <w:r w:rsidR="0000584A">
          <w:rPr>
            <w:noProof/>
            <w:webHidden/>
          </w:rPr>
          <w:instrText xml:space="preserve"> PAGEREF _Toc165543567 \h </w:instrText>
        </w:r>
        <w:r w:rsidR="0000584A">
          <w:rPr>
            <w:noProof/>
            <w:webHidden/>
          </w:rPr>
        </w:r>
        <w:r w:rsidR="0000584A">
          <w:rPr>
            <w:noProof/>
            <w:webHidden/>
          </w:rPr>
          <w:fldChar w:fldCharType="separate"/>
        </w:r>
        <w:r w:rsidR="00895231">
          <w:rPr>
            <w:noProof/>
            <w:webHidden/>
          </w:rPr>
          <w:t>90</w:t>
        </w:r>
        <w:r w:rsidR="0000584A">
          <w:rPr>
            <w:noProof/>
            <w:webHidden/>
          </w:rPr>
          <w:fldChar w:fldCharType="end"/>
        </w:r>
      </w:hyperlink>
    </w:p>
    <w:p w14:paraId="6ABD6029" w14:textId="28CB05C6" w:rsidR="0000584A" w:rsidRDefault="00D571CD">
      <w:pPr>
        <w:pStyle w:val="TDC2"/>
        <w:tabs>
          <w:tab w:val="right" w:leader="dot" w:pos="8949"/>
        </w:tabs>
        <w:rPr>
          <w:noProof/>
          <w:kern w:val="2"/>
          <w:szCs w:val="24"/>
          <w:lang w:eastAsia="es-ES_tradnl"/>
          <w14:ligatures w14:val="standardContextual"/>
        </w:rPr>
      </w:pPr>
      <w:hyperlink w:anchor="_Toc165543568" w:history="1">
        <w:r w:rsidR="0000584A" w:rsidRPr="006255E3">
          <w:rPr>
            <w:rStyle w:val="Hipervnculo"/>
            <w:noProof/>
          </w:rPr>
          <w:t>Pantalla Detalle de Serie</w:t>
        </w:r>
        <w:r w:rsidR="0000584A">
          <w:rPr>
            <w:noProof/>
            <w:webHidden/>
          </w:rPr>
          <w:tab/>
        </w:r>
        <w:r w:rsidR="0000584A">
          <w:rPr>
            <w:noProof/>
            <w:webHidden/>
          </w:rPr>
          <w:fldChar w:fldCharType="begin"/>
        </w:r>
        <w:r w:rsidR="0000584A">
          <w:rPr>
            <w:noProof/>
            <w:webHidden/>
          </w:rPr>
          <w:instrText xml:space="preserve"> PAGEREF _Toc165543568 \h </w:instrText>
        </w:r>
        <w:r w:rsidR="0000584A">
          <w:rPr>
            <w:noProof/>
            <w:webHidden/>
          </w:rPr>
        </w:r>
        <w:r w:rsidR="0000584A">
          <w:rPr>
            <w:noProof/>
            <w:webHidden/>
          </w:rPr>
          <w:fldChar w:fldCharType="separate"/>
        </w:r>
        <w:r w:rsidR="00895231">
          <w:rPr>
            <w:noProof/>
            <w:webHidden/>
          </w:rPr>
          <w:t>91</w:t>
        </w:r>
        <w:r w:rsidR="0000584A">
          <w:rPr>
            <w:noProof/>
            <w:webHidden/>
          </w:rPr>
          <w:fldChar w:fldCharType="end"/>
        </w:r>
      </w:hyperlink>
    </w:p>
    <w:p w14:paraId="7E1EE805" w14:textId="6D4D626D" w:rsidR="0000584A" w:rsidRDefault="00D571CD">
      <w:pPr>
        <w:pStyle w:val="TDC2"/>
        <w:tabs>
          <w:tab w:val="right" w:leader="dot" w:pos="8949"/>
        </w:tabs>
        <w:rPr>
          <w:noProof/>
          <w:kern w:val="2"/>
          <w:szCs w:val="24"/>
          <w:lang w:eastAsia="es-ES_tradnl"/>
          <w14:ligatures w14:val="standardContextual"/>
        </w:rPr>
      </w:pPr>
      <w:hyperlink w:anchor="_Toc165543569" w:history="1">
        <w:r w:rsidR="0000584A" w:rsidRPr="006255E3">
          <w:rPr>
            <w:rStyle w:val="Hipervnculo"/>
            <w:noProof/>
          </w:rPr>
          <w:t>Pantalla Comentarios</w:t>
        </w:r>
        <w:r w:rsidR="0000584A">
          <w:rPr>
            <w:noProof/>
            <w:webHidden/>
          </w:rPr>
          <w:tab/>
        </w:r>
        <w:r w:rsidR="0000584A">
          <w:rPr>
            <w:noProof/>
            <w:webHidden/>
          </w:rPr>
          <w:fldChar w:fldCharType="begin"/>
        </w:r>
        <w:r w:rsidR="0000584A">
          <w:rPr>
            <w:noProof/>
            <w:webHidden/>
          </w:rPr>
          <w:instrText xml:space="preserve"> PAGEREF _Toc165543569 \h </w:instrText>
        </w:r>
        <w:r w:rsidR="0000584A">
          <w:rPr>
            <w:noProof/>
            <w:webHidden/>
          </w:rPr>
        </w:r>
        <w:r w:rsidR="0000584A">
          <w:rPr>
            <w:noProof/>
            <w:webHidden/>
          </w:rPr>
          <w:fldChar w:fldCharType="separate"/>
        </w:r>
        <w:r w:rsidR="00895231">
          <w:rPr>
            <w:noProof/>
            <w:webHidden/>
          </w:rPr>
          <w:t>92</w:t>
        </w:r>
        <w:r w:rsidR="0000584A">
          <w:rPr>
            <w:noProof/>
            <w:webHidden/>
          </w:rPr>
          <w:fldChar w:fldCharType="end"/>
        </w:r>
      </w:hyperlink>
    </w:p>
    <w:p w14:paraId="02B813F0" w14:textId="603CE0D7" w:rsidR="0000584A" w:rsidRDefault="00D571CD">
      <w:pPr>
        <w:pStyle w:val="TDC2"/>
        <w:tabs>
          <w:tab w:val="right" w:leader="dot" w:pos="8949"/>
        </w:tabs>
        <w:rPr>
          <w:noProof/>
          <w:kern w:val="2"/>
          <w:szCs w:val="24"/>
          <w:lang w:eastAsia="es-ES_tradnl"/>
          <w14:ligatures w14:val="standardContextual"/>
        </w:rPr>
      </w:pPr>
      <w:hyperlink w:anchor="_Toc165543570" w:history="1">
        <w:r w:rsidR="0000584A" w:rsidRPr="006255E3">
          <w:rPr>
            <w:rStyle w:val="Hipervnculo"/>
            <w:noProof/>
          </w:rPr>
          <w:t>Pantalla Detalle de Temporada</w:t>
        </w:r>
        <w:r w:rsidR="0000584A">
          <w:rPr>
            <w:noProof/>
            <w:webHidden/>
          </w:rPr>
          <w:tab/>
        </w:r>
        <w:r w:rsidR="0000584A">
          <w:rPr>
            <w:noProof/>
            <w:webHidden/>
          </w:rPr>
          <w:fldChar w:fldCharType="begin"/>
        </w:r>
        <w:r w:rsidR="0000584A">
          <w:rPr>
            <w:noProof/>
            <w:webHidden/>
          </w:rPr>
          <w:instrText xml:space="preserve"> PAGEREF _Toc165543570 \h </w:instrText>
        </w:r>
        <w:r w:rsidR="0000584A">
          <w:rPr>
            <w:noProof/>
            <w:webHidden/>
          </w:rPr>
        </w:r>
        <w:r w:rsidR="0000584A">
          <w:rPr>
            <w:noProof/>
            <w:webHidden/>
          </w:rPr>
          <w:fldChar w:fldCharType="separate"/>
        </w:r>
        <w:r w:rsidR="00895231">
          <w:rPr>
            <w:noProof/>
            <w:webHidden/>
          </w:rPr>
          <w:t>94</w:t>
        </w:r>
        <w:r w:rsidR="0000584A">
          <w:rPr>
            <w:noProof/>
            <w:webHidden/>
          </w:rPr>
          <w:fldChar w:fldCharType="end"/>
        </w:r>
      </w:hyperlink>
    </w:p>
    <w:p w14:paraId="6AE184EC" w14:textId="4D47B6D1" w:rsidR="0000584A" w:rsidRDefault="00D571CD">
      <w:pPr>
        <w:pStyle w:val="TDC2"/>
        <w:tabs>
          <w:tab w:val="right" w:leader="dot" w:pos="8949"/>
        </w:tabs>
        <w:rPr>
          <w:noProof/>
          <w:kern w:val="2"/>
          <w:szCs w:val="24"/>
          <w:lang w:eastAsia="es-ES_tradnl"/>
          <w14:ligatures w14:val="standardContextual"/>
        </w:rPr>
      </w:pPr>
      <w:hyperlink w:anchor="_Toc165543571" w:history="1">
        <w:r w:rsidR="0000584A" w:rsidRPr="006255E3">
          <w:rPr>
            <w:rStyle w:val="Hipervnculo"/>
            <w:noProof/>
          </w:rPr>
          <w:t>Pantalla Calendario</w:t>
        </w:r>
        <w:r w:rsidR="0000584A">
          <w:rPr>
            <w:noProof/>
            <w:webHidden/>
          </w:rPr>
          <w:tab/>
        </w:r>
        <w:r w:rsidR="0000584A">
          <w:rPr>
            <w:noProof/>
            <w:webHidden/>
          </w:rPr>
          <w:fldChar w:fldCharType="begin"/>
        </w:r>
        <w:r w:rsidR="0000584A">
          <w:rPr>
            <w:noProof/>
            <w:webHidden/>
          </w:rPr>
          <w:instrText xml:space="preserve"> PAGEREF _Toc165543571 \h </w:instrText>
        </w:r>
        <w:r w:rsidR="0000584A">
          <w:rPr>
            <w:noProof/>
            <w:webHidden/>
          </w:rPr>
        </w:r>
        <w:r w:rsidR="0000584A">
          <w:rPr>
            <w:noProof/>
            <w:webHidden/>
          </w:rPr>
          <w:fldChar w:fldCharType="separate"/>
        </w:r>
        <w:r w:rsidR="00895231">
          <w:rPr>
            <w:noProof/>
            <w:webHidden/>
          </w:rPr>
          <w:t>95</w:t>
        </w:r>
        <w:r w:rsidR="0000584A">
          <w:rPr>
            <w:noProof/>
            <w:webHidden/>
          </w:rPr>
          <w:fldChar w:fldCharType="end"/>
        </w:r>
      </w:hyperlink>
    </w:p>
    <w:p w14:paraId="3B6EE75D" w14:textId="68B54E6A"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22316">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12E11FC8" w14:textId="727D07C7" w:rsidR="00547024"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5222521" w:history="1">
        <w:r w:rsidR="00547024" w:rsidRPr="00932533">
          <w:rPr>
            <w:rStyle w:val="Hipervnculo"/>
            <w:noProof/>
          </w:rPr>
          <w:t>Tabla 1: Objetivos Específicos. Elaboración Propia.</w:t>
        </w:r>
        <w:r w:rsidR="00547024">
          <w:rPr>
            <w:noProof/>
            <w:webHidden/>
          </w:rPr>
          <w:tab/>
        </w:r>
        <w:r w:rsidR="00547024">
          <w:rPr>
            <w:noProof/>
            <w:webHidden/>
          </w:rPr>
          <w:fldChar w:fldCharType="begin"/>
        </w:r>
        <w:r w:rsidR="00547024">
          <w:rPr>
            <w:noProof/>
            <w:webHidden/>
          </w:rPr>
          <w:instrText xml:space="preserve"> PAGEREF _Toc165222521 \h </w:instrText>
        </w:r>
        <w:r w:rsidR="00547024">
          <w:rPr>
            <w:noProof/>
            <w:webHidden/>
          </w:rPr>
        </w:r>
        <w:r w:rsidR="00547024">
          <w:rPr>
            <w:noProof/>
            <w:webHidden/>
          </w:rPr>
          <w:fldChar w:fldCharType="separate"/>
        </w:r>
        <w:r w:rsidR="00895231">
          <w:rPr>
            <w:noProof/>
            <w:webHidden/>
          </w:rPr>
          <w:t>10</w:t>
        </w:r>
        <w:r w:rsidR="00547024">
          <w:rPr>
            <w:noProof/>
            <w:webHidden/>
          </w:rPr>
          <w:fldChar w:fldCharType="end"/>
        </w:r>
      </w:hyperlink>
    </w:p>
    <w:p w14:paraId="618CE816" w14:textId="3C0AF288"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2" w:history="1">
        <w:r w:rsidR="00547024" w:rsidRPr="00932533">
          <w:rPr>
            <w:rStyle w:val="Hipervnculo"/>
            <w:noProof/>
          </w:rPr>
          <w:t>Tabla 2: Análisis de Requisitos. Elaboración Propia</w:t>
        </w:r>
        <w:r w:rsidR="00547024">
          <w:rPr>
            <w:noProof/>
            <w:webHidden/>
          </w:rPr>
          <w:tab/>
        </w:r>
        <w:r w:rsidR="00547024">
          <w:rPr>
            <w:noProof/>
            <w:webHidden/>
          </w:rPr>
          <w:fldChar w:fldCharType="begin"/>
        </w:r>
        <w:r w:rsidR="00547024">
          <w:rPr>
            <w:noProof/>
            <w:webHidden/>
          </w:rPr>
          <w:instrText xml:space="preserve"> PAGEREF _Toc165222522 \h </w:instrText>
        </w:r>
        <w:r w:rsidR="00547024">
          <w:rPr>
            <w:noProof/>
            <w:webHidden/>
          </w:rPr>
        </w:r>
        <w:r w:rsidR="00547024">
          <w:rPr>
            <w:noProof/>
            <w:webHidden/>
          </w:rPr>
          <w:fldChar w:fldCharType="separate"/>
        </w:r>
        <w:r w:rsidR="00895231">
          <w:rPr>
            <w:noProof/>
            <w:webHidden/>
          </w:rPr>
          <w:t>15</w:t>
        </w:r>
        <w:r w:rsidR="00547024">
          <w:rPr>
            <w:noProof/>
            <w:webHidden/>
          </w:rPr>
          <w:fldChar w:fldCharType="end"/>
        </w:r>
      </w:hyperlink>
    </w:p>
    <w:p w14:paraId="75B0892D" w14:textId="2A07AC4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3" w:history="1">
        <w:r w:rsidR="00547024" w:rsidRPr="00932533">
          <w:rPr>
            <w:rStyle w:val="Hipervnculo"/>
            <w:noProof/>
          </w:rPr>
          <w:t>Tabla 3: Diseño UI. Elaboración Propia</w:t>
        </w:r>
        <w:r w:rsidR="00547024">
          <w:rPr>
            <w:noProof/>
            <w:webHidden/>
          </w:rPr>
          <w:tab/>
        </w:r>
        <w:r w:rsidR="00547024">
          <w:rPr>
            <w:noProof/>
            <w:webHidden/>
          </w:rPr>
          <w:fldChar w:fldCharType="begin"/>
        </w:r>
        <w:r w:rsidR="00547024">
          <w:rPr>
            <w:noProof/>
            <w:webHidden/>
          </w:rPr>
          <w:instrText xml:space="preserve"> PAGEREF _Toc165222523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108B86DA" w14:textId="5367571A"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4" w:history="1">
        <w:r w:rsidR="00547024" w:rsidRPr="00932533">
          <w:rPr>
            <w:rStyle w:val="Hipervnculo"/>
            <w:noProof/>
          </w:rPr>
          <w:t>Tabla 4: Configuración del entorno del Servidor. Elaboración Propia</w:t>
        </w:r>
        <w:r w:rsidR="00547024">
          <w:rPr>
            <w:noProof/>
            <w:webHidden/>
          </w:rPr>
          <w:tab/>
        </w:r>
        <w:r w:rsidR="00547024">
          <w:rPr>
            <w:noProof/>
            <w:webHidden/>
          </w:rPr>
          <w:fldChar w:fldCharType="begin"/>
        </w:r>
        <w:r w:rsidR="00547024">
          <w:rPr>
            <w:noProof/>
            <w:webHidden/>
          </w:rPr>
          <w:instrText xml:space="preserve"> PAGEREF _Toc165222524 \h </w:instrText>
        </w:r>
        <w:r w:rsidR="00547024">
          <w:rPr>
            <w:noProof/>
            <w:webHidden/>
          </w:rPr>
        </w:r>
        <w:r w:rsidR="00547024">
          <w:rPr>
            <w:noProof/>
            <w:webHidden/>
          </w:rPr>
          <w:fldChar w:fldCharType="separate"/>
        </w:r>
        <w:r w:rsidR="00895231">
          <w:rPr>
            <w:noProof/>
            <w:webHidden/>
          </w:rPr>
          <w:t>16</w:t>
        </w:r>
        <w:r w:rsidR="00547024">
          <w:rPr>
            <w:noProof/>
            <w:webHidden/>
          </w:rPr>
          <w:fldChar w:fldCharType="end"/>
        </w:r>
      </w:hyperlink>
    </w:p>
    <w:p w14:paraId="53C10447" w14:textId="1DD9C93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5" w:history="1">
        <w:r w:rsidR="00547024" w:rsidRPr="00932533">
          <w:rPr>
            <w:rStyle w:val="Hipervnculo"/>
            <w:noProof/>
          </w:rPr>
          <w:t>Tabla 5: Implementación BBDD. Elaboración Propia</w:t>
        </w:r>
        <w:r w:rsidR="00547024">
          <w:rPr>
            <w:noProof/>
            <w:webHidden/>
          </w:rPr>
          <w:tab/>
        </w:r>
        <w:r w:rsidR="00547024">
          <w:rPr>
            <w:noProof/>
            <w:webHidden/>
          </w:rPr>
          <w:fldChar w:fldCharType="begin"/>
        </w:r>
        <w:r w:rsidR="00547024">
          <w:rPr>
            <w:noProof/>
            <w:webHidden/>
          </w:rPr>
          <w:instrText xml:space="preserve"> PAGEREF _Toc165222525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2ECE02A4" w14:textId="2BD2A84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6" w:history="1">
        <w:r w:rsidR="00547024" w:rsidRPr="00932533">
          <w:rPr>
            <w:rStyle w:val="Hipervnculo"/>
            <w:noProof/>
          </w:rPr>
          <w:t>Tabla 6: Desarrollo de API. Elaboración Propia</w:t>
        </w:r>
        <w:r w:rsidR="00547024">
          <w:rPr>
            <w:noProof/>
            <w:webHidden/>
          </w:rPr>
          <w:tab/>
        </w:r>
        <w:r w:rsidR="00547024">
          <w:rPr>
            <w:noProof/>
            <w:webHidden/>
          </w:rPr>
          <w:fldChar w:fldCharType="begin"/>
        </w:r>
        <w:r w:rsidR="00547024">
          <w:rPr>
            <w:noProof/>
            <w:webHidden/>
          </w:rPr>
          <w:instrText xml:space="preserve"> PAGEREF _Toc165222526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3048282B" w14:textId="1DB05DA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7" w:history="1">
        <w:r w:rsidR="00547024" w:rsidRPr="00932533">
          <w:rPr>
            <w:rStyle w:val="Hipervnculo"/>
            <w:noProof/>
          </w:rPr>
          <w:t>Tabla 7: Implementación de la Estructura Base Frontend. Elaboración Propia</w:t>
        </w:r>
        <w:r w:rsidR="00547024">
          <w:rPr>
            <w:noProof/>
            <w:webHidden/>
          </w:rPr>
          <w:tab/>
        </w:r>
        <w:r w:rsidR="00547024">
          <w:rPr>
            <w:noProof/>
            <w:webHidden/>
          </w:rPr>
          <w:fldChar w:fldCharType="begin"/>
        </w:r>
        <w:r w:rsidR="00547024">
          <w:rPr>
            <w:noProof/>
            <w:webHidden/>
          </w:rPr>
          <w:instrText xml:space="preserve"> PAGEREF _Toc165222527 \h </w:instrText>
        </w:r>
        <w:r w:rsidR="00547024">
          <w:rPr>
            <w:noProof/>
            <w:webHidden/>
          </w:rPr>
        </w:r>
        <w:r w:rsidR="00547024">
          <w:rPr>
            <w:noProof/>
            <w:webHidden/>
          </w:rPr>
          <w:fldChar w:fldCharType="separate"/>
        </w:r>
        <w:r w:rsidR="00895231">
          <w:rPr>
            <w:noProof/>
            <w:webHidden/>
          </w:rPr>
          <w:t>17</w:t>
        </w:r>
        <w:r w:rsidR="00547024">
          <w:rPr>
            <w:noProof/>
            <w:webHidden/>
          </w:rPr>
          <w:fldChar w:fldCharType="end"/>
        </w:r>
      </w:hyperlink>
    </w:p>
    <w:p w14:paraId="5B39C440" w14:textId="637186DB"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8" w:history="1">
        <w:r w:rsidR="00547024" w:rsidRPr="00932533">
          <w:rPr>
            <w:rStyle w:val="Hipervnculo"/>
            <w:noProof/>
          </w:rPr>
          <w:t>Tabla 8: Desarrollo de Pantallas y Navegación. Elaboración Propia</w:t>
        </w:r>
        <w:r w:rsidR="00547024">
          <w:rPr>
            <w:noProof/>
            <w:webHidden/>
          </w:rPr>
          <w:tab/>
        </w:r>
        <w:r w:rsidR="00547024">
          <w:rPr>
            <w:noProof/>
            <w:webHidden/>
          </w:rPr>
          <w:fldChar w:fldCharType="begin"/>
        </w:r>
        <w:r w:rsidR="00547024">
          <w:rPr>
            <w:noProof/>
            <w:webHidden/>
          </w:rPr>
          <w:instrText xml:space="preserve"> PAGEREF _Toc165222528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522AA1CB" w14:textId="23B4A6BB"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9" w:history="1">
        <w:r w:rsidR="00547024" w:rsidRPr="00932533">
          <w:rPr>
            <w:rStyle w:val="Hipervnculo"/>
            <w:noProof/>
          </w:rPr>
          <w:t>Tabla 9: Integración IU con el Backend. Elaboración Propia</w:t>
        </w:r>
        <w:r w:rsidR="00547024">
          <w:rPr>
            <w:noProof/>
            <w:webHidden/>
          </w:rPr>
          <w:tab/>
        </w:r>
        <w:r w:rsidR="00547024">
          <w:rPr>
            <w:noProof/>
            <w:webHidden/>
          </w:rPr>
          <w:fldChar w:fldCharType="begin"/>
        </w:r>
        <w:r w:rsidR="00547024">
          <w:rPr>
            <w:noProof/>
            <w:webHidden/>
          </w:rPr>
          <w:instrText xml:space="preserve"> PAGEREF _Toc165222529 \h </w:instrText>
        </w:r>
        <w:r w:rsidR="00547024">
          <w:rPr>
            <w:noProof/>
            <w:webHidden/>
          </w:rPr>
        </w:r>
        <w:r w:rsidR="00547024">
          <w:rPr>
            <w:noProof/>
            <w:webHidden/>
          </w:rPr>
          <w:fldChar w:fldCharType="separate"/>
        </w:r>
        <w:r w:rsidR="00895231">
          <w:rPr>
            <w:noProof/>
            <w:webHidden/>
          </w:rPr>
          <w:t>18</w:t>
        </w:r>
        <w:r w:rsidR="00547024">
          <w:rPr>
            <w:noProof/>
            <w:webHidden/>
          </w:rPr>
          <w:fldChar w:fldCharType="end"/>
        </w:r>
      </w:hyperlink>
    </w:p>
    <w:p w14:paraId="488DBAB8" w14:textId="4B22FADE"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0" w:history="1">
        <w:r w:rsidR="00547024" w:rsidRPr="00932533">
          <w:rPr>
            <w:rStyle w:val="Hipervnculo"/>
            <w:noProof/>
          </w:rPr>
          <w:t>Tabla 10: Pruebas y Calidad. Elaboración Propia</w:t>
        </w:r>
        <w:r w:rsidR="00547024">
          <w:rPr>
            <w:noProof/>
            <w:webHidden/>
          </w:rPr>
          <w:tab/>
        </w:r>
        <w:r w:rsidR="00547024">
          <w:rPr>
            <w:noProof/>
            <w:webHidden/>
          </w:rPr>
          <w:fldChar w:fldCharType="begin"/>
        </w:r>
        <w:r w:rsidR="00547024">
          <w:rPr>
            <w:noProof/>
            <w:webHidden/>
          </w:rPr>
          <w:instrText xml:space="preserve"> PAGEREF _Toc165222530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0040F3BF" w14:textId="2D6D79C7"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1" w:history="1">
        <w:r w:rsidR="00547024" w:rsidRPr="00932533">
          <w:rPr>
            <w:rStyle w:val="Hipervnculo"/>
            <w:noProof/>
          </w:rPr>
          <w:t>Tabla 11: Despliegue. Elaboración Propia</w:t>
        </w:r>
        <w:r w:rsidR="00547024">
          <w:rPr>
            <w:noProof/>
            <w:webHidden/>
          </w:rPr>
          <w:tab/>
        </w:r>
        <w:r w:rsidR="00547024">
          <w:rPr>
            <w:noProof/>
            <w:webHidden/>
          </w:rPr>
          <w:fldChar w:fldCharType="begin"/>
        </w:r>
        <w:r w:rsidR="00547024">
          <w:rPr>
            <w:noProof/>
            <w:webHidden/>
          </w:rPr>
          <w:instrText xml:space="preserve"> PAGEREF _Toc165222531 \h </w:instrText>
        </w:r>
        <w:r w:rsidR="00547024">
          <w:rPr>
            <w:noProof/>
            <w:webHidden/>
          </w:rPr>
        </w:r>
        <w:r w:rsidR="00547024">
          <w:rPr>
            <w:noProof/>
            <w:webHidden/>
          </w:rPr>
          <w:fldChar w:fldCharType="separate"/>
        </w:r>
        <w:r w:rsidR="00895231">
          <w:rPr>
            <w:noProof/>
            <w:webHidden/>
          </w:rPr>
          <w:t>19</w:t>
        </w:r>
        <w:r w:rsidR="00547024">
          <w:rPr>
            <w:noProof/>
            <w:webHidden/>
          </w:rPr>
          <w:fldChar w:fldCharType="end"/>
        </w:r>
      </w:hyperlink>
    </w:p>
    <w:p w14:paraId="56D3A420" w14:textId="11721D66"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2" w:history="1">
        <w:r w:rsidR="00547024" w:rsidRPr="00932533">
          <w:rPr>
            <w:rStyle w:val="Hipervnculo"/>
            <w:noProof/>
          </w:rPr>
          <w:t>Tabla 12: Costes.</w:t>
        </w:r>
        <w:r w:rsidR="00547024">
          <w:rPr>
            <w:noProof/>
            <w:webHidden/>
          </w:rPr>
          <w:tab/>
        </w:r>
        <w:r w:rsidR="00547024">
          <w:rPr>
            <w:noProof/>
            <w:webHidden/>
          </w:rPr>
          <w:fldChar w:fldCharType="begin"/>
        </w:r>
        <w:r w:rsidR="00547024">
          <w:rPr>
            <w:noProof/>
            <w:webHidden/>
          </w:rPr>
          <w:instrText xml:space="preserve"> PAGEREF _Toc165222532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104C533E" w14:textId="33FFBE30"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3" w:history="1">
        <w:r w:rsidR="00547024" w:rsidRPr="00932533">
          <w:rPr>
            <w:rStyle w:val="Hipervnculo"/>
            <w:noProof/>
          </w:rPr>
          <w:t>Tabla 13: Costes Recursos Humanos.</w:t>
        </w:r>
        <w:r w:rsidR="00547024">
          <w:rPr>
            <w:noProof/>
            <w:webHidden/>
          </w:rPr>
          <w:tab/>
        </w:r>
        <w:r w:rsidR="00547024">
          <w:rPr>
            <w:noProof/>
            <w:webHidden/>
          </w:rPr>
          <w:fldChar w:fldCharType="begin"/>
        </w:r>
        <w:r w:rsidR="00547024">
          <w:rPr>
            <w:noProof/>
            <w:webHidden/>
          </w:rPr>
          <w:instrText xml:space="preserve"> PAGEREF _Toc165222533 \h </w:instrText>
        </w:r>
        <w:r w:rsidR="00547024">
          <w:rPr>
            <w:noProof/>
            <w:webHidden/>
          </w:rPr>
        </w:r>
        <w:r w:rsidR="00547024">
          <w:rPr>
            <w:noProof/>
            <w:webHidden/>
          </w:rPr>
          <w:fldChar w:fldCharType="separate"/>
        </w:r>
        <w:r w:rsidR="00895231">
          <w:rPr>
            <w:noProof/>
            <w:webHidden/>
          </w:rPr>
          <w:t>23</w:t>
        </w:r>
        <w:r w:rsidR="00547024">
          <w:rPr>
            <w:noProof/>
            <w:webHidden/>
          </w:rPr>
          <w:fldChar w:fldCharType="end"/>
        </w:r>
      </w:hyperlink>
    </w:p>
    <w:p w14:paraId="5B223DCD" w14:textId="4D47E2AB"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4" w:history="1">
        <w:r w:rsidR="00547024" w:rsidRPr="00932533">
          <w:rPr>
            <w:rStyle w:val="Hipervnculo"/>
            <w:noProof/>
          </w:rPr>
          <w:t>Tabla 14: Resultados Obtenidos. Elaboración Propia.</w:t>
        </w:r>
        <w:r w:rsidR="00547024">
          <w:rPr>
            <w:noProof/>
            <w:webHidden/>
          </w:rPr>
          <w:tab/>
        </w:r>
        <w:r w:rsidR="00547024">
          <w:rPr>
            <w:noProof/>
            <w:webHidden/>
          </w:rPr>
          <w:fldChar w:fldCharType="begin"/>
        </w:r>
        <w:r w:rsidR="00547024">
          <w:rPr>
            <w:noProof/>
            <w:webHidden/>
          </w:rPr>
          <w:instrText xml:space="preserve"> PAGEREF _Toc165222534 \h </w:instrText>
        </w:r>
        <w:r w:rsidR="00547024">
          <w:rPr>
            <w:noProof/>
            <w:webHidden/>
          </w:rPr>
        </w:r>
        <w:r w:rsidR="00547024">
          <w:rPr>
            <w:noProof/>
            <w:webHidden/>
          </w:rPr>
          <w:fldChar w:fldCharType="separate"/>
        </w:r>
        <w:r w:rsidR="00895231">
          <w:rPr>
            <w:noProof/>
            <w:webHidden/>
          </w:rPr>
          <w:t>47</w:t>
        </w:r>
        <w:r w:rsidR="00547024">
          <w:rPr>
            <w:noProof/>
            <w:webHidden/>
          </w:rPr>
          <w:fldChar w:fldCharType="end"/>
        </w:r>
      </w:hyperlink>
    </w:p>
    <w:p w14:paraId="4BA9B7DD" w14:textId="09EAE75F"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5" w:history="1">
        <w:r w:rsidR="00547024" w:rsidRPr="00932533">
          <w:rPr>
            <w:rStyle w:val="Hipervnculo"/>
            <w:noProof/>
          </w:rPr>
          <w:t>Tabla 15: Validación Objetivos Específicos. Elaboración Propia.</w:t>
        </w:r>
        <w:r w:rsidR="00547024">
          <w:rPr>
            <w:noProof/>
            <w:webHidden/>
          </w:rPr>
          <w:tab/>
        </w:r>
        <w:r w:rsidR="00547024">
          <w:rPr>
            <w:noProof/>
            <w:webHidden/>
          </w:rPr>
          <w:fldChar w:fldCharType="begin"/>
        </w:r>
        <w:r w:rsidR="00547024">
          <w:rPr>
            <w:noProof/>
            <w:webHidden/>
          </w:rPr>
          <w:instrText xml:space="preserve"> PAGEREF _Toc165222535 \h </w:instrText>
        </w:r>
        <w:r w:rsidR="00547024">
          <w:rPr>
            <w:noProof/>
            <w:webHidden/>
          </w:rPr>
        </w:r>
        <w:r w:rsidR="00547024">
          <w:rPr>
            <w:noProof/>
            <w:webHidden/>
          </w:rPr>
          <w:fldChar w:fldCharType="separate"/>
        </w:r>
        <w:r w:rsidR="00895231">
          <w:rPr>
            <w:noProof/>
            <w:webHidden/>
          </w:rPr>
          <w:t>48</w:t>
        </w:r>
        <w:r w:rsidR="00547024">
          <w:rPr>
            <w:noProof/>
            <w:webHidden/>
          </w:rPr>
          <w:fldChar w:fldCharType="end"/>
        </w:r>
      </w:hyperlink>
    </w:p>
    <w:p w14:paraId="48FF83AF" w14:textId="04A3543D"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6" w:history="1">
        <w:r w:rsidR="00547024" w:rsidRPr="00932533">
          <w:rPr>
            <w:rStyle w:val="Hipervnculo"/>
            <w:noProof/>
          </w:rPr>
          <w:t>Tabla 16: Requisitos Funcionales. Elaboración Propia.</w:t>
        </w:r>
        <w:r w:rsidR="00547024">
          <w:rPr>
            <w:noProof/>
            <w:webHidden/>
          </w:rPr>
          <w:tab/>
        </w:r>
        <w:r w:rsidR="00547024">
          <w:rPr>
            <w:noProof/>
            <w:webHidden/>
          </w:rPr>
          <w:fldChar w:fldCharType="begin"/>
        </w:r>
        <w:r w:rsidR="00547024">
          <w:rPr>
            <w:noProof/>
            <w:webHidden/>
          </w:rPr>
          <w:instrText xml:space="preserve"> PAGEREF _Toc165222536 \h </w:instrText>
        </w:r>
        <w:r w:rsidR="00547024">
          <w:rPr>
            <w:noProof/>
            <w:webHidden/>
          </w:rPr>
        </w:r>
        <w:r w:rsidR="00547024">
          <w:rPr>
            <w:noProof/>
            <w:webHidden/>
          </w:rPr>
          <w:fldChar w:fldCharType="separate"/>
        </w:r>
        <w:r w:rsidR="00895231">
          <w:rPr>
            <w:noProof/>
            <w:webHidden/>
          </w:rPr>
          <w:t>67</w:t>
        </w:r>
        <w:r w:rsidR="00547024">
          <w:rPr>
            <w:noProof/>
            <w:webHidden/>
          </w:rPr>
          <w:fldChar w:fldCharType="end"/>
        </w:r>
      </w:hyperlink>
    </w:p>
    <w:p w14:paraId="0D6BA7B8" w14:textId="14DD9249"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37" w:history="1">
        <w:r w:rsidR="00547024" w:rsidRPr="00932533">
          <w:rPr>
            <w:rStyle w:val="Hipervnculo"/>
            <w:noProof/>
          </w:rPr>
          <w:t>Tabla 17:  Requisitos No Funcionales</w:t>
        </w:r>
        <w:r w:rsidR="00547024">
          <w:rPr>
            <w:noProof/>
            <w:webHidden/>
          </w:rPr>
          <w:tab/>
        </w:r>
        <w:r w:rsidR="00547024">
          <w:rPr>
            <w:noProof/>
            <w:webHidden/>
          </w:rPr>
          <w:fldChar w:fldCharType="begin"/>
        </w:r>
        <w:r w:rsidR="00547024">
          <w:rPr>
            <w:noProof/>
            <w:webHidden/>
          </w:rPr>
          <w:instrText xml:space="preserve"> PAGEREF _Toc165222537 \h </w:instrText>
        </w:r>
        <w:r w:rsidR="00547024">
          <w:rPr>
            <w:noProof/>
            <w:webHidden/>
          </w:rPr>
        </w:r>
        <w:r w:rsidR="00547024">
          <w:rPr>
            <w:noProof/>
            <w:webHidden/>
          </w:rPr>
          <w:fldChar w:fldCharType="separate"/>
        </w:r>
        <w:r w:rsidR="00895231">
          <w:rPr>
            <w:noProof/>
            <w:webHidden/>
          </w:rPr>
          <w:t>69</w:t>
        </w:r>
        <w:r w:rsidR="00547024">
          <w:rPr>
            <w:noProof/>
            <w:webHidden/>
          </w:rPr>
          <w:fldChar w:fldCharType="end"/>
        </w:r>
      </w:hyperlink>
    </w:p>
    <w:p w14:paraId="3B6EE766" w14:textId="760DFAD5"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4B9D30A4" w14:textId="5D6BB6E3" w:rsidR="00547024"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5222480" w:history="1">
        <w:r w:rsidR="00547024" w:rsidRPr="00CE69E0">
          <w:rPr>
            <w:rStyle w:val="Hipervnculo"/>
            <w:noProof/>
          </w:rPr>
          <w:t>Ilustración 1: Metodología en cascada típica.</w:t>
        </w:r>
        <w:r w:rsidR="00547024">
          <w:rPr>
            <w:noProof/>
            <w:webHidden/>
          </w:rPr>
          <w:tab/>
        </w:r>
        <w:r w:rsidR="00547024">
          <w:rPr>
            <w:noProof/>
            <w:webHidden/>
          </w:rPr>
          <w:fldChar w:fldCharType="begin"/>
        </w:r>
        <w:r w:rsidR="00547024">
          <w:rPr>
            <w:noProof/>
            <w:webHidden/>
          </w:rPr>
          <w:instrText xml:space="preserve"> PAGEREF _Toc165222480 \h </w:instrText>
        </w:r>
        <w:r w:rsidR="00547024">
          <w:rPr>
            <w:noProof/>
            <w:webHidden/>
          </w:rPr>
        </w:r>
        <w:r w:rsidR="00547024">
          <w:rPr>
            <w:noProof/>
            <w:webHidden/>
          </w:rPr>
          <w:fldChar w:fldCharType="separate"/>
        </w:r>
        <w:r w:rsidR="00895231">
          <w:rPr>
            <w:noProof/>
            <w:webHidden/>
          </w:rPr>
          <w:t>11</w:t>
        </w:r>
        <w:r w:rsidR="00547024">
          <w:rPr>
            <w:noProof/>
            <w:webHidden/>
          </w:rPr>
          <w:fldChar w:fldCharType="end"/>
        </w:r>
      </w:hyperlink>
    </w:p>
    <w:p w14:paraId="685FCFB4" w14:textId="1D589C17"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1" w:history="1">
        <w:r w:rsidR="00547024" w:rsidRPr="00CE69E0">
          <w:rPr>
            <w:rStyle w:val="Hipervnculo"/>
            <w:noProof/>
          </w:rPr>
          <w:t>Ilustración 2: Diagrama de Gantt. Elaboración Propia</w:t>
        </w:r>
        <w:r w:rsidR="00547024">
          <w:rPr>
            <w:noProof/>
            <w:webHidden/>
          </w:rPr>
          <w:tab/>
        </w:r>
        <w:r w:rsidR="00547024">
          <w:rPr>
            <w:noProof/>
            <w:webHidden/>
          </w:rPr>
          <w:fldChar w:fldCharType="begin"/>
        </w:r>
        <w:r w:rsidR="00547024">
          <w:rPr>
            <w:noProof/>
            <w:webHidden/>
          </w:rPr>
          <w:instrText xml:space="preserve"> PAGEREF _Toc165222481 \h </w:instrText>
        </w:r>
        <w:r w:rsidR="00547024">
          <w:rPr>
            <w:noProof/>
            <w:webHidden/>
          </w:rPr>
        </w:r>
        <w:r w:rsidR="00547024">
          <w:rPr>
            <w:noProof/>
            <w:webHidden/>
          </w:rPr>
          <w:fldChar w:fldCharType="separate"/>
        </w:r>
        <w:r w:rsidR="00895231">
          <w:rPr>
            <w:noProof/>
            <w:webHidden/>
          </w:rPr>
          <w:t>21</w:t>
        </w:r>
        <w:r w:rsidR="00547024">
          <w:rPr>
            <w:noProof/>
            <w:webHidden/>
          </w:rPr>
          <w:fldChar w:fldCharType="end"/>
        </w:r>
      </w:hyperlink>
    </w:p>
    <w:p w14:paraId="3EB01B36" w14:textId="32490764"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2" w:history="1">
        <w:r w:rsidR="00547024" w:rsidRPr="00CE69E0">
          <w:rPr>
            <w:rStyle w:val="Hipervnculo"/>
            <w:noProof/>
          </w:rPr>
          <w:t>Ilustración 3: Error Gradle. Fuente: EAS Build.</w:t>
        </w:r>
        <w:r w:rsidR="00547024">
          <w:rPr>
            <w:noProof/>
            <w:webHidden/>
          </w:rPr>
          <w:tab/>
        </w:r>
        <w:r w:rsidR="00547024">
          <w:rPr>
            <w:noProof/>
            <w:webHidden/>
          </w:rPr>
          <w:fldChar w:fldCharType="begin"/>
        </w:r>
        <w:r w:rsidR="00547024">
          <w:rPr>
            <w:noProof/>
            <w:webHidden/>
          </w:rPr>
          <w:instrText xml:space="preserve"> PAGEREF _Toc165222482 \h </w:instrText>
        </w:r>
        <w:r w:rsidR="00547024">
          <w:rPr>
            <w:noProof/>
            <w:webHidden/>
          </w:rPr>
        </w:r>
        <w:r w:rsidR="00547024">
          <w:rPr>
            <w:noProof/>
            <w:webHidden/>
          </w:rPr>
          <w:fldChar w:fldCharType="separate"/>
        </w:r>
        <w:r w:rsidR="00895231">
          <w:rPr>
            <w:noProof/>
            <w:webHidden/>
          </w:rPr>
          <w:t>24</w:t>
        </w:r>
        <w:r w:rsidR="00547024">
          <w:rPr>
            <w:noProof/>
            <w:webHidden/>
          </w:rPr>
          <w:fldChar w:fldCharType="end"/>
        </w:r>
      </w:hyperlink>
    </w:p>
    <w:p w14:paraId="0510B2E6" w14:textId="359AB31A"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3" w:history="1">
        <w:r w:rsidR="00547024" w:rsidRPr="00CE69E0">
          <w:rPr>
            <w:rStyle w:val="Hipervnculo"/>
            <w:noProof/>
          </w:rPr>
          <w:t>Ilustración 4: EAS Build Android correcto. Fuente: EAS</w:t>
        </w:r>
        <w:r w:rsidR="00547024">
          <w:rPr>
            <w:noProof/>
            <w:webHidden/>
          </w:rPr>
          <w:tab/>
        </w:r>
        <w:r w:rsidR="00547024">
          <w:rPr>
            <w:noProof/>
            <w:webHidden/>
          </w:rPr>
          <w:fldChar w:fldCharType="begin"/>
        </w:r>
        <w:r w:rsidR="00547024">
          <w:rPr>
            <w:noProof/>
            <w:webHidden/>
          </w:rPr>
          <w:instrText xml:space="preserve"> PAGEREF _Toc165222483 \h </w:instrText>
        </w:r>
        <w:r w:rsidR="00547024">
          <w:rPr>
            <w:noProof/>
            <w:webHidden/>
          </w:rPr>
        </w:r>
        <w:r w:rsidR="00547024">
          <w:rPr>
            <w:noProof/>
            <w:webHidden/>
          </w:rPr>
          <w:fldChar w:fldCharType="separate"/>
        </w:r>
        <w:r w:rsidR="00895231">
          <w:rPr>
            <w:noProof/>
            <w:webHidden/>
          </w:rPr>
          <w:t>25</w:t>
        </w:r>
        <w:r w:rsidR="00547024">
          <w:rPr>
            <w:noProof/>
            <w:webHidden/>
          </w:rPr>
          <w:fldChar w:fldCharType="end"/>
        </w:r>
      </w:hyperlink>
    </w:p>
    <w:p w14:paraId="6CABD195" w14:textId="4652AE1F"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4" w:history="1">
        <w:r w:rsidR="00547024" w:rsidRPr="00CE69E0">
          <w:rPr>
            <w:rStyle w:val="Hipervnculo"/>
            <w:noProof/>
          </w:rPr>
          <w:t>Ilustración 5: ¿Ves series regularmente? Elaboración Propia</w:t>
        </w:r>
        <w:r w:rsidR="00547024">
          <w:rPr>
            <w:noProof/>
            <w:webHidden/>
          </w:rPr>
          <w:tab/>
        </w:r>
        <w:r w:rsidR="00547024">
          <w:rPr>
            <w:noProof/>
            <w:webHidden/>
          </w:rPr>
          <w:fldChar w:fldCharType="begin"/>
        </w:r>
        <w:r w:rsidR="00547024">
          <w:rPr>
            <w:noProof/>
            <w:webHidden/>
          </w:rPr>
          <w:instrText xml:space="preserve"> PAGEREF _Toc165222484 \h </w:instrText>
        </w:r>
        <w:r w:rsidR="00547024">
          <w:rPr>
            <w:noProof/>
            <w:webHidden/>
          </w:rPr>
        </w:r>
        <w:r w:rsidR="00547024">
          <w:rPr>
            <w:noProof/>
            <w:webHidden/>
          </w:rPr>
          <w:fldChar w:fldCharType="separate"/>
        </w:r>
        <w:r w:rsidR="00895231">
          <w:rPr>
            <w:noProof/>
            <w:webHidden/>
          </w:rPr>
          <w:t>28</w:t>
        </w:r>
        <w:r w:rsidR="00547024">
          <w:rPr>
            <w:noProof/>
            <w:webHidden/>
          </w:rPr>
          <w:fldChar w:fldCharType="end"/>
        </w:r>
      </w:hyperlink>
    </w:p>
    <w:p w14:paraId="16942B88" w14:textId="1E332646"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5" w:history="1">
        <w:r w:rsidR="00547024" w:rsidRPr="00CE69E0">
          <w:rPr>
            <w:rStyle w:val="Hipervnculo"/>
            <w:noProof/>
          </w:rPr>
          <w:t>Ilustración 6: ¿En qué plataforma sueles ver las series? Elaboración Propia</w:t>
        </w:r>
        <w:r w:rsidR="00547024">
          <w:rPr>
            <w:noProof/>
            <w:webHidden/>
          </w:rPr>
          <w:tab/>
        </w:r>
        <w:r w:rsidR="00547024">
          <w:rPr>
            <w:noProof/>
            <w:webHidden/>
          </w:rPr>
          <w:fldChar w:fldCharType="begin"/>
        </w:r>
        <w:r w:rsidR="00547024">
          <w:rPr>
            <w:noProof/>
            <w:webHidden/>
          </w:rPr>
          <w:instrText xml:space="preserve"> PAGEREF _Toc165222485 \h </w:instrText>
        </w:r>
        <w:r w:rsidR="00547024">
          <w:rPr>
            <w:noProof/>
            <w:webHidden/>
          </w:rPr>
        </w:r>
        <w:r w:rsidR="00547024">
          <w:rPr>
            <w:noProof/>
            <w:webHidden/>
          </w:rPr>
          <w:fldChar w:fldCharType="separate"/>
        </w:r>
        <w:r w:rsidR="00895231">
          <w:rPr>
            <w:noProof/>
            <w:webHidden/>
          </w:rPr>
          <w:t>28</w:t>
        </w:r>
        <w:r w:rsidR="00547024">
          <w:rPr>
            <w:noProof/>
            <w:webHidden/>
          </w:rPr>
          <w:fldChar w:fldCharType="end"/>
        </w:r>
      </w:hyperlink>
    </w:p>
    <w:p w14:paraId="4D56B12F" w14:textId="37E45117"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6" w:history="1">
        <w:r w:rsidR="00547024" w:rsidRPr="00CE69E0">
          <w:rPr>
            <w:rStyle w:val="Hipervnculo"/>
            <w:noProof/>
          </w:rPr>
          <w:t>Ilustración 7: ¿Conoces alguna aplicación para hacer seguimiento de las series? Elaboración Propia</w:t>
        </w:r>
        <w:r w:rsidR="00547024">
          <w:rPr>
            <w:noProof/>
            <w:webHidden/>
          </w:rPr>
          <w:tab/>
        </w:r>
        <w:r w:rsidR="00547024">
          <w:rPr>
            <w:noProof/>
            <w:webHidden/>
          </w:rPr>
          <w:fldChar w:fldCharType="begin"/>
        </w:r>
        <w:r w:rsidR="00547024">
          <w:rPr>
            <w:noProof/>
            <w:webHidden/>
          </w:rPr>
          <w:instrText xml:space="preserve"> PAGEREF _Toc165222486 \h </w:instrText>
        </w:r>
        <w:r w:rsidR="00547024">
          <w:rPr>
            <w:noProof/>
            <w:webHidden/>
          </w:rPr>
        </w:r>
        <w:r w:rsidR="00547024">
          <w:rPr>
            <w:noProof/>
            <w:webHidden/>
          </w:rPr>
          <w:fldChar w:fldCharType="separate"/>
        </w:r>
        <w:r w:rsidR="00895231">
          <w:rPr>
            <w:noProof/>
            <w:webHidden/>
          </w:rPr>
          <w:t>29</w:t>
        </w:r>
        <w:r w:rsidR="00547024">
          <w:rPr>
            <w:noProof/>
            <w:webHidden/>
          </w:rPr>
          <w:fldChar w:fldCharType="end"/>
        </w:r>
      </w:hyperlink>
    </w:p>
    <w:p w14:paraId="11D83B6F" w14:textId="3C24C72A"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7" w:history="1">
        <w:r w:rsidR="00547024" w:rsidRPr="00CE69E0">
          <w:rPr>
            <w:rStyle w:val="Hipervnculo"/>
            <w:noProof/>
          </w:rPr>
          <w:t>Ilustración 8: ¿Te gustaría que hubiera una manera más fácil de gestionar la visualización de series? Elaboración Propia</w:t>
        </w:r>
        <w:r w:rsidR="00547024">
          <w:rPr>
            <w:noProof/>
            <w:webHidden/>
          </w:rPr>
          <w:tab/>
        </w:r>
        <w:r w:rsidR="00547024">
          <w:rPr>
            <w:noProof/>
            <w:webHidden/>
          </w:rPr>
          <w:fldChar w:fldCharType="begin"/>
        </w:r>
        <w:r w:rsidR="00547024">
          <w:rPr>
            <w:noProof/>
            <w:webHidden/>
          </w:rPr>
          <w:instrText xml:space="preserve"> PAGEREF _Toc165222487 \h </w:instrText>
        </w:r>
        <w:r w:rsidR="00547024">
          <w:rPr>
            <w:noProof/>
            <w:webHidden/>
          </w:rPr>
        </w:r>
        <w:r w:rsidR="00547024">
          <w:rPr>
            <w:noProof/>
            <w:webHidden/>
          </w:rPr>
          <w:fldChar w:fldCharType="separate"/>
        </w:r>
        <w:r w:rsidR="00895231">
          <w:rPr>
            <w:noProof/>
            <w:webHidden/>
          </w:rPr>
          <w:t>29</w:t>
        </w:r>
        <w:r w:rsidR="00547024">
          <w:rPr>
            <w:noProof/>
            <w:webHidden/>
          </w:rPr>
          <w:fldChar w:fldCharType="end"/>
        </w:r>
      </w:hyperlink>
    </w:p>
    <w:p w14:paraId="2F6CBF42" w14:textId="20DB45EE"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8" w:history="1">
        <w:r w:rsidR="00547024" w:rsidRPr="00CE69E0">
          <w:rPr>
            <w:rStyle w:val="Hipervnculo"/>
            <w:noProof/>
          </w:rPr>
          <w:t>Ilustración 9: Características vs Recuento. Elaboración Propia</w:t>
        </w:r>
        <w:r w:rsidR="00547024">
          <w:rPr>
            <w:noProof/>
            <w:webHidden/>
          </w:rPr>
          <w:tab/>
        </w:r>
        <w:r w:rsidR="00547024">
          <w:rPr>
            <w:noProof/>
            <w:webHidden/>
          </w:rPr>
          <w:fldChar w:fldCharType="begin"/>
        </w:r>
        <w:r w:rsidR="00547024">
          <w:rPr>
            <w:noProof/>
            <w:webHidden/>
          </w:rPr>
          <w:instrText xml:space="preserve"> PAGEREF _Toc165222488 \h </w:instrText>
        </w:r>
        <w:r w:rsidR="00547024">
          <w:rPr>
            <w:noProof/>
            <w:webHidden/>
          </w:rPr>
        </w:r>
        <w:r w:rsidR="00547024">
          <w:rPr>
            <w:noProof/>
            <w:webHidden/>
          </w:rPr>
          <w:fldChar w:fldCharType="separate"/>
        </w:r>
        <w:r w:rsidR="00895231">
          <w:rPr>
            <w:noProof/>
            <w:webHidden/>
          </w:rPr>
          <w:t>30</w:t>
        </w:r>
        <w:r w:rsidR="00547024">
          <w:rPr>
            <w:noProof/>
            <w:webHidden/>
          </w:rPr>
          <w:fldChar w:fldCharType="end"/>
        </w:r>
      </w:hyperlink>
    </w:p>
    <w:p w14:paraId="79F207B6" w14:textId="544E6BFA"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89" w:history="1">
        <w:r w:rsidR="00547024" w:rsidRPr="00CE69E0">
          <w:rPr>
            <w:rStyle w:val="Hipervnculo"/>
            <w:noProof/>
          </w:rPr>
          <w:t>Ilustración 10: ¿Considerarías cambiar a una aplicación como FST? Elaboración Propia</w:t>
        </w:r>
        <w:r w:rsidR="00547024">
          <w:rPr>
            <w:noProof/>
            <w:webHidden/>
          </w:rPr>
          <w:tab/>
        </w:r>
        <w:r w:rsidR="00547024">
          <w:rPr>
            <w:noProof/>
            <w:webHidden/>
          </w:rPr>
          <w:fldChar w:fldCharType="begin"/>
        </w:r>
        <w:r w:rsidR="00547024">
          <w:rPr>
            <w:noProof/>
            <w:webHidden/>
          </w:rPr>
          <w:instrText xml:space="preserve"> PAGEREF _Toc165222489 \h </w:instrText>
        </w:r>
        <w:r w:rsidR="00547024">
          <w:rPr>
            <w:noProof/>
            <w:webHidden/>
          </w:rPr>
        </w:r>
        <w:r w:rsidR="00547024">
          <w:rPr>
            <w:noProof/>
            <w:webHidden/>
          </w:rPr>
          <w:fldChar w:fldCharType="separate"/>
        </w:r>
        <w:r w:rsidR="00895231">
          <w:rPr>
            <w:noProof/>
            <w:webHidden/>
          </w:rPr>
          <w:t>30</w:t>
        </w:r>
        <w:r w:rsidR="00547024">
          <w:rPr>
            <w:noProof/>
            <w:webHidden/>
          </w:rPr>
          <w:fldChar w:fldCharType="end"/>
        </w:r>
      </w:hyperlink>
    </w:p>
    <w:p w14:paraId="551ECEEC" w14:textId="619EA3E4"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0" w:history="1">
        <w:r w:rsidR="00547024" w:rsidRPr="00CE69E0">
          <w:rPr>
            <w:rStyle w:val="Hipervnculo"/>
            <w:noProof/>
          </w:rPr>
          <w:t>Ilustración 11: Esquema BBDD. Elaboración Propia</w:t>
        </w:r>
        <w:r w:rsidR="00547024">
          <w:rPr>
            <w:noProof/>
            <w:webHidden/>
          </w:rPr>
          <w:tab/>
        </w:r>
        <w:r w:rsidR="00547024">
          <w:rPr>
            <w:noProof/>
            <w:webHidden/>
          </w:rPr>
          <w:fldChar w:fldCharType="begin"/>
        </w:r>
        <w:r w:rsidR="00547024">
          <w:rPr>
            <w:noProof/>
            <w:webHidden/>
          </w:rPr>
          <w:instrText xml:space="preserve"> PAGEREF _Toc165222490 \h </w:instrText>
        </w:r>
        <w:r w:rsidR="00547024">
          <w:rPr>
            <w:noProof/>
            <w:webHidden/>
          </w:rPr>
        </w:r>
        <w:r w:rsidR="00547024">
          <w:rPr>
            <w:noProof/>
            <w:webHidden/>
          </w:rPr>
          <w:fldChar w:fldCharType="separate"/>
        </w:r>
        <w:r w:rsidR="00895231">
          <w:rPr>
            <w:noProof/>
            <w:webHidden/>
          </w:rPr>
          <w:t>34</w:t>
        </w:r>
        <w:r w:rsidR="00547024">
          <w:rPr>
            <w:noProof/>
            <w:webHidden/>
          </w:rPr>
          <w:fldChar w:fldCharType="end"/>
        </w:r>
      </w:hyperlink>
    </w:p>
    <w:p w14:paraId="19F50CAD" w14:textId="580B1188"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1" w:history="1">
        <w:r w:rsidR="00547024" w:rsidRPr="00CE69E0">
          <w:rPr>
            <w:rStyle w:val="Hipervnculo"/>
            <w:noProof/>
          </w:rPr>
          <w:t>Ilustración 12: Diagrama de Conexión API. Elaboración Propia</w:t>
        </w:r>
        <w:r w:rsidR="00547024">
          <w:rPr>
            <w:noProof/>
            <w:webHidden/>
          </w:rPr>
          <w:tab/>
        </w:r>
        <w:r w:rsidR="00547024">
          <w:rPr>
            <w:noProof/>
            <w:webHidden/>
          </w:rPr>
          <w:fldChar w:fldCharType="begin"/>
        </w:r>
        <w:r w:rsidR="00547024">
          <w:rPr>
            <w:noProof/>
            <w:webHidden/>
          </w:rPr>
          <w:instrText xml:space="preserve"> PAGEREF _Toc165222491 \h </w:instrText>
        </w:r>
        <w:r w:rsidR="00547024">
          <w:rPr>
            <w:noProof/>
            <w:webHidden/>
          </w:rPr>
        </w:r>
        <w:r w:rsidR="00547024">
          <w:rPr>
            <w:noProof/>
            <w:webHidden/>
          </w:rPr>
          <w:fldChar w:fldCharType="separate"/>
        </w:r>
        <w:r w:rsidR="00895231">
          <w:rPr>
            <w:noProof/>
            <w:webHidden/>
          </w:rPr>
          <w:t>36</w:t>
        </w:r>
        <w:r w:rsidR="00547024">
          <w:rPr>
            <w:noProof/>
            <w:webHidden/>
          </w:rPr>
          <w:fldChar w:fldCharType="end"/>
        </w:r>
      </w:hyperlink>
    </w:p>
    <w:p w14:paraId="68F413A0" w14:textId="61F3F5DD"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2" w:history="1">
        <w:r w:rsidR="00547024" w:rsidRPr="00CE69E0">
          <w:rPr>
            <w:rStyle w:val="Hipervnculo"/>
            <w:noProof/>
          </w:rPr>
          <w:t>Ilustración 13: Estructura Directorios. Elaboración Propia</w:t>
        </w:r>
        <w:r w:rsidR="00547024">
          <w:rPr>
            <w:noProof/>
            <w:webHidden/>
          </w:rPr>
          <w:tab/>
        </w:r>
        <w:r w:rsidR="00547024">
          <w:rPr>
            <w:noProof/>
            <w:webHidden/>
          </w:rPr>
          <w:fldChar w:fldCharType="begin"/>
        </w:r>
        <w:r w:rsidR="00547024">
          <w:rPr>
            <w:noProof/>
            <w:webHidden/>
          </w:rPr>
          <w:instrText xml:space="preserve"> PAGEREF _Toc165222492 \h </w:instrText>
        </w:r>
        <w:r w:rsidR="00547024">
          <w:rPr>
            <w:noProof/>
            <w:webHidden/>
          </w:rPr>
        </w:r>
        <w:r w:rsidR="00547024">
          <w:rPr>
            <w:noProof/>
            <w:webHidden/>
          </w:rPr>
          <w:fldChar w:fldCharType="separate"/>
        </w:r>
        <w:r w:rsidR="00895231">
          <w:rPr>
            <w:noProof/>
            <w:webHidden/>
          </w:rPr>
          <w:t>39</w:t>
        </w:r>
        <w:r w:rsidR="00547024">
          <w:rPr>
            <w:noProof/>
            <w:webHidden/>
          </w:rPr>
          <w:fldChar w:fldCharType="end"/>
        </w:r>
      </w:hyperlink>
    </w:p>
    <w:p w14:paraId="76A1C59A" w14:textId="219B9D47"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3" w:history="1">
        <w:r w:rsidR="00547024" w:rsidRPr="00CE69E0">
          <w:rPr>
            <w:rStyle w:val="Hipervnculo"/>
            <w:noProof/>
          </w:rPr>
          <w:t>Ilustración 14: EAS Build para iOS. Fuente: EAS</w:t>
        </w:r>
        <w:r w:rsidR="00547024">
          <w:rPr>
            <w:noProof/>
            <w:webHidden/>
          </w:rPr>
          <w:tab/>
        </w:r>
        <w:r w:rsidR="00547024">
          <w:rPr>
            <w:noProof/>
            <w:webHidden/>
          </w:rPr>
          <w:fldChar w:fldCharType="begin"/>
        </w:r>
        <w:r w:rsidR="00547024">
          <w:rPr>
            <w:noProof/>
            <w:webHidden/>
          </w:rPr>
          <w:instrText xml:space="preserve"> PAGEREF _Toc165222493 \h </w:instrText>
        </w:r>
        <w:r w:rsidR="00547024">
          <w:rPr>
            <w:noProof/>
            <w:webHidden/>
          </w:rPr>
        </w:r>
        <w:r w:rsidR="00547024">
          <w:rPr>
            <w:noProof/>
            <w:webHidden/>
          </w:rPr>
          <w:fldChar w:fldCharType="separate"/>
        </w:r>
        <w:r w:rsidR="00895231">
          <w:rPr>
            <w:noProof/>
            <w:webHidden/>
          </w:rPr>
          <w:t>43</w:t>
        </w:r>
        <w:r w:rsidR="00547024">
          <w:rPr>
            <w:noProof/>
            <w:webHidden/>
          </w:rPr>
          <w:fldChar w:fldCharType="end"/>
        </w:r>
      </w:hyperlink>
    </w:p>
    <w:p w14:paraId="3726950A" w14:textId="52428C5C"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4" w:history="1">
        <w:r w:rsidR="00547024" w:rsidRPr="00CE69E0">
          <w:rPr>
            <w:rStyle w:val="Hipervnculo"/>
            <w:noProof/>
          </w:rPr>
          <w:t>Ilustración 15: EAS Build iOS finalizado. Fuente: EAS.</w:t>
        </w:r>
        <w:r w:rsidR="00547024">
          <w:rPr>
            <w:noProof/>
            <w:webHidden/>
          </w:rPr>
          <w:tab/>
        </w:r>
        <w:r w:rsidR="00547024">
          <w:rPr>
            <w:noProof/>
            <w:webHidden/>
          </w:rPr>
          <w:fldChar w:fldCharType="begin"/>
        </w:r>
        <w:r w:rsidR="00547024">
          <w:rPr>
            <w:noProof/>
            <w:webHidden/>
          </w:rPr>
          <w:instrText xml:space="preserve"> PAGEREF _Toc165222494 \h </w:instrText>
        </w:r>
        <w:r w:rsidR="00547024">
          <w:rPr>
            <w:noProof/>
            <w:webHidden/>
          </w:rPr>
        </w:r>
        <w:r w:rsidR="00547024">
          <w:rPr>
            <w:noProof/>
            <w:webHidden/>
          </w:rPr>
          <w:fldChar w:fldCharType="separate"/>
        </w:r>
        <w:r w:rsidR="00895231">
          <w:rPr>
            <w:noProof/>
            <w:webHidden/>
          </w:rPr>
          <w:t>44</w:t>
        </w:r>
        <w:r w:rsidR="00547024">
          <w:rPr>
            <w:noProof/>
            <w:webHidden/>
          </w:rPr>
          <w:fldChar w:fldCharType="end"/>
        </w:r>
      </w:hyperlink>
    </w:p>
    <w:p w14:paraId="5E307048" w14:textId="138C3F46"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5" w:history="1">
        <w:r w:rsidR="00547024" w:rsidRPr="00CE69E0">
          <w:rPr>
            <w:rStyle w:val="Hipervnculo"/>
            <w:noProof/>
          </w:rPr>
          <w:t>Ilustración 16: FST en Transporter. Fuente: Transporter App.</w:t>
        </w:r>
        <w:r w:rsidR="00547024">
          <w:rPr>
            <w:noProof/>
            <w:webHidden/>
          </w:rPr>
          <w:tab/>
        </w:r>
        <w:r w:rsidR="00547024">
          <w:rPr>
            <w:noProof/>
            <w:webHidden/>
          </w:rPr>
          <w:fldChar w:fldCharType="begin"/>
        </w:r>
        <w:r w:rsidR="00547024">
          <w:rPr>
            <w:noProof/>
            <w:webHidden/>
          </w:rPr>
          <w:instrText xml:space="preserve"> PAGEREF _Toc165222495 \h </w:instrText>
        </w:r>
        <w:r w:rsidR="00547024">
          <w:rPr>
            <w:noProof/>
            <w:webHidden/>
          </w:rPr>
        </w:r>
        <w:r w:rsidR="00547024">
          <w:rPr>
            <w:noProof/>
            <w:webHidden/>
          </w:rPr>
          <w:fldChar w:fldCharType="separate"/>
        </w:r>
        <w:r w:rsidR="00895231">
          <w:rPr>
            <w:noProof/>
            <w:webHidden/>
          </w:rPr>
          <w:t>44</w:t>
        </w:r>
        <w:r w:rsidR="00547024">
          <w:rPr>
            <w:noProof/>
            <w:webHidden/>
          </w:rPr>
          <w:fldChar w:fldCharType="end"/>
        </w:r>
      </w:hyperlink>
    </w:p>
    <w:p w14:paraId="03505739" w14:textId="49876F81"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6" w:history="1">
        <w:r w:rsidR="00547024" w:rsidRPr="00CE69E0">
          <w:rPr>
            <w:rStyle w:val="Hipervnculo"/>
            <w:noProof/>
            <w:lang w:val="en-US"/>
          </w:rPr>
          <w:t xml:space="preserve">Ilustración 17: FST en Apple Store Connect. </w:t>
        </w:r>
        <w:r w:rsidR="00547024" w:rsidRPr="00CE69E0">
          <w:rPr>
            <w:rStyle w:val="Hipervnculo"/>
            <w:noProof/>
          </w:rPr>
          <w:t>Fuente:  Apple.</w:t>
        </w:r>
        <w:r w:rsidR="00547024">
          <w:rPr>
            <w:noProof/>
            <w:webHidden/>
          </w:rPr>
          <w:tab/>
        </w:r>
        <w:r w:rsidR="00547024">
          <w:rPr>
            <w:noProof/>
            <w:webHidden/>
          </w:rPr>
          <w:fldChar w:fldCharType="begin"/>
        </w:r>
        <w:r w:rsidR="00547024">
          <w:rPr>
            <w:noProof/>
            <w:webHidden/>
          </w:rPr>
          <w:instrText xml:space="preserve"> PAGEREF _Toc165222496 \h </w:instrText>
        </w:r>
        <w:r w:rsidR="00547024">
          <w:rPr>
            <w:noProof/>
            <w:webHidden/>
          </w:rPr>
        </w:r>
        <w:r w:rsidR="00547024">
          <w:rPr>
            <w:noProof/>
            <w:webHidden/>
          </w:rPr>
          <w:fldChar w:fldCharType="separate"/>
        </w:r>
        <w:r w:rsidR="00895231">
          <w:rPr>
            <w:noProof/>
            <w:webHidden/>
          </w:rPr>
          <w:t>44</w:t>
        </w:r>
        <w:r w:rsidR="00547024">
          <w:rPr>
            <w:noProof/>
            <w:webHidden/>
          </w:rPr>
          <w:fldChar w:fldCharType="end"/>
        </w:r>
      </w:hyperlink>
    </w:p>
    <w:p w14:paraId="3C2EC9C0" w14:textId="44E77438"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7" w:history="1">
        <w:r w:rsidR="00547024" w:rsidRPr="00CE69E0">
          <w:rPr>
            <w:rStyle w:val="Hipervnculo"/>
            <w:noProof/>
          </w:rPr>
          <w:t>Ilustración 18: FST en Apple Store. Fuente: Apple Store.</w:t>
        </w:r>
        <w:r w:rsidR="00547024">
          <w:rPr>
            <w:noProof/>
            <w:webHidden/>
          </w:rPr>
          <w:tab/>
        </w:r>
        <w:r w:rsidR="00547024">
          <w:rPr>
            <w:noProof/>
            <w:webHidden/>
          </w:rPr>
          <w:fldChar w:fldCharType="begin"/>
        </w:r>
        <w:r w:rsidR="00547024">
          <w:rPr>
            <w:noProof/>
            <w:webHidden/>
          </w:rPr>
          <w:instrText xml:space="preserve"> PAGEREF _Toc165222497 \h </w:instrText>
        </w:r>
        <w:r w:rsidR="00547024">
          <w:rPr>
            <w:noProof/>
            <w:webHidden/>
          </w:rPr>
        </w:r>
        <w:r w:rsidR="00547024">
          <w:rPr>
            <w:noProof/>
            <w:webHidden/>
          </w:rPr>
          <w:fldChar w:fldCharType="separate"/>
        </w:r>
        <w:r w:rsidR="00895231">
          <w:rPr>
            <w:noProof/>
            <w:webHidden/>
          </w:rPr>
          <w:t>45</w:t>
        </w:r>
        <w:r w:rsidR="00547024">
          <w:rPr>
            <w:noProof/>
            <w:webHidden/>
          </w:rPr>
          <w:fldChar w:fldCharType="end"/>
        </w:r>
      </w:hyperlink>
    </w:p>
    <w:p w14:paraId="69FE8C63" w14:textId="1FDBF10F"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8" w:history="1">
        <w:r w:rsidR="00547024" w:rsidRPr="00CE69E0">
          <w:rPr>
            <w:rStyle w:val="Hipervnculo"/>
            <w:noProof/>
          </w:rPr>
          <w:t>Ilustración 19: Diseño del Sistema. Elaboración Propia</w:t>
        </w:r>
        <w:r w:rsidR="00547024">
          <w:rPr>
            <w:noProof/>
            <w:webHidden/>
          </w:rPr>
          <w:tab/>
        </w:r>
        <w:r w:rsidR="00547024">
          <w:rPr>
            <w:noProof/>
            <w:webHidden/>
          </w:rPr>
          <w:fldChar w:fldCharType="begin"/>
        </w:r>
        <w:r w:rsidR="00547024">
          <w:rPr>
            <w:noProof/>
            <w:webHidden/>
          </w:rPr>
          <w:instrText xml:space="preserve"> PAGEREF _Toc165222498 \h </w:instrText>
        </w:r>
        <w:r w:rsidR="00547024">
          <w:rPr>
            <w:noProof/>
            <w:webHidden/>
          </w:rPr>
        </w:r>
        <w:r w:rsidR="00547024">
          <w:rPr>
            <w:noProof/>
            <w:webHidden/>
          </w:rPr>
          <w:fldChar w:fldCharType="separate"/>
        </w:r>
        <w:r w:rsidR="00895231">
          <w:rPr>
            <w:noProof/>
            <w:webHidden/>
          </w:rPr>
          <w:t>71</w:t>
        </w:r>
        <w:r w:rsidR="00547024">
          <w:rPr>
            <w:noProof/>
            <w:webHidden/>
          </w:rPr>
          <w:fldChar w:fldCharType="end"/>
        </w:r>
      </w:hyperlink>
    </w:p>
    <w:p w14:paraId="655CA74D" w14:textId="5CA8A770"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499" w:history="1">
        <w:r w:rsidR="00547024" w:rsidRPr="00CE69E0">
          <w:rPr>
            <w:rStyle w:val="Hipervnculo"/>
            <w:noProof/>
          </w:rPr>
          <w:t>Ilustración 20: Esquema BBDD. Elaboración Propia.</w:t>
        </w:r>
        <w:r w:rsidR="00547024">
          <w:rPr>
            <w:noProof/>
            <w:webHidden/>
          </w:rPr>
          <w:tab/>
        </w:r>
        <w:r w:rsidR="00547024">
          <w:rPr>
            <w:noProof/>
            <w:webHidden/>
          </w:rPr>
          <w:fldChar w:fldCharType="begin"/>
        </w:r>
        <w:r w:rsidR="00547024">
          <w:rPr>
            <w:noProof/>
            <w:webHidden/>
          </w:rPr>
          <w:instrText xml:space="preserve"> PAGEREF _Toc165222499 \h </w:instrText>
        </w:r>
        <w:r w:rsidR="00547024">
          <w:rPr>
            <w:noProof/>
            <w:webHidden/>
          </w:rPr>
        </w:r>
        <w:r w:rsidR="00547024">
          <w:rPr>
            <w:noProof/>
            <w:webHidden/>
          </w:rPr>
          <w:fldChar w:fldCharType="separate"/>
        </w:r>
        <w:r w:rsidR="00895231">
          <w:rPr>
            <w:noProof/>
            <w:webHidden/>
          </w:rPr>
          <w:t>73</w:t>
        </w:r>
        <w:r w:rsidR="00547024">
          <w:rPr>
            <w:noProof/>
            <w:webHidden/>
          </w:rPr>
          <w:fldChar w:fldCharType="end"/>
        </w:r>
      </w:hyperlink>
    </w:p>
    <w:p w14:paraId="2E8B200C" w14:textId="3B10DE66"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0" w:history="1">
        <w:r w:rsidR="00547024" w:rsidRPr="00CE69E0">
          <w:rPr>
            <w:rStyle w:val="Hipervnculo"/>
            <w:noProof/>
          </w:rPr>
          <w:t>Ilustración 21: Tabla Usuarios. Elaboración Propia</w:t>
        </w:r>
        <w:r w:rsidR="00547024">
          <w:rPr>
            <w:noProof/>
            <w:webHidden/>
          </w:rPr>
          <w:tab/>
        </w:r>
        <w:r w:rsidR="00547024">
          <w:rPr>
            <w:noProof/>
            <w:webHidden/>
          </w:rPr>
          <w:fldChar w:fldCharType="begin"/>
        </w:r>
        <w:r w:rsidR="00547024">
          <w:rPr>
            <w:noProof/>
            <w:webHidden/>
          </w:rPr>
          <w:instrText xml:space="preserve"> PAGEREF _Toc165222500 \h </w:instrText>
        </w:r>
        <w:r w:rsidR="00547024">
          <w:rPr>
            <w:noProof/>
            <w:webHidden/>
          </w:rPr>
        </w:r>
        <w:r w:rsidR="00547024">
          <w:rPr>
            <w:noProof/>
            <w:webHidden/>
          </w:rPr>
          <w:fldChar w:fldCharType="separate"/>
        </w:r>
        <w:r w:rsidR="00895231">
          <w:rPr>
            <w:noProof/>
            <w:webHidden/>
          </w:rPr>
          <w:t>74</w:t>
        </w:r>
        <w:r w:rsidR="00547024">
          <w:rPr>
            <w:noProof/>
            <w:webHidden/>
          </w:rPr>
          <w:fldChar w:fldCharType="end"/>
        </w:r>
      </w:hyperlink>
    </w:p>
    <w:p w14:paraId="2A59357E" w14:textId="198074E1"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1" w:history="1">
        <w:r w:rsidR="00547024" w:rsidRPr="00CE69E0">
          <w:rPr>
            <w:rStyle w:val="Hipervnculo"/>
            <w:noProof/>
          </w:rPr>
          <w:t>Ilustración 22: Tabla Usuario_Grupo. Elaboración Propia</w:t>
        </w:r>
        <w:r w:rsidR="00547024">
          <w:rPr>
            <w:noProof/>
            <w:webHidden/>
          </w:rPr>
          <w:tab/>
        </w:r>
        <w:r w:rsidR="00547024">
          <w:rPr>
            <w:noProof/>
            <w:webHidden/>
          </w:rPr>
          <w:fldChar w:fldCharType="begin"/>
        </w:r>
        <w:r w:rsidR="00547024">
          <w:rPr>
            <w:noProof/>
            <w:webHidden/>
          </w:rPr>
          <w:instrText xml:space="preserve"> PAGEREF _Toc165222501 \h </w:instrText>
        </w:r>
        <w:r w:rsidR="00547024">
          <w:rPr>
            <w:noProof/>
            <w:webHidden/>
          </w:rPr>
        </w:r>
        <w:r w:rsidR="00547024">
          <w:rPr>
            <w:noProof/>
            <w:webHidden/>
          </w:rPr>
          <w:fldChar w:fldCharType="separate"/>
        </w:r>
        <w:r w:rsidR="00895231">
          <w:rPr>
            <w:noProof/>
            <w:webHidden/>
          </w:rPr>
          <w:t>74</w:t>
        </w:r>
        <w:r w:rsidR="00547024">
          <w:rPr>
            <w:noProof/>
            <w:webHidden/>
          </w:rPr>
          <w:fldChar w:fldCharType="end"/>
        </w:r>
      </w:hyperlink>
    </w:p>
    <w:p w14:paraId="3B65E10A" w14:textId="4A80528B"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2" w:history="1">
        <w:r w:rsidR="00547024" w:rsidRPr="00CE69E0">
          <w:rPr>
            <w:rStyle w:val="Hipervnculo"/>
            <w:noProof/>
          </w:rPr>
          <w:t>Ilustración 23: Tabla Grupos. Elaboración Propia</w:t>
        </w:r>
        <w:r w:rsidR="00547024">
          <w:rPr>
            <w:noProof/>
            <w:webHidden/>
          </w:rPr>
          <w:tab/>
        </w:r>
        <w:r w:rsidR="00547024">
          <w:rPr>
            <w:noProof/>
            <w:webHidden/>
          </w:rPr>
          <w:fldChar w:fldCharType="begin"/>
        </w:r>
        <w:r w:rsidR="00547024">
          <w:rPr>
            <w:noProof/>
            <w:webHidden/>
          </w:rPr>
          <w:instrText xml:space="preserve"> PAGEREF _Toc165222502 \h </w:instrText>
        </w:r>
        <w:r w:rsidR="00547024">
          <w:rPr>
            <w:noProof/>
            <w:webHidden/>
          </w:rPr>
        </w:r>
        <w:r w:rsidR="00547024">
          <w:rPr>
            <w:noProof/>
            <w:webHidden/>
          </w:rPr>
          <w:fldChar w:fldCharType="separate"/>
        </w:r>
        <w:r w:rsidR="00895231">
          <w:rPr>
            <w:noProof/>
            <w:webHidden/>
          </w:rPr>
          <w:t>75</w:t>
        </w:r>
        <w:r w:rsidR="00547024">
          <w:rPr>
            <w:noProof/>
            <w:webHidden/>
          </w:rPr>
          <w:fldChar w:fldCharType="end"/>
        </w:r>
      </w:hyperlink>
    </w:p>
    <w:p w14:paraId="4E77144C" w14:textId="5F9C8B1A"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3" w:history="1">
        <w:r w:rsidR="00547024" w:rsidRPr="00CE69E0">
          <w:rPr>
            <w:rStyle w:val="Hipervnculo"/>
            <w:noProof/>
          </w:rPr>
          <w:t>Ilustración 24: Tabla Series. Elaboración Propia</w:t>
        </w:r>
        <w:r w:rsidR="00547024">
          <w:rPr>
            <w:noProof/>
            <w:webHidden/>
          </w:rPr>
          <w:tab/>
        </w:r>
        <w:r w:rsidR="00547024">
          <w:rPr>
            <w:noProof/>
            <w:webHidden/>
          </w:rPr>
          <w:fldChar w:fldCharType="begin"/>
        </w:r>
        <w:r w:rsidR="00547024">
          <w:rPr>
            <w:noProof/>
            <w:webHidden/>
          </w:rPr>
          <w:instrText xml:space="preserve"> PAGEREF _Toc165222503 \h </w:instrText>
        </w:r>
        <w:r w:rsidR="00547024">
          <w:rPr>
            <w:noProof/>
            <w:webHidden/>
          </w:rPr>
        </w:r>
        <w:r w:rsidR="00547024">
          <w:rPr>
            <w:noProof/>
            <w:webHidden/>
          </w:rPr>
          <w:fldChar w:fldCharType="separate"/>
        </w:r>
        <w:r w:rsidR="00895231">
          <w:rPr>
            <w:noProof/>
            <w:webHidden/>
          </w:rPr>
          <w:t>75</w:t>
        </w:r>
        <w:r w:rsidR="00547024">
          <w:rPr>
            <w:noProof/>
            <w:webHidden/>
          </w:rPr>
          <w:fldChar w:fldCharType="end"/>
        </w:r>
      </w:hyperlink>
    </w:p>
    <w:p w14:paraId="49529561" w14:textId="48D8281E"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4" w:history="1">
        <w:r w:rsidR="00547024" w:rsidRPr="00CE69E0">
          <w:rPr>
            <w:rStyle w:val="Hipervnculo"/>
            <w:noProof/>
          </w:rPr>
          <w:t>Ilustración 25: Tabla Capítulos. Elaboración Propia</w:t>
        </w:r>
        <w:r w:rsidR="00547024">
          <w:rPr>
            <w:noProof/>
            <w:webHidden/>
          </w:rPr>
          <w:tab/>
        </w:r>
        <w:r w:rsidR="00547024">
          <w:rPr>
            <w:noProof/>
            <w:webHidden/>
          </w:rPr>
          <w:fldChar w:fldCharType="begin"/>
        </w:r>
        <w:r w:rsidR="00547024">
          <w:rPr>
            <w:noProof/>
            <w:webHidden/>
          </w:rPr>
          <w:instrText xml:space="preserve"> PAGEREF _Toc165222504 \h </w:instrText>
        </w:r>
        <w:r w:rsidR="00547024">
          <w:rPr>
            <w:noProof/>
            <w:webHidden/>
          </w:rPr>
        </w:r>
        <w:r w:rsidR="00547024">
          <w:rPr>
            <w:noProof/>
            <w:webHidden/>
          </w:rPr>
          <w:fldChar w:fldCharType="separate"/>
        </w:r>
        <w:r w:rsidR="00895231">
          <w:rPr>
            <w:noProof/>
            <w:webHidden/>
          </w:rPr>
          <w:t>76</w:t>
        </w:r>
        <w:r w:rsidR="00547024">
          <w:rPr>
            <w:noProof/>
            <w:webHidden/>
          </w:rPr>
          <w:fldChar w:fldCharType="end"/>
        </w:r>
      </w:hyperlink>
    </w:p>
    <w:p w14:paraId="0039880D" w14:textId="24C52D50"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5" w:history="1">
        <w:r w:rsidR="00547024" w:rsidRPr="00CE69E0">
          <w:rPr>
            <w:rStyle w:val="Hipervnculo"/>
            <w:noProof/>
          </w:rPr>
          <w:t>Ilustración 26: Tabla Visualizaciones. Elaboración Propia</w:t>
        </w:r>
        <w:r w:rsidR="00547024">
          <w:rPr>
            <w:noProof/>
            <w:webHidden/>
          </w:rPr>
          <w:tab/>
        </w:r>
        <w:r w:rsidR="00547024">
          <w:rPr>
            <w:noProof/>
            <w:webHidden/>
          </w:rPr>
          <w:fldChar w:fldCharType="begin"/>
        </w:r>
        <w:r w:rsidR="00547024">
          <w:rPr>
            <w:noProof/>
            <w:webHidden/>
          </w:rPr>
          <w:instrText xml:space="preserve"> PAGEREF _Toc165222505 \h </w:instrText>
        </w:r>
        <w:r w:rsidR="00547024">
          <w:rPr>
            <w:noProof/>
            <w:webHidden/>
          </w:rPr>
        </w:r>
        <w:r w:rsidR="00547024">
          <w:rPr>
            <w:noProof/>
            <w:webHidden/>
          </w:rPr>
          <w:fldChar w:fldCharType="separate"/>
        </w:r>
        <w:r w:rsidR="00895231">
          <w:rPr>
            <w:noProof/>
            <w:webHidden/>
          </w:rPr>
          <w:t>76</w:t>
        </w:r>
        <w:r w:rsidR="00547024">
          <w:rPr>
            <w:noProof/>
            <w:webHidden/>
          </w:rPr>
          <w:fldChar w:fldCharType="end"/>
        </w:r>
      </w:hyperlink>
    </w:p>
    <w:p w14:paraId="3A251E15" w14:textId="263F0B6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6" w:history="1">
        <w:r w:rsidR="00547024" w:rsidRPr="00CE69E0">
          <w:rPr>
            <w:rStyle w:val="Hipervnculo"/>
            <w:noProof/>
          </w:rPr>
          <w:t>Ilustración 27: Tabla Comentarios Serie. Elaboración propia</w:t>
        </w:r>
        <w:r w:rsidR="00547024">
          <w:rPr>
            <w:noProof/>
            <w:webHidden/>
          </w:rPr>
          <w:tab/>
        </w:r>
        <w:r w:rsidR="00547024">
          <w:rPr>
            <w:noProof/>
            <w:webHidden/>
          </w:rPr>
          <w:fldChar w:fldCharType="begin"/>
        </w:r>
        <w:r w:rsidR="00547024">
          <w:rPr>
            <w:noProof/>
            <w:webHidden/>
          </w:rPr>
          <w:instrText xml:space="preserve"> PAGEREF _Toc165222506 \h </w:instrText>
        </w:r>
        <w:r w:rsidR="00547024">
          <w:rPr>
            <w:noProof/>
            <w:webHidden/>
          </w:rPr>
        </w:r>
        <w:r w:rsidR="00547024">
          <w:rPr>
            <w:noProof/>
            <w:webHidden/>
          </w:rPr>
          <w:fldChar w:fldCharType="separate"/>
        </w:r>
        <w:r w:rsidR="00895231">
          <w:rPr>
            <w:noProof/>
            <w:webHidden/>
          </w:rPr>
          <w:t>77</w:t>
        </w:r>
        <w:r w:rsidR="00547024">
          <w:rPr>
            <w:noProof/>
            <w:webHidden/>
          </w:rPr>
          <w:fldChar w:fldCharType="end"/>
        </w:r>
      </w:hyperlink>
    </w:p>
    <w:p w14:paraId="3CFFF0C9" w14:textId="53C2555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7" w:history="1">
        <w:r w:rsidR="00547024" w:rsidRPr="00CE69E0">
          <w:rPr>
            <w:rStyle w:val="Hipervnculo"/>
            <w:noProof/>
          </w:rPr>
          <w:t>Ilustración 28: Disparador 1. Elaboración Propia.</w:t>
        </w:r>
        <w:r w:rsidR="00547024">
          <w:rPr>
            <w:noProof/>
            <w:webHidden/>
          </w:rPr>
          <w:tab/>
        </w:r>
        <w:r w:rsidR="00547024">
          <w:rPr>
            <w:noProof/>
            <w:webHidden/>
          </w:rPr>
          <w:fldChar w:fldCharType="begin"/>
        </w:r>
        <w:r w:rsidR="00547024">
          <w:rPr>
            <w:noProof/>
            <w:webHidden/>
          </w:rPr>
          <w:instrText xml:space="preserve"> PAGEREF _Toc165222507 \h </w:instrText>
        </w:r>
        <w:r w:rsidR="00547024">
          <w:rPr>
            <w:noProof/>
            <w:webHidden/>
          </w:rPr>
        </w:r>
        <w:r w:rsidR="00547024">
          <w:rPr>
            <w:noProof/>
            <w:webHidden/>
          </w:rPr>
          <w:fldChar w:fldCharType="separate"/>
        </w:r>
        <w:r w:rsidR="00895231">
          <w:rPr>
            <w:noProof/>
            <w:webHidden/>
          </w:rPr>
          <w:t>78</w:t>
        </w:r>
        <w:r w:rsidR="00547024">
          <w:rPr>
            <w:noProof/>
            <w:webHidden/>
          </w:rPr>
          <w:fldChar w:fldCharType="end"/>
        </w:r>
      </w:hyperlink>
    </w:p>
    <w:p w14:paraId="41C51920" w14:textId="5AD62C39"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8" w:history="1">
        <w:r w:rsidR="00547024" w:rsidRPr="00CE69E0">
          <w:rPr>
            <w:rStyle w:val="Hipervnculo"/>
            <w:noProof/>
          </w:rPr>
          <w:t>Ilustración 29: Disparador 2. Elaboración Propia.</w:t>
        </w:r>
        <w:r w:rsidR="00547024">
          <w:rPr>
            <w:noProof/>
            <w:webHidden/>
          </w:rPr>
          <w:tab/>
        </w:r>
        <w:r w:rsidR="00547024">
          <w:rPr>
            <w:noProof/>
            <w:webHidden/>
          </w:rPr>
          <w:fldChar w:fldCharType="begin"/>
        </w:r>
        <w:r w:rsidR="00547024">
          <w:rPr>
            <w:noProof/>
            <w:webHidden/>
          </w:rPr>
          <w:instrText xml:space="preserve"> PAGEREF _Toc165222508 \h </w:instrText>
        </w:r>
        <w:r w:rsidR="00547024">
          <w:rPr>
            <w:noProof/>
            <w:webHidden/>
          </w:rPr>
        </w:r>
        <w:r w:rsidR="00547024">
          <w:rPr>
            <w:noProof/>
            <w:webHidden/>
          </w:rPr>
          <w:fldChar w:fldCharType="separate"/>
        </w:r>
        <w:r w:rsidR="00895231">
          <w:rPr>
            <w:noProof/>
            <w:webHidden/>
          </w:rPr>
          <w:t>78</w:t>
        </w:r>
        <w:r w:rsidR="00547024">
          <w:rPr>
            <w:noProof/>
            <w:webHidden/>
          </w:rPr>
          <w:fldChar w:fldCharType="end"/>
        </w:r>
      </w:hyperlink>
    </w:p>
    <w:p w14:paraId="4161ACC1" w14:textId="629A7595"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09" w:history="1">
        <w:r w:rsidR="00547024" w:rsidRPr="00CE69E0">
          <w:rPr>
            <w:rStyle w:val="Hipervnculo"/>
            <w:noProof/>
          </w:rPr>
          <w:t>Ilustración 30: Disparador 3. Elaboración Propia.</w:t>
        </w:r>
        <w:r w:rsidR="00547024">
          <w:rPr>
            <w:noProof/>
            <w:webHidden/>
          </w:rPr>
          <w:tab/>
        </w:r>
        <w:r w:rsidR="00547024">
          <w:rPr>
            <w:noProof/>
            <w:webHidden/>
          </w:rPr>
          <w:fldChar w:fldCharType="begin"/>
        </w:r>
        <w:r w:rsidR="00547024">
          <w:rPr>
            <w:noProof/>
            <w:webHidden/>
          </w:rPr>
          <w:instrText xml:space="preserve"> PAGEREF _Toc165222509 \h </w:instrText>
        </w:r>
        <w:r w:rsidR="00547024">
          <w:rPr>
            <w:noProof/>
            <w:webHidden/>
          </w:rPr>
        </w:r>
        <w:r w:rsidR="00547024">
          <w:rPr>
            <w:noProof/>
            <w:webHidden/>
          </w:rPr>
          <w:fldChar w:fldCharType="separate"/>
        </w:r>
        <w:r w:rsidR="00895231">
          <w:rPr>
            <w:noProof/>
            <w:webHidden/>
          </w:rPr>
          <w:t>79</w:t>
        </w:r>
        <w:r w:rsidR="00547024">
          <w:rPr>
            <w:noProof/>
            <w:webHidden/>
          </w:rPr>
          <w:fldChar w:fldCharType="end"/>
        </w:r>
      </w:hyperlink>
    </w:p>
    <w:p w14:paraId="5B2D3091" w14:textId="71399023"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0" w:history="1">
        <w:r w:rsidR="00547024" w:rsidRPr="00CE69E0">
          <w:rPr>
            <w:rStyle w:val="Hipervnculo"/>
            <w:noProof/>
          </w:rPr>
          <w:t>Ilustración 31: Pantalla Bienvenida. Elaboración Propia.</w:t>
        </w:r>
        <w:r w:rsidR="00547024">
          <w:rPr>
            <w:noProof/>
            <w:webHidden/>
          </w:rPr>
          <w:tab/>
        </w:r>
        <w:r w:rsidR="00547024">
          <w:rPr>
            <w:noProof/>
            <w:webHidden/>
          </w:rPr>
          <w:fldChar w:fldCharType="begin"/>
        </w:r>
        <w:r w:rsidR="00547024">
          <w:rPr>
            <w:noProof/>
            <w:webHidden/>
          </w:rPr>
          <w:instrText xml:space="preserve"> PAGEREF _Toc165222510 \h </w:instrText>
        </w:r>
        <w:r w:rsidR="00547024">
          <w:rPr>
            <w:noProof/>
            <w:webHidden/>
          </w:rPr>
        </w:r>
        <w:r w:rsidR="00547024">
          <w:rPr>
            <w:noProof/>
            <w:webHidden/>
          </w:rPr>
          <w:fldChar w:fldCharType="separate"/>
        </w:r>
        <w:r w:rsidR="00895231">
          <w:rPr>
            <w:noProof/>
            <w:webHidden/>
          </w:rPr>
          <w:t>83</w:t>
        </w:r>
        <w:r w:rsidR="00547024">
          <w:rPr>
            <w:noProof/>
            <w:webHidden/>
          </w:rPr>
          <w:fldChar w:fldCharType="end"/>
        </w:r>
      </w:hyperlink>
    </w:p>
    <w:p w14:paraId="6FAD1D50" w14:textId="7BDCDB3C"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1" w:history="1">
        <w:r w:rsidR="00547024" w:rsidRPr="00CE69E0">
          <w:rPr>
            <w:rStyle w:val="Hipervnculo"/>
            <w:noProof/>
          </w:rPr>
          <w:t>Ilustración 32: Pantalla Inicio de Sesión. Elaboración propia</w:t>
        </w:r>
        <w:r w:rsidR="00547024">
          <w:rPr>
            <w:noProof/>
            <w:webHidden/>
          </w:rPr>
          <w:tab/>
        </w:r>
        <w:r w:rsidR="00547024">
          <w:rPr>
            <w:noProof/>
            <w:webHidden/>
          </w:rPr>
          <w:fldChar w:fldCharType="begin"/>
        </w:r>
        <w:r w:rsidR="00547024">
          <w:rPr>
            <w:noProof/>
            <w:webHidden/>
          </w:rPr>
          <w:instrText xml:space="preserve"> PAGEREF _Toc165222511 \h </w:instrText>
        </w:r>
        <w:r w:rsidR="00547024">
          <w:rPr>
            <w:noProof/>
            <w:webHidden/>
          </w:rPr>
        </w:r>
        <w:r w:rsidR="00547024">
          <w:rPr>
            <w:noProof/>
            <w:webHidden/>
          </w:rPr>
          <w:fldChar w:fldCharType="separate"/>
        </w:r>
        <w:r w:rsidR="00895231">
          <w:rPr>
            <w:noProof/>
            <w:webHidden/>
          </w:rPr>
          <w:t>84</w:t>
        </w:r>
        <w:r w:rsidR="00547024">
          <w:rPr>
            <w:noProof/>
            <w:webHidden/>
          </w:rPr>
          <w:fldChar w:fldCharType="end"/>
        </w:r>
      </w:hyperlink>
    </w:p>
    <w:p w14:paraId="5F4A82D1" w14:textId="68876E29"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2" w:history="1">
        <w:r w:rsidR="00547024" w:rsidRPr="00CE69E0">
          <w:rPr>
            <w:rStyle w:val="Hipervnculo"/>
            <w:noProof/>
          </w:rPr>
          <w:t>Ilustración 33: Pantalla Crear Cuenta. Elaboración Propia.</w:t>
        </w:r>
        <w:r w:rsidR="00547024">
          <w:rPr>
            <w:noProof/>
            <w:webHidden/>
          </w:rPr>
          <w:tab/>
        </w:r>
        <w:r w:rsidR="00547024">
          <w:rPr>
            <w:noProof/>
            <w:webHidden/>
          </w:rPr>
          <w:fldChar w:fldCharType="begin"/>
        </w:r>
        <w:r w:rsidR="00547024">
          <w:rPr>
            <w:noProof/>
            <w:webHidden/>
          </w:rPr>
          <w:instrText xml:space="preserve"> PAGEREF _Toc165222512 \h </w:instrText>
        </w:r>
        <w:r w:rsidR="00547024">
          <w:rPr>
            <w:noProof/>
            <w:webHidden/>
          </w:rPr>
        </w:r>
        <w:r w:rsidR="00547024">
          <w:rPr>
            <w:noProof/>
            <w:webHidden/>
          </w:rPr>
          <w:fldChar w:fldCharType="separate"/>
        </w:r>
        <w:r w:rsidR="00895231">
          <w:rPr>
            <w:noProof/>
            <w:webHidden/>
          </w:rPr>
          <w:t>85</w:t>
        </w:r>
        <w:r w:rsidR="00547024">
          <w:rPr>
            <w:noProof/>
            <w:webHidden/>
          </w:rPr>
          <w:fldChar w:fldCharType="end"/>
        </w:r>
      </w:hyperlink>
    </w:p>
    <w:p w14:paraId="48897666" w14:textId="686A8720"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3" w:history="1">
        <w:r w:rsidR="00547024" w:rsidRPr="00CE69E0">
          <w:rPr>
            <w:rStyle w:val="Hipervnculo"/>
            <w:noProof/>
          </w:rPr>
          <w:t>Ilustración 34: Pantalla Home. Elaboración Propia.</w:t>
        </w:r>
        <w:r w:rsidR="00547024">
          <w:rPr>
            <w:noProof/>
            <w:webHidden/>
          </w:rPr>
          <w:tab/>
        </w:r>
        <w:r w:rsidR="00547024">
          <w:rPr>
            <w:noProof/>
            <w:webHidden/>
          </w:rPr>
          <w:fldChar w:fldCharType="begin"/>
        </w:r>
        <w:r w:rsidR="00547024">
          <w:rPr>
            <w:noProof/>
            <w:webHidden/>
          </w:rPr>
          <w:instrText xml:space="preserve"> PAGEREF _Toc165222513 \h </w:instrText>
        </w:r>
        <w:r w:rsidR="00547024">
          <w:rPr>
            <w:noProof/>
            <w:webHidden/>
          </w:rPr>
        </w:r>
        <w:r w:rsidR="00547024">
          <w:rPr>
            <w:noProof/>
            <w:webHidden/>
          </w:rPr>
          <w:fldChar w:fldCharType="separate"/>
        </w:r>
        <w:r w:rsidR="00895231">
          <w:rPr>
            <w:noProof/>
            <w:webHidden/>
          </w:rPr>
          <w:t>86</w:t>
        </w:r>
        <w:r w:rsidR="00547024">
          <w:rPr>
            <w:noProof/>
            <w:webHidden/>
          </w:rPr>
          <w:fldChar w:fldCharType="end"/>
        </w:r>
      </w:hyperlink>
    </w:p>
    <w:p w14:paraId="5C90052A" w14:textId="69F86F87"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4" w:history="1">
        <w:r w:rsidR="00547024" w:rsidRPr="00CE69E0">
          <w:rPr>
            <w:rStyle w:val="Hipervnculo"/>
            <w:noProof/>
          </w:rPr>
          <w:t>Ilustración 35: Pantalla Ajustes. Elaboración Propia.</w:t>
        </w:r>
        <w:r w:rsidR="00547024">
          <w:rPr>
            <w:noProof/>
            <w:webHidden/>
          </w:rPr>
          <w:tab/>
        </w:r>
        <w:r w:rsidR="00547024">
          <w:rPr>
            <w:noProof/>
            <w:webHidden/>
          </w:rPr>
          <w:fldChar w:fldCharType="begin"/>
        </w:r>
        <w:r w:rsidR="00547024">
          <w:rPr>
            <w:noProof/>
            <w:webHidden/>
          </w:rPr>
          <w:instrText xml:space="preserve"> PAGEREF _Toc165222514 \h </w:instrText>
        </w:r>
        <w:r w:rsidR="00547024">
          <w:rPr>
            <w:noProof/>
            <w:webHidden/>
          </w:rPr>
        </w:r>
        <w:r w:rsidR="00547024">
          <w:rPr>
            <w:noProof/>
            <w:webHidden/>
          </w:rPr>
          <w:fldChar w:fldCharType="separate"/>
        </w:r>
        <w:r w:rsidR="00895231">
          <w:rPr>
            <w:noProof/>
            <w:webHidden/>
          </w:rPr>
          <w:t>88</w:t>
        </w:r>
        <w:r w:rsidR="00547024">
          <w:rPr>
            <w:noProof/>
            <w:webHidden/>
          </w:rPr>
          <w:fldChar w:fldCharType="end"/>
        </w:r>
      </w:hyperlink>
    </w:p>
    <w:p w14:paraId="1C22FB7F" w14:textId="5326817B"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5" w:history="1">
        <w:r w:rsidR="00547024" w:rsidRPr="00CE69E0">
          <w:rPr>
            <w:rStyle w:val="Hipervnculo"/>
            <w:noProof/>
          </w:rPr>
          <w:t>Ilustración 36: Pantalla Crear Grupo. Elaboración Propia.</w:t>
        </w:r>
        <w:r w:rsidR="00547024">
          <w:rPr>
            <w:noProof/>
            <w:webHidden/>
          </w:rPr>
          <w:tab/>
        </w:r>
        <w:r w:rsidR="00547024">
          <w:rPr>
            <w:noProof/>
            <w:webHidden/>
          </w:rPr>
          <w:fldChar w:fldCharType="begin"/>
        </w:r>
        <w:r w:rsidR="00547024">
          <w:rPr>
            <w:noProof/>
            <w:webHidden/>
          </w:rPr>
          <w:instrText xml:space="preserve"> PAGEREF _Toc165222515 \h </w:instrText>
        </w:r>
        <w:r w:rsidR="00547024">
          <w:rPr>
            <w:noProof/>
            <w:webHidden/>
          </w:rPr>
        </w:r>
        <w:r w:rsidR="00547024">
          <w:rPr>
            <w:noProof/>
            <w:webHidden/>
          </w:rPr>
          <w:fldChar w:fldCharType="separate"/>
        </w:r>
        <w:r w:rsidR="00895231">
          <w:rPr>
            <w:noProof/>
            <w:webHidden/>
          </w:rPr>
          <w:t>89</w:t>
        </w:r>
        <w:r w:rsidR="00547024">
          <w:rPr>
            <w:noProof/>
            <w:webHidden/>
          </w:rPr>
          <w:fldChar w:fldCharType="end"/>
        </w:r>
      </w:hyperlink>
    </w:p>
    <w:p w14:paraId="0516E572" w14:textId="11F67CB7"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6" w:history="1">
        <w:r w:rsidR="00547024" w:rsidRPr="00CE69E0">
          <w:rPr>
            <w:rStyle w:val="Hipervnculo"/>
            <w:noProof/>
          </w:rPr>
          <w:t>Ilustración 37: Pantalla Editar Grupo. Elaboración Propia.</w:t>
        </w:r>
        <w:r w:rsidR="00547024">
          <w:rPr>
            <w:noProof/>
            <w:webHidden/>
          </w:rPr>
          <w:tab/>
        </w:r>
        <w:r w:rsidR="00547024">
          <w:rPr>
            <w:noProof/>
            <w:webHidden/>
          </w:rPr>
          <w:fldChar w:fldCharType="begin"/>
        </w:r>
        <w:r w:rsidR="00547024">
          <w:rPr>
            <w:noProof/>
            <w:webHidden/>
          </w:rPr>
          <w:instrText xml:space="preserve"> PAGEREF _Toc165222516 \h </w:instrText>
        </w:r>
        <w:r w:rsidR="00547024">
          <w:rPr>
            <w:noProof/>
            <w:webHidden/>
          </w:rPr>
        </w:r>
        <w:r w:rsidR="00547024">
          <w:rPr>
            <w:noProof/>
            <w:webHidden/>
          </w:rPr>
          <w:fldChar w:fldCharType="separate"/>
        </w:r>
        <w:r w:rsidR="00895231">
          <w:rPr>
            <w:noProof/>
            <w:webHidden/>
          </w:rPr>
          <w:t>90</w:t>
        </w:r>
        <w:r w:rsidR="00547024">
          <w:rPr>
            <w:noProof/>
            <w:webHidden/>
          </w:rPr>
          <w:fldChar w:fldCharType="end"/>
        </w:r>
      </w:hyperlink>
    </w:p>
    <w:p w14:paraId="5A6D03A1" w14:textId="04A330FE"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7" w:history="1">
        <w:r w:rsidR="00547024" w:rsidRPr="00CE69E0">
          <w:rPr>
            <w:rStyle w:val="Hipervnculo"/>
            <w:noProof/>
          </w:rPr>
          <w:t>Ilustración 38: Pantalla Detalles Serie. Elaboración Propia.</w:t>
        </w:r>
        <w:r w:rsidR="00547024">
          <w:rPr>
            <w:noProof/>
            <w:webHidden/>
          </w:rPr>
          <w:tab/>
        </w:r>
        <w:r w:rsidR="00547024">
          <w:rPr>
            <w:noProof/>
            <w:webHidden/>
          </w:rPr>
          <w:fldChar w:fldCharType="begin"/>
        </w:r>
        <w:r w:rsidR="00547024">
          <w:rPr>
            <w:noProof/>
            <w:webHidden/>
          </w:rPr>
          <w:instrText xml:space="preserve"> PAGEREF _Toc165222517 \h </w:instrText>
        </w:r>
        <w:r w:rsidR="00547024">
          <w:rPr>
            <w:noProof/>
            <w:webHidden/>
          </w:rPr>
        </w:r>
        <w:r w:rsidR="00547024">
          <w:rPr>
            <w:noProof/>
            <w:webHidden/>
          </w:rPr>
          <w:fldChar w:fldCharType="separate"/>
        </w:r>
        <w:r w:rsidR="00895231">
          <w:rPr>
            <w:noProof/>
            <w:webHidden/>
          </w:rPr>
          <w:t>91</w:t>
        </w:r>
        <w:r w:rsidR="00547024">
          <w:rPr>
            <w:noProof/>
            <w:webHidden/>
          </w:rPr>
          <w:fldChar w:fldCharType="end"/>
        </w:r>
      </w:hyperlink>
    </w:p>
    <w:p w14:paraId="233120B1" w14:textId="7284F0C9"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8" w:history="1">
        <w:r w:rsidR="00547024" w:rsidRPr="00CE69E0">
          <w:rPr>
            <w:rStyle w:val="Hipervnculo"/>
            <w:noProof/>
          </w:rPr>
          <w:t>Ilustración 39: Pantalla Comentarios. Elaboración Propia.</w:t>
        </w:r>
        <w:r w:rsidR="00547024">
          <w:rPr>
            <w:noProof/>
            <w:webHidden/>
          </w:rPr>
          <w:tab/>
        </w:r>
        <w:r w:rsidR="00547024">
          <w:rPr>
            <w:noProof/>
            <w:webHidden/>
          </w:rPr>
          <w:fldChar w:fldCharType="begin"/>
        </w:r>
        <w:r w:rsidR="00547024">
          <w:rPr>
            <w:noProof/>
            <w:webHidden/>
          </w:rPr>
          <w:instrText xml:space="preserve"> PAGEREF _Toc165222518 \h </w:instrText>
        </w:r>
        <w:r w:rsidR="00547024">
          <w:rPr>
            <w:noProof/>
            <w:webHidden/>
          </w:rPr>
        </w:r>
        <w:r w:rsidR="00547024">
          <w:rPr>
            <w:noProof/>
            <w:webHidden/>
          </w:rPr>
          <w:fldChar w:fldCharType="separate"/>
        </w:r>
        <w:r w:rsidR="00895231">
          <w:rPr>
            <w:noProof/>
            <w:webHidden/>
          </w:rPr>
          <w:t>92</w:t>
        </w:r>
        <w:r w:rsidR="00547024">
          <w:rPr>
            <w:noProof/>
            <w:webHidden/>
          </w:rPr>
          <w:fldChar w:fldCharType="end"/>
        </w:r>
      </w:hyperlink>
    </w:p>
    <w:p w14:paraId="2EBFDAAD" w14:textId="7B8EC1A1"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19" w:history="1">
        <w:r w:rsidR="00547024" w:rsidRPr="00CE69E0">
          <w:rPr>
            <w:rStyle w:val="Hipervnculo"/>
            <w:noProof/>
          </w:rPr>
          <w:t>Ilustración 40: Pantalla Detalle de Temporada. Elaboración Propia.</w:t>
        </w:r>
        <w:r w:rsidR="00547024">
          <w:rPr>
            <w:noProof/>
            <w:webHidden/>
          </w:rPr>
          <w:tab/>
        </w:r>
        <w:r w:rsidR="00547024">
          <w:rPr>
            <w:noProof/>
            <w:webHidden/>
          </w:rPr>
          <w:fldChar w:fldCharType="begin"/>
        </w:r>
        <w:r w:rsidR="00547024">
          <w:rPr>
            <w:noProof/>
            <w:webHidden/>
          </w:rPr>
          <w:instrText xml:space="preserve"> PAGEREF _Toc165222519 \h </w:instrText>
        </w:r>
        <w:r w:rsidR="00547024">
          <w:rPr>
            <w:noProof/>
            <w:webHidden/>
          </w:rPr>
        </w:r>
        <w:r w:rsidR="00547024">
          <w:rPr>
            <w:noProof/>
            <w:webHidden/>
          </w:rPr>
          <w:fldChar w:fldCharType="separate"/>
        </w:r>
        <w:r w:rsidR="00895231">
          <w:rPr>
            <w:noProof/>
            <w:webHidden/>
          </w:rPr>
          <w:t>94</w:t>
        </w:r>
        <w:r w:rsidR="00547024">
          <w:rPr>
            <w:noProof/>
            <w:webHidden/>
          </w:rPr>
          <w:fldChar w:fldCharType="end"/>
        </w:r>
      </w:hyperlink>
    </w:p>
    <w:p w14:paraId="1134F76B" w14:textId="601C0AE0" w:rsidR="00547024" w:rsidRDefault="00D571CD">
      <w:pPr>
        <w:pStyle w:val="Tabladeilustraciones"/>
        <w:tabs>
          <w:tab w:val="right" w:leader="dot" w:pos="8949"/>
        </w:tabs>
        <w:rPr>
          <w:i w:val="0"/>
          <w:noProof/>
          <w:kern w:val="2"/>
          <w:sz w:val="24"/>
          <w:szCs w:val="24"/>
          <w:lang w:eastAsia="es-ES_tradnl"/>
          <w14:ligatures w14:val="standardContextual"/>
        </w:rPr>
      </w:pPr>
      <w:hyperlink w:anchor="_Toc165222520" w:history="1">
        <w:r w:rsidR="00547024" w:rsidRPr="00CE69E0">
          <w:rPr>
            <w:rStyle w:val="Hipervnculo"/>
            <w:noProof/>
          </w:rPr>
          <w:t>Ilustración 41: Pantalla Calendario. Elaboración Propia.</w:t>
        </w:r>
        <w:r w:rsidR="00547024">
          <w:rPr>
            <w:noProof/>
            <w:webHidden/>
          </w:rPr>
          <w:tab/>
        </w:r>
        <w:r w:rsidR="00547024">
          <w:rPr>
            <w:noProof/>
            <w:webHidden/>
          </w:rPr>
          <w:fldChar w:fldCharType="begin"/>
        </w:r>
        <w:r w:rsidR="00547024">
          <w:rPr>
            <w:noProof/>
            <w:webHidden/>
          </w:rPr>
          <w:instrText xml:space="preserve"> PAGEREF _Toc165222520 \h </w:instrText>
        </w:r>
        <w:r w:rsidR="00547024">
          <w:rPr>
            <w:noProof/>
            <w:webHidden/>
          </w:rPr>
        </w:r>
        <w:r w:rsidR="00547024">
          <w:rPr>
            <w:noProof/>
            <w:webHidden/>
          </w:rPr>
          <w:fldChar w:fldCharType="separate"/>
        </w:r>
        <w:r w:rsidR="00895231">
          <w:rPr>
            <w:noProof/>
            <w:webHidden/>
          </w:rPr>
          <w:t>95</w:t>
        </w:r>
        <w:r w:rsidR="00547024">
          <w:rPr>
            <w:noProof/>
            <w:webHidden/>
          </w:rPr>
          <w:fldChar w:fldCharType="end"/>
        </w:r>
      </w:hyperlink>
    </w:p>
    <w:p w14:paraId="3B6EE76D" w14:textId="38046BCF"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422316">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EE068E">
            <w:pPr>
              <w:tabs>
                <w:tab w:val="left" w:pos="2809"/>
              </w:tabs>
            </w:pPr>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r w:rsidR="00EE068E" w:rsidRPr="0031552C" w14:paraId="6DBF527D" w14:textId="77777777" w:rsidTr="00564FA4">
        <w:tc>
          <w:tcPr>
            <w:tcW w:w="1555" w:type="dxa"/>
          </w:tcPr>
          <w:p w14:paraId="73A38BC1" w14:textId="5FCC682A" w:rsidR="00EE068E" w:rsidRPr="00132224" w:rsidRDefault="00EE068E" w:rsidP="00EE068E">
            <w:pPr>
              <w:tabs>
                <w:tab w:val="left" w:pos="2809"/>
              </w:tabs>
            </w:pPr>
            <w:proofErr w:type="spellStart"/>
            <w:r>
              <w:t>DDoS</w:t>
            </w:r>
            <w:proofErr w:type="spellEnd"/>
          </w:p>
        </w:tc>
        <w:tc>
          <w:tcPr>
            <w:tcW w:w="7394" w:type="dxa"/>
          </w:tcPr>
          <w:p w14:paraId="643559B5" w14:textId="334529C8" w:rsidR="00EE068E" w:rsidRPr="00132224" w:rsidRDefault="00EE068E" w:rsidP="00EE068E">
            <w:pPr>
              <w:tabs>
                <w:tab w:val="left" w:pos="2809"/>
              </w:tabs>
            </w:pPr>
            <w:proofErr w:type="spellStart"/>
            <w:r w:rsidRPr="00EE068E">
              <w:t>Distributed</w:t>
            </w:r>
            <w:proofErr w:type="spellEnd"/>
            <w:r w:rsidRPr="00EE068E">
              <w:t xml:space="preserve"> </w:t>
            </w:r>
            <w:proofErr w:type="spellStart"/>
            <w:r w:rsidRPr="00EE068E">
              <w:t>Denial</w:t>
            </w:r>
            <w:proofErr w:type="spellEnd"/>
            <w:r w:rsidRPr="00EE068E">
              <w:t xml:space="preserve"> </w:t>
            </w:r>
            <w:proofErr w:type="spellStart"/>
            <w:r w:rsidRPr="00EE068E">
              <w:t>of</w:t>
            </w:r>
            <w:proofErr w:type="spellEnd"/>
            <w:r w:rsidRPr="00EE068E">
              <w:t xml:space="preserve"> </w:t>
            </w:r>
            <w:proofErr w:type="spellStart"/>
            <w:r w:rsidRPr="00EE068E">
              <w:t>Service</w:t>
            </w:r>
            <w:proofErr w:type="spellEnd"/>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422316">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5543474"/>
      <w:r w:rsidRPr="00E46FB0">
        <w:lastRenderedPageBreak/>
        <w:t>Introducción</w:t>
      </w:r>
      <w:bookmarkEnd w:id="6"/>
    </w:p>
    <w:p w14:paraId="232105AD" w14:textId="07AFBA06"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w:t>
      </w:r>
      <w:r w:rsidR="00667A5E">
        <w:rPr>
          <w:rFonts w:ascii="Calibri" w:hAnsi="Calibri"/>
        </w:rPr>
        <w:t xml:space="preserve"> </w:t>
      </w:r>
      <w:r w:rsidRPr="00F7219B">
        <w:rPr>
          <w:rFonts w:ascii="Calibri" w:hAnsi="Calibri"/>
        </w:rPr>
        <w:t>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21917809" w:rsidR="00F7219B" w:rsidRDefault="00F7219B" w:rsidP="00F7219B">
      <w:pPr>
        <w:rPr>
          <w:rFonts w:ascii="Calibri" w:hAnsi="Calibri"/>
        </w:rPr>
      </w:pPr>
      <w:r w:rsidRPr="00F7219B">
        <w:rPr>
          <w:rFonts w:ascii="Calibri" w:hAnsi="Calibri"/>
        </w:rPr>
        <w:t xml:space="preserve">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w:t>
      </w:r>
    </w:p>
    <w:bookmarkEnd w:id="7"/>
    <w:bookmarkEnd w:id="8"/>
    <w:p w14:paraId="639B7AD5" w14:textId="4DE0AF7F" w:rsidR="00F7219B" w:rsidRPr="00F7219B" w:rsidRDefault="006A4BEE" w:rsidP="00F7219B">
      <w:pPr>
        <w:rPr>
          <w:rFonts w:ascii="Calibri" w:hAnsi="Calibri"/>
        </w:rPr>
      </w:pPr>
      <w:r w:rsidRPr="006A4BEE">
        <w:rPr>
          <w:rFonts w:ascii="Calibri" w:hAnsi="Calibri"/>
        </w:rPr>
        <w:t xml:space="preserve">"FamilySeriesTrack" es una </w:t>
      </w:r>
      <w:r w:rsidR="001A7918" w:rsidRPr="006A4BEE">
        <w:rPr>
          <w:rFonts w:ascii="Calibri" w:hAnsi="Calibri"/>
        </w:rPr>
        <w:t>ap</w:t>
      </w:r>
      <w:r w:rsidR="001A7918">
        <w:rPr>
          <w:rFonts w:ascii="Calibri" w:hAnsi="Calibri"/>
        </w:rPr>
        <w:t>licación</w:t>
      </w:r>
      <w:r w:rsidRPr="006A4BEE">
        <w:rPr>
          <w:rFonts w:ascii="Calibri" w:hAnsi="Calibri"/>
        </w:rPr>
        <w:t xml:space="preserve"> diseñada para ser intuitiva y accesible, disponible en Apple Store y Google Play. Permite a los usuarios registrarse, crear perfiles personales y formar grupos familiares usando </w:t>
      </w:r>
      <w:r w:rsidR="006E2A8E">
        <w:rPr>
          <w:rFonts w:ascii="Calibri" w:hAnsi="Calibri"/>
        </w:rPr>
        <w:t>nombres de usuario</w:t>
      </w:r>
      <w:r w:rsidRPr="006A4BEE">
        <w:rPr>
          <w:rFonts w:ascii="Calibri" w:hAnsi="Calibri"/>
        </w:rPr>
        <w:t xml:space="preserve">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422316">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5543475"/>
      <w:r>
        <w:rPr>
          <w:noProof w:val="0"/>
        </w:rPr>
        <w:lastRenderedPageBreak/>
        <w:t>Investigación previa</w:t>
      </w:r>
      <w:bookmarkEnd w:id="11"/>
    </w:p>
    <w:p w14:paraId="39C3457E" w14:textId="342DBBCB" w:rsidR="00EA0138" w:rsidRDefault="00EA0138" w:rsidP="00EA0138">
      <w:r>
        <w:t>En el contexto actual de la era digital, el consumo de series de televisión ha evolucionado hacia una práctica social y culturalmente.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sdt>
        <w:sdtPr>
          <w:id w:val="929242831"/>
          <w:citation/>
        </w:sdtPr>
        <w:sdtEndPr/>
        <w:sdtContent>
          <w:r w:rsidR="000A30F6">
            <w:fldChar w:fldCharType="begin"/>
          </w:r>
          <w:r w:rsidR="000A30F6">
            <w:instrText xml:space="preserve"> CITATION Aja23 \l 3082 </w:instrText>
          </w:r>
          <w:r w:rsidR="000A30F6">
            <w:fldChar w:fldCharType="separate"/>
          </w:r>
          <w:r w:rsidR="00AB5166">
            <w:rPr>
              <w:noProof/>
            </w:rPr>
            <w:t xml:space="preserve"> </w:t>
          </w:r>
          <w:r w:rsidR="00AB5166" w:rsidRPr="00AB5166">
            <w:rPr>
              <w:noProof/>
            </w:rPr>
            <w:t>[1]</w:t>
          </w:r>
          <w:r w:rsidR="000A30F6">
            <w:fldChar w:fldCharType="end"/>
          </w:r>
        </w:sdtContent>
      </w:sdt>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17FB5020" w14:textId="7E8F8EBD" w:rsidR="00667A5E" w:rsidRPr="00667A5E" w:rsidRDefault="00667A5E" w:rsidP="00667A5E">
      <w:pPr>
        <w:rPr>
          <w:rFonts w:asciiTheme="majorHAnsi" w:eastAsiaTheme="majorEastAsia" w:hAnsiTheme="majorHAnsi" w:cstheme="majorBidi"/>
          <w:bCs/>
          <w:smallCaps/>
          <w:noProof/>
          <w:color w:val="000000" w:themeColor="text1"/>
          <w:sz w:val="40"/>
          <w:szCs w:val="28"/>
        </w:rPr>
      </w:pPr>
      <w:r w:rsidRPr="00667A5E">
        <w:t xml:space="preserve">A continuación, se mostrarán algunas de las posibles soluciones a este problema. </w:t>
      </w:r>
      <w:r>
        <w:t>Se explorarán</w:t>
      </w:r>
      <w:r w:rsidRPr="00667A5E">
        <w:t xml:space="preserve"> diferentes herramientas que podrían ser útiles para abordar y resolver </w:t>
      </w:r>
      <w:r>
        <w:t>el problema planteado.</w:t>
      </w:r>
    </w:p>
    <w:p w14:paraId="6BBBDD8D" w14:textId="635D93C8" w:rsidR="00823BCA" w:rsidRDefault="00823BCA" w:rsidP="00823BCA">
      <w:pPr>
        <w:pStyle w:val="Ttulo2"/>
      </w:pPr>
      <w:bookmarkStart w:id="12" w:name="_Toc165543476"/>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w:t>
      </w:r>
      <w:r w:rsidRPr="008F6F35">
        <w:lastRenderedPageBreak/>
        <w:t xml:space="preserve">atractiva. Su extenso catálogo, que abarca desde los clásicos del cine hasta las últimas novedades en series, permite a los usuarios explorar una amplia gama de géneros y épocas. 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5F544C8F"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EndPr/>
        <w:sdtContent>
          <w:r w:rsidR="009427C8">
            <w:fldChar w:fldCharType="begin"/>
          </w:r>
          <w:r w:rsidR="009427C8">
            <w:instrText xml:space="preserve"> CITATION Glo23 \l 3082 </w:instrText>
          </w:r>
          <w:r w:rsidR="009427C8">
            <w:fldChar w:fldCharType="separate"/>
          </w:r>
          <w:r w:rsidR="00AB5166">
            <w:rPr>
              <w:noProof/>
            </w:rPr>
            <w:t xml:space="preserve"> </w:t>
          </w:r>
          <w:r w:rsidR="00AB5166" w:rsidRPr="00AB5166">
            <w:rPr>
              <w:noProof/>
            </w:rPr>
            <w:t>[2]</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5543477"/>
      <w:r w:rsidRPr="00BC63FE">
        <w:t>NextEpisode</w:t>
      </w:r>
      <w:bookmarkEnd w:id="13"/>
    </w:p>
    <w:p w14:paraId="5C974032" w14:textId="37E15686"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EndPr/>
        <w:sdtContent>
          <w:r w:rsidR="00C777EC">
            <w:fldChar w:fldCharType="begin"/>
          </w:r>
          <w:r w:rsidR="00C777EC">
            <w:instrText xml:space="preserve"> CITATION Mar15 \l 3082 </w:instrText>
          </w:r>
          <w:r w:rsidR="00C777EC">
            <w:fldChar w:fldCharType="separate"/>
          </w:r>
          <w:r w:rsidR="00AB5166">
            <w:rPr>
              <w:noProof/>
            </w:rPr>
            <w:t xml:space="preserve"> </w:t>
          </w:r>
          <w:r w:rsidR="00AB5166" w:rsidRPr="00AB5166">
            <w:rPr>
              <w:noProof/>
            </w:rPr>
            <w:t>[3]</w:t>
          </w:r>
          <w:r w:rsidR="00C777EC">
            <w:fldChar w:fldCharType="end"/>
          </w:r>
        </w:sdtContent>
      </w:sdt>
    </w:p>
    <w:p w14:paraId="13FAEA9B" w14:textId="4D3F858A" w:rsidR="00F36845" w:rsidRDefault="00F36845" w:rsidP="00F36845">
      <w:r>
        <w:t xml:space="preserve">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w:t>
      </w:r>
      <w:r>
        <w:lastRenderedPageBreak/>
        <w:t>herramientas buscan simplificar y enriquecer la gestión del tiempo dedicado al entretenimiento.</w:t>
      </w:r>
    </w:p>
    <w:p w14:paraId="53E72423" w14:textId="6126A6DD" w:rsidR="00F36845" w:rsidRDefault="00F36845" w:rsidP="00F36845">
      <w:r>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5543478"/>
      <w:r w:rsidRPr="00262102">
        <w:t>SeriesGuide</w:t>
      </w:r>
      <w:bookmarkEnd w:id="14"/>
    </w:p>
    <w:p w14:paraId="5910C546" w14:textId="67CA8557"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EndPr/>
        <w:sdtContent>
          <w:r w:rsidR="00712EDF">
            <w:fldChar w:fldCharType="begin"/>
          </w:r>
          <w:r w:rsidR="00712EDF">
            <w:instrText xml:space="preserve"> CITATION Yúb22 \l 3082 </w:instrText>
          </w:r>
          <w:r w:rsidR="00712EDF">
            <w:fldChar w:fldCharType="separate"/>
          </w:r>
          <w:r w:rsidR="00AB5166">
            <w:rPr>
              <w:noProof/>
            </w:rPr>
            <w:t xml:space="preserve"> </w:t>
          </w:r>
          <w:r w:rsidR="00AB5166" w:rsidRPr="00AB5166">
            <w:rPr>
              <w:noProof/>
            </w:rPr>
            <w:t>[4]</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lastRenderedPageBreak/>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5543479"/>
      <w:r w:rsidRPr="00A953B3">
        <w:t>TV Time</w:t>
      </w:r>
      <w:bookmarkEnd w:id="15"/>
    </w:p>
    <w:p w14:paraId="4ABB80E4" w14:textId="01107186"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EndPr/>
        <w:sdtContent>
          <w:r w:rsidR="004819FE">
            <w:fldChar w:fldCharType="begin"/>
          </w:r>
          <w:r w:rsidR="004819FE">
            <w:instrText xml:space="preserve"> CITATION San18 \l 3082 </w:instrText>
          </w:r>
          <w:r w:rsidR="004819FE">
            <w:fldChar w:fldCharType="separate"/>
          </w:r>
          <w:r w:rsidR="00AB5166">
            <w:rPr>
              <w:noProof/>
            </w:rPr>
            <w:t xml:space="preserve"> </w:t>
          </w:r>
          <w:r w:rsidR="00AB5166" w:rsidRPr="00AB5166">
            <w:rPr>
              <w:noProof/>
            </w:rPr>
            <w:t>[5]</w:t>
          </w:r>
          <w:r w:rsidR="004819FE">
            <w:fldChar w:fldCharType="end"/>
          </w:r>
        </w:sdtContent>
      </w:sdt>
    </w:p>
    <w:p w14:paraId="1222936F" w14:textId="046D0BDF" w:rsidR="00B95A03" w:rsidRDefault="00B95A03" w:rsidP="00B95A03">
      <w:r>
        <w:lastRenderedPageBreak/>
        <w:t>Además, TV Time se destaca por su sistema de recomendaciones personalizadas. Basándose en tu historial de visionado y en las interacciones dentro de la aplicación, TV Time es capaz de sugerir nuevas series que se alinean con tus gustos y preferencias previas. Esta 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5543480"/>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w:t>
      </w:r>
      <w:r w:rsidRPr="001B5B92">
        <w:lastRenderedPageBreak/>
        <w:t xml:space="preserve">encuentro para familias y amigos, la falta de herramientas para gestionar y compartir estas experiencias en grupo representa una notable limitación. Este vacío funcional deja de lado las oportunidades para fortalecer vínculos mediante el disfrute colectivo de contenidos, 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422316">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5543481"/>
      <w:r w:rsidRPr="0031552C">
        <w:rPr>
          <w:noProof w:val="0"/>
        </w:rPr>
        <w:lastRenderedPageBreak/>
        <w:t>Objetivos</w:t>
      </w:r>
      <w:bookmarkEnd w:id="17"/>
    </w:p>
    <w:p w14:paraId="1EDC8BDB" w14:textId="5769D5AF" w:rsidR="006B6885" w:rsidRPr="006B6885" w:rsidRDefault="006B6885" w:rsidP="006B6885">
      <w:bookmarkStart w:id="18" w:name="OLE_LINK1"/>
      <w:bookmarkStart w:id="19" w:name="OLE_LINK2"/>
      <w:r w:rsidRPr="006B6885">
        <w:t>En cualquier proyecto, la claridad y precisión de los objetivos son cruciales para su éxito. Este apartado se dedica a establecer y detallar los objetivos que guiarán el desarrollo y la implementación del proyecto. Se divide en tres secciones esenciales, cada una abordando un aspecto diferente pero complementario de las metas.</w:t>
      </w:r>
    </w:p>
    <w:p w14:paraId="042E049F" w14:textId="123784E7" w:rsidR="006B6885" w:rsidRPr="006B6885" w:rsidRDefault="006B6885" w:rsidP="006B6885">
      <w:r w:rsidRPr="006B6885">
        <w:t>En el objetivo general se presenta la visión amplia y el propósito fundamental del proyecto. Este objetivo encapsula la razón de ser del proyecto y establece el alcance general de lo que se busca lograr. Es una declaración que responde al 'para qué' del proyecto, ofreciendo una perspectiva global de las intenciones.</w:t>
      </w:r>
    </w:p>
    <w:p w14:paraId="1DD6A33A" w14:textId="76F23BBA" w:rsidR="006B6885" w:rsidRPr="006B6885" w:rsidRDefault="006B6885" w:rsidP="006B6885">
      <w:r w:rsidRPr="006B6885">
        <w:t>En los objetivos específicos se desglosa el objetivo general en componentes más pequeños y medibles. Cada objetivo específico es un paso concreto hacia la realización del objetivo general, proporcionando claridad y dirección en el proceso de desarrollo. Estos objetivos son peldaños esenciales que permiten medir el progreso y asegurar que cada aspecto del objetivo general se aborde eficazmente.</w:t>
      </w:r>
    </w:p>
    <w:p w14:paraId="16216F25" w14:textId="77777777" w:rsidR="006B6885" w:rsidRPr="006B6885" w:rsidRDefault="006B6885" w:rsidP="006B6885">
      <w:pPr>
        <w:rPr>
          <w:rFonts w:asciiTheme="majorHAnsi" w:eastAsiaTheme="majorEastAsia" w:hAnsiTheme="majorHAnsi" w:cstheme="majorBidi"/>
          <w:bCs/>
          <w:smallCaps/>
          <w:color w:val="000000" w:themeColor="text1"/>
          <w:sz w:val="40"/>
          <w:szCs w:val="28"/>
        </w:rPr>
      </w:pPr>
      <w:r w:rsidRPr="006B6885">
        <w:t>Finalmente, se aborda cómo se va a verificar y evaluar el éxito en el logro de los objetivos. Esta sección describe las técnicas y procedimientos que se utilizarán para asegurar que los objetivos, tanto generales como específicos, se cumplan de manera satisfactoria. Los métodos de validación son herramientas cruciales para la evaluación continua del proyecto, permitiendo ajustar y afinar las estrategias a medida que se avanza.</w:t>
      </w:r>
    </w:p>
    <w:p w14:paraId="3B6EE796" w14:textId="4A4A0EAA" w:rsidR="00E362EF" w:rsidRPr="0031552C" w:rsidRDefault="00827D64" w:rsidP="006B6885">
      <w:pPr>
        <w:pStyle w:val="Ttulo2"/>
        <w:rPr>
          <w:noProof w:val="0"/>
        </w:rPr>
      </w:pPr>
      <w:bookmarkStart w:id="20" w:name="_Toc165543482"/>
      <w:r w:rsidRPr="0031552C">
        <w:rPr>
          <w:noProof w:val="0"/>
        </w:rPr>
        <w:t>Objetivo general</w:t>
      </w:r>
      <w:bookmarkEnd w:id="20"/>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5543483"/>
      <w:bookmarkEnd w:id="18"/>
      <w:bookmarkEnd w:id="19"/>
      <w:r w:rsidRPr="0031552C">
        <w:rPr>
          <w:noProof w:val="0"/>
        </w:rPr>
        <w:lastRenderedPageBreak/>
        <w:t>Lista de objetivos específicos</w:t>
      </w:r>
      <w:bookmarkEnd w:id="21"/>
    </w:p>
    <w:p w14:paraId="49A3065B" w14:textId="06E40E55" w:rsidR="00A3133A" w:rsidRDefault="00A3133A" w:rsidP="00A3133A">
      <w:pPr>
        <w:pStyle w:val="Descripcin"/>
        <w:keepNext/>
        <w:jc w:val="center"/>
      </w:pPr>
      <w:bookmarkStart w:id="22" w:name="_Toc165222521"/>
      <w:r>
        <w:t xml:space="preserve">Tabla </w:t>
      </w:r>
      <w:r>
        <w:fldChar w:fldCharType="begin"/>
      </w:r>
      <w:r>
        <w:instrText xml:space="preserve"> SEQ Tabla \* ARABIC </w:instrText>
      </w:r>
      <w:r>
        <w:fldChar w:fldCharType="separate"/>
      </w:r>
      <w:r w:rsidR="00895231">
        <w:rPr>
          <w:noProof/>
        </w:rPr>
        <w:t>1</w:t>
      </w:r>
      <w:r>
        <w:fldChar w:fldCharType="end"/>
      </w:r>
      <w:r>
        <w:t xml:space="preserve">: </w:t>
      </w:r>
      <w:r w:rsidRPr="00772C3F">
        <w:t>Objetivos Específicos. Elaboración Propia.</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67DD3C1B" w:rsidR="004308BB" w:rsidRDefault="004308BB" w:rsidP="006B11A7">
            <w:r>
              <w:t>OB-</w:t>
            </w:r>
            <w:r w:rsidR="00A3133A">
              <w:t>0</w:t>
            </w:r>
            <w:r>
              <w:t>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D57CD73" w:rsidR="004308BB" w:rsidRDefault="004308BB" w:rsidP="006B11A7">
            <w:r>
              <w:t>OB-</w:t>
            </w:r>
            <w:r w:rsidR="00A3133A">
              <w:t>0</w:t>
            </w:r>
            <w:r>
              <w:t>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1C716F00" w:rsidR="004308BB" w:rsidRDefault="004308BB" w:rsidP="006B11A7">
            <w:r>
              <w:t>OB-</w:t>
            </w:r>
            <w:r w:rsidR="00A3133A">
              <w:t>0</w:t>
            </w:r>
            <w:r>
              <w:t>3</w:t>
            </w:r>
          </w:p>
        </w:tc>
        <w:tc>
          <w:tcPr>
            <w:tcW w:w="8185" w:type="dxa"/>
          </w:tcPr>
          <w:p w14:paraId="48A967A0" w14:textId="24647C72"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w:t>
            </w:r>
            <w:r w:rsidR="006B6885">
              <w:t>o</w:t>
            </w:r>
            <w:r w:rsidRPr="00C95B37">
              <w:t>; ahora, se transforma en una experiencia interactiva donde se puede compartir opiniones y puntos de vista con el resto del grupo</w:t>
            </w:r>
            <w:r w:rsidR="006B6885">
              <w:t>.</w:t>
            </w:r>
          </w:p>
        </w:tc>
      </w:tr>
      <w:tr w:rsidR="004308BB" w14:paraId="52C23F6B" w14:textId="77777777" w:rsidTr="004308BB">
        <w:trPr>
          <w:trHeight w:val="73"/>
        </w:trPr>
        <w:tc>
          <w:tcPr>
            <w:tcW w:w="882" w:type="dxa"/>
          </w:tcPr>
          <w:p w14:paraId="651CA4F8" w14:textId="46BC0BA5" w:rsidR="004308BB" w:rsidRDefault="004308BB" w:rsidP="006B11A7">
            <w:r>
              <w:t>OB-</w:t>
            </w:r>
            <w:r w:rsidR="00A3133A">
              <w:t>0</w:t>
            </w:r>
            <w:r>
              <w:t>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37179F12" w:rsidR="004308BB" w:rsidRDefault="004308BB" w:rsidP="006B11A7">
            <w:r>
              <w:t>OB-</w:t>
            </w:r>
            <w:r w:rsidR="00A3133A">
              <w:t>0</w:t>
            </w:r>
            <w:r>
              <w:t>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7A10B618" w:rsidR="004308BB" w:rsidRPr="004308BB" w:rsidRDefault="004308BB" w:rsidP="00A3133A">
      <w:pPr>
        <w:pStyle w:val="Descripcin"/>
      </w:pPr>
    </w:p>
    <w:p w14:paraId="67548EDD" w14:textId="77777777" w:rsidR="007D490C" w:rsidRDefault="009B5791" w:rsidP="007D490C">
      <w:pPr>
        <w:pStyle w:val="Ttulo2"/>
        <w:rPr>
          <w:noProof w:val="0"/>
        </w:rPr>
      </w:pPr>
      <w:bookmarkStart w:id="27" w:name="_Toc165543484"/>
      <w:r>
        <w:rPr>
          <w:noProof w:val="0"/>
        </w:rPr>
        <w:t>Métodos de Validación</w:t>
      </w:r>
      <w:bookmarkEnd w:id="27"/>
    </w:p>
    <w:p w14:paraId="3B6EE79C" w14:textId="0F0849FA"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w:t>
      </w:r>
      <w:r w:rsidR="00A3133A">
        <w:t>0</w:t>
      </w:r>
      <w:r w:rsidR="00E43CB7">
        <w:t>1 y OB-</w:t>
      </w:r>
      <w:r w:rsidR="00A3133A">
        <w:t>0</w:t>
      </w:r>
      <w:r w:rsidR="00E43CB7">
        <w:t>2</w:t>
      </w:r>
      <w:r w:rsidR="006B6885">
        <w:t>.</w:t>
      </w:r>
    </w:p>
    <w:p w14:paraId="49A20354" w14:textId="4C0ABAC2"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w:t>
      </w:r>
      <w:r w:rsidR="00A3133A">
        <w:t>0</w:t>
      </w:r>
      <w:r w:rsidR="00E43CB7">
        <w:t>4</w:t>
      </w:r>
      <w:r w:rsidR="006B6885">
        <w:t>.</w:t>
      </w:r>
    </w:p>
    <w:p w14:paraId="5CB01816" w14:textId="2735B734"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w:t>
      </w:r>
      <w:r w:rsidR="00A3133A">
        <w:t>0</w:t>
      </w:r>
      <w:r w:rsidR="00E43CB7">
        <w:t>1, OB-</w:t>
      </w:r>
      <w:r w:rsidR="00A3133A">
        <w:t>0</w:t>
      </w:r>
      <w:r w:rsidR="00E43CB7">
        <w:t>2, OB-</w:t>
      </w:r>
      <w:r w:rsidR="00A3133A">
        <w:t>0</w:t>
      </w:r>
      <w:r w:rsidR="00E43CB7">
        <w:t>3 y OB-</w:t>
      </w:r>
      <w:r w:rsidR="00A3133A">
        <w:t>0</w:t>
      </w:r>
      <w:r w:rsidR="00E43CB7">
        <w:t>4</w:t>
      </w:r>
      <w:r w:rsidR="006B6885">
        <w:t>.</w:t>
      </w:r>
    </w:p>
    <w:p w14:paraId="777DF8BF" w14:textId="52C20B0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w:t>
      </w:r>
      <w:r w:rsidR="00A3133A">
        <w:t>0</w:t>
      </w:r>
      <w:r w:rsidR="00E43CB7">
        <w:t>5</w:t>
      </w:r>
      <w:r w:rsidR="006B6885">
        <w:t>.</w:t>
      </w:r>
    </w:p>
    <w:p w14:paraId="3B6EE7A0" w14:textId="792EBE4C" w:rsidR="00E362EF" w:rsidRPr="0031552C" w:rsidRDefault="00E94773">
      <w:pPr>
        <w:pStyle w:val="Prrafodelista"/>
        <w:numPr>
          <w:ilvl w:val="0"/>
          <w:numId w:val="2"/>
        </w:numPr>
        <w:sectPr w:rsidR="00E362EF" w:rsidRPr="0031552C" w:rsidSect="00422316">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w:t>
      </w:r>
      <w:r w:rsidR="00A3133A">
        <w:t>0</w:t>
      </w:r>
      <w:r w:rsidR="00E43CB7">
        <w:t>5</w:t>
      </w:r>
      <w:r w:rsidR="006B6885">
        <w:t>.</w:t>
      </w:r>
    </w:p>
    <w:p w14:paraId="3B6EE7A1" w14:textId="7DF17D3B" w:rsidR="00E362EF" w:rsidRPr="0031552C" w:rsidRDefault="00E362EF" w:rsidP="004A4057">
      <w:pPr>
        <w:pStyle w:val="Ttulo1"/>
        <w:rPr>
          <w:noProof w:val="0"/>
        </w:rPr>
      </w:pPr>
      <w:bookmarkStart w:id="28" w:name="_Toc165543485"/>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5543486"/>
      <w:r w:rsidRPr="0031552C">
        <w:rPr>
          <w:noProof w:val="0"/>
        </w:rPr>
        <w:t>Metodología</w:t>
      </w:r>
      <w:bookmarkEnd w:id="29"/>
    </w:p>
    <w:p w14:paraId="680D1FDF" w14:textId="307AE508"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EndPr/>
        <w:sdtContent>
          <w:r w:rsidR="00291F08">
            <w:fldChar w:fldCharType="begin"/>
          </w:r>
          <w:r w:rsidR="00291F08">
            <w:instrText xml:space="preserve"> CITATION ian16 \l 3082 </w:instrText>
          </w:r>
          <w:r w:rsidR="00291F08">
            <w:fldChar w:fldCharType="separate"/>
          </w:r>
          <w:r w:rsidR="00AB5166">
            <w:rPr>
              <w:noProof/>
            </w:rPr>
            <w:t xml:space="preserve"> </w:t>
          </w:r>
          <w:r w:rsidR="00AB5166" w:rsidRPr="00AB5166">
            <w:rPr>
              <w:noProof/>
            </w:rPr>
            <w:t>[6]</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1102BC8B" w:rsidR="00955BF9" w:rsidRDefault="00955BF9" w:rsidP="00955BF9">
      <w:pPr>
        <w:pStyle w:val="Descripcin"/>
        <w:jc w:val="center"/>
      </w:pPr>
      <w:bookmarkStart w:id="30" w:name="_Toc165222480"/>
      <w:r>
        <w:t xml:space="preserve">Ilustración </w:t>
      </w:r>
      <w:r>
        <w:fldChar w:fldCharType="begin"/>
      </w:r>
      <w:r>
        <w:instrText xml:space="preserve"> SEQ Ilustración \* ARABIC </w:instrText>
      </w:r>
      <w:r>
        <w:fldChar w:fldCharType="separate"/>
      </w:r>
      <w:r w:rsidR="00895231">
        <w:rPr>
          <w:noProof/>
        </w:rPr>
        <w:t>1</w:t>
      </w:r>
      <w:r>
        <w:fldChar w:fldCharType="end"/>
      </w:r>
      <w:r>
        <w:t>: Metodología en cascada típica.</w:t>
      </w:r>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2BB393A8" w14:textId="41D295D8" w:rsidR="00E324AF" w:rsidRDefault="00B24906" w:rsidP="00F82C10">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02F8DB57" w14:textId="171E083E" w:rsidR="00DB5E63" w:rsidRPr="00DB5E63" w:rsidRDefault="00DB5E63" w:rsidP="00DB5E63">
      <w:r w:rsidRPr="00DB5E63">
        <w:t>Durante cada fase, se centrará exclusivamente en las tareas pertinentes a esa etapa, completándolas antes de pasar a la siguiente. Esta aproximación secuencial permitirá enfocarse en aspectos específicos del proyecto sin la distracción de tareas simultáneas, asegurando así una mayor atención al detalle y calidad en cada paso.</w:t>
      </w:r>
    </w:p>
    <w:p w14:paraId="399612C9" w14:textId="762EEBD7" w:rsidR="00DB5E63" w:rsidRPr="00DB5E63" w:rsidRDefault="00DB5E63" w:rsidP="00DB5E63">
      <w:r w:rsidRPr="00DB5E63">
        <w:t>Al final de cada fase, se realizará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6D856BC6" w14:textId="77777777" w:rsidR="00DB5E63" w:rsidRPr="00DB5E63" w:rsidRDefault="00DB5E63" w:rsidP="00DB5E63">
      <w:pPr>
        <w:rPr>
          <w:rFonts w:asciiTheme="majorHAnsi" w:eastAsiaTheme="majorEastAsia" w:hAnsiTheme="majorHAnsi" w:cstheme="majorBidi"/>
          <w:bCs/>
          <w:smallCaps/>
          <w:color w:val="000000" w:themeColor="text1"/>
          <w:sz w:val="40"/>
          <w:szCs w:val="28"/>
        </w:rPr>
      </w:pPr>
      <w:r w:rsidRPr="00DB5E63">
        <w:t>Adoptando la metodología en cascada en un contexto individual, se podrá beneficiar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194E57A7" w:rsidR="005F21BE" w:rsidRDefault="005F21BE" w:rsidP="00DB5E63">
      <w:pPr>
        <w:pStyle w:val="Ttulo2"/>
        <w:rPr>
          <w:noProof w:val="0"/>
        </w:rPr>
      </w:pPr>
      <w:bookmarkStart w:id="31" w:name="_Toc165543487"/>
      <w:r>
        <w:rPr>
          <w:noProof w:val="0"/>
        </w:rPr>
        <w:lastRenderedPageBreak/>
        <w:t>Tecnologías</w:t>
      </w:r>
      <w:bookmarkEnd w:id="31"/>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El backend es crucial para el procesamiento de datos, la seguridad de la aplicación y la garantía de que las solicitudes del usuario se manejen de manera eficiente.</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7BE37033"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EndPr/>
              <w:sdtContent>
                <w:r w:rsidR="007F21FB">
                  <w:fldChar w:fldCharType="begin"/>
                </w:r>
                <w:r w:rsidR="007F21FB">
                  <w:instrText xml:space="preserve"> CITATION Ger22 \l 3082 </w:instrText>
                </w:r>
                <w:r w:rsidR="007F21FB">
                  <w:fldChar w:fldCharType="separate"/>
                </w:r>
                <w:r w:rsidR="00AB5166">
                  <w:rPr>
                    <w:noProof/>
                  </w:rPr>
                  <w:t xml:space="preserve"> </w:t>
                </w:r>
                <w:r w:rsidR="00AB5166" w:rsidRPr="00AB5166">
                  <w:rPr>
                    <w:noProof/>
                  </w:rPr>
                  <w:t>[7]</w:t>
                </w:r>
                <w:r w:rsidR="007F21FB">
                  <w:fldChar w:fldCharType="end"/>
                </w:r>
              </w:sdtContent>
            </w:sdt>
            <w:r w:rsidRPr="00FB0807">
              <w:t xml:space="preserve"> Su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7AC310F"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EndPr/>
              <w:sdtContent>
                <w:r w:rsidR="007F21FB">
                  <w:fldChar w:fldCharType="begin"/>
                </w:r>
                <w:r w:rsidR="007F21FB">
                  <w:instrText xml:space="preserve"> CITATION Del24 \l 3082 </w:instrText>
                </w:r>
                <w:r w:rsidR="007F21FB">
                  <w:fldChar w:fldCharType="separate"/>
                </w:r>
                <w:r w:rsidR="00AB5166">
                  <w:rPr>
                    <w:noProof/>
                  </w:rPr>
                  <w:t xml:space="preserve"> </w:t>
                </w:r>
                <w:r w:rsidR="00AB5166" w:rsidRPr="00AB5166">
                  <w:rPr>
                    <w:noProof/>
                  </w:rPr>
                  <w:t>[8]</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29F7542F" w:rsidR="0057739B" w:rsidRDefault="00AF3391" w:rsidP="00F54BED">
            <w:r>
              <w:t>Expo: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EndPr/>
              <w:sdtContent>
                <w:r w:rsidR="007F21FB">
                  <w:fldChar w:fldCharType="begin"/>
                </w:r>
                <w:r w:rsidR="007F21FB">
                  <w:instrText xml:space="preserve"> CITATION Den23 \l 3082 </w:instrText>
                </w:r>
                <w:r w:rsidR="007F21FB">
                  <w:fldChar w:fldCharType="separate"/>
                </w:r>
                <w:r w:rsidR="00AB5166">
                  <w:rPr>
                    <w:noProof/>
                  </w:rPr>
                  <w:t xml:space="preserve"> </w:t>
                </w:r>
                <w:r w:rsidR="00AB5166" w:rsidRPr="00AB5166">
                  <w:rPr>
                    <w:noProof/>
                  </w:rPr>
                  <w:t>[9]</w:t>
                </w:r>
                <w:r w:rsidR="007F21FB">
                  <w:fldChar w:fldCharType="end"/>
                </w:r>
              </w:sdtContent>
            </w:sdt>
            <w:r>
              <w:t xml:space="preserve"> </w:t>
            </w:r>
          </w:p>
        </w:tc>
      </w:tr>
    </w:tbl>
    <w:p w14:paraId="0B9331E9" w14:textId="77777777" w:rsidR="0057739B" w:rsidRDefault="0057739B" w:rsidP="00F54BED"/>
    <w:p w14:paraId="65633F64" w14:textId="251049C0" w:rsidR="00DA01C0" w:rsidRDefault="00DA01C0" w:rsidP="00DA01C0">
      <w:r w:rsidRPr="009034B0">
        <w:t xml:space="preserve">Para </w:t>
      </w:r>
      <w:r>
        <w:t>el</w:t>
      </w:r>
      <w:r w:rsidRPr="009034B0">
        <w:t xml:space="preserve"> </w:t>
      </w:r>
      <w:r>
        <w:t xml:space="preserve">desarrollo del backend se ha decidido </w:t>
      </w:r>
      <w:r w:rsidRPr="009034B0">
        <w:t xml:space="preserve">utilizar MariaDB y phpMyAdmin en un servidor en casa con Docker. </w:t>
      </w:r>
      <w:r w:rsidR="0002285C" w:rsidRPr="0002285C">
        <w:t>"A continuación, se va a desglosar y explicar cada una de las herramientas. Detallaremos cómo cada herramienta puede ser utilizada para abordar</w:t>
      </w:r>
      <w:r w:rsidR="0002285C">
        <w:t xml:space="preserve"> este proyecto.</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lastRenderedPageBreak/>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76614F5F"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EndPr/>
              <w:sdtContent>
                <w:r w:rsidR="007F21FB">
                  <w:fldChar w:fldCharType="begin"/>
                </w:r>
                <w:r w:rsidR="007F21FB">
                  <w:instrText xml:space="preserve"> CITATION docker \l 3082 </w:instrText>
                </w:r>
                <w:r w:rsidR="007F21FB">
                  <w:fldChar w:fldCharType="separate"/>
                </w:r>
                <w:r w:rsidR="00AB5166">
                  <w:rPr>
                    <w:noProof/>
                  </w:rPr>
                  <w:t xml:space="preserve"> </w:t>
                </w:r>
                <w:r w:rsidR="00AB5166" w:rsidRPr="00AB5166">
                  <w:rPr>
                    <w:noProof/>
                  </w:rPr>
                  <w:t>[10]</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B217E83"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EndPr/>
              <w:sdtContent>
                <w:r w:rsidR="007F21FB">
                  <w:fldChar w:fldCharType="begin"/>
                </w:r>
                <w:r w:rsidR="007F21FB">
                  <w:instrText xml:space="preserve"> CITATION Pur24 \l 3082 </w:instrText>
                </w:r>
                <w:r w:rsidR="007F21FB">
                  <w:fldChar w:fldCharType="separate"/>
                </w:r>
                <w:r w:rsidR="00AB5166">
                  <w:rPr>
                    <w:noProof/>
                  </w:rPr>
                  <w:t xml:space="preserve"> </w:t>
                </w:r>
                <w:r w:rsidR="00AB5166" w:rsidRPr="00AB5166">
                  <w:rPr>
                    <w:noProof/>
                  </w:rPr>
                  <w:t>[11]</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4751164E" w:rsidR="002816B9" w:rsidRDefault="002816B9" w:rsidP="002816B9">
            <w:r>
              <w:t>P</w:t>
            </w:r>
            <w:r w:rsidRPr="00E86711">
              <w:t>hpMyAdmin</w:t>
            </w:r>
            <w:r>
              <w:t xml:space="preserve">: </w:t>
            </w:r>
            <w:r w:rsidR="00DB5E63" w:rsidRPr="00DB5E63">
              <w:t>Es una herramienta de software libre diseñada para administrar MySQL o MariaDB a través de una interfaz web. Permite gestionar fácilmente la base de datos MariaDB. La interfaz gráfica de usuario es útil para visualizar y editar datos, realizar el mantenimiento de la base de datos y desarrollar SQL sin la necesidad de utilizar la línea de comando</w:t>
            </w:r>
            <w:r w:rsidR="00DB5E63">
              <w:t>s</w:t>
            </w:r>
            <w:r>
              <w:t>.</w:t>
            </w:r>
            <w:sdt>
              <w:sdtPr>
                <w:id w:val="1091439738"/>
                <w:citation/>
              </w:sdtPr>
              <w:sdtEndPr/>
              <w:sdtContent>
                <w:r w:rsidR="007F21FB">
                  <w:fldChar w:fldCharType="begin"/>
                </w:r>
                <w:r w:rsidR="007F21FB">
                  <w:instrText xml:space="preserve"> CITATION Fer21 \l 3082 </w:instrText>
                </w:r>
                <w:r w:rsidR="007F21FB">
                  <w:fldChar w:fldCharType="separate"/>
                </w:r>
                <w:r w:rsidR="00AB5166">
                  <w:rPr>
                    <w:noProof/>
                  </w:rPr>
                  <w:t xml:space="preserve"> </w:t>
                </w:r>
                <w:r w:rsidR="00AB5166" w:rsidRPr="00AB5166">
                  <w:rPr>
                    <w:noProof/>
                  </w:rPr>
                  <w:t>[12]</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C0E6350" w14:textId="3D0508BA"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EndPr/>
              <w:sdtContent>
                <w:r w:rsidR="007F21FB">
                  <w:fldChar w:fldCharType="begin"/>
                </w:r>
                <w:r w:rsidR="007F21FB">
                  <w:instrText xml:space="preserve"> CITATION Llu17 \l 3082 </w:instrText>
                </w:r>
                <w:r w:rsidR="007F21FB">
                  <w:fldChar w:fldCharType="separate"/>
                </w:r>
                <w:r w:rsidR="00AB5166">
                  <w:rPr>
                    <w:noProof/>
                  </w:rPr>
                  <w:t xml:space="preserve"> </w:t>
                </w:r>
                <w:r w:rsidR="00AB5166" w:rsidRPr="00AB5166">
                  <w:rPr>
                    <w:noProof/>
                  </w:rPr>
                  <w:t>[13]</w:t>
                </w:r>
                <w:r w:rsidR="007F21FB">
                  <w:fldChar w:fldCharType="end"/>
                </w:r>
              </w:sdtContent>
            </w:sdt>
          </w:p>
          <w:p w14:paraId="65517E34" w14:textId="51C57CBC" w:rsidR="00DB5E63" w:rsidRDefault="00DB5E63" w:rsidP="002816B9"/>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6665AC3B"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w:t>
            </w:r>
            <w:r w:rsidR="00DB5E63">
              <w:t xml:space="preserve">a la </w:t>
            </w:r>
            <w:r w:rsidRPr="00AE3592">
              <w:t>API</w:t>
            </w:r>
            <w:r>
              <w:t xml:space="preserve"> ya que</w:t>
            </w:r>
            <w:r w:rsidRPr="00AE3592">
              <w:t xml:space="preserve"> hará de conexión entre la base de datos y </w:t>
            </w:r>
            <w:r w:rsidR="00DB5E63">
              <w:t>la</w:t>
            </w:r>
            <w:r w:rsidRPr="00AE3592">
              <w:t xml:space="preserve"> aplicación.</w:t>
            </w:r>
            <w:sdt>
              <w:sdtPr>
                <w:id w:val="-931209251"/>
                <w:citation/>
              </w:sdtPr>
              <w:sdtEndPr/>
              <w:sdtContent>
                <w:r w:rsidR="007F21FB">
                  <w:fldChar w:fldCharType="begin"/>
                </w:r>
                <w:r w:rsidR="007F21FB">
                  <w:instrText xml:space="preserve"> CITATION Kin23 \l 3082 </w:instrText>
                </w:r>
                <w:r w:rsidR="007F21FB">
                  <w:fldChar w:fldCharType="separate"/>
                </w:r>
                <w:r w:rsidR="00AB5166">
                  <w:rPr>
                    <w:noProof/>
                  </w:rPr>
                  <w:t xml:space="preserve"> </w:t>
                </w:r>
                <w:r w:rsidR="00AB5166" w:rsidRPr="00AB5166">
                  <w:rPr>
                    <w:noProof/>
                  </w:rPr>
                  <w:t>[14]</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4F35A662"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EndPr/>
              <w:sdtContent>
                <w:r w:rsidR="008A6BBA">
                  <w:fldChar w:fldCharType="begin"/>
                </w:r>
                <w:r w:rsidR="008A6BBA">
                  <w:instrText xml:space="preserve"> CITATION Apl24 \l 3082 </w:instrText>
                </w:r>
                <w:r w:rsidR="008A6BBA">
                  <w:fldChar w:fldCharType="separate"/>
                </w:r>
                <w:r w:rsidR="00AB5166">
                  <w:rPr>
                    <w:noProof/>
                  </w:rPr>
                  <w:t xml:space="preserve"> </w:t>
                </w:r>
                <w:r w:rsidR="00AB5166" w:rsidRPr="00AB5166">
                  <w:rPr>
                    <w:noProof/>
                  </w:rPr>
                  <w:t>[15]</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2" w:name="_Toc165543488"/>
      <w:r>
        <w:rPr>
          <w:noProof w:val="0"/>
        </w:rPr>
        <w:t xml:space="preserve">Plan </w:t>
      </w:r>
      <w:r w:rsidR="0040290A" w:rsidRPr="0031552C">
        <w:rPr>
          <w:noProof w:val="0"/>
        </w:rPr>
        <w:t xml:space="preserve">de </w:t>
      </w:r>
      <w:r>
        <w:rPr>
          <w:noProof w:val="0"/>
        </w:rPr>
        <w:t>desarrollo del proyecto</w:t>
      </w:r>
      <w:bookmarkEnd w:id="32"/>
    </w:p>
    <w:p w14:paraId="36FE3F54" w14:textId="72AF5FDD" w:rsidR="00394B01" w:rsidRPr="00394B01" w:rsidRDefault="00394B01" w:rsidP="00394B01">
      <w:r w:rsidRPr="00394B01">
        <w:t xml:space="preserve">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w:t>
      </w:r>
      <w:r w:rsidRPr="00394B01">
        <w:lastRenderedPageBreak/>
        <w:t>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3" w:name="_Toc165543489"/>
      <w:r>
        <w:t xml:space="preserve">PT1 </w:t>
      </w:r>
      <w:r w:rsidR="00850AE5">
        <w:t>–</w:t>
      </w:r>
      <w:r>
        <w:t xml:space="preserve"> </w:t>
      </w:r>
      <w:r w:rsidR="00C752B3">
        <w:t>Análisis de Requisitos</w:t>
      </w:r>
      <w:bookmarkEnd w:id="33"/>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p w14:paraId="298C24AD" w14:textId="7F2D194D" w:rsidR="007B06E2" w:rsidRDefault="007B06E2" w:rsidP="007B06E2">
      <w:pPr>
        <w:pStyle w:val="Descripcin"/>
        <w:keepNext/>
        <w:jc w:val="center"/>
      </w:pPr>
      <w:bookmarkStart w:id="34" w:name="_Toc165222522"/>
      <w:r>
        <w:t xml:space="preserve">Tabla </w:t>
      </w:r>
      <w:r>
        <w:fldChar w:fldCharType="begin"/>
      </w:r>
      <w:r>
        <w:instrText xml:space="preserve"> SEQ Tabla \* ARABIC </w:instrText>
      </w:r>
      <w:r>
        <w:fldChar w:fldCharType="separate"/>
      </w:r>
      <w:r w:rsidR="00895231">
        <w:rPr>
          <w:noProof/>
        </w:rPr>
        <w:t>2</w:t>
      </w:r>
      <w:r>
        <w:fldChar w:fldCharType="end"/>
      </w:r>
      <w:r>
        <w:t xml:space="preserve">: </w:t>
      </w:r>
      <w:r w:rsidRPr="00552C96">
        <w:t>Análisis de Requisitos. Elaboración Propia</w:t>
      </w:r>
      <w:bookmarkEnd w:id="3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949DE" w14:paraId="0F68446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40D91A" w14:textId="73D1B566" w:rsidR="00F949DE" w:rsidRDefault="00F949DE" w:rsidP="00C752B3">
            <w:bookmarkStart w:id="35" w:name="OLE_LINK27"/>
            <w:bookmarkStart w:id="36" w:name="OLE_LINK28"/>
            <w:r>
              <w:t>Nombre</w:t>
            </w:r>
          </w:p>
        </w:tc>
        <w:tc>
          <w:tcPr>
            <w:tcW w:w="7747" w:type="dxa"/>
          </w:tcPr>
          <w:p w14:paraId="0D945AB3" w14:textId="56228ED3" w:rsidR="00F949DE" w:rsidRDefault="00787261" w:rsidP="00C752B3">
            <w:pPr>
              <w:cnfStyle w:val="100000000000" w:firstRow="1"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A40A85" w14:textId="7C98F9B4" w:rsidR="00F949DE" w:rsidRDefault="00F949DE" w:rsidP="00C752B3">
            <w:r>
              <w:t>Código</w:t>
            </w:r>
          </w:p>
        </w:tc>
        <w:tc>
          <w:tcPr>
            <w:tcW w:w="7747"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A2B720" w14:textId="7497D77B" w:rsidR="00F949DE" w:rsidRDefault="00F949DE" w:rsidP="00C752B3">
            <w:r>
              <w:t>Descripción</w:t>
            </w:r>
          </w:p>
        </w:tc>
        <w:tc>
          <w:tcPr>
            <w:tcW w:w="7747"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E70956D" w14:textId="18E09B97" w:rsidR="00F949DE" w:rsidRDefault="00F949DE" w:rsidP="00C752B3">
            <w:r>
              <w:t>Entradas</w:t>
            </w:r>
          </w:p>
        </w:tc>
        <w:tc>
          <w:tcPr>
            <w:tcW w:w="7747"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F6B24D3" w14:textId="69B647D9" w:rsidR="00F949DE" w:rsidRDefault="00F949DE" w:rsidP="00C752B3">
            <w:r>
              <w:t>Salidas</w:t>
            </w:r>
          </w:p>
        </w:tc>
        <w:tc>
          <w:tcPr>
            <w:tcW w:w="7747"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4F2FD9E" w14:textId="14B823D8" w:rsidR="00F949DE" w:rsidRDefault="00F949DE" w:rsidP="00C752B3">
            <w:r>
              <w:t>Actividades</w:t>
            </w:r>
          </w:p>
        </w:tc>
        <w:tc>
          <w:tcPr>
            <w:tcW w:w="7747"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DFEFE4C" w14:textId="65684D3B" w:rsidR="000B2890" w:rsidRDefault="000B2890" w:rsidP="000B2890">
      <w:pPr>
        <w:pStyle w:val="Ttulo3"/>
      </w:pPr>
      <w:bookmarkStart w:id="37" w:name="_Toc165543490"/>
      <w:bookmarkEnd w:id="35"/>
      <w:bookmarkEnd w:id="36"/>
      <w:r>
        <w:lastRenderedPageBreak/>
        <w:t xml:space="preserve">PT2 </w:t>
      </w:r>
      <w:r w:rsidR="00850AE5">
        <w:t>–</w:t>
      </w:r>
      <w:r>
        <w:t xml:space="preserve"> </w:t>
      </w:r>
      <w:bookmarkStart w:id="38" w:name="OLE_LINK29"/>
      <w:bookmarkStart w:id="39" w:name="OLE_LINK30"/>
      <w:r w:rsidRPr="000B2890">
        <w:t xml:space="preserve">Diseño de </w:t>
      </w:r>
      <w:bookmarkEnd w:id="38"/>
      <w:bookmarkEnd w:id="39"/>
      <w:r w:rsidR="003E5D65">
        <w:t>Interfaz de Usuario</w:t>
      </w:r>
      <w:bookmarkEnd w:id="37"/>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p w14:paraId="79A99511" w14:textId="047BF576" w:rsidR="007B06E2" w:rsidRDefault="007B06E2" w:rsidP="007B06E2">
      <w:pPr>
        <w:pStyle w:val="Descripcin"/>
        <w:keepNext/>
        <w:jc w:val="center"/>
      </w:pPr>
      <w:bookmarkStart w:id="40" w:name="_Toc165222523"/>
      <w:r>
        <w:t xml:space="preserve">Tabla </w:t>
      </w:r>
      <w:r>
        <w:fldChar w:fldCharType="begin"/>
      </w:r>
      <w:r>
        <w:instrText xml:space="preserve"> SEQ Tabla \* ARABIC </w:instrText>
      </w:r>
      <w:r>
        <w:fldChar w:fldCharType="separate"/>
      </w:r>
      <w:r w:rsidR="00895231">
        <w:rPr>
          <w:noProof/>
        </w:rPr>
        <w:t>3</w:t>
      </w:r>
      <w:r>
        <w:fldChar w:fldCharType="end"/>
      </w:r>
      <w:r>
        <w:t xml:space="preserve">: </w:t>
      </w:r>
      <w:r w:rsidRPr="008B1F6B">
        <w:t xml:space="preserve">Diseño </w:t>
      </w:r>
      <w:r w:rsidR="00DA384C">
        <w:t>UI</w:t>
      </w:r>
      <w:r w:rsidRPr="008B1F6B">
        <w:t>. Elaboración Propia</w:t>
      </w:r>
      <w:bookmarkEnd w:id="4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0B2890" w14:paraId="1697ABED"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82BB6D5" w14:textId="77777777" w:rsidR="000B2890" w:rsidRDefault="000B2890" w:rsidP="007813F4">
            <w:bookmarkStart w:id="41" w:name="OLE_LINK31"/>
            <w:bookmarkStart w:id="42" w:name="OLE_LINK32"/>
            <w:r>
              <w:t>Nombre</w:t>
            </w:r>
          </w:p>
        </w:tc>
        <w:tc>
          <w:tcPr>
            <w:tcW w:w="7747" w:type="dxa"/>
          </w:tcPr>
          <w:p w14:paraId="1011D150" w14:textId="4DCBDF10" w:rsidR="000B2890" w:rsidRDefault="000B2890" w:rsidP="007813F4">
            <w:pPr>
              <w:cnfStyle w:val="100000000000" w:firstRow="1"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3AB6FF9" w14:textId="77777777" w:rsidR="000B2890" w:rsidRDefault="000B2890" w:rsidP="007813F4">
            <w:r>
              <w:t>Código</w:t>
            </w:r>
          </w:p>
        </w:tc>
        <w:tc>
          <w:tcPr>
            <w:tcW w:w="7747" w:type="dxa"/>
          </w:tcPr>
          <w:p w14:paraId="72F38B3B" w14:textId="1259024D" w:rsidR="000B2890" w:rsidRPr="0087302E" w:rsidRDefault="00DA384C" w:rsidP="007813F4">
            <w:pPr>
              <w:cnfStyle w:val="000000000000" w:firstRow="0" w:lastRow="0" w:firstColumn="0" w:lastColumn="0" w:oddVBand="0" w:evenVBand="0" w:oddHBand="0" w:evenHBand="0" w:firstRowFirstColumn="0" w:firstRowLastColumn="0" w:lastRowFirstColumn="0" w:lastRowLastColumn="0"/>
              <w:rPr>
                <w:b/>
                <w:bCs/>
              </w:rPr>
            </w:pPr>
            <w:r>
              <w:rPr>
                <w:b/>
                <w:bCs/>
              </w:rPr>
              <w:t>PT02-DUI</w:t>
            </w:r>
          </w:p>
        </w:tc>
      </w:tr>
      <w:tr w:rsidR="000B2890" w14:paraId="30E3A86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15FF935" w14:textId="77777777" w:rsidR="000B2890" w:rsidRDefault="000B2890" w:rsidP="007813F4">
            <w:r>
              <w:t>Descripción</w:t>
            </w:r>
          </w:p>
        </w:tc>
        <w:tc>
          <w:tcPr>
            <w:tcW w:w="7747"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8BF60F7" w14:textId="77777777" w:rsidR="000B2890" w:rsidRDefault="000B2890" w:rsidP="007813F4">
            <w:r>
              <w:t>Entradas</w:t>
            </w:r>
          </w:p>
        </w:tc>
        <w:tc>
          <w:tcPr>
            <w:tcW w:w="7747"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1CFA79F" w14:textId="77777777" w:rsidR="000B2890" w:rsidRDefault="000B2890" w:rsidP="007813F4">
            <w:r>
              <w:t>Salidas</w:t>
            </w:r>
          </w:p>
        </w:tc>
        <w:tc>
          <w:tcPr>
            <w:tcW w:w="7747"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C6AF16D" w14:textId="77777777" w:rsidR="000B2890" w:rsidRDefault="000B2890" w:rsidP="007813F4">
            <w:r>
              <w:t>Actividades</w:t>
            </w:r>
          </w:p>
        </w:tc>
        <w:tc>
          <w:tcPr>
            <w:tcW w:w="7747"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bookmarkEnd w:id="41"/>
      <w:bookmarkEnd w:id="42"/>
    </w:tbl>
    <w:p w14:paraId="13AE9AE5" w14:textId="42EAF714" w:rsidR="000B2890" w:rsidRPr="000B2890" w:rsidRDefault="000B2890" w:rsidP="007B06E2">
      <w:pPr>
        <w:pStyle w:val="Descripcin"/>
      </w:pPr>
    </w:p>
    <w:p w14:paraId="0DFFECFC" w14:textId="67F6DD68" w:rsidR="00914CB0" w:rsidRDefault="006A1132" w:rsidP="007C5D69">
      <w:pPr>
        <w:pStyle w:val="Ttulo3"/>
      </w:pPr>
      <w:bookmarkStart w:id="43" w:name="_Toc165543491"/>
      <w:r>
        <w:t xml:space="preserve">PT3 </w:t>
      </w:r>
      <w:r w:rsidR="00232DCF">
        <w:t>–</w:t>
      </w:r>
      <w:r>
        <w:t xml:space="preserve"> </w:t>
      </w:r>
      <w:bookmarkStart w:id="44" w:name="OLE_LINK67"/>
      <w:bookmarkStart w:id="45" w:name="OLE_LINK68"/>
      <w:r w:rsidR="002523DF">
        <w:t>Desarrollo</w:t>
      </w:r>
      <w:r w:rsidR="00232DCF">
        <w:t xml:space="preserve"> y configuración del</w:t>
      </w:r>
      <w:r w:rsidR="002523DF">
        <w:t xml:space="preserve"> Backend</w:t>
      </w:r>
      <w:bookmarkEnd w:id="43"/>
      <w:bookmarkEnd w:id="44"/>
      <w:bookmarkEnd w:id="45"/>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p w14:paraId="78A04391" w14:textId="34FE2358" w:rsidR="007B06E2" w:rsidRDefault="007B06E2" w:rsidP="007B06E2">
      <w:pPr>
        <w:pStyle w:val="Descripcin"/>
        <w:keepNext/>
        <w:jc w:val="center"/>
      </w:pPr>
      <w:bookmarkStart w:id="46" w:name="_Toc165222524"/>
      <w:r>
        <w:t xml:space="preserve">Tabla </w:t>
      </w:r>
      <w:r>
        <w:fldChar w:fldCharType="begin"/>
      </w:r>
      <w:r>
        <w:instrText xml:space="preserve"> SEQ Tabla \* ARABIC </w:instrText>
      </w:r>
      <w:r>
        <w:fldChar w:fldCharType="separate"/>
      </w:r>
      <w:r w:rsidR="00895231">
        <w:rPr>
          <w:noProof/>
        </w:rPr>
        <w:t>4</w:t>
      </w:r>
      <w:r>
        <w:fldChar w:fldCharType="end"/>
      </w:r>
      <w:r>
        <w:t xml:space="preserve">: </w:t>
      </w:r>
      <w:r w:rsidRPr="001835F9">
        <w:t>Configuración del entorno del Servidor. Elaboración Propia</w:t>
      </w:r>
      <w:bookmarkEnd w:id="4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B8414B" w14:paraId="7E4EF49A"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24FCC92" w14:textId="77777777" w:rsidR="00B8414B" w:rsidRDefault="00B8414B" w:rsidP="007813F4">
            <w:bookmarkStart w:id="47" w:name="OLE_LINK33"/>
            <w:bookmarkStart w:id="48" w:name="OLE_LINK34"/>
            <w:r>
              <w:t>Nombre</w:t>
            </w:r>
          </w:p>
        </w:tc>
        <w:tc>
          <w:tcPr>
            <w:tcW w:w="7747" w:type="dxa"/>
          </w:tcPr>
          <w:p w14:paraId="7A67E1D0" w14:textId="2612AE7E" w:rsidR="00B8414B" w:rsidRDefault="00B8414B" w:rsidP="007813F4">
            <w:pPr>
              <w:cnfStyle w:val="100000000000" w:firstRow="1" w:lastRow="0" w:firstColumn="0" w:lastColumn="0" w:oddVBand="0" w:evenVBand="0" w:oddHBand="0" w:evenHBand="0" w:firstRowFirstColumn="0" w:firstRowLastColumn="0" w:lastRowFirstColumn="0" w:lastRowLastColumn="0"/>
            </w:pPr>
            <w:bookmarkStart w:id="49" w:name="OLE_LINK7"/>
            <w:bookmarkStart w:id="50" w:name="OLE_LINK8"/>
            <w:r w:rsidRPr="00B8414B">
              <w:t>Configuración del Servidor</w:t>
            </w:r>
            <w:bookmarkEnd w:id="49"/>
            <w:bookmarkEnd w:id="50"/>
          </w:p>
        </w:tc>
      </w:tr>
      <w:tr w:rsidR="00B8414B" w14:paraId="747FB139"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0AA484" w14:textId="77777777" w:rsidR="00B8414B" w:rsidRDefault="00B8414B" w:rsidP="007813F4">
            <w:r>
              <w:t>Código</w:t>
            </w:r>
          </w:p>
        </w:tc>
        <w:tc>
          <w:tcPr>
            <w:tcW w:w="7747"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1BED91B" w14:textId="77777777" w:rsidR="00B8414B" w:rsidRDefault="00B8414B" w:rsidP="007813F4">
            <w:r>
              <w:t>Descripción</w:t>
            </w:r>
          </w:p>
        </w:tc>
        <w:tc>
          <w:tcPr>
            <w:tcW w:w="7747"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BABE849" w14:textId="77777777" w:rsidR="00B8414B" w:rsidRDefault="00B8414B" w:rsidP="007813F4">
            <w:r>
              <w:t>Entradas</w:t>
            </w:r>
          </w:p>
        </w:tc>
        <w:tc>
          <w:tcPr>
            <w:tcW w:w="7747"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33955F3" w14:textId="77777777" w:rsidR="00B8414B" w:rsidRDefault="00B8414B" w:rsidP="007813F4">
            <w:r>
              <w:t>Salidas</w:t>
            </w:r>
          </w:p>
        </w:tc>
        <w:tc>
          <w:tcPr>
            <w:tcW w:w="7747"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33ED88" w14:textId="77777777" w:rsidR="00B8414B" w:rsidRDefault="00B8414B" w:rsidP="007813F4">
            <w:r>
              <w:t>Actividades</w:t>
            </w:r>
          </w:p>
        </w:tc>
        <w:tc>
          <w:tcPr>
            <w:tcW w:w="7747"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bookmarkEnd w:id="47"/>
      <w:bookmarkEnd w:id="48"/>
    </w:tbl>
    <w:p w14:paraId="4CBFBA02" w14:textId="5695C0B9" w:rsidR="00B8414B" w:rsidRPr="00B8414B" w:rsidRDefault="00B8414B" w:rsidP="007B06E2">
      <w:pPr>
        <w:pStyle w:val="Descripcin"/>
      </w:pPr>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p w14:paraId="0F09195D" w14:textId="150D904B" w:rsidR="007B06E2" w:rsidRDefault="007B06E2" w:rsidP="007B06E2">
      <w:pPr>
        <w:pStyle w:val="Descripcin"/>
        <w:keepNext/>
        <w:jc w:val="center"/>
      </w:pPr>
      <w:bookmarkStart w:id="51" w:name="_Toc165222525"/>
      <w:r>
        <w:t xml:space="preserve">Tabla </w:t>
      </w:r>
      <w:r>
        <w:fldChar w:fldCharType="begin"/>
      </w:r>
      <w:r>
        <w:instrText xml:space="preserve"> SEQ Tabla \* ARABIC </w:instrText>
      </w:r>
      <w:r>
        <w:fldChar w:fldCharType="separate"/>
      </w:r>
      <w:r w:rsidR="00895231">
        <w:rPr>
          <w:noProof/>
        </w:rPr>
        <w:t>5</w:t>
      </w:r>
      <w:r>
        <w:fldChar w:fldCharType="end"/>
      </w:r>
      <w:r>
        <w:t xml:space="preserve">: </w:t>
      </w:r>
      <w:r w:rsidRPr="00A21F09">
        <w:t>Implementación BBDD. Elaboración Propia</w:t>
      </w:r>
      <w:bookmarkEnd w:id="5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AD0DF3" w14:paraId="17FC68CC" w14:textId="77777777" w:rsidTr="007B06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529B1F0B" w14:textId="77777777" w:rsidR="00AD0DF3" w:rsidRDefault="00AD0DF3" w:rsidP="007813F4">
            <w:bookmarkStart w:id="52" w:name="OLE_LINK35"/>
            <w:bookmarkStart w:id="53" w:name="OLE_LINK36"/>
            <w:r>
              <w:t>Nombre</w:t>
            </w:r>
          </w:p>
        </w:tc>
        <w:tc>
          <w:tcPr>
            <w:tcW w:w="7747" w:type="dxa"/>
          </w:tcPr>
          <w:p w14:paraId="2402BC3E" w14:textId="7ACB14E9" w:rsidR="00AD0DF3" w:rsidRDefault="00AD0DF3" w:rsidP="007813F4">
            <w:pPr>
              <w:cnfStyle w:val="100000000000" w:firstRow="1" w:lastRow="0" w:firstColumn="0" w:lastColumn="0" w:oddVBand="0" w:evenVBand="0" w:oddHBand="0" w:evenHBand="0" w:firstRowFirstColumn="0" w:firstRowLastColumn="0" w:lastRowFirstColumn="0" w:lastRowLastColumn="0"/>
            </w:pPr>
            <w:bookmarkStart w:id="54" w:name="OLE_LINK13"/>
            <w:bookmarkStart w:id="55" w:name="OLE_LINK14"/>
            <w:r w:rsidRPr="00AD0DF3">
              <w:t>Configuración de la Base de Datos</w:t>
            </w:r>
            <w:bookmarkEnd w:id="54"/>
            <w:bookmarkEnd w:id="55"/>
          </w:p>
        </w:tc>
      </w:tr>
      <w:tr w:rsidR="00AD0DF3" w14:paraId="316F70F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94D1E85" w14:textId="77777777" w:rsidR="00AD0DF3" w:rsidRDefault="00AD0DF3" w:rsidP="007813F4">
            <w:r>
              <w:t>Código</w:t>
            </w:r>
          </w:p>
        </w:tc>
        <w:tc>
          <w:tcPr>
            <w:tcW w:w="7747"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4C7D5C" w14:textId="77777777" w:rsidR="00AD0DF3" w:rsidRDefault="00AD0DF3" w:rsidP="007813F4">
            <w:r>
              <w:t>Descripción</w:t>
            </w:r>
          </w:p>
        </w:tc>
        <w:tc>
          <w:tcPr>
            <w:tcW w:w="7747"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A2DECD" w14:textId="77777777" w:rsidR="00AD0DF3" w:rsidRDefault="00AD0DF3" w:rsidP="007813F4">
            <w:r>
              <w:t>Entradas</w:t>
            </w:r>
          </w:p>
        </w:tc>
        <w:tc>
          <w:tcPr>
            <w:tcW w:w="7747"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7B06E2">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787D2BF" w14:textId="77777777" w:rsidR="00AD0DF3" w:rsidRDefault="00AD0DF3" w:rsidP="007813F4">
            <w:r>
              <w:t>Salidas</w:t>
            </w:r>
          </w:p>
        </w:tc>
        <w:tc>
          <w:tcPr>
            <w:tcW w:w="7747"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7B06E2">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81BDD2" w14:textId="77777777" w:rsidR="00AD0DF3" w:rsidRDefault="00AD0DF3" w:rsidP="007813F4">
            <w:r>
              <w:t>Actividades</w:t>
            </w:r>
          </w:p>
        </w:tc>
        <w:tc>
          <w:tcPr>
            <w:tcW w:w="7747"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bookmarkEnd w:id="52"/>
      <w:bookmarkEnd w:id="53"/>
    </w:tbl>
    <w:p w14:paraId="4E111E78" w14:textId="6C48DB39" w:rsidR="00C15A35" w:rsidRDefault="00C15A35" w:rsidP="007B06E2">
      <w:pPr>
        <w:pStyle w:val="Descripcin"/>
      </w:pPr>
    </w:p>
    <w:p w14:paraId="34F89A8D" w14:textId="3550866D" w:rsidR="009A75D1" w:rsidRDefault="009A75D1" w:rsidP="0011022B">
      <w:pPr>
        <w:pStyle w:val="Ttulo4"/>
      </w:pPr>
      <w:r>
        <w:t>Desarrollo de API para conexión con BBDD</w:t>
      </w:r>
    </w:p>
    <w:p w14:paraId="10635FAF" w14:textId="77777777" w:rsidR="0011022B" w:rsidRPr="0011022B" w:rsidRDefault="0011022B" w:rsidP="0011022B"/>
    <w:p w14:paraId="7B17AB12" w14:textId="2090C535" w:rsidR="0011022B" w:rsidRDefault="0011022B" w:rsidP="0011022B">
      <w:pPr>
        <w:pStyle w:val="Descripcin"/>
        <w:keepNext/>
        <w:jc w:val="center"/>
      </w:pPr>
      <w:bookmarkStart w:id="56" w:name="_Toc165222526"/>
      <w:r>
        <w:t xml:space="preserve">Tabla </w:t>
      </w:r>
      <w:r>
        <w:fldChar w:fldCharType="begin"/>
      </w:r>
      <w:r>
        <w:instrText xml:space="preserve"> SEQ Tabla \* ARABIC </w:instrText>
      </w:r>
      <w:r>
        <w:fldChar w:fldCharType="separate"/>
      </w:r>
      <w:r w:rsidR="00895231">
        <w:rPr>
          <w:noProof/>
        </w:rPr>
        <w:t>6</w:t>
      </w:r>
      <w:r>
        <w:fldChar w:fldCharType="end"/>
      </w:r>
      <w:r>
        <w:t xml:space="preserve">: </w:t>
      </w:r>
      <w:r w:rsidRPr="00694420">
        <w:t>Desarrollo de API. Elaboración Propia</w:t>
      </w:r>
      <w:bookmarkEnd w:id="5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2D0A19" w14:paraId="3F6570B6" w14:textId="77777777" w:rsidTr="0011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6C735B" w14:textId="77777777" w:rsidR="002D0A19" w:rsidRDefault="002D0A19" w:rsidP="007813F4">
            <w:bookmarkStart w:id="57" w:name="OLE_LINK39"/>
            <w:bookmarkStart w:id="58" w:name="OLE_LINK40"/>
            <w:r>
              <w:t>Nombre</w:t>
            </w:r>
          </w:p>
        </w:tc>
        <w:tc>
          <w:tcPr>
            <w:tcW w:w="7747" w:type="dxa"/>
          </w:tcPr>
          <w:p w14:paraId="39925F79" w14:textId="65C39AF1" w:rsidR="002D0A19" w:rsidRDefault="002D0A19" w:rsidP="007813F4">
            <w:pPr>
              <w:cnfStyle w:val="100000000000" w:firstRow="1" w:lastRow="0" w:firstColumn="0" w:lastColumn="0" w:oddVBand="0" w:evenVBand="0" w:oddHBand="0" w:evenHBand="0" w:firstRowFirstColumn="0" w:firstRowLastColumn="0" w:lastRowFirstColumn="0" w:lastRowLastColumn="0"/>
            </w:pPr>
            <w:bookmarkStart w:id="59" w:name="OLE_LINK22"/>
            <w:bookmarkStart w:id="60" w:name="OLE_LINK23"/>
            <w:r>
              <w:t xml:space="preserve">Desarrollo de API para conexión con </w:t>
            </w:r>
            <w:bookmarkStart w:id="61" w:name="OLE_LINK37"/>
            <w:bookmarkStart w:id="62" w:name="OLE_LINK38"/>
            <w:r>
              <w:t>BBDD</w:t>
            </w:r>
            <w:bookmarkEnd w:id="59"/>
            <w:bookmarkEnd w:id="60"/>
            <w:bookmarkEnd w:id="61"/>
            <w:bookmarkEnd w:id="62"/>
          </w:p>
        </w:tc>
      </w:tr>
      <w:tr w:rsidR="002D0A19" w14:paraId="04512F78"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1A1C218" w14:textId="77777777" w:rsidR="002D0A19" w:rsidRDefault="002D0A19" w:rsidP="007813F4">
            <w:r>
              <w:t>Código</w:t>
            </w:r>
          </w:p>
        </w:tc>
        <w:tc>
          <w:tcPr>
            <w:tcW w:w="7747"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3" w:name="OLE_LINK49"/>
            <w:bookmarkStart w:id="64" w:name="OLE_LINK50"/>
            <w:r w:rsidRPr="0087302E">
              <w:rPr>
                <w:b/>
                <w:bCs/>
              </w:rPr>
              <w:t>PT</w:t>
            </w:r>
            <w:r>
              <w:rPr>
                <w:b/>
                <w:bCs/>
              </w:rPr>
              <w:t>03.3-BCK</w:t>
            </w:r>
            <w:bookmarkEnd w:id="63"/>
            <w:bookmarkEnd w:id="64"/>
          </w:p>
        </w:tc>
      </w:tr>
      <w:tr w:rsidR="002D0A19" w14:paraId="60810D21"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96BDE0" w14:textId="77777777" w:rsidR="002D0A19" w:rsidRDefault="002D0A19" w:rsidP="007813F4">
            <w:r>
              <w:t>Descripción</w:t>
            </w:r>
          </w:p>
        </w:tc>
        <w:tc>
          <w:tcPr>
            <w:tcW w:w="7747"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1E18A99" w14:textId="77777777" w:rsidR="002D0A19" w:rsidRDefault="002D0A19" w:rsidP="007813F4">
            <w:r>
              <w:t>Entradas</w:t>
            </w:r>
          </w:p>
        </w:tc>
        <w:tc>
          <w:tcPr>
            <w:tcW w:w="7747"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11022B">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8C3D331" w14:textId="77777777" w:rsidR="002D0A19" w:rsidRDefault="002D0A19" w:rsidP="007813F4">
            <w:r>
              <w:t>Salidas</w:t>
            </w:r>
          </w:p>
        </w:tc>
        <w:tc>
          <w:tcPr>
            <w:tcW w:w="7747"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11022B">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2974C2F" w14:textId="77777777" w:rsidR="002D0A19" w:rsidRDefault="002D0A19" w:rsidP="007813F4">
            <w:r>
              <w:t>Actividades</w:t>
            </w:r>
          </w:p>
        </w:tc>
        <w:tc>
          <w:tcPr>
            <w:tcW w:w="7747"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bookmarkEnd w:id="57"/>
      <w:bookmarkEnd w:id="58"/>
    </w:tbl>
    <w:p w14:paraId="1E6023A3" w14:textId="12A5B501" w:rsidR="002D0A19" w:rsidRDefault="002D0A19" w:rsidP="0011022B">
      <w:pPr>
        <w:pStyle w:val="Descripcin"/>
      </w:pPr>
    </w:p>
    <w:p w14:paraId="3024B72A" w14:textId="3E1B842B" w:rsidR="003D1AD5" w:rsidRDefault="003D1AD5" w:rsidP="00860305">
      <w:pPr>
        <w:pStyle w:val="Ttulo3"/>
      </w:pPr>
      <w:bookmarkStart w:id="65" w:name="_Toc165543492"/>
      <w:r>
        <w:t xml:space="preserve">PT4 </w:t>
      </w:r>
      <w:r w:rsidR="00850AE5">
        <w:t>–</w:t>
      </w:r>
      <w:r>
        <w:t xml:space="preserve"> </w:t>
      </w:r>
      <w:r w:rsidR="002523DF">
        <w:t>Desarrollo del Frontend</w:t>
      </w:r>
      <w:bookmarkEnd w:id="65"/>
    </w:p>
    <w:p w14:paraId="02F6316C" w14:textId="50678175" w:rsidR="00C0216D" w:rsidRPr="00C0216D" w:rsidRDefault="00C0216D" w:rsidP="00C0216D">
      <w:r w:rsidRPr="00C0216D">
        <w:t xml:space="preserve">Esta fase del proyecto se centra en el desarrollo del frontend y la creación de las interfaces de usuario, constituyendo la cara visible de nuestra aplicación. </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p w14:paraId="7CE7096C" w14:textId="4FE51DFC" w:rsidR="0011022B" w:rsidRDefault="0011022B" w:rsidP="0011022B">
      <w:pPr>
        <w:pStyle w:val="Descripcin"/>
        <w:keepNext/>
        <w:jc w:val="center"/>
      </w:pPr>
      <w:bookmarkStart w:id="66" w:name="_Toc165222527"/>
      <w:r>
        <w:t xml:space="preserve">Tabla </w:t>
      </w:r>
      <w:r>
        <w:fldChar w:fldCharType="begin"/>
      </w:r>
      <w:r>
        <w:instrText xml:space="preserve"> SEQ Tabla \* ARABIC </w:instrText>
      </w:r>
      <w:r>
        <w:fldChar w:fldCharType="separate"/>
      </w:r>
      <w:r w:rsidR="00895231">
        <w:rPr>
          <w:noProof/>
        </w:rPr>
        <w:t>7</w:t>
      </w:r>
      <w:r>
        <w:fldChar w:fldCharType="end"/>
      </w:r>
      <w:r>
        <w:t xml:space="preserve">: </w:t>
      </w:r>
      <w:r w:rsidRPr="007D7505">
        <w:t>Implementación de la Estructura Base Frontend. Elaboración Propia</w:t>
      </w:r>
      <w:bookmarkEnd w:id="66"/>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842076" w14:paraId="3FCE0B5F" w14:textId="77777777" w:rsidTr="0011022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9873878" w14:textId="77777777" w:rsidR="00842076" w:rsidRDefault="00842076" w:rsidP="007813F4">
            <w:bookmarkStart w:id="67" w:name="OLE_LINK41"/>
            <w:bookmarkStart w:id="68" w:name="OLE_LINK42"/>
            <w:r>
              <w:t>Nombre</w:t>
            </w:r>
          </w:p>
        </w:tc>
        <w:tc>
          <w:tcPr>
            <w:tcW w:w="7747" w:type="dxa"/>
          </w:tcPr>
          <w:p w14:paraId="438E292A" w14:textId="18E899C5" w:rsidR="00842076" w:rsidRDefault="00842076" w:rsidP="007813F4">
            <w:pPr>
              <w:cnfStyle w:val="100000000000" w:firstRow="1" w:lastRow="0" w:firstColumn="0" w:lastColumn="0" w:oddVBand="0" w:evenVBand="0" w:oddHBand="0" w:evenHBand="0" w:firstRowFirstColumn="0" w:firstRowLastColumn="0" w:lastRowFirstColumn="0" w:lastRowLastColumn="0"/>
            </w:pPr>
            <w:bookmarkStart w:id="69" w:name="OLE_LINK71"/>
            <w:bookmarkStart w:id="70" w:name="OLE_LINK72"/>
            <w:r w:rsidRPr="00842076">
              <w:t>Estructura Base del Frontend</w:t>
            </w:r>
            <w:bookmarkEnd w:id="69"/>
            <w:bookmarkEnd w:id="70"/>
          </w:p>
        </w:tc>
      </w:tr>
      <w:tr w:rsidR="00842076" w14:paraId="43C34989"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E97108E" w14:textId="77777777" w:rsidR="00842076" w:rsidRDefault="00842076" w:rsidP="007813F4">
            <w:r>
              <w:t>Código</w:t>
            </w:r>
          </w:p>
        </w:tc>
        <w:tc>
          <w:tcPr>
            <w:tcW w:w="7747"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E8E962" w14:textId="77777777" w:rsidR="00842076" w:rsidRDefault="00842076" w:rsidP="007813F4">
            <w:r>
              <w:t>Descripción</w:t>
            </w:r>
          </w:p>
        </w:tc>
        <w:tc>
          <w:tcPr>
            <w:tcW w:w="7747"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11022B">
        <w:trPr>
          <w:cantSplit/>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47F3427" w14:textId="77777777" w:rsidR="00842076" w:rsidRDefault="00842076" w:rsidP="007813F4">
            <w:r>
              <w:t>Entradas</w:t>
            </w:r>
          </w:p>
        </w:tc>
        <w:tc>
          <w:tcPr>
            <w:tcW w:w="7747"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11022B">
        <w:trPr>
          <w:cantSplit/>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3FC1333" w14:textId="77777777" w:rsidR="00842076" w:rsidRDefault="00842076" w:rsidP="007813F4">
            <w:r>
              <w:lastRenderedPageBreak/>
              <w:t>Salidas</w:t>
            </w:r>
          </w:p>
        </w:tc>
        <w:tc>
          <w:tcPr>
            <w:tcW w:w="7747"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11022B">
        <w:trPr>
          <w:cantSplit/>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71BD220" w14:textId="77777777" w:rsidR="00842076" w:rsidRDefault="00842076" w:rsidP="007813F4">
            <w:r>
              <w:t>Actividades</w:t>
            </w:r>
          </w:p>
        </w:tc>
        <w:tc>
          <w:tcPr>
            <w:tcW w:w="7747"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bookmarkEnd w:id="67"/>
      <w:bookmarkEnd w:id="68"/>
    </w:tbl>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p w14:paraId="40C06485" w14:textId="0C6A87E1" w:rsidR="00EE7141" w:rsidRDefault="00EE7141" w:rsidP="00EE7141">
      <w:pPr>
        <w:pStyle w:val="Descripcin"/>
        <w:keepNext/>
        <w:jc w:val="center"/>
      </w:pPr>
      <w:bookmarkStart w:id="71" w:name="_Toc165222528"/>
      <w:r>
        <w:t xml:space="preserve">Tabla </w:t>
      </w:r>
      <w:r>
        <w:fldChar w:fldCharType="begin"/>
      </w:r>
      <w:r>
        <w:instrText xml:space="preserve"> SEQ Tabla \* ARABIC </w:instrText>
      </w:r>
      <w:r>
        <w:fldChar w:fldCharType="separate"/>
      </w:r>
      <w:r w:rsidR="00895231">
        <w:rPr>
          <w:noProof/>
        </w:rPr>
        <w:t>8</w:t>
      </w:r>
      <w:r>
        <w:fldChar w:fldCharType="end"/>
      </w:r>
      <w:r>
        <w:t xml:space="preserve">: </w:t>
      </w:r>
      <w:r w:rsidRPr="00165EDB">
        <w:t>Desarrollo de Pantallas y Navegación. Elaboración Propia</w:t>
      </w:r>
      <w:bookmarkEnd w:id="71"/>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F77744" w14:paraId="0AB97383"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2AC178BE" w14:textId="77777777" w:rsidR="00F77744" w:rsidRDefault="00F77744" w:rsidP="007813F4">
            <w:bookmarkStart w:id="72" w:name="OLE_LINK45"/>
            <w:bookmarkStart w:id="73" w:name="OLE_LINK46"/>
            <w:r>
              <w:t>Nombre</w:t>
            </w:r>
          </w:p>
        </w:tc>
        <w:tc>
          <w:tcPr>
            <w:tcW w:w="7747" w:type="dxa"/>
          </w:tcPr>
          <w:p w14:paraId="5B41E9F6" w14:textId="2C6FD97E" w:rsidR="00F77744" w:rsidRDefault="00DB3959" w:rsidP="007813F4">
            <w:pPr>
              <w:cnfStyle w:val="100000000000" w:firstRow="1" w:lastRow="0" w:firstColumn="0" w:lastColumn="0" w:oddVBand="0" w:evenVBand="0" w:oddHBand="0" w:evenHBand="0" w:firstRowFirstColumn="0" w:firstRowLastColumn="0" w:lastRowFirstColumn="0" w:lastRowLastColumn="0"/>
            </w:pPr>
            <w:bookmarkStart w:id="74" w:name="OLE_LINK75"/>
            <w:bookmarkStart w:id="75" w:name="OLE_LINK76"/>
            <w:r w:rsidRPr="00DB3959">
              <w:t>Pantallas y Flujo de Navegación</w:t>
            </w:r>
            <w:bookmarkEnd w:id="74"/>
            <w:bookmarkEnd w:id="75"/>
          </w:p>
        </w:tc>
      </w:tr>
      <w:tr w:rsidR="00F77744" w14:paraId="5939DFB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079126B6" w14:textId="77777777" w:rsidR="00F77744" w:rsidRDefault="00F77744" w:rsidP="007813F4">
            <w:r>
              <w:t>Código</w:t>
            </w:r>
          </w:p>
        </w:tc>
        <w:tc>
          <w:tcPr>
            <w:tcW w:w="7747"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76" w:name="OLE_LINK51"/>
            <w:bookmarkStart w:id="77" w:name="OLE_LINK52"/>
            <w:r w:rsidRPr="0087302E">
              <w:rPr>
                <w:b/>
                <w:bCs/>
              </w:rPr>
              <w:t>PT</w:t>
            </w:r>
            <w:r>
              <w:rPr>
                <w:b/>
                <w:bCs/>
              </w:rPr>
              <w:t>0</w:t>
            </w:r>
            <w:r w:rsidR="00DB3959">
              <w:rPr>
                <w:b/>
                <w:bCs/>
              </w:rPr>
              <w:t>4</w:t>
            </w:r>
            <w:r>
              <w:rPr>
                <w:b/>
                <w:bCs/>
              </w:rPr>
              <w:t>.</w:t>
            </w:r>
            <w:r w:rsidR="00DB3959">
              <w:rPr>
                <w:b/>
                <w:bCs/>
              </w:rPr>
              <w:t>2</w:t>
            </w:r>
            <w:r>
              <w:rPr>
                <w:b/>
                <w:bCs/>
              </w:rPr>
              <w:t>-FRNT</w:t>
            </w:r>
            <w:bookmarkEnd w:id="76"/>
            <w:bookmarkEnd w:id="77"/>
          </w:p>
        </w:tc>
      </w:tr>
      <w:tr w:rsidR="00F77744" w14:paraId="7C968974"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C478CBA" w14:textId="77777777" w:rsidR="00F77744" w:rsidRDefault="00F77744" w:rsidP="007813F4">
            <w:r>
              <w:t>Descripción</w:t>
            </w:r>
          </w:p>
        </w:tc>
        <w:tc>
          <w:tcPr>
            <w:tcW w:w="7747"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6242BD7" w14:textId="77777777" w:rsidR="00F77744" w:rsidRDefault="00F77744" w:rsidP="007813F4">
            <w:r>
              <w:t>Entradas</w:t>
            </w:r>
          </w:p>
        </w:tc>
        <w:tc>
          <w:tcPr>
            <w:tcW w:w="7747" w:type="dxa"/>
          </w:tcPr>
          <w:p w14:paraId="746F1A46" w14:textId="307415AD"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00DA384C">
              <w:rPr>
                <w:b/>
                <w:bCs/>
              </w:rPr>
              <w:t>PT02-DUI</w:t>
            </w:r>
          </w:p>
        </w:tc>
      </w:tr>
      <w:tr w:rsidR="00F77744" w14:paraId="4D19275E"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7AB9FF5" w14:textId="77777777" w:rsidR="00F77744" w:rsidRDefault="00F77744" w:rsidP="007813F4">
            <w:r>
              <w:t>Salidas</w:t>
            </w:r>
          </w:p>
        </w:tc>
        <w:tc>
          <w:tcPr>
            <w:tcW w:w="7747"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590822EE" w14:textId="77777777" w:rsidR="00F77744" w:rsidRDefault="00F77744" w:rsidP="007813F4">
            <w:r>
              <w:t>Actividades</w:t>
            </w:r>
          </w:p>
        </w:tc>
        <w:tc>
          <w:tcPr>
            <w:tcW w:w="7747"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bookmarkEnd w:id="72"/>
      <w:bookmarkEnd w:id="73"/>
    </w:tbl>
    <w:p w14:paraId="7EA0E67A" w14:textId="77777777" w:rsidR="002523DF" w:rsidRDefault="002523DF" w:rsidP="00F8554E"/>
    <w:p w14:paraId="3800B17C" w14:textId="5FBB933E" w:rsidR="00F8554E" w:rsidRPr="00F8554E" w:rsidRDefault="00C7511F" w:rsidP="00C7511F">
      <w:pPr>
        <w:pStyle w:val="Ttulo3"/>
      </w:pPr>
      <w:bookmarkStart w:id="78" w:name="_Toc165543493"/>
      <w:r>
        <w:t xml:space="preserve">PT5 </w:t>
      </w:r>
      <w:r w:rsidR="00850AE5">
        <w:t>–</w:t>
      </w:r>
      <w:r>
        <w:t xml:space="preserve"> </w:t>
      </w:r>
      <w:r w:rsidRPr="003E5AB2">
        <w:t>Integración de UI con Backend</w:t>
      </w:r>
      <w:bookmarkEnd w:id="78"/>
    </w:p>
    <w:p w14:paraId="7D3F5A81" w14:textId="76CDC78D" w:rsidR="00EE7141" w:rsidRDefault="00EE7141" w:rsidP="00EE7141">
      <w:pPr>
        <w:pStyle w:val="Descripcin"/>
        <w:keepNext/>
        <w:jc w:val="center"/>
      </w:pPr>
      <w:bookmarkStart w:id="79" w:name="_Toc165222529"/>
      <w:r>
        <w:t xml:space="preserve">Tabla </w:t>
      </w:r>
      <w:r>
        <w:fldChar w:fldCharType="begin"/>
      </w:r>
      <w:r>
        <w:instrText xml:space="preserve"> SEQ Tabla \* ARABIC </w:instrText>
      </w:r>
      <w:r>
        <w:fldChar w:fldCharType="separate"/>
      </w:r>
      <w:r w:rsidR="00895231">
        <w:rPr>
          <w:noProof/>
        </w:rPr>
        <w:t>9</w:t>
      </w:r>
      <w:r>
        <w:fldChar w:fldCharType="end"/>
      </w:r>
      <w:r>
        <w:t xml:space="preserve">: </w:t>
      </w:r>
      <w:r w:rsidRPr="00EE29A5">
        <w:t>Integración IU con el Backend. Elaboración Propia</w:t>
      </w:r>
      <w:bookmarkEnd w:id="79"/>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3E5AB2" w14:paraId="2BF6D855"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76E05DB0" w14:textId="77777777" w:rsidR="003E5AB2" w:rsidRDefault="003E5AB2" w:rsidP="007813F4">
            <w:bookmarkStart w:id="80" w:name="OLE_LINK53"/>
            <w:bookmarkStart w:id="81" w:name="OLE_LINK54"/>
            <w:r>
              <w:t>Nombre</w:t>
            </w:r>
          </w:p>
        </w:tc>
        <w:tc>
          <w:tcPr>
            <w:tcW w:w="7747" w:type="dxa"/>
          </w:tcPr>
          <w:p w14:paraId="18771895" w14:textId="073DD2D6" w:rsidR="003E5AB2" w:rsidRDefault="003E5AB2" w:rsidP="007813F4">
            <w:pPr>
              <w:cnfStyle w:val="100000000000" w:firstRow="1" w:lastRow="0" w:firstColumn="0" w:lastColumn="0" w:oddVBand="0" w:evenVBand="0" w:oddHBand="0" w:evenHBand="0" w:firstRowFirstColumn="0" w:firstRowLastColumn="0" w:lastRowFirstColumn="0" w:lastRowLastColumn="0"/>
            </w:pPr>
            <w:bookmarkStart w:id="82" w:name="OLE_LINK77"/>
            <w:bookmarkStart w:id="83" w:name="OLE_LINK78"/>
            <w:r w:rsidRPr="003E5AB2">
              <w:t>Integración de UI con Backend</w:t>
            </w:r>
            <w:bookmarkEnd w:id="82"/>
            <w:bookmarkEnd w:id="83"/>
          </w:p>
        </w:tc>
      </w:tr>
      <w:tr w:rsidR="003E5AB2" w14:paraId="68D0748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7D6044E" w14:textId="77777777" w:rsidR="003E5AB2" w:rsidRDefault="003E5AB2" w:rsidP="007813F4">
            <w:r>
              <w:t>Código</w:t>
            </w:r>
          </w:p>
        </w:tc>
        <w:tc>
          <w:tcPr>
            <w:tcW w:w="7747"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5"/>
            <w:bookmarkStart w:id="85" w:name="OLE_LINK56"/>
            <w:bookmarkStart w:id="86" w:name="OLE_LINK57"/>
            <w:r w:rsidRPr="0087302E">
              <w:rPr>
                <w:b/>
                <w:bCs/>
              </w:rPr>
              <w:t>PT</w:t>
            </w:r>
            <w:r>
              <w:rPr>
                <w:b/>
                <w:bCs/>
              </w:rPr>
              <w:t>0</w:t>
            </w:r>
            <w:r w:rsidR="004C4E59">
              <w:rPr>
                <w:b/>
                <w:bCs/>
              </w:rPr>
              <w:t>5</w:t>
            </w:r>
            <w:r>
              <w:rPr>
                <w:b/>
                <w:bCs/>
              </w:rPr>
              <w:t>-</w:t>
            </w:r>
            <w:bookmarkEnd w:id="84"/>
            <w:bookmarkEnd w:id="85"/>
            <w:bookmarkEnd w:id="86"/>
            <w:r w:rsidR="004C4E59">
              <w:rPr>
                <w:b/>
                <w:bCs/>
              </w:rPr>
              <w:t>INT</w:t>
            </w:r>
          </w:p>
        </w:tc>
      </w:tr>
      <w:tr w:rsidR="003E5AB2" w14:paraId="2AE0615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013B903" w14:textId="77777777" w:rsidR="003E5AB2" w:rsidRDefault="003E5AB2" w:rsidP="007813F4">
            <w:r>
              <w:t>Descripción</w:t>
            </w:r>
          </w:p>
        </w:tc>
        <w:tc>
          <w:tcPr>
            <w:tcW w:w="7747"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D03A2BE" w14:textId="77777777" w:rsidR="003E5AB2" w:rsidRDefault="003E5AB2" w:rsidP="007813F4">
            <w:r>
              <w:t>Entradas</w:t>
            </w:r>
          </w:p>
        </w:tc>
        <w:tc>
          <w:tcPr>
            <w:tcW w:w="7747"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87" w:name="OLE_LINK47"/>
            <w:bookmarkStart w:id="88" w:name="OLE_LINK48"/>
            <w:r>
              <w:t xml:space="preserve">endpoints </w:t>
            </w:r>
            <w:bookmarkEnd w:id="87"/>
            <w:bookmarkEnd w:id="88"/>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F39E4F" w14:textId="77777777" w:rsidR="003E5AB2" w:rsidRDefault="003E5AB2" w:rsidP="007813F4">
            <w:r>
              <w:t>Salidas</w:t>
            </w:r>
          </w:p>
        </w:tc>
        <w:tc>
          <w:tcPr>
            <w:tcW w:w="7747"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665F476"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r w:rsidR="00C27DCA">
              <w:t>.</w:t>
            </w:r>
          </w:p>
        </w:tc>
      </w:tr>
      <w:tr w:rsidR="003E5AB2" w14:paraId="0E89C909"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916F0F1" w14:textId="77777777" w:rsidR="003E5AB2" w:rsidRDefault="003E5AB2" w:rsidP="007813F4">
            <w:r>
              <w:t>Actividades</w:t>
            </w:r>
          </w:p>
        </w:tc>
        <w:tc>
          <w:tcPr>
            <w:tcW w:w="7747" w:type="dxa"/>
          </w:tcPr>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19605F2A" w14:textId="77777777" w:rsidR="008E470B"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p w14:paraId="6CAA8DD1" w14:textId="1A6C7362" w:rsidR="00C27DCA"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Establecer conexión a la API desde el exterior.</w:t>
            </w:r>
          </w:p>
          <w:p w14:paraId="3E925313" w14:textId="6E6FE9B7" w:rsidR="00C27DCA" w:rsidRPr="001B2D24" w:rsidRDefault="00C27DCA" w:rsidP="00C27DCA">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Gestión de contenedores Docker.</w:t>
            </w:r>
          </w:p>
        </w:tc>
      </w:tr>
    </w:tbl>
    <w:p w14:paraId="1E8DB92E" w14:textId="10E62275" w:rsidR="008E470B" w:rsidRDefault="00D805D5" w:rsidP="00D805D5">
      <w:pPr>
        <w:pStyle w:val="Ttulo3"/>
      </w:pPr>
      <w:bookmarkStart w:id="89" w:name="_Toc165543494"/>
      <w:bookmarkEnd w:id="80"/>
      <w:bookmarkEnd w:id="81"/>
      <w:r w:rsidRPr="00D805D5">
        <w:lastRenderedPageBreak/>
        <w:t>PT</w:t>
      </w:r>
      <w:r w:rsidR="00C7511F">
        <w:t>6</w:t>
      </w:r>
      <w:r w:rsidRPr="00D805D5">
        <w:t xml:space="preserve"> </w:t>
      </w:r>
      <w:r w:rsidR="00850AE5">
        <w:t>–</w:t>
      </w:r>
      <w:r w:rsidRPr="00D805D5">
        <w:t xml:space="preserve"> Pruebas y Calidad</w:t>
      </w:r>
      <w:bookmarkEnd w:id="89"/>
    </w:p>
    <w:p w14:paraId="77AD1FCD" w14:textId="69A7EBE9"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w:t>
      </w:r>
      <w:r w:rsidR="0098512D" w:rsidRPr="0087302E">
        <w:rPr>
          <w:b/>
          <w:bCs/>
        </w:rPr>
        <w:t>PT</w:t>
      </w:r>
      <w:r w:rsidR="0098512D">
        <w:rPr>
          <w:b/>
          <w:bCs/>
        </w:rPr>
        <w:t>05-INT</w:t>
      </w:r>
      <w:r w:rsidR="0098512D" w:rsidRPr="005E5443">
        <w:t xml:space="preserve"> </w:t>
      </w:r>
      <w:r w:rsidRPr="005E5443">
        <w:t xml:space="preserve">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p w14:paraId="1B5A57E2" w14:textId="13DE0276" w:rsidR="00EE7141" w:rsidRDefault="00EE7141" w:rsidP="00EE7141">
      <w:pPr>
        <w:pStyle w:val="Descripcin"/>
        <w:keepNext/>
        <w:jc w:val="center"/>
      </w:pPr>
      <w:bookmarkStart w:id="90" w:name="_Toc165222530"/>
      <w:r>
        <w:t xml:space="preserve">Tabla </w:t>
      </w:r>
      <w:r>
        <w:fldChar w:fldCharType="begin"/>
      </w:r>
      <w:r>
        <w:instrText xml:space="preserve"> SEQ Tabla \* ARABIC </w:instrText>
      </w:r>
      <w:r>
        <w:fldChar w:fldCharType="separate"/>
      </w:r>
      <w:r w:rsidR="00895231">
        <w:rPr>
          <w:noProof/>
        </w:rPr>
        <w:t>10</w:t>
      </w:r>
      <w:r>
        <w:fldChar w:fldCharType="end"/>
      </w:r>
      <w:r>
        <w:t xml:space="preserve">: </w:t>
      </w:r>
      <w:r w:rsidRPr="00202875">
        <w:t>Pruebas y Calidad. Elaboración Propia</w:t>
      </w:r>
      <w:bookmarkEnd w:id="90"/>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D805D5" w14:paraId="1ECE8BD4" w14:textId="77777777" w:rsidTr="00EE71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42B36AEF" w14:textId="77777777" w:rsidR="00D805D5" w:rsidRDefault="00D805D5" w:rsidP="007813F4">
            <w:bookmarkStart w:id="91" w:name="OLE_LINK58"/>
            <w:bookmarkStart w:id="92" w:name="OLE_LINK59"/>
            <w:r>
              <w:t>Nombre</w:t>
            </w:r>
          </w:p>
        </w:tc>
        <w:tc>
          <w:tcPr>
            <w:tcW w:w="7747" w:type="dxa"/>
          </w:tcPr>
          <w:p w14:paraId="781A2A1D" w14:textId="18A92ED8" w:rsidR="00D805D5" w:rsidRDefault="00D805D5" w:rsidP="007813F4">
            <w:pPr>
              <w:cnfStyle w:val="100000000000" w:firstRow="1"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4D71011" w14:textId="77777777" w:rsidR="00D805D5" w:rsidRDefault="00D805D5" w:rsidP="007813F4">
            <w:r>
              <w:t>Código</w:t>
            </w:r>
          </w:p>
        </w:tc>
        <w:tc>
          <w:tcPr>
            <w:tcW w:w="7747"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E5B43A5" w14:textId="77777777" w:rsidR="00D805D5" w:rsidRDefault="00D805D5" w:rsidP="007813F4">
            <w:r>
              <w:t>Descripción</w:t>
            </w:r>
          </w:p>
        </w:tc>
        <w:tc>
          <w:tcPr>
            <w:tcW w:w="7747"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7040167D" w14:textId="77777777" w:rsidR="00D805D5" w:rsidRDefault="00D805D5" w:rsidP="007813F4">
            <w:r>
              <w:t>Entradas</w:t>
            </w:r>
          </w:p>
        </w:tc>
        <w:tc>
          <w:tcPr>
            <w:tcW w:w="7747"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6605F5D2" w14:textId="77777777" w:rsidR="00D805D5" w:rsidRDefault="00D805D5" w:rsidP="007813F4">
            <w:r>
              <w:t>Salidas</w:t>
            </w:r>
          </w:p>
        </w:tc>
        <w:tc>
          <w:tcPr>
            <w:tcW w:w="7747"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EE7141">
        <w:trPr>
          <w:trHeight w:val="355"/>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3520D4BD" w14:textId="77777777" w:rsidR="00D805D5" w:rsidRDefault="00D805D5" w:rsidP="007813F4">
            <w:r>
              <w:t>Actividades</w:t>
            </w:r>
          </w:p>
        </w:tc>
        <w:tc>
          <w:tcPr>
            <w:tcW w:w="7747"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2864FCC7" w14:textId="7C1C4B74" w:rsidR="00766DD1" w:rsidRDefault="00E75DC7" w:rsidP="00766DD1">
      <w:pPr>
        <w:pStyle w:val="Ttulo3"/>
      </w:pPr>
      <w:bookmarkStart w:id="93" w:name="_Toc165543495"/>
      <w:bookmarkEnd w:id="91"/>
      <w:bookmarkEnd w:id="92"/>
      <w:r>
        <w:t>PT</w:t>
      </w:r>
      <w:r w:rsidR="00C7511F">
        <w:t>7</w:t>
      </w:r>
      <w:r>
        <w:t xml:space="preserve"> </w:t>
      </w:r>
      <w:r w:rsidR="00850AE5">
        <w:t>–</w:t>
      </w:r>
      <w:r>
        <w:t xml:space="preserve"> </w:t>
      </w:r>
      <w:r w:rsidR="00C24497">
        <w:t xml:space="preserve">Despliegue en Android </w:t>
      </w:r>
      <w:proofErr w:type="gramStart"/>
      <w:r w:rsidR="00C24497">
        <w:t>e</w:t>
      </w:r>
      <w:proofErr w:type="gramEnd"/>
      <w:r w:rsidR="00C24497">
        <w:t xml:space="preserve"> iOS</w:t>
      </w:r>
      <w:bookmarkEnd w:id="93"/>
    </w:p>
    <w:p w14:paraId="687A7924" w14:textId="176CED8A" w:rsidR="008A61DA" w:rsidRPr="008A61DA" w:rsidRDefault="008A61DA" w:rsidP="008A61DA">
      <w:r w:rsidRPr="008A61DA">
        <w:t xml:space="preserve">En este punto, la aplicación completa del paquete </w:t>
      </w:r>
      <w:r w:rsidR="00307540" w:rsidRPr="0087302E">
        <w:rPr>
          <w:b/>
          <w:bCs/>
        </w:rPr>
        <w:t>PT</w:t>
      </w:r>
      <w:r w:rsidR="00307540">
        <w:rPr>
          <w:b/>
          <w:bCs/>
        </w:rPr>
        <w:t>05-INT</w:t>
      </w:r>
      <w:r w:rsidR="00307540" w:rsidRPr="008A61DA">
        <w:t xml:space="preserve"> </w:t>
      </w:r>
      <w:r w:rsidRPr="008A61DA">
        <w:t>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p w14:paraId="7990A7FE" w14:textId="03993E4D" w:rsidR="00EE7141" w:rsidRDefault="00EE7141" w:rsidP="00EE7141">
      <w:pPr>
        <w:pStyle w:val="Descripcin"/>
        <w:keepNext/>
        <w:jc w:val="center"/>
      </w:pPr>
      <w:bookmarkStart w:id="94" w:name="_Toc165222531"/>
      <w:r>
        <w:t xml:space="preserve">Tabla </w:t>
      </w:r>
      <w:r>
        <w:fldChar w:fldCharType="begin"/>
      </w:r>
      <w:r>
        <w:instrText xml:space="preserve"> SEQ Tabla \* ARABIC </w:instrText>
      </w:r>
      <w:r>
        <w:fldChar w:fldCharType="separate"/>
      </w:r>
      <w:r w:rsidR="00895231">
        <w:rPr>
          <w:noProof/>
        </w:rPr>
        <w:t>11</w:t>
      </w:r>
      <w:r>
        <w:fldChar w:fldCharType="end"/>
      </w:r>
      <w:r>
        <w:t xml:space="preserve">: </w:t>
      </w:r>
      <w:r w:rsidRPr="0002497B">
        <w:t>Despliegue. Elaboración Propia</w:t>
      </w:r>
      <w:bookmarkEnd w:id="94"/>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320"/>
        <w:gridCol w:w="7747"/>
      </w:tblGrid>
      <w:tr w:rsidR="00E75DC7" w14:paraId="50EA6C6F" w14:textId="77777777" w:rsidTr="00EE714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right w:val="none" w:sz="0" w:space="0" w:color="auto"/>
            </w:tcBorders>
          </w:tcPr>
          <w:p w14:paraId="052D03DD" w14:textId="77777777" w:rsidR="00E75DC7" w:rsidRDefault="00E75DC7" w:rsidP="007813F4">
            <w:bookmarkStart w:id="95" w:name="OLE_LINK62"/>
            <w:bookmarkStart w:id="96" w:name="OLE_LINK63"/>
            <w:r>
              <w:t>Nombre</w:t>
            </w:r>
          </w:p>
        </w:tc>
        <w:tc>
          <w:tcPr>
            <w:tcW w:w="7747" w:type="dxa"/>
          </w:tcPr>
          <w:p w14:paraId="2AF9EC49" w14:textId="38C06B38" w:rsidR="00E75DC7" w:rsidRDefault="00C24497" w:rsidP="007813F4">
            <w:pPr>
              <w:cnfStyle w:val="100000000000" w:firstRow="1"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4C4EB5D7" w14:textId="77777777" w:rsidR="00E75DC7" w:rsidRDefault="00E75DC7" w:rsidP="007813F4">
            <w:r>
              <w:t>Código</w:t>
            </w:r>
          </w:p>
        </w:tc>
        <w:tc>
          <w:tcPr>
            <w:tcW w:w="7747"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FF7EE23" w14:textId="77777777" w:rsidR="00E75DC7" w:rsidRDefault="00E75DC7" w:rsidP="007813F4">
            <w:r>
              <w:t>Descripción</w:t>
            </w:r>
          </w:p>
        </w:tc>
        <w:tc>
          <w:tcPr>
            <w:tcW w:w="7747"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EE7141">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1E4DBFF" w14:textId="77777777" w:rsidR="00E75DC7" w:rsidRDefault="00E75DC7" w:rsidP="007813F4">
            <w:r>
              <w:t>Entradas</w:t>
            </w:r>
          </w:p>
        </w:tc>
        <w:tc>
          <w:tcPr>
            <w:tcW w:w="7747" w:type="dxa"/>
          </w:tcPr>
          <w:p w14:paraId="732C7962" w14:textId="2728C451"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00DD2A00" w:rsidRPr="0087302E">
              <w:rPr>
                <w:b/>
                <w:bCs/>
              </w:rPr>
              <w:t>PT</w:t>
            </w:r>
            <w:r w:rsidR="00DD2A00">
              <w:rPr>
                <w:b/>
                <w:bCs/>
              </w:rPr>
              <w:t>05-INT</w:t>
            </w:r>
          </w:p>
        </w:tc>
      </w:tr>
      <w:tr w:rsidR="00E75DC7" w14:paraId="29153308" w14:textId="77777777" w:rsidTr="00EE7141">
        <w:trPr>
          <w:trHeight w:val="73"/>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1B575A4B" w14:textId="77777777" w:rsidR="00E75DC7" w:rsidRDefault="00E75DC7" w:rsidP="007813F4">
            <w:r>
              <w:t>Salidas</w:t>
            </w:r>
          </w:p>
        </w:tc>
        <w:tc>
          <w:tcPr>
            <w:tcW w:w="7747"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EE7141">
        <w:trPr>
          <w:trHeight w:val="680"/>
        </w:trPr>
        <w:tc>
          <w:tcPr>
            <w:cnfStyle w:val="001000000000" w:firstRow="0" w:lastRow="0" w:firstColumn="1" w:lastColumn="0" w:oddVBand="0" w:evenVBand="0" w:oddHBand="0" w:evenHBand="0" w:firstRowFirstColumn="0" w:firstRowLastColumn="0" w:lastRowFirstColumn="0" w:lastRowLastColumn="0"/>
            <w:tcW w:w="1320" w:type="dxa"/>
            <w:tcBorders>
              <w:right w:val="none" w:sz="0" w:space="0" w:color="auto"/>
            </w:tcBorders>
          </w:tcPr>
          <w:p w14:paraId="2D5380D4" w14:textId="77777777" w:rsidR="00E75DC7" w:rsidRDefault="00E75DC7" w:rsidP="007813F4">
            <w:r>
              <w:lastRenderedPageBreak/>
              <w:t>Actividades</w:t>
            </w:r>
          </w:p>
        </w:tc>
        <w:tc>
          <w:tcPr>
            <w:tcW w:w="7747"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296A9ED5" w14:textId="27D2343B" w:rsidR="0034723F" w:rsidRDefault="00827D64" w:rsidP="0034723F">
      <w:pPr>
        <w:pStyle w:val="Ttulo2"/>
        <w:rPr>
          <w:noProof w:val="0"/>
        </w:rPr>
      </w:pPr>
      <w:bookmarkStart w:id="97" w:name="_Toc165543496"/>
      <w:bookmarkEnd w:id="95"/>
      <w:bookmarkEnd w:id="96"/>
      <w:r w:rsidRPr="0031552C">
        <w:rPr>
          <w:noProof w:val="0"/>
        </w:rPr>
        <w:t>Plan de Trabajo</w:t>
      </w:r>
      <w:bookmarkEnd w:id="97"/>
    </w:p>
    <w:p w14:paraId="10E17BCD" w14:textId="779ACC00" w:rsidR="00CA35A9" w:rsidRDefault="00CA35A9" w:rsidP="00CA35A9">
      <w:r w:rsidRPr="00CA35A9">
        <w:t>En este apartado se detalla el Diagrama de Gantt que se ha seguido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1263A9CD" w:rsidR="007D081E" w:rsidRDefault="007D081E" w:rsidP="00CA35A9">
      <w:r w:rsidRPr="007D081E">
        <w:t xml:space="preserve">El Diagrama de Gantt </w:t>
      </w:r>
      <w:r w:rsidR="00844268">
        <w:t xml:space="preserve">incluye </w:t>
      </w:r>
      <w:r w:rsidRPr="007D081E">
        <w:t>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422316">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E10BFD">
      <w:pPr>
        <w:jc w:val="left"/>
      </w:pP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25">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3DB98A44" w:rsidR="00F32329" w:rsidRDefault="00B23572" w:rsidP="00B23572">
      <w:pPr>
        <w:pStyle w:val="Descripcin"/>
        <w:jc w:val="center"/>
        <w:sectPr w:rsidR="00F32329" w:rsidSect="00422316">
          <w:pgSz w:w="16840" w:h="11907" w:orient="landscape" w:code="9"/>
          <w:pgMar w:top="1247" w:right="1304" w:bottom="1247" w:left="1304" w:header="720" w:footer="720" w:gutter="454"/>
          <w:cols w:space="720"/>
          <w:docGrid w:linePitch="326"/>
        </w:sectPr>
      </w:pPr>
      <w:bookmarkStart w:id="98" w:name="_Toc165222481"/>
      <w:r>
        <w:t xml:space="preserve">Ilustración </w:t>
      </w:r>
      <w:r>
        <w:fldChar w:fldCharType="begin"/>
      </w:r>
      <w:r>
        <w:instrText xml:space="preserve"> SEQ Ilustración \* ARABIC </w:instrText>
      </w:r>
      <w:r>
        <w:fldChar w:fldCharType="separate"/>
      </w:r>
      <w:r w:rsidR="00895231">
        <w:rPr>
          <w:noProof/>
        </w:rPr>
        <w:t>2</w:t>
      </w:r>
      <w:r>
        <w:fldChar w:fldCharType="end"/>
      </w:r>
      <w:r>
        <w:t>: Diagrama de Gantt. Elaboración Propia</w:t>
      </w:r>
      <w:bookmarkEnd w:id="98"/>
    </w:p>
    <w:p w14:paraId="7DA8EE05" w14:textId="76CD067E" w:rsidR="00914CB0" w:rsidRDefault="00914CB0" w:rsidP="00914CB0">
      <w:pPr>
        <w:pStyle w:val="Ttulo2"/>
        <w:rPr>
          <w:noProof w:val="0"/>
        </w:rPr>
      </w:pPr>
      <w:bookmarkStart w:id="99" w:name="_Toc165543497"/>
      <w:bookmarkStart w:id="100" w:name="OLE_LINK60"/>
      <w:bookmarkStart w:id="101" w:name="OLE_LINK61"/>
      <w:r w:rsidRPr="0031552C">
        <w:rPr>
          <w:noProof w:val="0"/>
        </w:rPr>
        <w:lastRenderedPageBreak/>
        <w:t>Recursos</w:t>
      </w:r>
      <w:bookmarkEnd w:id="99"/>
    </w:p>
    <w:p w14:paraId="6E67760F" w14:textId="77777777" w:rsidR="00702795" w:rsidRDefault="00702795" w:rsidP="00702795">
      <w:pPr>
        <w:pStyle w:val="Ttulo3"/>
      </w:pPr>
      <w:bookmarkStart w:id="102" w:name="_Toc165543498"/>
      <w:r>
        <w:t>Recursos Técnicos</w:t>
      </w:r>
      <w:bookmarkEnd w:id="10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03" w:name="_Toc165543499"/>
      <w:r w:rsidR="007420A1">
        <w:t>Recursos Humanos</w:t>
      </w:r>
      <w:bookmarkEnd w:id="10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04" w:name="_Toc165543500"/>
      <w:bookmarkEnd w:id="100"/>
      <w:bookmarkEnd w:id="101"/>
      <w:r>
        <w:rPr>
          <w:noProof w:val="0"/>
        </w:rPr>
        <w:t>Costes</w:t>
      </w:r>
      <w:bookmarkEnd w:id="104"/>
      <w:r>
        <w:rPr>
          <w:noProof w:val="0"/>
        </w:rPr>
        <w:t xml:space="preserve"> </w:t>
      </w:r>
    </w:p>
    <w:p w14:paraId="6D256B73" w14:textId="559EBC9B" w:rsidR="00A35D63" w:rsidRDefault="00A35D63" w:rsidP="00A35D63">
      <w:pPr>
        <w:rPr>
          <w:i/>
          <w:iCs/>
        </w:rPr>
      </w:pPr>
      <w:r w:rsidRPr="00A35D63">
        <w:t xml:space="preserve">Todos los recursos materiales 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así como el costo del servidor DNS de </w:t>
      </w:r>
      <w:proofErr w:type="spellStart"/>
      <w:r w:rsidRPr="00A35D63">
        <w:t>Cloudflare</w:t>
      </w:r>
      <w:proofErr w:type="spellEnd"/>
      <w:r w:rsidRPr="00A35D63">
        <w:t xml:space="preserve"> para poder acceder al servidor. Estas licencias, requeridas para distribuir la aplicación en las respectivas plataformas iOS y Android, junto con el servicio de DNS, representan los únicos gastos monetarios asociados con el proyecto. Aunque estas licencias y el servicio de DNS son necesarios para alcanzar una audiencia más amplia y asegurar la disponibilidad de la aplicación en los principales mercados de aplicaciones móviles, se ha </w:t>
      </w:r>
      <w:r w:rsidRPr="00A35D63">
        <w:lastRenderedPageBreak/>
        <w:t xml:space="preserve">trabajado diligentemente para optimizar y reducir al mínimo los costos asociados con el desarrollo y despliegue de </w:t>
      </w:r>
      <w:r>
        <w:t>FST</w:t>
      </w:r>
      <w:r w:rsidRPr="00A35D63">
        <w:t>.</w:t>
      </w:r>
    </w:p>
    <w:p w14:paraId="440D0EE6" w14:textId="3C8C99BA" w:rsidR="00793B1E" w:rsidRDefault="00793B1E" w:rsidP="00793B1E">
      <w:pPr>
        <w:pStyle w:val="Descripcin"/>
        <w:keepNext/>
        <w:jc w:val="center"/>
      </w:pPr>
      <w:bookmarkStart w:id="105" w:name="_Toc165222532"/>
      <w:r>
        <w:t xml:space="preserve">Tabla </w:t>
      </w:r>
      <w:r>
        <w:fldChar w:fldCharType="begin"/>
      </w:r>
      <w:r>
        <w:instrText xml:space="preserve"> SEQ Tabla \* ARABIC </w:instrText>
      </w:r>
      <w:r>
        <w:fldChar w:fldCharType="separate"/>
      </w:r>
      <w:r w:rsidR="00895231">
        <w:rPr>
          <w:noProof/>
        </w:rPr>
        <w:t>12</w:t>
      </w:r>
      <w:r>
        <w:fldChar w:fldCharType="end"/>
      </w:r>
      <w:r>
        <w:t xml:space="preserve">: </w:t>
      </w:r>
      <w:r w:rsidRPr="00A867DF">
        <w:t>Costes.</w:t>
      </w:r>
      <w:bookmarkEnd w:id="105"/>
      <w:r w:rsidRPr="00A867DF">
        <w:t xml:space="preserve">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059E69A0" w:rsidR="00F96129" w:rsidRDefault="00F96129" w:rsidP="007813F4">
            <w:pPr>
              <w:cnfStyle w:val="000000000000" w:firstRow="0" w:lastRow="0" w:firstColumn="0" w:lastColumn="0" w:oddVBand="0" w:evenVBand="0" w:oddHBand="0" w:evenHBand="0" w:firstRowFirstColumn="0" w:firstRowLastColumn="0" w:lastRowFirstColumn="0" w:lastRowLastColumn="0"/>
            </w:pPr>
            <w:r>
              <w:t>2</w:t>
            </w:r>
            <w:r w:rsidR="00AF6166">
              <w:t xml:space="preserve">5€ </w:t>
            </w:r>
            <w:r>
              <w:t>Tarifa Única.</w:t>
            </w:r>
            <w:r w:rsidR="00C32EF7">
              <w:t xml:space="preserve"> </w:t>
            </w:r>
            <w:sdt>
              <w:sdtPr>
                <w:id w:val="427006874"/>
                <w:citation/>
              </w:sdtPr>
              <w:sdtEndPr/>
              <w:sdtContent>
                <w:r w:rsidR="00C32EF7">
                  <w:fldChar w:fldCharType="begin"/>
                </w:r>
                <w:r w:rsidR="00C32EF7">
                  <w:instrText xml:space="preserve"> CITATION Goo22 \l 3082 </w:instrText>
                </w:r>
                <w:r w:rsidR="00C32EF7">
                  <w:fldChar w:fldCharType="separate"/>
                </w:r>
                <w:r w:rsidR="00AB5166" w:rsidRPr="00AB5166">
                  <w:rPr>
                    <w:noProof/>
                  </w:rPr>
                  <w:t>[16]</w:t>
                </w:r>
                <w:r w:rsidR="00C32EF7">
                  <w:fldChar w:fldCharType="end"/>
                </w:r>
              </w:sdtContent>
            </w:sdt>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66E1F5C5"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w:t>
            </w:r>
            <w:r w:rsidR="00AF6166">
              <w:t xml:space="preserve">€ </w:t>
            </w:r>
            <w:r w:rsidR="00AF6166" w:rsidRPr="00F96129">
              <w:t>Tarifa</w:t>
            </w:r>
            <w:r w:rsidRPr="00F96129">
              <w:t xml:space="preserve">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2040895A"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AF6166">
              <w:t>€</w:t>
            </w:r>
            <w:r w:rsidR="00FB56B4">
              <w:t xml:space="preserve"> Tarifa Anual. </w:t>
            </w:r>
          </w:p>
        </w:tc>
      </w:tr>
    </w:tbl>
    <w:p w14:paraId="00594F51" w14:textId="064952E5" w:rsidR="00F96129" w:rsidRDefault="00F96129" w:rsidP="00793B1E">
      <w:pPr>
        <w:pStyle w:val="Descripcin"/>
      </w:pPr>
    </w:p>
    <w:p w14:paraId="07B18900" w14:textId="0AE14F95" w:rsidR="00DD6DDA" w:rsidRDefault="00DD6DDA" w:rsidP="00DD6DDA">
      <w:r>
        <w:t xml:space="preserve">En cuanto </w:t>
      </w:r>
      <w:r w:rsidR="00CB5AF9">
        <w:t>a los recursos humanos, el coste sería el siguiente</w:t>
      </w:r>
      <w:r w:rsidR="00F01614">
        <w:t xml:space="preserve">. </w:t>
      </w:r>
    </w:p>
    <w:p w14:paraId="3ABF0769" w14:textId="4B4746B9" w:rsidR="00793B1E" w:rsidRDefault="00793B1E" w:rsidP="00793B1E">
      <w:pPr>
        <w:pStyle w:val="Descripcin"/>
        <w:keepNext/>
        <w:jc w:val="center"/>
      </w:pPr>
      <w:bookmarkStart w:id="106" w:name="_Toc165222533"/>
      <w:r>
        <w:t xml:space="preserve">Tabla </w:t>
      </w:r>
      <w:r>
        <w:fldChar w:fldCharType="begin"/>
      </w:r>
      <w:r>
        <w:instrText xml:space="preserve"> SEQ Tabla \* ARABIC </w:instrText>
      </w:r>
      <w:r>
        <w:fldChar w:fldCharType="separate"/>
      </w:r>
      <w:r w:rsidR="00895231">
        <w:rPr>
          <w:noProof/>
        </w:rPr>
        <w:t>13</w:t>
      </w:r>
      <w:r>
        <w:fldChar w:fldCharType="end"/>
      </w:r>
      <w:r>
        <w:t>: Costes Recursos Humanos.</w:t>
      </w:r>
      <w:bookmarkEnd w:id="106"/>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694"/>
        <w:gridCol w:w="1842"/>
        <w:gridCol w:w="2716"/>
        <w:gridCol w:w="1842"/>
      </w:tblGrid>
      <w:tr w:rsidR="00072C14" w14:paraId="226E5A34" w14:textId="29F87F7F" w:rsidTr="00A6661E">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694" w:type="dxa"/>
          </w:tcPr>
          <w:p w14:paraId="679FE865" w14:textId="0E978094" w:rsidR="00072C14" w:rsidRDefault="00072C14" w:rsidP="00EA2656">
            <w:r>
              <w:t>Cargo</w:t>
            </w:r>
          </w:p>
        </w:tc>
        <w:tc>
          <w:tcPr>
            <w:tcW w:w="1842"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558" w:type="dxa"/>
            <w:gridSpan w:val="2"/>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7E874BC9" w14:textId="44C532D4" w:rsidR="00072C14" w:rsidRDefault="00072C14" w:rsidP="00EA2656">
            <w:r>
              <w:t>Proyect Manager</w:t>
            </w:r>
          </w:p>
        </w:tc>
        <w:tc>
          <w:tcPr>
            <w:tcW w:w="1842" w:type="dxa"/>
          </w:tcPr>
          <w:p w14:paraId="2773687D" w14:textId="44120251"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w:t>
            </w:r>
            <w:r w:rsidR="00AF6166">
              <w:t>€</w:t>
            </w:r>
            <w:r w:rsidR="0015646A">
              <w:t>/hora</w:t>
            </w:r>
          </w:p>
        </w:tc>
        <w:tc>
          <w:tcPr>
            <w:tcW w:w="4558" w:type="dxa"/>
            <w:gridSpan w:val="2"/>
          </w:tcPr>
          <w:p w14:paraId="5B85A34B" w14:textId="32838CA5" w:rsidR="00072C14" w:rsidRDefault="00AF6166" w:rsidP="00EA2656">
            <w:pPr>
              <w:cnfStyle w:val="000000000000" w:firstRow="0" w:lastRow="0" w:firstColumn="0" w:lastColumn="0" w:oddVBand="0" w:evenVBand="0" w:oddHBand="0" w:evenHBand="0" w:firstRowFirstColumn="0" w:firstRowLastColumn="0" w:lastRowFirstColumn="0" w:lastRowLastColumn="0"/>
            </w:pPr>
            <w:r w:rsidRPr="00AF6166">
              <w:t>15.744</w:t>
            </w:r>
            <w:r>
              <w:t>€</w:t>
            </w:r>
          </w:p>
        </w:tc>
      </w:tr>
      <w:tr w:rsidR="00072C14" w14:paraId="08206BCA" w14:textId="046E840B"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692F47A5" w14:textId="610BCC5B" w:rsidR="00072C14" w:rsidRDefault="00072C14" w:rsidP="00EA2656">
            <w:r>
              <w:t>Analista de requisitos</w:t>
            </w:r>
          </w:p>
        </w:tc>
        <w:tc>
          <w:tcPr>
            <w:tcW w:w="1842" w:type="dxa"/>
          </w:tcPr>
          <w:p w14:paraId="55DC867E" w14:textId="6039535E"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1ECC423C" w14:textId="412BC928" w:rsidR="00072C14" w:rsidRPr="00C32EF7" w:rsidRDefault="00AF6166" w:rsidP="00EA2656">
            <w:pPr>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195E098D" w14:textId="24B5488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5ED3D9F4" w14:textId="5E639529" w:rsidR="00072C14" w:rsidRDefault="00072C14" w:rsidP="00EA2656">
            <w:r>
              <w:t>Diseñador</w:t>
            </w:r>
          </w:p>
        </w:tc>
        <w:tc>
          <w:tcPr>
            <w:tcW w:w="1842" w:type="dxa"/>
          </w:tcPr>
          <w:p w14:paraId="005D60FA" w14:textId="34C6204B"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rsidR="009F16DC">
              <w:t>/hora</w:t>
            </w:r>
          </w:p>
        </w:tc>
        <w:tc>
          <w:tcPr>
            <w:tcW w:w="4558" w:type="dxa"/>
            <w:gridSpan w:val="2"/>
          </w:tcPr>
          <w:p w14:paraId="59AD0C22" w14:textId="1B443A59" w:rsidR="00072C14" w:rsidRPr="00F96129"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640</w:t>
            </w:r>
            <w:r>
              <w:t>€</w:t>
            </w:r>
          </w:p>
        </w:tc>
      </w:tr>
      <w:tr w:rsidR="00072C14" w14:paraId="03966F10" w14:textId="0EEB8CDF"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7FDF572B" w14:textId="145933D4" w:rsidR="00072C14" w:rsidRDefault="00072C14" w:rsidP="00EA2656">
            <w:r>
              <w:t>Desarrollador Frontend</w:t>
            </w:r>
          </w:p>
        </w:tc>
        <w:tc>
          <w:tcPr>
            <w:tcW w:w="1842" w:type="dxa"/>
          </w:tcPr>
          <w:p w14:paraId="361FF8BE" w14:textId="6090EC64"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7D87EFD8" w14:textId="3D16E1E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4.800</w:t>
            </w:r>
            <w:r>
              <w:t>€</w:t>
            </w:r>
          </w:p>
        </w:tc>
      </w:tr>
      <w:tr w:rsidR="00072C14" w14:paraId="1004C2D5" w14:textId="02394B41"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022ECF5" w14:textId="30DE3C99" w:rsidR="00072C14" w:rsidRDefault="00072C14" w:rsidP="00EA2656">
            <w:r>
              <w:t>Desarrollador Backend</w:t>
            </w:r>
          </w:p>
        </w:tc>
        <w:tc>
          <w:tcPr>
            <w:tcW w:w="1842" w:type="dxa"/>
          </w:tcPr>
          <w:p w14:paraId="16E9523E" w14:textId="3ED8343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w:t>
            </w:r>
            <w:r w:rsidR="00AF6166">
              <w:t>€</w:t>
            </w:r>
            <w:r w:rsidR="009F16DC">
              <w:t>/hora</w:t>
            </w:r>
          </w:p>
        </w:tc>
        <w:tc>
          <w:tcPr>
            <w:tcW w:w="4558" w:type="dxa"/>
            <w:gridSpan w:val="2"/>
          </w:tcPr>
          <w:p w14:paraId="6B08A359" w14:textId="31E4DBF8"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3.840</w:t>
            </w:r>
            <w:r>
              <w:t>€</w:t>
            </w:r>
          </w:p>
        </w:tc>
      </w:tr>
      <w:tr w:rsidR="00072C14" w14:paraId="5999D9BB" w14:textId="40A1FA01" w:rsidTr="00A6661E">
        <w:trPr>
          <w:trHeight w:val="289"/>
        </w:trPr>
        <w:tc>
          <w:tcPr>
            <w:cnfStyle w:val="001000000000" w:firstRow="0" w:lastRow="0" w:firstColumn="1" w:lastColumn="0" w:oddVBand="0" w:evenVBand="0" w:oddHBand="0" w:evenHBand="0" w:firstRowFirstColumn="0" w:firstRowLastColumn="0" w:lastRowFirstColumn="0" w:lastRowLastColumn="0"/>
            <w:tcW w:w="2694" w:type="dxa"/>
          </w:tcPr>
          <w:p w14:paraId="3FE624E2" w14:textId="797A655A" w:rsidR="00072C14" w:rsidRDefault="00072C14" w:rsidP="00EA2656">
            <w:r>
              <w:t>Especialista BBDD</w:t>
            </w:r>
          </w:p>
        </w:tc>
        <w:tc>
          <w:tcPr>
            <w:tcW w:w="1842" w:type="dxa"/>
          </w:tcPr>
          <w:p w14:paraId="7B21C545" w14:textId="37FB2A68"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 xml:space="preserve">30,00 </w:t>
            </w:r>
            <w:r w:rsidR="00AF6166">
              <w:t>€</w:t>
            </w:r>
            <w:r>
              <w:t>/hora</w:t>
            </w:r>
          </w:p>
        </w:tc>
        <w:tc>
          <w:tcPr>
            <w:tcW w:w="4558" w:type="dxa"/>
            <w:gridSpan w:val="2"/>
          </w:tcPr>
          <w:p w14:paraId="2100E04B" w14:textId="33D78167"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2.496</w:t>
            </w:r>
            <w:r>
              <w:t>€</w:t>
            </w:r>
          </w:p>
        </w:tc>
      </w:tr>
      <w:tr w:rsidR="00072C14" w14:paraId="73FE96C3" w14:textId="3C50DCBD"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7DD2472" w14:textId="7C9D36E7" w:rsidR="00072C14" w:rsidRDefault="00A6661E" w:rsidP="00EA2656">
            <w:proofErr w:type="spellStart"/>
            <w:r>
              <w:t>Testers</w:t>
            </w:r>
            <w:proofErr w:type="spellEnd"/>
            <w:r>
              <w:t xml:space="preserve"> Pruebas</w:t>
            </w:r>
          </w:p>
        </w:tc>
        <w:tc>
          <w:tcPr>
            <w:tcW w:w="1842" w:type="dxa"/>
          </w:tcPr>
          <w:p w14:paraId="09CC0C40" w14:textId="6CA0E1F8" w:rsidR="00072C14"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15,00 </w:t>
            </w:r>
            <w:r w:rsidR="00AF6166">
              <w:t>€</w:t>
            </w:r>
            <w:r>
              <w:t>/hora</w:t>
            </w:r>
          </w:p>
        </w:tc>
        <w:tc>
          <w:tcPr>
            <w:tcW w:w="4558" w:type="dxa"/>
            <w:gridSpan w:val="2"/>
          </w:tcPr>
          <w:p w14:paraId="05310087" w14:textId="5E349DC5" w:rsidR="00072C14"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480</w:t>
            </w:r>
            <w:r>
              <w:t>€</w:t>
            </w:r>
          </w:p>
        </w:tc>
      </w:tr>
      <w:tr w:rsidR="00A6661E" w14:paraId="00BF42FC" w14:textId="77777777" w:rsidTr="00A6661E">
        <w:trPr>
          <w:trHeight w:val="276"/>
        </w:trPr>
        <w:tc>
          <w:tcPr>
            <w:cnfStyle w:val="001000000000" w:firstRow="0" w:lastRow="0" w:firstColumn="1" w:lastColumn="0" w:oddVBand="0" w:evenVBand="0" w:oddHBand="0" w:evenHBand="0" w:firstRowFirstColumn="0" w:firstRowLastColumn="0" w:lastRowFirstColumn="0" w:lastRowLastColumn="0"/>
            <w:tcW w:w="2694" w:type="dxa"/>
          </w:tcPr>
          <w:p w14:paraId="4B357D1F" w14:textId="378A7DD2" w:rsidR="00A6661E" w:rsidRDefault="00A6661E" w:rsidP="00EA2656">
            <w:r>
              <w:t>Encargado de Despliegue</w:t>
            </w:r>
          </w:p>
        </w:tc>
        <w:tc>
          <w:tcPr>
            <w:tcW w:w="1842" w:type="dxa"/>
          </w:tcPr>
          <w:p w14:paraId="5E0DF98F" w14:textId="35F5ADE7" w:rsidR="00A6661E" w:rsidRDefault="00A6661E"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AF6166">
              <w:t>€</w:t>
            </w:r>
            <w:r>
              <w:t>/hora</w:t>
            </w:r>
          </w:p>
        </w:tc>
        <w:tc>
          <w:tcPr>
            <w:tcW w:w="4558" w:type="dxa"/>
            <w:gridSpan w:val="2"/>
          </w:tcPr>
          <w:p w14:paraId="592BCF5F" w14:textId="7A15C20C" w:rsidR="00A6661E"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896</w:t>
            </w:r>
            <w:r>
              <w:t>€</w:t>
            </w:r>
          </w:p>
        </w:tc>
      </w:tr>
      <w:tr w:rsidR="00FB4018" w14:paraId="35FCB882" w14:textId="77777777" w:rsidTr="00FB4018">
        <w:trPr>
          <w:gridAfter w:val="1"/>
          <w:wAfter w:w="1842" w:type="dxa"/>
          <w:trHeight w:val="276"/>
        </w:trPr>
        <w:tc>
          <w:tcPr>
            <w:cnfStyle w:val="001000000000" w:firstRow="0" w:lastRow="0" w:firstColumn="1" w:lastColumn="0" w:oddVBand="0" w:evenVBand="0" w:oddHBand="0" w:evenHBand="0" w:firstRowFirstColumn="0" w:firstRowLastColumn="0" w:lastRowFirstColumn="0" w:lastRowLastColumn="0"/>
            <w:tcW w:w="4536" w:type="dxa"/>
            <w:gridSpan w:val="2"/>
          </w:tcPr>
          <w:p w14:paraId="718DB42E" w14:textId="08942C71" w:rsidR="00FB4018" w:rsidRDefault="00FB4018" w:rsidP="00EA2656">
            <w:r>
              <w:t>Total</w:t>
            </w:r>
          </w:p>
        </w:tc>
        <w:tc>
          <w:tcPr>
            <w:tcW w:w="2716" w:type="dxa"/>
          </w:tcPr>
          <w:p w14:paraId="763A4F2F" w14:textId="2FC23DA6" w:rsidR="00FB4018" w:rsidRDefault="00AF6166" w:rsidP="00EA2656">
            <w:pPr>
              <w:keepNext/>
              <w:cnfStyle w:val="000000000000" w:firstRow="0" w:lastRow="0" w:firstColumn="0" w:lastColumn="0" w:oddVBand="0" w:evenVBand="0" w:oddHBand="0" w:evenHBand="0" w:firstRowFirstColumn="0" w:firstRowLastColumn="0" w:lastRowFirstColumn="0" w:lastRowLastColumn="0"/>
            </w:pPr>
            <w:r w:rsidRPr="00AF6166">
              <w:t>29.536</w:t>
            </w:r>
            <w:r>
              <w:t>€</w:t>
            </w:r>
          </w:p>
        </w:tc>
      </w:tr>
    </w:tbl>
    <w:p w14:paraId="49B52D6B" w14:textId="77777777" w:rsidR="00FB4018" w:rsidRDefault="00FB4018"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07" w:name="_Toc165543501"/>
      <w:r>
        <w:t>Condicionantes y Limitaciones</w:t>
      </w:r>
      <w:bookmarkEnd w:id="107"/>
    </w:p>
    <w:p w14:paraId="05A6531B" w14:textId="13BE2369" w:rsidR="00293024" w:rsidRDefault="00293024" w:rsidP="00293024">
      <w:pPr>
        <w:pStyle w:val="Ttulo3"/>
      </w:pPr>
      <w:bookmarkStart w:id="108" w:name="_Toc165543502"/>
      <w:r>
        <w:t>Error con la API</w:t>
      </w:r>
      <w:r w:rsidR="005740BA">
        <w:t xml:space="preserve"> en iOS</w:t>
      </w:r>
      <w:bookmarkEnd w:id="108"/>
    </w:p>
    <w:p w14:paraId="517AADF9" w14:textId="79DF1B1A" w:rsidR="00324836" w:rsidRDefault="00324836" w:rsidP="00293024">
      <w:r w:rsidRPr="00324836">
        <w:t xml:space="preserve">Durante el proceso de despliegue de </w:t>
      </w:r>
      <w:r w:rsidR="00454D0F">
        <w:t>la</w:t>
      </w:r>
      <w:r w:rsidRPr="00324836">
        <w:t xml:space="preserve">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w:t>
      </w:r>
      <w:r w:rsidR="00454D0F">
        <w:t>se descubrió</w:t>
      </w:r>
      <w:r w:rsidRPr="00324836">
        <w:t xml:space="preserve">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EndPr/>
        <w:sdtContent>
          <w:r w:rsidR="00287789">
            <w:fldChar w:fldCharType="begin"/>
          </w:r>
          <w:r w:rsidR="00287789">
            <w:instrText xml:space="preserve"> CITATION App24 \l 3082 </w:instrText>
          </w:r>
          <w:r w:rsidR="00287789">
            <w:fldChar w:fldCharType="separate"/>
          </w:r>
          <w:r w:rsidR="00AB5166" w:rsidRPr="00AB5166">
            <w:rPr>
              <w:noProof/>
            </w:rPr>
            <w:t>[17]</w:t>
          </w:r>
          <w:r w:rsidR="00287789">
            <w:fldChar w:fldCharType="end"/>
          </w:r>
        </w:sdtContent>
      </w:sdt>
    </w:p>
    <w:p w14:paraId="7A8DF2E6" w14:textId="64F9EEE6"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w:t>
      </w:r>
      <w:r w:rsidR="00454D0F">
        <w:t>la</w:t>
      </w:r>
      <w:r w:rsidRPr="00324836">
        <w:t xml:space="preserve"> aplicación pudiera </w:t>
      </w:r>
      <w:r w:rsidRPr="00324836">
        <w:lastRenderedPageBreak/>
        <w:t>establecer una conexión segura con la API, independientemente del entorno en el que se desplegara, resolviendo así el problema de conectividad en dispositivos iOS.</w:t>
      </w:r>
    </w:p>
    <w:p w14:paraId="58B091A9" w14:textId="320FCB55" w:rsidR="00CA2789" w:rsidRDefault="00CA2789" w:rsidP="00CA2789">
      <w:pPr>
        <w:pStyle w:val="Ttulo3"/>
        <w:rPr>
          <w:lang w:val="es-ES_tradnl"/>
        </w:rPr>
      </w:pPr>
      <w:bookmarkStart w:id="109" w:name="_Toc165543503"/>
      <w:r>
        <w:rPr>
          <w:lang w:val="es-ES_tradnl"/>
        </w:rPr>
        <w:t xml:space="preserve">Error </w:t>
      </w:r>
      <w:proofErr w:type="spellStart"/>
      <w:r w:rsidR="005F5C6E">
        <w:rPr>
          <w:lang w:val="es-ES_tradnl"/>
        </w:rPr>
        <w:t>Build</w:t>
      </w:r>
      <w:proofErr w:type="spellEnd"/>
      <w:r>
        <w:rPr>
          <w:lang w:val="es-ES_tradnl"/>
        </w:rPr>
        <w:t xml:space="preserve"> en Android</w:t>
      </w:r>
      <w:bookmarkEnd w:id="109"/>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5261AF9E"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sdt>
        <w:sdtPr>
          <w:id w:val="705530937"/>
          <w:citation/>
        </w:sdtPr>
        <w:sdtEndPr/>
        <w:sdtContent>
          <w:r w:rsidR="00E60A1D">
            <w:fldChar w:fldCharType="begin"/>
          </w:r>
          <w:r w:rsidR="00E60A1D">
            <w:instrText xml:space="preserve"> CITATION San22 \l 3082 </w:instrText>
          </w:r>
          <w:r w:rsidR="00E60A1D">
            <w:fldChar w:fldCharType="separate"/>
          </w:r>
          <w:r w:rsidR="00AB5166">
            <w:rPr>
              <w:noProof/>
            </w:rPr>
            <w:t xml:space="preserve"> </w:t>
          </w:r>
          <w:r w:rsidR="00AB5166" w:rsidRPr="00AB5166">
            <w:rPr>
              <w:noProof/>
            </w:rPr>
            <w:t>[18]</w:t>
          </w:r>
          <w:r w:rsidR="00E60A1D">
            <w:fldChar w:fldCharType="end"/>
          </w:r>
        </w:sdtContent>
      </w:sdt>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596B5DAE">
            <wp:extent cx="3493984" cy="1111294"/>
            <wp:effectExtent l="0" t="0" r="0" b="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t="59787"/>
                    <a:stretch/>
                  </pic:blipFill>
                  <pic:spPr bwMode="auto">
                    <a:xfrm>
                      <a:off x="0" y="0"/>
                      <a:ext cx="3601454" cy="1145476"/>
                    </a:xfrm>
                    <a:prstGeom prst="rect">
                      <a:avLst/>
                    </a:prstGeom>
                    <a:ln>
                      <a:noFill/>
                    </a:ln>
                    <a:extLst>
                      <a:ext uri="{53640926-AAD7-44D8-BBD7-CCE9431645EC}">
                        <a14:shadowObscured xmlns:a14="http://schemas.microsoft.com/office/drawing/2010/main"/>
                      </a:ext>
                    </a:extLst>
                  </pic:spPr>
                </pic:pic>
              </a:graphicData>
            </a:graphic>
          </wp:inline>
        </w:drawing>
      </w:r>
    </w:p>
    <w:p w14:paraId="69D37FCB" w14:textId="16CF6C41" w:rsidR="00C3172D" w:rsidRDefault="008B6E44" w:rsidP="008B6E44">
      <w:pPr>
        <w:pStyle w:val="Descripcin"/>
        <w:jc w:val="center"/>
        <w:rPr>
          <w:lang w:val="es-ES_tradnl"/>
        </w:rPr>
      </w:pPr>
      <w:bookmarkStart w:id="110" w:name="_Toc165222482"/>
      <w:r>
        <w:t xml:space="preserve">Ilustración </w:t>
      </w:r>
      <w:r>
        <w:fldChar w:fldCharType="begin"/>
      </w:r>
      <w:r>
        <w:instrText xml:space="preserve"> SEQ Ilustración \* ARABIC </w:instrText>
      </w:r>
      <w:r>
        <w:fldChar w:fldCharType="separate"/>
      </w:r>
      <w:r w:rsidR="00895231">
        <w:rPr>
          <w:noProof/>
        </w:rPr>
        <w:t>3</w:t>
      </w:r>
      <w:r>
        <w:fldChar w:fldCharType="end"/>
      </w:r>
      <w:r>
        <w:t xml:space="preserve">: Error </w:t>
      </w:r>
      <w:proofErr w:type="spellStart"/>
      <w:r>
        <w:t>Gradle</w:t>
      </w:r>
      <w:proofErr w:type="spellEnd"/>
      <w:r w:rsidR="00F270C9">
        <w:t xml:space="preserve">. Fuente: EAS </w:t>
      </w:r>
      <w:proofErr w:type="spellStart"/>
      <w:r w:rsidR="00F270C9">
        <w:t>Build</w:t>
      </w:r>
      <w:proofErr w:type="spellEnd"/>
      <w:r w:rsidR="00F270C9">
        <w:t>.</w:t>
      </w:r>
      <w:bookmarkEnd w:id="110"/>
    </w:p>
    <w:p w14:paraId="6A4C6D0A" w14:textId="76B3DBA8"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r w:rsidR="00FA1AC9">
        <w:t xml:space="preserve"> Esta información se sacó de </w:t>
      </w:r>
      <w:proofErr w:type="spellStart"/>
      <w:r w:rsidR="00FA1AC9">
        <w:t>ChatGPT</w:t>
      </w:r>
      <w:proofErr w:type="spellEnd"/>
      <w:r w:rsidR="00FA1AC9">
        <w:t xml:space="preserve"> al cual se le pregunto cómo podía aceptar las licencias en Mac.</w:t>
      </w:r>
      <w:sdt>
        <w:sdtPr>
          <w:id w:val="-817964973"/>
          <w:citation/>
        </w:sdtPr>
        <w:sdtEndPr/>
        <w:sdtContent>
          <w:r w:rsidR="00FA1AC9">
            <w:fldChar w:fldCharType="begin"/>
          </w:r>
          <w:r w:rsidR="005D2B79">
            <w:instrText xml:space="preserve">CITATION Cha241 \l 3082 </w:instrText>
          </w:r>
          <w:r w:rsidR="00FA1AC9">
            <w:fldChar w:fldCharType="separate"/>
          </w:r>
          <w:r w:rsidR="00AB5166">
            <w:rPr>
              <w:noProof/>
            </w:rPr>
            <w:t xml:space="preserve"> </w:t>
          </w:r>
          <w:r w:rsidR="00AB5166" w:rsidRPr="00AB5166">
            <w:rPr>
              <w:noProof/>
            </w:rPr>
            <w:t>[19]</w:t>
          </w:r>
          <w:r w:rsidR="00FA1AC9">
            <w:fldChar w:fldCharType="end"/>
          </w:r>
        </w:sdtContent>
      </w:sdt>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16191AFE" w:rsidR="008B6E44" w:rsidRDefault="008B6E44" w:rsidP="34185AA5">
      <w:r w:rsidRPr="34185AA5">
        <w:lastRenderedPageBreak/>
        <w:t xml:space="preserve">Con estos pasos completados, </w:t>
      </w:r>
      <w:r w:rsidR="005B5AB1">
        <w:t>se ejecutó</w:t>
      </w:r>
      <w:r w:rsidRPr="34185AA5">
        <w:t xml:space="preserve">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12DB7BD3" w:rsidR="00D63BF4" w:rsidRPr="008B6E44" w:rsidRDefault="008B6E44" w:rsidP="008B6E44">
      <w:pPr>
        <w:pStyle w:val="Descripcin"/>
        <w:jc w:val="center"/>
        <w:rPr>
          <w:lang w:val="es-ES_tradnl"/>
        </w:rPr>
      </w:pPr>
      <w:bookmarkStart w:id="111" w:name="_Toc165222483"/>
      <w:r>
        <w:t xml:space="preserve">Ilustración </w:t>
      </w:r>
      <w:r>
        <w:fldChar w:fldCharType="begin"/>
      </w:r>
      <w:r>
        <w:instrText xml:space="preserve"> SEQ Ilustración \* ARABIC </w:instrText>
      </w:r>
      <w:r>
        <w:fldChar w:fldCharType="separate"/>
      </w:r>
      <w:r w:rsidR="00895231">
        <w:rPr>
          <w:noProof/>
        </w:rPr>
        <w:t>4</w:t>
      </w:r>
      <w:r>
        <w:fldChar w:fldCharType="end"/>
      </w:r>
      <w:r>
        <w:t xml:space="preserve">: EAS </w:t>
      </w:r>
      <w:proofErr w:type="spellStart"/>
      <w:r>
        <w:t>Build</w:t>
      </w:r>
      <w:proofErr w:type="spellEnd"/>
      <w:r>
        <w:t xml:space="preserve"> Android correcto.</w:t>
      </w:r>
      <w:r w:rsidR="00F270C9">
        <w:t xml:space="preserve"> Fuente: EAS</w:t>
      </w:r>
      <w:bookmarkEnd w:id="111"/>
    </w:p>
    <w:p w14:paraId="75B426EF" w14:textId="00918949" w:rsidR="00325428" w:rsidRDefault="005A2CE6" w:rsidP="00C3172D">
      <w:pPr>
        <w:pStyle w:val="Ttulo3"/>
        <w:rPr>
          <w:lang w:val="es-ES_tradnl"/>
        </w:rPr>
      </w:pPr>
      <w:bookmarkStart w:id="112" w:name="_Toc165543504"/>
      <w:r>
        <w:rPr>
          <w:lang w:val="es-ES_tradnl"/>
        </w:rPr>
        <w:t xml:space="preserve">Error con </w:t>
      </w:r>
      <w:r w:rsidR="00E14631">
        <w:rPr>
          <w:lang w:val="es-ES_tradnl"/>
        </w:rPr>
        <w:t>tamaño de posters</w:t>
      </w:r>
      <w:bookmarkEnd w:id="112"/>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13" w:name="_Toc165543505"/>
      <w:r>
        <w:rPr>
          <w:lang w:val="es-ES_tradnl"/>
        </w:rPr>
        <w:t>Notificaciones</w:t>
      </w:r>
      <w:bookmarkEnd w:id="113"/>
    </w:p>
    <w:p w14:paraId="1B32D63B" w14:textId="088316CE" w:rsidR="00B16B33" w:rsidRPr="00B16B33" w:rsidRDefault="00B16B33" w:rsidP="00B16B33">
      <w:pPr>
        <w:rPr>
          <w:lang w:val="es-ES_tradnl"/>
        </w:rPr>
      </w:pPr>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338BEB9E" w14:textId="506113F8"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bookmarkStart w:id="114" w:name="_Toc165543506"/>
      <w:r>
        <w:rPr>
          <w:lang w:val="es-ES_tradnl"/>
        </w:rPr>
        <w:lastRenderedPageBreak/>
        <w:t>Autenticación en local</w:t>
      </w:r>
      <w:bookmarkEnd w:id="114"/>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422316">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15" w:name="_Toc165543507"/>
      <w:r w:rsidRPr="0031552C">
        <w:rPr>
          <w:noProof w:val="0"/>
        </w:rPr>
        <w:lastRenderedPageBreak/>
        <w:t>Desarrollo de</w:t>
      </w:r>
      <w:r w:rsidR="00F43A9A">
        <w:rPr>
          <w:noProof w:val="0"/>
        </w:rPr>
        <w:t xml:space="preserve"> la Solución Técnica</w:t>
      </w:r>
      <w:bookmarkEnd w:id="115"/>
    </w:p>
    <w:p w14:paraId="45625589" w14:textId="3B5EF343" w:rsidR="00D36188" w:rsidRDefault="006B7A60" w:rsidP="006B7A60">
      <w:r w:rsidRPr="006B7A60">
        <w:t xml:space="preserve">La explicación detallada de cada </w:t>
      </w:r>
      <w:r w:rsidR="00FF783C">
        <w:t>paquete de trabajo</w:t>
      </w:r>
      <w:r w:rsidRPr="006B7A60">
        <w:t xml:space="preserve">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16" w:name="_Toc165543508"/>
      <w:r>
        <w:t xml:space="preserve">PT1 </w:t>
      </w:r>
      <w:r w:rsidR="00F66837">
        <w:t>–</w:t>
      </w:r>
      <w:r>
        <w:t xml:space="preserve"> Análisis de Requisitos</w:t>
      </w:r>
      <w:bookmarkEnd w:id="116"/>
    </w:p>
    <w:p w14:paraId="77D7D80E" w14:textId="31F52AA0" w:rsidR="00FF783C" w:rsidRDefault="00FF783C" w:rsidP="00FF783C">
      <w:r>
        <w:t xml:space="preserve">En este paquete de trabajo, se completó el análisis de requisitos, cuyo resultado incluyó tanto los requisitos funcionales como los no funcionales del sistema. Para lograr esto, se diseñó y llevó a cabo una encuesta mediante Google </w:t>
      </w:r>
      <w:proofErr w:type="spellStart"/>
      <w:r>
        <w:t>Forms</w:t>
      </w:r>
      <w:proofErr w:type="spellEnd"/>
      <w:r>
        <w:t>, consistente en una serie de preguntas seleccionadas para extraer la información necesaria y cumplir con el objetivo establecido.</w:t>
      </w:r>
    </w:p>
    <w:p w14:paraId="45F03003" w14:textId="46472221" w:rsidR="00FF783C" w:rsidRDefault="00FF783C" w:rsidP="00FF783C">
      <w:r>
        <w:t>Esta encuesta fue importante para entender directamente desde los usuarios finales cuáles eran sus necesidades específicas, preferencias y expectativas respecto al sistema que se estaba desarrollando. Las preguntas abarcaron temas desde funcionalidades específicas, usabilidad, accesibilidad, hasta requisitos de seguridad y rendimiento esperado, garantizando así una amplia gama de información importante.</w:t>
      </w:r>
    </w:p>
    <w:p w14:paraId="75CE6292" w14:textId="7990E250" w:rsidR="00FF783C" w:rsidRDefault="00FF783C" w:rsidP="00FF783C">
      <w:r>
        <w:t xml:space="preserve">Además, la utilización de Google </w:t>
      </w:r>
      <w:proofErr w:type="spellStart"/>
      <w:r>
        <w:t>Forms</w:t>
      </w:r>
      <w:proofErr w:type="spellEnd"/>
      <w:r>
        <w:t xml:space="preserve"> como herramienta para la encuesta permitió recopilar las respuestas de manera organizada y eficiente, facilitando el análisis posterior de los datos. La flexibilidad de esta herramienta también permitió ajustar las preguntas en función de los comentarios preliminares, mejorando la calidad de la información obtenida.</w:t>
      </w:r>
    </w:p>
    <w:p w14:paraId="54847BDE" w14:textId="77777777" w:rsidR="00FF783C" w:rsidRDefault="00FF783C" w:rsidP="00FF783C">
      <w:r>
        <w:t>Con los datos recopilados, se pudieron identificar claramente las prioridades de los usuarios y otros criterios esenciales que guiarían el diseño y desarrollo del sistema. Este proceso fue fundamental para asegurar que el producto final no solo cumpliera con las expectativas de los usuarios, sino que también respondiera de manera efectiva a sus problemas y necesidades reales.</w:t>
      </w:r>
    </w:p>
    <w:p w14:paraId="4AB5E824" w14:textId="77777777" w:rsidR="00FB3EF1" w:rsidRDefault="00FB3EF1" w:rsidP="00FB3EF1">
      <w:r w:rsidRPr="00FB3EF1">
        <w:lastRenderedPageBreak/>
        <w:t>A continuación, se explicarán las respuestas obtenidas en el formulario que fue distribui</w:t>
      </w:r>
      <w:r>
        <w:t xml:space="preserve">do </w:t>
      </w:r>
      <w:r w:rsidRPr="00FB3EF1">
        <w:t>a posibles usuarios.</w:t>
      </w:r>
    </w:p>
    <w:p w14:paraId="03805CF3" w14:textId="5616FB5C" w:rsidR="009A32DB" w:rsidRDefault="003942AD" w:rsidP="00FB3EF1">
      <w:pPr>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94800" cy="1541268"/>
                    </a:xfrm>
                    <a:prstGeom prst="rect">
                      <a:avLst/>
                    </a:prstGeom>
                  </pic:spPr>
                </pic:pic>
              </a:graphicData>
            </a:graphic>
          </wp:inline>
        </w:drawing>
      </w:r>
    </w:p>
    <w:p w14:paraId="467EBDD1" w14:textId="76DFD8CE" w:rsidR="00162064" w:rsidRDefault="009A32DB" w:rsidP="009A32DB">
      <w:pPr>
        <w:pStyle w:val="Descripcin"/>
        <w:jc w:val="center"/>
      </w:pPr>
      <w:bookmarkStart w:id="117" w:name="_Toc165222484"/>
      <w:r>
        <w:t xml:space="preserve">Ilustración </w:t>
      </w:r>
      <w:r>
        <w:fldChar w:fldCharType="begin"/>
      </w:r>
      <w:r>
        <w:instrText xml:space="preserve"> SEQ Ilustración \* ARABIC </w:instrText>
      </w:r>
      <w:r>
        <w:fldChar w:fldCharType="separate"/>
      </w:r>
      <w:r w:rsidR="00895231">
        <w:rPr>
          <w:noProof/>
        </w:rPr>
        <w:t>5</w:t>
      </w:r>
      <w:r>
        <w:fldChar w:fldCharType="end"/>
      </w:r>
      <w:r>
        <w:t>:</w:t>
      </w:r>
      <w:r w:rsidR="002F27C5">
        <w:t xml:space="preserve"> </w:t>
      </w:r>
      <w:r>
        <w:t>¿Ves series regularmente? Elaboración Propia</w:t>
      </w:r>
      <w:bookmarkEnd w:id="117"/>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94800" cy="1541269"/>
                    </a:xfrm>
                    <a:prstGeom prst="rect">
                      <a:avLst/>
                    </a:prstGeom>
                  </pic:spPr>
                </pic:pic>
              </a:graphicData>
            </a:graphic>
          </wp:inline>
        </w:drawing>
      </w:r>
    </w:p>
    <w:p w14:paraId="471A0F6B" w14:textId="3A42D370" w:rsidR="004F46A5" w:rsidRDefault="002F27C5" w:rsidP="002F27C5">
      <w:pPr>
        <w:pStyle w:val="Descripcin"/>
        <w:jc w:val="center"/>
      </w:pPr>
      <w:bookmarkStart w:id="118" w:name="_Toc165222485"/>
      <w:r>
        <w:t xml:space="preserve">Ilustración </w:t>
      </w:r>
      <w:r>
        <w:fldChar w:fldCharType="begin"/>
      </w:r>
      <w:r>
        <w:instrText xml:space="preserve"> SEQ Ilustración \* ARABIC </w:instrText>
      </w:r>
      <w:r>
        <w:fldChar w:fldCharType="separate"/>
      </w:r>
      <w:r w:rsidR="00895231">
        <w:rPr>
          <w:noProof/>
        </w:rPr>
        <w:t>6</w:t>
      </w:r>
      <w:r>
        <w:fldChar w:fldCharType="end"/>
      </w:r>
      <w:r>
        <w:t>: ¿En qué plataforma sueles ver las series? Elaboración Propia</w:t>
      </w:r>
      <w:bookmarkEnd w:id="118"/>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lastRenderedPageBreak/>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10433" cy="1921603"/>
                    </a:xfrm>
                    <a:prstGeom prst="rect">
                      <a:avLst/>
                    </a:prstGeom>
                  </pic:spPr>
                </pic:pic>
              </a:graphicData>
            </a:graphic>
          </wp:inline>
        </w:drawing>
      </w:r>
    </w:p>
    <w:p w14:paraId="4AD1AF15" w14:textId="10C4C0BE" w:rsidR="00184C75" w:rsidRDefault="00B92792" w:rsidP="00B92792">
      <w:pPr>
        <w:pStyle w:val="Descripcin"/>
        <w:jc w:val="center"/>
      </w:pPr>
      <w:bookmarkStart w:id="119" w:name="_Toc165222486"/>
      <w:r>
        <w:t xml:space="preserve">Ilustración </w:t>
      </w:r>
      <w:r>
        <w:fldChar w:fldCharType="begin"/>
      </w:r>
      <w:r>
        <w:instrText xml:space="preserve"> SEQ Ilustración \* ARABIC </w:instrText>
      </w:r>
      <w:r>
        <w:fldChar w:fldCharType="separate"/>
      </w:r>
      <w:r w:rsidR="00895231">
        <w:rPr>
          <w:noProof/>
        </w:rPr>
        <w:t>7</w:t>
      </w:r>
      <w:r>
        <w:fldChar w:fldCharType="end"/>
      </w:r>
      <w:r>
        <w:t xml:space="preserve">: </w:t>
      </w:r>
      <w:r w:rsidRPr="00232CD8">
        <w:t>¿Conoces alguna aplicación para hacer seguimiento de las series</w:t>
      </w:r>
      <w:r>
        <w:t>? Elaboración Propia</w:t>
      </w:r>
      <w:bookmarkEnd w:id="119"/>
    </w:p>
    <w:p w14:paraId="75B4EE99" w14:textId="36F4DC09"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42892" cy="1879876"/>
                    </a:xfrm>
                    <a:prstGeom prst="rect">
                      <a:avLst/>
                    </a:prstGeom>
                  </pic:spPr>
                </pic:pic>
              </a:graphicData>
            </a:graphic>
          </wp:inline>
        </w:drawing>
      </w:r>
    </w:p>
    <w:p w14:paraId="7C1F1717" w14:textId="79AC0341" w:rsidR="00773F14" w:rsidRDefault="002411F0" w:rsidP="002411F0">
      <w:pPr>
        <w:pStyle w:val="Descripcin"/>
        <w:jc w:val="center"/>
      </w:pPr>
      <w:bookmarkStart w:id="120" w:name="_Toc165222487"/>
      <w:r>
        <w:t xml:space="preserve">Ilustración </w:t>
      </w:r>
      <w:r>
        <w:fldChar w:fldCharType="begin"/>
      </w:r>
      <w:r>
        <w:instrText xml:space="preserve"> SEQ Ilustración \* ARABIC </w:instrText>
      </w:r>
      <w:r>
        <w:fldChar w:fldCharType="separate"/>
      </w:r>
      <w:r w:rsidR="00895231">
        <w:rPr>
          <w:noProof/>
        </w:rPr>
        <w:t>8</w:t>
      </w:r>
      <w:r>
        <w:fldChar w:fldCharType="end"/>
      </w:r>
      <w:r>
        <w:t xml:space="preserve">: </w:t>
      </w:r>
      <w:r w:rsidRPr="000C6A0F">
        <w:t>¿Te gustaría que hubiera una manera más fácil de gestionar la visualización de series?</w:t>
      </w:r>
      <w:r>
        <w:t xml:space="preserve"> Elaboración Propia</w:t>
      </w:r>
      <w:bookmarkEnd w:id="120"/>
    </w:p>
    <w:p w14:paraId="5CDDED86" w14:textId="4AB0602F" w:rsidR="00773F14" w:rsidRDefault="00131898" w:rsidP="00A648D6">
      <w:r>
        <w:t>Esta</w:t>
      </w:r>
      <w:r w:rsidR="00773F14" w:rsidRPr="00773F14">
        <w:t xml:space="preserve"> imagen complementa </w:t>
      </w:r>
      <w:r>
        <w:t>la</w:t>
      </w:r>
      <w:r w:rsidR="00773F14" w:rsidRPr="00773F14">
        <w:t xml:space="preserve"> información indicando que un </w:t>
      </w:r>
      <w:r w:rsidR="00FB3EF1">
        <w:t>32</w:t>
      </w:r>
      <w:r w:rsidR="00773F14" w:rsidRPr="00773F14">
        <w:t>,</w:t>
      </w:r>
      <w:r w:rsidR="00FB3EF1">
        <w:t>7</w:t>
      </w:r>
      <w:r w:rsidR="00773F14" w:rsidRPr="00773F14">
        <w:t xml:space="preserve">% de los usuarios sí estaría interesado en una manera más fácil de gestionar la visualización de series en grupo, con un adicional </w:t>
      </w:r>
      <w:r w:rsidR="00FB3EF1">
        <w:t>44</w:t>
      </w:r>
      <w:r w:rsidR="00773F14" w:rsidRPr="00773F14">
        <w:t>,</w:t>
      </w:r>
      <w:r w:rsidR="00FB3EF1">
        <w:t>9</w:t>
      </w:r>
      <w:r w:rsidR="00773F14" w:rsidRPr="00773F14">
        <w:t xml:space="preserve">%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494800" cy="1480301"/>
                    </a:xfrm>
                    <a:prstGeom prst="rect">
                      <a:avLst/>
                    </a:prstGeom>
                  </pic:spPr>
                </pic:pic>
              </a:graphicData>
            </a:graphic>
          </wp:inline>
        </w:drawing>
      </w:r>
    </w:p>
    <w:p w14:paraId="7485F119" w14:textId="4EB729E1" w:rsidR="00184C75" w:rsidRDefault="00131898" w:rsidP="00131898">
      <w:pPr>
        <w:pStyle w:val="Descripcin"/>
        <w:jc w:val="center"/>
      </w:pPr>
      <w:bookmarkStart w:id="121" w:name="_Toc165222488"/>
      <w:r>
        <w:t xml:space="preserve">Ilustración </w:t>
      </w:r>
      <w:r>
        <w:fldChar w:fldCharType="begin"/>
      </w:r>
      <w:r>
        <w:instrText xml:space="preserve"> SEQ Ilustración \* ARABIC </w:instrText>
      </w:r>
      <w:r>
        <w:fldChar w:fldCharType="separate"/>
      </w:r>
      <w:r w:rsidR="00895231">
        <w:rPr>
          <w:noProof/>
        </w:rPr>
        <w:t>9</w:t>
      </w:r>
      <w:r>
        <w:fldChar w:fldCharType="end"/>
      </w:r>
      <w:r>
        <w:t>: Características vs Recuento. Elaboración Propia</w:t>
      </w:r>
      <w:bookmarkEnd w:id="121"/>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494800" cy="1373789"/>
                    </a:xfrm>
                    <a:prstGeom prst="rect">
                      <a:avLst/>
                    </a:prstGeom>
                  </pic:spPr>
                </pic:pic>
              </a:graphicData>
            </a:graphic>
          </wp:inline>
        </w:drawing>
      </w:r>
    </w:p>
    <w:p w14:paraId="1D49BF2F" w14:textId="0786104C" w:rsidR="004D1C5F" w:rsidRDefault="00D3535B" w:rsidP="00C45F45">
      <w:pPr>
        <w:pStyle w:val="Descripcin"/>
        <w:jc w:val="center"/>
      </w:pPr>
      <w:bookmarkStart w:id="122" w:name="_Toc165222489"/>
      <w:r>
        <w:t xml:space="preserve">Ilustración </w:t>
      </w:r>
      <w:r>
        <w:fldChar w:fldCharType="begin"/>
      </w:r>
      <w:r>
        <w:instrText xml:space="preserve"> SEQ Ilustración \* ARABIC </w:instrText>
      </w:r>
      <w:r>
        <w:fldChar w:fldCharType="separate"/>
      </w:r>
      <w:r w:rsidR="00895231">
        <w:rPr>
          <w:noProof/>
        </w:rPr>
        <w:t>10</w:t>
      </w:r>
      <w:r>
        <w:fldChar w:fldCharType="end"/>
      </w:r>
      <w:r>
        <w:t>: ¿Considerarías cambiar a una aplicación como FST? Elaboración Propia</w:t>
      </w:r>
      <w:bookmarkEnd w:id="122"/>
    </w:p>
    <w:p w14:paraId="1B5A7D45" w14:textId="6BD5BA23" w:rsidR="00BE7940" w:rsidRDefault="004D1C5F" w:rsidP="004D1C5F">
      <w:r>
        <w:t xml:space="preserve">El gráfico muestra que un significativo </w:t>
      </w:r>
      <w:r w:rsidR="00ED0BFC">
        <w:t>32</w:t>
      </w:r>
      <w:r>
        <w:t>,</w:t>
      </w:r>
      <w:r w:rsidR="00ED0BFC">
        <w:t>7</w:t>
      </w:r>
      <w:r>
        <w:t xml:space="preserve">% de los usuarios encuestados estarían dispuestos a cambiar a una nueva aplicación que ofrezca mejores funcionalidades para la visualización en grupo de series, mientras que un </w:t>
      </w:r>
      <w:r w:rsidR="00ED0BFC">
        <w:t>41</w:t>
      </w:r>
      <w:r>
        <w:t>,</w:t>
      </w:r>
      <w:r w:rsidR="00ED0BFC">
        <w:t>8</w:t>
      </w:r>
      <w:r>
        <w:t xml:space="preserve">% se muestra indeciso al responder "Tal vez". Esto indica que hay un potencial del </w:t>
      </w:r>
      <w:r w:rsidR="00ED0BFC">
        <w:t>74</w:t>
      </w:r>
      <w:r>
        <w:t>,</w:t>
      </w:r>
      <w:r w:rsidR="00ED0BFC">
        <w:t>5</w:t>
      </w:r>
      <w:r>
        <w:t xml:space="preserve">%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15BFDD5A" w:rsidR="0012068E" w:rsidRDefault="0012068E" w:rsidP="0012068E">
      <w:r>
        <w:t xml:space="preserve">Además de la valiosa información recogida a través de cuestionarios, el desarrollo de </w:t>
      </w:r>
      <w:r w:rsidR="00E41181">
        <w:t xml:space="preserve">los requisitos de usuario </w:t>
      </w:r>
      <w:r>
        <w:t>se ha enriquecido con la investigación y análisis de aplicaciones existentes en otros sectores que emplean sistemas de grupos para diferentes propósitos. Un ejemplo notable es la aplicación Life360</w:t>
      </w:r>
      <w:sdt>
        <w:sdtPr>
          <w:id w:val="64312860"/>
          <w:citation/>
        </w:sdtPr>
        <w:sdtEndPr/>
        <w:sdtContent>
          <w:r w:rsidR="005D2B79">
            <w:fldChar w:fldCharType="begin"/>
          </w:r>
          <w:r w:rsidR="005D2B79">
            <w:instrText xml:space="preserve"> CITATION Lif24 \l 3082 </w:instrText>
          </w:r>
          <w:r w:rsidR="005D2B79">
            <w:fldChar w:fldCharType="separate"/>
          </w:r>
          <w:r w:rsidR="00AB5166">
            <w:rPr>
              <w:noProof/>
            </w:rPr>
            <w:t xml:space="preserve"> </w:t>
          </w:r>
          <w:r w:rsidR="00AB5166" w:rsidRPr="00AB5166">
            <w:rPr>
              <w:noProof/>
            </w:rPr>
            <w:t>[20]</w:t>
          </w:r>
          <w:r w:rsidR="005D2B79">
            <w:fldChar w:fldCharType="end"/>
          </w:r>
        </w:sdtContent>
      </w:sdt>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5742772D"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r w:rsidRPr="00DE06C6">
        <w:t>el Anexo A</w:t>
      </w:r>
      <w:r w:rsidR="00DE06C6">
        <w:t>: Requisitos de Usuario</w:t>
      </w:r>
      <w:r w:rsidRPr="00DE06C6">
        <w:t>.</w:t>
      </w:r>
      <w:r>
        <w:t xml:space="preserve"> </w:t>
      </w:r>
    </w:p>
    <w:p w14:paraId="78F78788" w14:textId="22FD0DD6" w:rsidR="00F30E73" w:rsidRPr="0031552C" w:rsidRDefault="00F30E73" w:rsidP="00F30E73">
      <w:pPr>
        <w:pStyle w:val="Ttulo2"/>
        <w:rPr>
          <w:noProof w:val="0"/>
        </w:rPr>
      </w:pPr>
      <w:bookmarkStart w:id="123" w:name="_Toc165543509"/>
      <w:r w:rsidRPr="0031552C">
        <w:rPr>
          <w:noProof w:val="0"/>
        </w:rPr>
        <w:t>PT</w:t>
      </w:r>
      <w:r w:rsidR="00F43A9A">
        <w:rPr>
          <w:noProof w:val="0"/>
        </w:rPr>
        <w:t>2</w:t>
      </w:r>
      <w:r w:rsidR="001854FE">
        <w:rPr>
          <w:noProof w:val="0"/>
        </w:rPr>
        <w:t xml:space="preserve"> </w:t>
      </w:r>
      <w:r w:rsidR="00F66837">
        <w:t>–</w:t>
      </w:r>
      <w:r w:rsidR="001854FE">
        <w:rPr>
          <w:noProof w:val="0"/>
        </w:rPr>
        <w:t xml:space="preserve"> Diseño de Interfaz de Usuario</w:t>
      </w:r>
      <w:bookmarkEnd w:id="123"/>
    </w:p>
    <w:p w14:paraId="6DEC9621" w14:textId="28823DBA"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permitió esbozar las primeras ideas y conceptos para la interfaz de usuario.</w:t>
      </w:r>
    </w:p>
    <w:p w14:paraId="368958F7" w14:textId="76D732F7" w:rsidR="006D0D85" w:rsidRDefault="006D0D85" w:rsidP="006D0D85">
      <w:r>
        <w:t>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w:t>
      </w:r>
      <w:sdt>
        <w:sdtPr>
          <w:id w:val="-1561394456"/>
          <w:citation/>
        </w:sdtPr>
        <w:sdtEndPr/>
        <w:sdtContent>
          <w:r w:rsidR="005D2B79">
            <w:fldChar w:fldCharType="begin"/>
          </w:r>
          <w:r w:rsidR="005D2B79">
            <w:instrText xml:space="preserve"> CITATION Eug20 \l 3082 </w:instrText>
          </w:r>
          <w:r w:rsidR="005D2B79">
            <w:fldChar w:fldCharType="separate"/>
          </w:r>
          <w:r w:rsidR="00AB5166">
            <w:rPr>
              <w:noProof/>
            </w:rPr>
            <w:t xml:space="preserve"> </w:t>
          </w:r>
          <w:r w:rsidR="00AB5166" w:rsidRPr="00AB5166">
            <w:rPr>
              <w:noProof/>
            </w:rPr>
            <w:t>[21]</w:t>
          </w:r>
          <w:r w:rsidR="005D2B79">
            <w:fldChar w:fldCharType="end"/>
          </w:r>
        </w:sdtContent>
      </w:sdt>
      <w:r>
        <w:t xml:space="preserve">,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w:t>
      </w:r>
      <w:r w:rsidRPr="00787E38">
        <w:rPr>
          <w:b/>
          <w:bCs/>
        </w:rPr>
        <w:t>PT01-AR</w:t>
      </w:r>
      <w:r w:rsidRPr="001854FE">
        <w:t>,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64B95AE5" w:rsidR="006745B2" w:rsidRDefault="006D0D85" w:rsidP="006D0D85">
      <w:r w:rsidRPr="006D0D85">
        <w:t xml:space="preserve">La salida de </w:t>
      </w:r>
      <w:r w:rsidR="00DA384C">
        <w:rPr>
          <w:b/>
          <w:bCs/>
        </w:rPr>
        <w:t>PT02-DUI</w:t>
      </w:r>
      <w:r w:rsidRPr="006D0D85">
        <w:t xml:space="preserve"> </w:t>
      </w:r>
      <w:r w:rsidR="00885DDF">
        <w:t xml:space="preserve">se </w:t>
      </w:r>
      <w:r w:rsidR="00D67123">
        <w:t>utilizó</w:t>
      </w:r>
      <w:r w:rsidR="00885DDF">
        <w:t xml:space="preserve"> posteriormente para la creación del frontend de la aplicación.</w:t>
      </w:r>
      <w:r w:rsidR="00267844">
        <w:t xml:space="preserve"> Queda reflejado en el Anexo </w:t>
      </w:r>
      <w:r w:rsidR="00CB375F">
        <w:t>D</w:t>
      </w:r>
      <w:r w:rsidR="00267844">
        <w:t xml:space="preserve">: Diseño </w:t>
      </w:r>
      <w:r w:rsidR="00CB375F">
        <w:t>en Figma</w:t>
      </w:r>
      <w:r w:rsidR="003734F6">
        <w:t>.</w:t>
      </w:r>
    </w:p>
    <w:p w14:paraId="7967BAA5" w14:textId="0E9C44AF" w:rsidR="006745B2" w:rsidRDefault="006745B2" w:rsidP="006745B2">
      <w:pPr>
        <w:pStyle w:val="Ttulo2"/>
      </w:pPr>
      <w:bookmarkStart w:id="124" w:name="_Toc165543510"/>
      <w:r>
        <w:t xml:space="preserve">PT3 </w:t>
      </w:r>
      <w:r w:rsidR="003E7D1A">
        <w:t>–</w:t>
      </w:r>
      <w:r>
        <w:t xml:space="preserve"> </w:t>
      </w:r>
      <w:r w:rsidR="003E7D1A">
        <w:t>Desarrollo del Backend</w:t>
      </w:r>
      <w:bookmarkEnd w:id="124"/>
    </w:p>
    <w:p w14:paraId="77760EC7" w14:textId="0A1E5354" w:rsidR="006745B2" w:rsidRDefault="006745B2" w:rsidP="006745B2">
      <w:r>
        <w:t xml:space="preserve">El servidor que se ha usado es un </w:t>
      </w:r>
      <w:r w:rsidR="00AB745A">
        <w:t>AZW SER</w:t>
      </w:r>
      <w:r>
        <w:t xml:space="preserve"> en el cual tiene montado un sistema operativo Ubuntu Desktop</w:t>
      </w:r>
      <w:r w:rsidR="001F559B">
        <w:t xml:space="preserve"> </w:t>
      </w:r>
      <w:r w:rsidR="00AB745A">
        <w:t xml:space="preserve">22.04.2 LTS </w:t>
      </w:r>
      <w:r w:rsidR="001F559B">
        <w:t xml:space="preserve">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EndPr/>
        <w:sdtContent>
          <w:r w:rsidR="001F559B">
            <w:fldChar w:fldCharType="begin"/>
          </w:r>
          <w:r w:rsidR="001F559B">
            <w:instrText xml:space="preserve"> CITATION Tyt20 \l 3082 </w:instrText>
          </w:r>
          <w:r w:rsidR="001F559B">
            <w:fldChar w:fldCharType="separate"/>
          </w:r>
          <w:r w:rsidR="00AB5166" w:rsidRPr="00AB5166">
            <w:rPr>
              <w:noProof/>
            </w:rPr>
            <w:t>[22]</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65F09178"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EndPr/>
        <w:sdtContent>
          <w:r w:rsidR="00021154">
            <w:fldChar w:fldCharType="begin"/>
          </w:r>
          <w:r w:rsidR="00021154">
            <w:instrText xml:space="preserve"> CITATION tec24 \l 3082 </w:instrText>
          </w:r>
          <w:r w:rsidR="00021154">
            <w:fldChar w:fldCharType="separate"/>
          </w:r>
          <w:r w:rsidR="00AB5166">
            <w:rPr>
              <w:noProof/>
            </w:rPr>
            <w:t xml:space="preserve"> </w:t>
          </w:r>
          <w:r w:rsidR="00AB5166" w:rsidRPr="00AB5166">
            <w:rPr>
              <w:noProof/>
            </w:rPr>
            <w:t>[23]</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6B0C6D0C"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EndPr/>
        <w:sdtContent>
          <w:r w:rsidR="00021154">
            <w:fldChar w:fldCharType="begin"/>
          </w:r>
          <w:r w:rsidR="00021154">
            <w:instrText xml:space="preserve"> CITATION DockerWindowsSol21 \l 3082 </w:instrText>
          </w:r>
          <w:r w:rsidR="00021154">
            <w:fldChar w:fldCharType="separate"/>
          </w:r>
          <w:r w:rsidR="00AB5166">
            <w:rPr>
              <w:noProof/>
            </w:rPr>
            <w:t xml:space="preserve"> </w:t>
          </w:r>
          <w:r w:rsidR="00AB5166" w:rsidRPr="00AB5166">
            <w:rPr>
              <w:noProof/>
            </w:rPr>
            <w:t>[24]</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73F78021" w:rsidR="00415086" w:rsidRPr="00415086" w:rsidRDefault="00415086" w:rsidP="00415086">
      <w:r w:rsidRPr="00415086">
        <w:t xml:space="preserve">Para asegurar que el servidor funcione de manera eficiente y segura, la infraestructura se ha organizado en varios contenedores Docker. </w:t>
      </w:r>
      <w:r w:rsidR="00AC6593" w:rsidRPr="00AC6593">
        <w:t xml:space="preserve">Esta configuración utiliza ocho contenedores principales: phpMyAdmin para la gestión de la base de datos MariaDB, la base de datos MariaDB propiamente dicha, </w:t>
      </w:r>
      <w:proofErr w:type="spellStart"/>
      <w:r w:rsidR="00AC6593" w:rsidRPr="00AC6593">
        <w:t>Portainer</w:t>
      </w:r>
      <w:proofErr w:type="spellEnd"/>
      <w:r w:rsidR="00AC6593" w:rsidRPr="00AC6593">
        <w:t xml:space="preserve"> para la gestión de los contenedores, un contenedor dedicado para la API, </w:t>
      </w:r>
      <w:proofErr w:type="spellStart"/>
      <w:r w:rsidR="00AC6593" w:rsidRPr="00AC6593">
        <w:t>Cloudflare</w:t>
      </w:r>
      <w:proofErr w:type="spellEnd"/>
      <w:r w:rsidR="00AC6593" w:rsidRPr="00AC6593">
        <w:t xml:space="preserve"> para la seguridad y optimización de la red, y </w:t>
      </w:r>
      <w:proofErr w:type="spellStart"/>
      <w:r w:rsidR="00AC6593" w:rsidRPr="00AC6593">
        <w:t>Traefik</w:t>
      </w:r>
      <w:proofErr w:type="spellEnd"/>
      <w:r w:rsidR="00AC6593" w:rsidRPr="00AC6593">
        <w:t xml:space="preserve"> como proxy inverso y gestor de certificados SSL. Además, se han utilizado dos contenedores adicionales de </w:t>
      </w:r>
      <w:proofErr w:type="spellStart"/>
      <w:r w:rsidR="00AC6593" w:rsidRPr="00AC6593">
        <w:t>Nginx</w:t>
      </w:r>
      <w:proofErr w:type="spellEnd"/>
      <w:r w:rsidR="00AC6593" w:rsidRPr="00AC6593">
        <w:t xml:space="preserve"> para alojar las páginas web de la política de privacidad y soporte.</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25" w:name="_Toc165543511"/>
      <w:r>
        <w:t>MariaDB</w:t>
      </w:r>
      <w:bookmarkEnd w:id="125"/>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654F43FB"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w:t>
      </w:r>
      <w:r w:rsidR="00737E97">
        <w:t>se ha</w:t>
      </w:r>
      <w:r>
        <w:t xml:space="preserve">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1FBB5099" w:rsidR="00912AD8" w:rsidRDefault="001618A8" w:rsidP="00912AD8">
      <w:pPr>
        <w:keepNext/>
        <w:jc w:val="center"/>
      </w:pPr>
      <w:r>
        <w:rPr>
          <w:noProof/>
        </w:rPr>
        <w:drawing>
          <wp:inline distT="0" distB="0" distL="0" distR="0" wp14:anchorId="700FCD4E" wp14:editId="2FE478F2">
            <wp:extent cx="5688965" cy="4573270"/>
            <wp:effectExtent l="0" t="0" r="635" b="0"/>
            <wp:docPr id="35365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84" name="Gráfico 35365458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88965" cy="4573270"/>
                    </a:xfrm>
                    <a:prstGeom prst="rect">
                      <a:avLst/>
                    </a:prstGeom>
                  </pic:spPr>
                </pic:pic>
              </a:graphicData>
            </a:graphic>
          </wp:inline>
        </w:drawing>
      </w:r>
    </w:p>
    <w:p w14:paraId="5AC9D64D" w14:textId="4A00EAA6" w:rsidR="00912AD8" w:rsidRDefault="00912AD8" w:rsidP="00912AD8">
      <w:pPr>
        <w:pStyle w:val="Descripcin"/>
        <w:jc w:val="center"/>
      </w:pPr>
      <w:bookmarkStart w:id="126" w:name="_Toc165222490"/>
      <w:r>
        <w:t xml:space="preserve">Ilustración </w:t>
      </w:r>
      <w:r>
        <w:fldChar w:fldCharType="begin"/>
      </w:r>
      <w:r>
        <w:instrText xml:space="preserve"> SEQ Ilustración \* ARABIC </w:instrText>
      </w:r>
      <w:r>
        <w:fldChar w:fldCharType="separate"/>
      </w:r>
      <w:r w:rsidR="00895231">
        <w:rPr>
          <w:noProof/>
        </w:rPr>
        <w:t>11</w:t>
      </w:r>
      <w:r>
        <w:fldChar w:fldCharType="end"/>
      </w:r>
      <w:r>
        <w:t>: Esquema BBDD. Elaboración Propia</w:t>
      </w:r>
      <w:bookmarkEnd w:id="126"/>
    </w:p>
    <w:p w14:paraId="0C2F2077" w14:textId="77777777" w:rsidR="00912AD8" w:rsidRDefault="00912AD8" w:rsidP="00912AD8">
      <w:r>
        <w:lastRenderedPageBreak/>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0EAD69EC" w:rsidR="00912AD8" w:rsidRDefault="00912AD8" w:rsidP="00D85367">
      <w:r>
        <w:t>Se detalla la explicación de cada tabla</w:t>
      </w:r>
      <w:r w:rsidR="00162A56">
        <w:t xml:space="preserve"> y los disparadores de la base de datos</w:t>
      </w:r>
      <w:r>
        <w:t xml:space="preserve"> en el </w:t>
      </w:r>
      <w:r w:rsidRPr="00791C59">
        <w:t>Anexo C</w:t>
      </w:r>
      <w:r w:rsidR="00791C59">
        <w:t xml:space="preserve">: Detalles de </w:t>
      </w:r>
      <w:r w:rsidR="00F717B4">
        <w:t xml:space="preserve">la </w:t>
      </w:r>
      <w:r w:rsidR="00791C59">
        <w:t>BBDD.</w:t>
      </w:r>
    </w:p>
    <w:p w14:paraId="0B4F276B" w14:textId="175093BD" w:rsidR="0057156F" w:rsidRDefault="0057156F" w:rsidP="0057156F">
      <w:pPr>
        <w:pStyle w:val="Ttulo3"/>
      </w:pPr>
      <w:bookmarkStart w:id="127" w:name="_Toc165543512"/>
      <w:r>
        <w:t>PhpMyAdmin</w:t>
      </w:r>
      <w:bookmarkEnd w:id="127"/>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1A94DA5F"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contribuyendo a la seguridad y el acceso controlado a la base de datos.</w:t>
      </w:r>
      <w:sdt>
        <w:sdtPr>
          <w:id w:val="-921555023"/>
          <w:citation/>
        </w:sdtPr>
        <w:sdtEndPr/>
        <w:sdtContent>
          <w:r w:rsidR="00D70B74">
            <w:fldChar w:fldCharType="begin"/>
          </w:r>
          <w:r w:rsidR="00D70B74">
            <w:instrText xml:space="preserve"> CITATION And23 \l 3082 </w:instrText>
          </w:r>
          <w:r w:rsidR="00D70B74">
            <w:fldChar w:fldCharType="separate"/>
          </w:r>
          <w:r w:rsidR="00AB5166">
            <w:rPr>
              <w:noProof/>
            </w:rPr>
            <w:t xml:space="preserve"> </w:t>
          </w:r>
          <w:r w:rsidR="00AB5166" w:rsidRPr="00AB5166">
            <w:rPr>
              <w:noProof/>
            </w:rPr>
            <w:t>[25]</w:t>
          </w:r>
          <w:r w:rsidR="00D70B74">
            <w:fldChar w:fldCharType="end"/>
          </w:r>
        </w:sdtContent>
      </w:sdt>
      <w:r w:rsidR="00025354">
        <w:t xml:space="preserve"> </w:t>
      </w:r>
    </w:p>
    <w:p w14:paraId="35A6D9FF" w14:textId="4B722DFA" w:rsidR="00A837F7" w:rsidRDefault="00290D63" w:rsidP="00D70B74">
      <w:pPr>
        <w:pStyle w:val="Ttulo3"/>
      </w:pPr>
      <w:bookmarkStart w:id="128" w:name="_Toc165543513"/>
      <w:proofErr w:type="spellStart"/>
      <w:r>
        <w:t>Tfg_Backend</w:t>
      </w:r>
      <w:bookmarkEnd w:id="128"/>
      <w:proofErr w:type="spellEnd"/>
    </w:p>
    <w:p w14:paraId="7081DE22" w14:textId="45E8D134"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EndPr/>
        <w:sdtContent>
          <w:r w:rsidR="00DA1E2F">
            <w:fldChar w:fldCharType="begin"/>
          </w:r>
          <w:r w:rsidR="0050539E">
            <w:instrText xml:space="preserve">CITATION Ögg23 \l 3082 </w:instrText>
          </w:r>
          <w:r w:rsidR="00DA1E2F">
            <w:fldChar w:fldCharType="separate"/>
          </w:r>
          <w:r w:rsidR="00AB5166" w:rsidRPr="00AB5166">
            <w:rPr>
              <w:noProof/>
            </w:rPr>
            <w:t>[26]</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w:t>
      </w:r>
      <w:r>
        <w:lastRenderedPageBreak/>
        <w:t xml:space="preserve">manera que pueden comunicarse como si residieran en la misma máquina física, manteniendo al mismo tiempo un alto grado de aislamiento. </w:t>
      </w:r>
    </w:p>
    <w:p w14:paraId="404DEDFD" w14:textId="6D8A65BE"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sdt>
        <w:sdtPr>
          <w:id w:val="1770967158"/>
          <w:citation/>
        </w:sdtPr>
        <w:sdtEndPr/>
        <w:sdtContent>
          <w:r w:rsidR="00BB626E">
            <w:fldChar w:fldCharType="begin"/>
          </w:r>
          <w:r w:rsidR="00BB626E">
            <w:instrText xml:space="preserve"> CITATION Jam15 \l 3082 </w:instrText>
          </w:r>
          <w:r w:rsidR="00BB626E">
            <w:fldChar w:fldCharType="separate"/>
          </w:r>
          <w:r w:rsidR="00AB5166">
            <w:rPr>
              <w:noProof/>
            </w:rPr>
            <w:t xml:space="preserve"> </w:t>
          </w:r>
          <w:r w:rsidR="00AB5166" w:rsidRPr="00AB5166">
            <w:rPr>
              <w:noProof/>
            </w:rPr>
            <w:t>[27]</w:t>
          </w:r>
          <w:r w:rsidR="00BB626E">
            <w:fldChar w:fldCharType="end"/>
          </w:r>
        </w:sdtContent>
      </w:sdt>
    </w:p>
    <w:p w14:paraId="7834A4E4" w14:textId="59C154E7" w:rsidR="0066185C" w:rsidRPr="005E5A35" w:rsidRDefault="0066185C" w:rsidP="0066185C">
      <w:r w:rsidRPr="00B86BD0">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176389" cy="1680264"/>
                    </a:xfrm>
                    <a:prstGeom prst="rect">
                      <a:avLst/>
                    </a:prstGeom>
                  </pic:spPr>
                </pic:pic>
              </a:graphicData>
            </a:graphic>
          </wp:inline>
        </w:drawing>
      </w:r>
    </w:p>
    <w:p w14:paraId="1706BB8E" w14:textId="347FAC8D" w:rsidR="0066185C" w:rsidRDefault="0066185C" w:rsidP="0066185C">
      <w:pPr>
        <w:pStyle w:val="Descripcin"/>
        <w:jc w:val="center"/>
      </w:pPr>
      <w:bookmarkStart w:id="129" w:name="_Toc165222491"/>
      <w:r>
        <w:t xml:space="preserve">Ilustración </w:t>
      </w:r>
      <w:r>
        <w:fldChar w:fldCharType="begin"/>
      </w:r>
      <w:r>
        <w:instrText xml:space="preserve"> SEQ Ilustración \* ARABIC </w:instrText>
      </w:r>
      <w:r>
        <w:fldChar w:fldCharType="separate"/>
      </w:r>
      <w:r w:rsidR="00895231">
        <w:rPr>
          <w:noProof/>
        </w:rPr>
        <w:t>12</w:t>
      </w:r>
      <w:r>
        <w:fldChar w:fldCharType="end"/>
      </w:r>
      <w:r>
        <w:t xml:space="preserve">: </w:t>
      </w:r>
      <w:r w:rsidRPr="000C47DA">
        <w:t>Diagrama de Conexión API. Elaboración Propia</w:t>
      </w:r>
      <w:bookmarkEnd w:id="129"/>
    </w:p>
    <w:p w14:paraId="7855E9FC" w14:textId="256CDB3A" w:rsidR="0066185C" w:rsidRPr="00B86BD0" w:rsidRDefault="0066185C" w:rsidP="0066185C">
      <w:r w:rsidRPr="00B86BD0">
        <w:t>Para el desarrollo de esta API, se ha creado un archivo denominado backend.js</w:t>
      </w:r>
      <w:r w:rsidR="003E200C">
        <w:t xml:space="preserve"> (mencionado anteriormente)</w:t>
      </w:r>
      <w:r w:rsidRPr="00B86BD0">
        <w:t xml:space="preserve">, el cual encapsula la lógica necesaria para establecer la conexión con la base de datos y definir los endpoints requeridos. Este archivo se basa en Express, un framework de Node.js que facilita la creación de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30" w:name="OLE_LINK73"/>
      <w:bookmarkStart w:id="131" w:name="OLE_LINK74"/>
    </w:p>
    <w:bookmarkEnd w:id="130"/>
    <w:bookmarkEnd w:id="131"/>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w:t>
      </w:r>
      <w:r w:rsidRPr="00C25746">
        <w:lastRenderedPageBreak/>
        <w:t>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32" w:name="_Toc165543514"/>
      <w:proofErr w:type="spellStart"/>
      <w:r>
        <w:t>Cloudflare</w:t>
      </w:r>
      <w:bookmarkEnd w:id="132"/>
      <w:proofErr w:type="spellEnd"/>
    </w:p>
    <w:p w14:paraId="0FCD6539" w14:textId="62C874F2"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una herramienta vital para exponer de forma segura servicios internos a Internet mediante el mantenimiento de un tráfico cifrado y protegido. Al utilizar este contenedor, cualquier solicitud a</w:t>
      </w:r>
      <w:r w:rsidR="00956B06">
        <w:t xml:space="preserve">l </w:t>
      </w:r>
      <w:r w:rsidRPr="00F87CF6">
        <w:t xml:space="preserve">DNS es interceptada por el túnel, que actúa como un conducto seguro, 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33" w:name="_Toc165543515"/>
      <w:proofErr w:type="spellStart"/>
      <w:r>
        <w:t>Traefik</w:t>
      </w:r>
      <w:bookmarkEnd w:id="133"/>
      <w:proofErr w:type="spellEnd"/>
    </w:p>
    <w:p w14:paraId="6163392C" w14:textId="57A32C0B"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sdt>
        <w:sdtPr>
          <w:id w:val="807664322"/>
          <w:citation/>
        </w:sdtPr>
        <w:sdtEndPr/>
        <w:sdtContent>
          <w:r w:rsidR="00590F0D">
            <w:fldChar w:fldCharType="begin"/>
          </w:r>
          <w:r w:rsidR="00590F0D">
            <w:instrText xml:space="preserve"> CITATION Man21 \l 3082 </w:instrText>
          </w:r>
          <w:r w:rsidR="00590F0D">
            <w:fldChar w:fldCharType="separate"/>
          </w:r>
          <w:r w:rsidR="00AB5166">
            <w:rPr>
              <w:noProof/>
            </w:rPr>
            <w:t xml:space="preserve"> </w:t>
          </w:r>
          <w:r w:rsidR="00AB5166" w:rsidRPr="00AB5166">
            <w:rPr>
              <w:noProof/>
            </w:rPr>
            <w:t>[28]</w:t>
          </w:r>
          <w:r w:rsidR="00590F0D">
            <w:fldChar w:fldCharType="end"/>
          </w:r>
        </w:sdtContent>
      </w:sdt>
    </w:p>
    <w:p w14:paraId="27F98CC3" w14:textId="64592E53" w:rsidR="00F72561" w:rsidRDefault="005254E7" w:rsidP="00F72561">
      <w:r>
        <w:t xml:space="preserve">Por ejemplo, </w:t>
      </w:r>
      <w:r w:rsidR="00AB195C">
        <w:t xml:space="preserve">cuando se llama a </w:t>
      </w:r>
      <w:r w:rsidR="00EE068E">
        <w:t>‘</w:t>
      </w:r>
      <w:r w:rsidR="00F72561" w:rsidRPr="00F72561">
        <w:rPr>
          <w:i/>
          <w:iCs/>
        </w:rPr>
        <w:t>https://adminmariadb.lapspartbox.com</w:t>
      </w:r>
      <w:r w:rsidR="00EE068E">
        <w:rPr>
          <w:i/>
          <w:iCs/>
        </w:rPr>
        <w:t>’</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w:t>
      </w:r>
      <w:r w:rsidR="00136F13">
        <w:t>la</w:t>
      </w:r>
      <w:r w:rsidR="00F72561">
        <w:t xml:space="preserve">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112333CD"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w:t>
      </w:r>
      <w:r w:rsidR="00136F13">
        <w:t>la</w:t>
      </w:r>
      <w:r>
        <w:t xml:space="preserve">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sdt>
        <w:sdtPr>
          <w:id w:val="247935207"/>
          <w:citation/>
        </w:sdtPr>
        <w:sdtEndPr/>
        <w:sdtContent>
          <w:r w:rsidR="00273C52">
            <w:fldChar w:fldCharType="begin"/>
          </w:r>
          <w:r w:rsidR="00273C52">
            <w:instrText xml:space="preserve"> CITATION Jos20 \l 3082 </w:instrText>
          </w:r>
          <w:r w:rsidR="00273C52">
            <w:fldChar w:fldCharType="separate"/>
          </w:r>
          <w:r w:rsidR="00AB5166">
            <w:rPr>
              <w:noProof/>
            </w:rPr>
            <w:t xml:space="preserve"> </w:t>
          </w:r>
          <w:r w:rsidR="00AB5166" w:rsidRPr="00AB5166">
            <w:rPr>
              <w:noProof/>
            </w:rPr>
            <w:t>[29]</w:t>
          </w:r>
          <w:r w:rsidR="00273C52">
            <w:fldChar w:fldCharType="end"/>
          </w:r>
        </w:sdtContent>
      </w:sdt>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7A6E0613" w:rsidR="005254E7" w:rsidRPr="00BB0D19" w:rsidRDefault="00F72561" w:rsidP="00F72561">
      <w:r>
        <w:lastRenderedPageBreak/>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r w:rsidR="00590F0D">
        <w:t xml:space="preserve"> Se puede ver el diagrama del sistema en el Anexo B: Diseño del Sistema.</w:t>
      </w:r>
    </w:p>
    <w:p w14:paraId="177D0A01" w14:textId="2CCEC201" w:rsidR="00F10736" w:rsidRDefault="00711D89" w:rsidP="00F10736">
      <w:pPr>
        <w:pStyle w:val="Ttulo3"/>
      </w:pPr>
      <w:bookmarkStart w:id="134" w:name="_Toc165543516"/>
      <w:proofErr w:type="spellStart"/>
      <w:r>
        <w:t>Portainer</w:t>
      </w:r>
      <w:bookmarkEnd w:id="134"/>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35" w:name="_Toc165543517"/>
      <w:r>
        <w:t xml:space="preserve">PT4 </w:t>
      </w:r>
      <w:r w:rsidR="003B6CAF">
        <w:t>–</w:t>
      </w:r>
      <w:r>
        <w:t xml:space="preserve"> </w:t>
      </w:r>
      <w:r w:rsidR="003B6CAF">
        <w:t>Desarrollo Frontend</w:t>
      </w:r>
      <w:bookmarkEnd w:id="135"/>
    </w:p>
    <w:p w14:paraId="3C75BC75" w14:textId="66600B55" w:rsidR="0052532E" w:rsidRPr="0052532E" w:rsidRDefault="0052532E" w:rsidP="0052532E">
      <w:pPr>
        <w:pStyle w:val="Ttulo3"/>
      </w:pPr>
      <w:bookmarkStart w:id="136" w:name="_Toc165543518"/>
      <w:r>
        <w:t>Estructura de Directorios</w:t>
      </w:r>
      <w:bookmarkEnd w:id="13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72C5DBC1"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EndPr/>
        <w:sdtContent>
          <w:r w:rsidR="00812147">
            <w:rPr>
              <w:noProof/>
            </w:rPr>
            <w:fldChar w:fldCharType="begin"/>
          </w:r>
          <w:r w:rsidR="00812147">
            <w:rPr>
              <w:noProof/>
            </w:rPr>
            <w:instrText xml:space="preserve"> CITATION aprendeReact \l 3082 </w:instrText>
          </w:r>
          <w:r w:rsidR="00812147">
            <w:rPr>
              <w:noProof/>
            </w:rPr>
            <w:fldChar w:fldCharType="separate"/>
          </w:r>
          <w:r w:rsidR="00AB5166">
            <w:rPr>
              <w:noProof/>
            </w:rPr>
            <w:t xml:space="preserve"> </w:t>
          </w:r>
          <w:r w:rsidR="00AB5166" w:rsidRPr="00AB5166">
            <w:rPr>
              <w:noProof/>
            </w:rPr>
            <w:t>[30]</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lastRenderedPageBreak/>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4E0C3067" w:rsidR="00B36A9D" w:rsidRDefault="00524328" w:rsidP="00524328">
      <w:pPr>
        <w:pStyle w:val="Descripcin"/>
        <w:jc w:val="center"/>
      </w:pPr>
      <w:bookmarkStart w:id="137" w:name="_Toc165222492"/>
      <w:r>
        <w:t xml:space="preserve">Ilustración </w:t>
      </w:r>
      <w:r>
        <w:fldChar w:fldCharType="begin"/>
      </w:r>
      <w:r>
        <w:instrText xml:space="preserve"> SEQ Ilustración \* ARABIC </w:instrText>
      </w:r>
      <w:r>
        <w:fldChar w:fldCharType="separate"/>
      </w:r>
      <w:r w:rsidR="00895231">
        <w:rPr>
          <w:noProof/>
        </w:rPr>
        <w:t>13</w:t>
      </w:r>
      <w:r>
        <w:fldChar w:fldCharType="end"/>
      </w:r>
      <w:r>
        <w:t xml:space="preserve">: </w:t>
      </w:r>
      <w:r w:rsidRPr="00E5393F">
        <w:t>Estructura Directorios. Elaboración Propia</w:t>
      </w:r>
      <w:bookmarkEnd w:id="137"/>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pPr>
        <w:pStyle w:val="Prrafodelista"/>
        <w:numPr>
          <w:ilvl w:val="0"/>
          <w:numId w:val="24"/>
        </w:numPr>
      </w:pPr>
      <w:r>
        <w:lastRenderedPageBreak/>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31A6A9FB" w14:textId="77777777" w:rsidR="00030B55" w:rsidRDefault="00030B55" w:rsidP="00030B55">
      <w:bookmarkStart w:id="138" w:name="OLE_LINK82"/>
      <w:bookmarkStart w:id="139" w:name="OLE_LINK83"/>
      <w:bookmarkStart w:id="140" w:name="OLE_LINK84"/>
    </w:p>
    <w:p w14:paraId="1CBEC149" w14:textId="4497BE2B" w:rsidR="0067522A" w:rsidRDefault="00030B55" w:rsidP="00030B55">
      <w:r>
        <w:t xml:space="preserve">Este proceso de creación de la estructura te lo facilita React Native, </w:t>
      </w:r>
      <w:r w:rsidR="0067522A">
        <w:t>solo había que crear el proyecto en el terminal. Para crear este proyecto se ha abierto un terminal, se ha navegado hasta donde se quiere guardar el proyecto, y se ha ejecutado las siguientes líneas de código: ‘</w:t>
      </w:r>
      <w:proofErr w:type="spellStart"/>
      <w:r w:rsidR="0067522A" w:rsidRPr="0067522A">
        <w:rPr>
          <w:rStyle w:val="nfasissutil"/>
        </w:rPr>
        <w:t>npx</w:t>
      </w:r>
      <w:proofErr w:type="spellEnd"/>
      <w:r w:rsidR="0067522A" w:rsidRPr="0067522A">
        <w:rPr>
          <w:rStyle w:val="nfasissutil"/>
        </w:rPr>
        <w:t xml:space="preserve"> </w:t>
      </w:r>
      <w:proofErr w:type="spellStart"/>
      <w:r w:rsidR="0067522A" w:rsidRPr="0067522A">
        <w:rPr>
          <w:rStyle w:val="nfasissutil"/>
        </w:rPr>
        <w:t>create</w:t>
      </w:r>
      <w:proofErr w:type="spellEnd"/>
      <w:r w:rsidR="0067522A" w:rsidRPr="0067522A">
        <w:rPr>
          <w:rStyle w:val="nfasissutil"/>
        </w:rPr>
        <w:t>-expo-</w:t>
      </w:r>
      <w:proofErr w:type="gramStart"/>
      <w:r w:rsidR="0067522A" w:rsidRPr="0067522A">
        <w:rPr>
          <w:rStyle w:val="nfasissutil"/>
        </w:rPr>
        <w:t>app</w:t>
      </w:r>
      <w:proofErr w:type="gramEnd"/>
      <w:r w:rsidR="0067522A" w:rsidRPr="0067522A">
        <w:rPr>
          <w:rStyle w:val="nfasissutil"/>
        </w:rPr>
        <w:t xml:space="preserve"> </w:t>
      </w:r>
      <w:proofErr w:type="spellStart"/>
      <w:r w:rsidR="0067522A" w:rsidRPr="0067522A">
        <w:rPr>
          <w:rStyle w:val="nfasissutil"/>
        </w:rPr>
        <w:t>TFGFamilySeriesTrack</w:t>
      </w:r>
      <w:proofErr w:type="spellEnd"/>
      <w:r w:rsidR="007B344B" w:rsidRPr="0067522A">
        <w:rPr>
          <w:rStyle w:val="nfasissutil"/>
        </w:rPr>
        <w:t>’</w:t>
      </w:r>
      <w:r w:rsidR="007B344B">
        <w:t>, después</w:t>
      </w:r>
      <w:r w:rsidR="0067522A">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0067522A" w:rsidRPr="0067522A">
        <w:rPr>
          <w:rStyle w:val="nfasissutil"/>
        </w:rPr>
        <w:t>npx</w:t>
      </w:r>
      <w:proofErr w:type="spellEnd"/>
      <w:r w:rsidR="0067522A" w:rsidRPr="0067522A">
        <w:rPr>
          <w:rStyle w:val="nfasissutil"/>
        </w:rPr>
        <w:t xml:space="preserve"> expo </w:t>
      </w:r>
      <w:proofErr w:type="spellStart"/>
      <w:r w:rsidR="0067522A" w:rsidRPr="0067522A">
        <w:rPr>
          <w:rStyle w:val="nfasissutil"/>
        </w:rPr>
        <w:t>start</w:t>
      </w:r>
      <w:proofErr w:type="spellEnd"/>
      <w:r w:rsidR="0067522A">
        <w:rPr>
          <w:rStyle w:val="nfasissutil"/>
        </w:rPr>
        <w:t>’</w:t>
      </w:r>
      <w:r w:rsidR="0067522A" w:rsidRPr="0067522A">
        <w:t xml:space="preserve"> para </w:t>
      </w:r>
      <w:r w:rsidR="007B344B" w:rsidRPr="0067522A">
        <w:t>ejecutarlo</w:t>
      </w:r>
      <w:r w:rsidR="0067522A" w:rsidRPr="0067522A">
        <w:t>.</w:t>
      </w:r>
    </w:p>
    <w:p w14:paraId="64695432" w14:textId="6ED59E52" w:rsidR="007B344B" w:rsidRDefault="00AA1F12" w:rsidP="0067522A">
      <w:r w:rsidRPr="00AA1F12">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EndPr>
          <w:rPr>
            <w:rStyle w:val="nfasissutil"/>
          </w:rPr>
        </w:sdtEnd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AB5166" w:rsidRPr="00AB5166">
            <w:rPr>
              <w:noProof/>
              <w:color w:val="404040" w:themeColor="text1" w:themeTint="BF"/>
            </w:rPr>
            <w:t>[31]</w:t>
          </w:r>
          <w:r w:rsidR="00392F74">
            <w:rPr>
              <w:rStyle w:val="nfasissutil"/>
            </w:rPr>
            <w:fldChar w:fldCharType="end"/>
          </w:r>
        </w:sdtContent>
      </w:sdt>
    </w:p>
    <w:bookmarkEnd w:id="138"/>
    <w:bookmarkEnd w:id="139"/>
    <w:bookmarkEnd w:id="140"/>
    <w:p w14:paraId="210628EA" w14:textId="7232C748" w:rsidR="003B6CAF" w:rsidRPr="00843B53" w:rsidRDefault="008A1349" w:rsidP="00843B53">
      <w:pPr>
        <w:pStyle w:val="TDC2"/>
        <w:ind w:left="0"/>
        <w:rPr>
          <w:rFonts w:asciiTheme="majorHAnsi" w:eastAsiaTheme="majorEastAsia" w:hAnsiTheme="majorHAnsi" w:cstheme="majorBidi"/>
          <w:bCs/>
          <w:smallCaps/>
          <w:noProof/>
          <w:color w:val="000000" w:themeColor="text1"/>
          <w:sz w:val="40"/>
          <w:szCs w:val="28"/>
        </w:rPr>
      </w:pPr>
      <w:r w:rsidRPr="008A1349">
        <w:t xml:space="preserve">Lo importante es la carpeta "Pantallas", donde se han creado los archivos necesarios para desarrollar la aplicación. </w:t>
      </w:r>
    </w:p>
    <w:p w14:paraId="647EBC40" w14:textId="6DBABDAA" w:rsidR="003B6CAF" w:rsidRDefault="003B6CAF" w:rsidP="0052532E">
      <w:pPr>
        <w:pStyle w:val="Ttulo3"/>
      </w:pPr>
      <w:bookmarkStart w:id="141" w:name="_Toc165543519"/>
      <w:r>
        <w:t xml:space="preserve">Pantallas y </w:t>
      </w:r>
      <w:r w:rsidR="0052532E">
        <w:t>Navegación</w:t>
      </w:r>
      <w:bookmarkEnd w:id="141"/>
    </w:p>
    <w:p w14:paraId="40B6E566" w14:textId="03F64F4D" w:rsidR="0067522A" w:rsidRDefault="00451B3A" w:rsidP="0067522A">
      <w:r w:rsidRPr="00451B3A">
        <w:t xml:space="preserve">El desarrollo de este paquete de trabajo ha sido guiado por los resultados del paquete </w:t>
      </w:r>
      <w:r w:rsidRPr="00451B3A">
        <w:rPr>
          <w:b/>
          <w:bCs/>
        </w:rPr>
        <w:t>PT2-D</w:t>
      </w:r>
      <w:r w:rsidR="002E41BA">
        <w:rPr>
          <w:b/>
          <w:bCs/>
        </w:rPr>
        <w:t>UI</w:t>
      </w:r>
      <w:r w:rsidRPr="00451B3A">
        <w:t>, que establece el diseño a seguir para la creación de la aplicación. Este diseño</w:t>
      </w:r>
      <w:r w:rsidR="00252655">
        <w:t xml:space="preserve"> </w:t>
      </w:r>
      <w:r w:rsidRPr="00451B3A">
        <w:t>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lastRenderedPageBreak/>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1E00A92D" w14:textId="38BDD3D0" w:rsidR="00D41B32" w:rsidRDefault="00D41B32" w:rsidP="00D41B32">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BA2F669" w:rsidR="009450B5" w:rsidRDefault="009450B5" w:rsidP="009450B5">
      <w:r>
        <w:t xml:space="preserve">Queda detallado cada pantalla de navegación en el </w:t>
      </w:r>
      <w:r w:rsidR="00C21B7F" w:rsidRPr="00512896">
        <w:t xml:space="preserve">Anexo </w:t>
      </w:r>
      <w:r w:rsidR="00CB375F">
        <w:t>E</w:t>
      </w:r>
      <w:r w:rsidR="00512896">
        <w:t>: Detalles de Pantallas.</w:t>
      </w:r>
    </w:p>
    <w:p w14:paraId="44DEF90E" w14:textId="4C2DF12B" w:rsidR="00A02ED2" w:rsidRDefault="00A02ED2" w:rsidP="00A02ED2">
      <w:pPr>
        <w:pStyle w:val="Ttulo2"/>
      </w:pPr>
      <w:bookmarkStart w:id="142" w:name="_Toc165543520"/>
      <w:r>
        <w:t xml:space="preserve">PT5 </w:t>
      </w:r>
      <w:r w:rsidR="00850AE5">
        <w:t>–</w:t>
      </w:r>
      <w:r>
        <w:t xml:space="preserve"> </w:t>
      </w:r>
      <w:r w:rsidRPr="003E5AB2">
        <w:t>Integración de UI con Backend</w:t>
      </w:r>
      <w:bookmarkEnd w:id="142"/>
      <w:r w:rsidRPr="0084280D">
        <w:t xml:space="preserve"> </w:t>
      </w:r>
    </w:p>
    <w:p w14:paraId="07474928" w14:textId="5BC46297"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xml:space="preserve">, que </w:t>
      </w:r>
      <w:r w:rsidR="000C7692">
        <w:t>contiene</w:t>
      </w:r>
      <w:r w:rsidRPr="0084280D">
        <w:t xml:space="preserv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44838804"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w:t>
      </w:r>
      <w:sdt>
        <w:sdtPr>
          <w:id w:val="2048563167"/>
          <w:citation/>
        </w:sdtPr>
        <w:sdtEndPr/>
        <w:sdtContent>
          <w:r w:rsidR="00906E3D">
            <w:fldChar w:fldCharType="begin"/>
          </w:r>
          <w:r w:rsidR="00906E3D">
            <w:instrText xml:space="preserve"> CITATION San17 \l 3082 </w:instrText>
          </w:r>
          <w:r w:rsidR="00906E3D">
            <w:fldChar w:fldCharType="separate"/>
          </w:r>
          <w:r w:rsidR="00AB5166">
            <w:rPr>
              <w:noProof/>
            </w:rPr>
            <w:t xml:space="preserve"> </w:t>
          </w:r>
          <w:r w:rsidR="00AB5166" w:rsidRPr="00AB5166">
            <w:rPr>
              <w:noProof/>
            </w:rPr>
            <w:t>[32]</w:t>
          </w:r>
          <w:r w:rsidR="00906E3D">
            <w:fldChar w:fldCharType="end"/>
          </w:r>
        </w:sdtContent>
      </w:sdt>
      <w:r w:rsidRPr="0084280D">
        <w:t xml:space="preserve">. Estos endpoints son los puntos de acceso a través de los cuales el frontend puede solicitar datos </w:t>
      </w:r>
      <w:r w:rsidR="000C7692">
        <w:t>a la base de datos</w:t>
      </w:r>
      <w:r w:rsidRPr="0084280D">
        <w:t>, enviar nueva información, actualizar datos existentes o realizar cualquier otra operación.</w:t>
      </w:r>
    </w:p>
    <w:p w14:paraId="2BCE9B35" w14:textId="5E861E72"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r w:rsidR="00443B03">
        <w:t>.</w:t>
      </w:r>
      <w:sdt>
        <w:sdtPr>
          <w:id w:val="914369293"/>
          <w:citation/>
        </w:sdtPr>
        <w:sdtEndPr/>
        <w:sdtContent>
          <w:r w:rsidR="00443B03">
            <w:fldChar w:fldCharType="begin"/>
          </w:r>
          <w:r w:rsidR="00443B03">
            <w:instrText xml:space="preserve"> CITATION Jin18 \l 3082 </w:instrText>
          </w:r>
          <w:r w:rsidR="00443B03">
            <w:fldChar w:fldCharType="separate"/>
          </w:r>
          <w:r w:rsidR="00AB5166">
            <w:rPr>
              <w:noProof/>
            </w:rPr>
            <w:t xml:space="preserve"> </w:t>
          </w:r>
          <w:r w:rsidR="00AB5166" w:rsidRPr="00AB5166">
            <w:rPr>
              <w:noProof/>
            </w:rPr>
            <w:t>[33]</w:t>
          </w:r>
          <w:r w:rsidR="00443B03">
            <w:fldChar w:fldCharType="end"/>
          </w:r>
        </w:sdtContent>
      </w:sdt>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21804C66"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w:t>
      </w:r>
      <w:r>
        <w:lastRenderedPageBreak/>
        <w:t xml:space="preserve">diseñadas para cada contexto. Los detalles sobre cada </w:t>
      </w:r>
      <w:proofErr w:type="spellStart"/>
      <w:r>
        <w:t>endpoint</w:t>
      </w:r>
      <w:proofErr w:type="spellEnd"/>
      <w:r>
        <w:t xml:space="preserve"> se encuentran detallados </w:t>
      </w:r>
      <w:r w:rsidR="009B1E54">
        <w:t xml:space="preserve">en la siguiente web: </w:t>
      </w:r>
      <w:r w:rsidR="00D24548">
        <w:t>‘</w:t>
      </w:r>
      <w:r w:rsidR="009B1E54" w:rsidRPr="009B1E54">
        <w:rPr>
          <w:rStyle w:val="CitaCar"/>
        </w:rPr>
        <w:t>https://apitfg.lapspartbox.com/api-</w:t>
      </w:r>
      <w:proofErr w:type="spellStart"/>
      <w:r w:rsidR="009B1E54" w:rsidRPr="009B1E54">
        <w:rPr>
          <w:rStyle w:val="CitaCar"/>
        </w:rPr>
        <w:t>docs</w:t>
      </w:r>
      <w:proofErr w:type="spellEnd"/>
      <w:r w:rsidR="00D24548">
        <w:rPr>
          <w:rStyle w:val="CitaCar"/>
        </w:rPr>
        <w:t>’</w:t>
      </w:r>
      <w:r w:rsidR="00BC7426">
        <w:rPr>
          <w:rStyle w:val="CitaCar"/>
        </w:rPr>
        <w:t>.</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43" w:name="_Toc165543521"/>
      <w:r w:rsidRPr="00D805D5">
        <w:t>PT</w:t>
      </w:r>
      <w:r w:rsidR="00A02ED2">
        <w:t>6</w:t>
      </w:r>
      <w:r w:rsidRPr="00D805D5">
        <w:t xml:space="preserve"> </w:t>
      </w:r>
      <w:r w:rsidR="00850AE5">
        <w:t>–</w:t>
      </w:r>
      <w:r w:rsidRPr="00D805D5">
        <w:t xml:space="preserve"> Pruebas y Calidad</w:t>
      </w:r>
      <w:bookmarkEnd w:id="143"/>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81193CE" w14:textId="49356D3F" w:rsidR="00C322CA" w:rsidRDefault="00006AB8" w:rsidP="00006AB8">
      <w:r w:rsidRPr="00006AB8">
        <w:lastRenderedPageBreak/>
        <w:t>Es importante destacar que los usuarios seleccionados incluyen tanto a usuarios de Apple como de Android, asegurando así la capacidad de probar la aplicación en ambos sistemas operativos.</w:t>
      </w:r>
    </w:p>
    <w:p w14:paraId="04C9D7AE" w14:textId="79DC0395" w:rsidR="00777199" w:rsidRPr="00C322CA" w:rsidRDefault="00777199" w:rsidP="00006AB8">
      <w:r>
        <w:t>Esta salida queda detallada en el Anexo X: Feedback Pruebas y Calidad</w:t>
      </w:r>
      <w:r w:rsidR="00F1477E">
        <w:t>.</w:t>
      </w:r>
    </w:p>
    <w:p w14:paraId="034AC173" w14:textId="06AEB92D" w:rsidR="009D4F35" w:rsidRDefault="009D4F35" w:rsidP="009D4F35">
      <w:pPr>
        <w:pStyle w:val="Ttulo2"/>
      </w:pPr>
      <w:bookmarkStart w:id="144" w:name="_Toc165543522"/>
      <w:r>
        <w:t>PT</w:t>
      </w:r>
      <w:r w:rsidR="00A02ED2">
        <w:t>7</w:t>
      </w:r>
      <w:r>
        <w:t xml:space="preserve"> </w:t>
      </w:r>
      <w:r w:rsidR="009C2913">
        <w:t>–</w:t>
      </w:r>
      <w:r>
        <w:t xml:space="preserve"> </w:t>
      </w:r>
      <w:r w:rsidR="009C2913">
        <w:t>Despliegue en Android e iOS</w:t>
      </w:r>
      <w:bookmarkEnd w:id="144"/>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45" w:name="_Toc165543523"/>
      <w:bookmarkStart w:id="146" w:name="OLE_LINK145"/>
      <w:bookmarkStart w:id="147" w:name="OLE_LINK146"/>
      <w:proofErr w:type="spellStart"/>
      <w:r>
        <w:t>Build</w:t>
      </w:r>
      <w:proofErr w:type="spellEnd"/>
      <w:r>
        <w:t xml:space="preserve"> </w:t>
      </w:r>
      <w:proofErr w:type="spellStart"/>
      <w:r>
        <w:t>IOs</w:t>
      </w:r>
      <w:proofErr w:type="spellEnd"/>
      <w:r>
        <w:t xml:space="preserve"> y Android</w:t>
      </w:r>
      <w:bookmarkEnd w:id="145"/>
    </w:p>
    <w:bookmarkEnd w:id="146"/>
    <w:bookmarkEnd w:id="147"/>
    <w:p w14:paraId="7AF063B5" w14:textId="2290422A" w:rsidR="001F1E83" w:rsidRDefault="001A2810" w:rsidP="001F1E83">
      <w:r w:rsidRPr="001A2810">
        <w:t>En el caso de aplicaciones desarrolladas con herramientas como Expo y gestionadas a través de servicios como EAS</w:t>
      </w:r>
      <w:r w:rsidR="008D36A0">
        <w:t xml:space="preserve">, </w:t>
      </w:r>
      <w:r w:rsidRPr="001A2810">
        <w:t xml:space="preserve">el </w:t>
      </w:r>
      <w:proofErr w:type="spellStart"/>
      <w:r w:rsidRPr="001A2810">
        <w:t>build</w:t>
      </w:r>
      <w:proofErr w:type="spellEnd"/>
      <w:r w:rsidRPr="001A2810">
        <w:t xml:space="preserve"> se realiza en la nube.</w:t>
      </w:r>
    </w:p>
    <w:p w14:paraId="7EA1260E" w14:textId="0E800D91"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AAB (Android App </w:t>
      </w:r>
      <w:proofErr w:type="spellStart"/>
      <w:r w:rsidRPr="00132224">
        <w:t>Bundle</w:t>
      </w:r>
      <w:proofErr w:type="spellEnd"/>
      <w:r w:rsidRPr="00132224">
        <w:t xml:space="preserve">), que </w:t>
      </w:r>
      <w:r w:rsidR="008D36A0">
        <w:t>es</w:t>
      </w:r>
      <w:r w:rsidRPr="00132224">
        <w:t xml:space="preserve"> </w:t>
      </w:r>
      <w:r w:rsidR="008D36A0">
        <w:t>el</w:t>
      </w:r>
      <w:r w:rsidRPr="00132224">
        <w:t xml:space="preserve"> </w:t>
      </w:r>
      <w:proofErr w:type="gramStart"/>
      <w:r w:rsidRPr="00132224">
        <w:t>formato utilizados</w:t>
      </w:r>
      <w:proofErr w:type="gramEnd"/>
      <w:r w:rsidRPr="00132224">
        <w:t xml:space="preserve"> por Android para el mismo propósito</w:t>
      </w:r>
      <w:r w:rsidR="008D36A0">
        <w:t>.</w:t>
      </w:r>
    </w:p>
    <w:p w14:paraId="4E4AE07A" w14:textId="53A5BD74"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Esto se hace para reflejar cambios o actualizaciones en la aplicación</w:t>
      </w:r>
      <w:r w:rsidR="00C322CA">
        <w:t>.</w:t>
      </w:r>
    </w:p>
    <w:p w14:paraId="3B1492F5" w14:textId="1FD221CD"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sdt>
        <w:sdtPr>
          <w:id w:val="-256990793"/>
          <w:citation/>
        </w:sdtPr>
        <w:sdtEndPr/>
        <w:sdtContent>
          <w:r w:rsidR="007B433A">
            <w:fldChar w:fldCharType="begin"/>
          </w:r>
          <w:r w:rsidR="007B433A">
            <w:instrText xml:space="preserve"> CITATION Exp242 \l 3082 </w:instrText>
          </w:r>
          <w:r w:rsidR="007B433A">
            <w:fldChar w:fldCharType="separate"/>
          </w:r>
          <w:r w:rsidR="00AB5166">
            <w:rPr>
              <w:noProof/>
            </w:rPr>
            <w:t xml:space="preserve"> </w:t>
          </w:r>
          <w:r w:rsidR="00AB5166" w:rsidRPr="00AB5166">
            <w:rPr>
              <w:noProof/>
            </w:rPr>
            <w:t>[34]</w:t>
          </w:r>
          <w:r w:rsidR="007B433A">
            <w:fldChar w:fldCharType="end"/>
          </w:r>
        </w:sdtContent>
      </w:sdt>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64BAE9EC" w:rsidR="00213BC8" w:rsidRDefault="00952EBC" w:rsidP="00952EBC">
      <w:pPr>
        <w:pStyle w:val="Descripcin"/>
        <w:jc w:val="center"/>
      </w:pPr>
      <w:bookmarkStart w:id="148" w:name="_Toc165222493"/>
      <w:r>
        <w:t xml:space="preserve">Ilustración </w:t>
      </w:r>
      <w:r>
        <w:fldChar w:fldCharType="begin"/>
      </w:r>
      <w:r>
        <w:instrText xml:space="preserve"> SEQ Ilustración \* ARABIC </w:instrText>
      </w:r>
      <w:r>
        <w:fldChar w:fldCharType="separate"/>
      </w:r>
      <w:r w:rsidR="00895231">
        <w:rPr>
          <w:noProof/>
        </w:rPr>
        <w:t>14</w:t>
      </w:r>
      <w:r>
        <w:fldChar w:fldCharType="end"/>
      </w:r>
      <w:r>
        <w:t xml:space="preserve">: EAS </w:t>
      </w:r>
      <w:proofErr w:type="spellStart"/>
      <w:r>
        <w:t>Build</w:t>
      </w:r>
      <w:proofErr w:type="spellEnd"/>
      <w:r>
        <w:t xml:space="preserve"> para iOS. </w:t>
      </w:r>
      <w:r w:rsidR="008E42B3">
        <w:t>Fuente: EAS</w:t>
      </w:r>
      <w:bookmarkEnd w:id="148"/>
    </w:p>
    <w:p w14:paraId="3679D5E3" w14:textId="4258532D" w:rsidR="001F1E83" w:rsidRDefault="00367699" w:rsidP="008B749D">
      <w:r w:rsidRPr="00367699">
        <w:lastRenderedPageBreak/>
        <w:t xml:space="preserve">Al ejecutar esta sentencia, los </w:t>
      </w:r>
      <w:r w:rsidR="00374CCF" w:rsidRPr="00367699">
        <w:t>archivos</w:t>
      </w:r>
      <w:r w:rsidR="007A2355">
        <w:t xml:space="preserve"> </w:t>
      </w:r>
      <w:proofErr w:type="gramStart"/>
      <w:r w:rsidR="004B0CC1">
        <w:t>‘</w:t>
      </w:r>
      <w:r w:rsidR="00374CCF" w:rsidRPr="00367699">
        <w:t>.</w:t>
      </w:r>
      <w:proofErr w:type="spellStart"/>
      <w:r w:rsidR="00374CCF" w:rsidRPr="00374CCF">
        <w:rPr>
          <w:rStyle w:val="nfasissutil"/>
        </w:rPr>
        <w:t>ipa</w:t>
      </w:r>
      <w:proofErr w:type="spellEnd"/>
      <w:proofErr w:type="gramEnd"/>
      <w:r w:rsidR="004B0CC1">
        <w:rPr>
          <w:rStyle w:val="nfasissutil"/>
        </w:rPr>
        <w:t>’</w:t>
      </w:r>
      <w:r w:rsidRPr="00367699">
        <w:t xml:space="preserve"> y </w:t>
      </w:r>
      <w:r w:rsidR="004B0CC1">
        <w:t>‘</w:t>
      </w:r>
      <w:r w:rsidRPr="00374CCF">
        <w:rPr>
          <w:rStyle w:val="nfasissutil"/>
        </w:rPr>
        <w:t>.</w:t>
      </w:r>
      <w:proofErr w:type="spellStart"/>
      <w:r w:rsidRPr="00374CCF">
        <w:rPr>
          <w:rStyle w:val="nfasissutil"/>
        </w:rPr>
        <w:t>a</w:t>
      </w:r>
      <w:r w:rsidR="001D1C55">
        <w:rPr>
          <w:rStyle w:val="nfasissutil"/>
        </w:rPr>
        <w:t>bb</w:t>
      </w:r>
      <w:proofErr w:type="spellEnd"/>
      <w:r w:rsidR="004B0CC1">
        <w:rPr>
          <w:rStyle w:val="nfasissutil"/>
        </w:rPr>
        <w:t>’</w:t>
      </w:r>
      <w:r w:rsidRPr="00367699">
        <w:t xml:space="preserve"> estarán disponibles en la nube para ser descargados y posteriormente subidos a sus respectivas tiendas.</w:t>
      </w:r>
    </w:p>
    <w:p w14:paraId="79E60EDD" w14:textId="6FA35691" w:rsidR="007A2355" w:rsidRDefault="007A2355" w:rsidP="008B749D">
      <w:r>
        <w:t xml:space="preserve">En la siguiente imagen se puede ver como el proceso de compilación ha terminado y se puede descargar el </w:t>
      </w:r>
      <w:r w:rsidRPr="00367699">
        <w:t>archiv</w:t>
      </w:r>
      <w:r>
        <w:t xml:space="preserve">o </w:t>
      </w:r>
      <w:proofErr w:type="gramStart"/>
      <w:r w:rsidR="004B0CC1">
        <w:t>‘</w:t>
      </w:r>
      <w:r w:rsidRPr="00367699">
        <w:t>.</w:t>
      </w:r>
      <w:proofErr w:type="spellStart"/>
      <w:r w:rsidRPr="00374CCF">
        <w:rPr>
          <w:rStyle w:val="nfasissutil"/>
        </w:rPr>
        <w:t>ipa</w:t>
      </w:r>
      <w:proofErr w:type="spellEnd"/>
      <w:proofErr w:type="gramEnd"/>
      <w:r w:rsidR="004B0CC1">
        <w:rPr>
          <w:rStyle w:val="nfasissutil"/>
        </w:rPr>
        <w:t>’</w:t>
      </w:r>
    </w:p>
    <w:p w14:paraId="68FCED81" w14:textId="77777777" w:rsidR="007A2355" w:rsidRDefault="001558F7" w:rsidP="007A2355">
      <w:pPr>
        <w:keepNext/>
        <w:jc w:val="center"/>
      </w:pPr>
      <w:r>
        <w:rPr>
          <w:noProof/>
        </w:rPr>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7AA4EB9" w:rsidR="001558F7" w:rsidRDefault="007A2355" w:rsidP="007A2355">
      <w:pPr>
        <w:pStyle w:val="Descripcin"/>
        <w:jc w:val="center"/>
      </w:pPr>
      <w:bookmarkStart w:id="149" w:name="_Toc165222494"/>
      <w:r>
        <w:t xml:space="preserve">Ilustración </w:t>
      </w:r>
      <w:r>
        <w:fldChar w:fldCharType="begin"/>
      </w:r>
      <w:r>
        <w:instrText xml:space="preserve"> SEQ Ilustración \* ARABIC </w:instrText>
      </w:r>
      <w:r>
        <w:fldChar w:fldCharType="separate"/>
      </w:r>
      <w:r w:rsidR="00895231">
        <w:rPr>
          <w:noProof/>
        </w:rPr>
        <w:t>15</w:t>
      </w:r>
      <w:r>
        <w:fldChar w:fldCharType="end"/>
      </w:r>
      <w:r>
        <w:t xml:space="preserve">: EAS </w:t>
      </w:r>
      <w:proofErr w:type="spellStart"/>
      <w:r>
        <w:t>Build</w:t>
      </w:r>
      <w:proofErr w:type="spellEnd"/>
      <w:r>
        <w:t xml:space="preserve"> iOS finalizado. </w:t>
      </w:r>
      <w:r w:rsidR="008E42B3">
        <w:t>Fuente: EAS.</w:t>
      </w:r>
      <w:bookmarkEnd w:id="149"/>
    </w:p>
    <w:p w14:paraId="27EE46A8" w14:textId="5665BB3A" w:rsidR="00374CCF" w:rsidRDefault="00BB5AAE" w:rsidP="00517E4F">
      <w:pPr>
        <w:pStyle w:val="Ttulo3"/>
      </w:pPr>
      <w:bookmarkStart w:id="150" w:name="_Toc165543524"/>
      <w:r>
        <w:t>Despliegue</w:t>
      </w:r>
      <w:r w:rsidR="00517E4F">
        <w:t xml:space="preserve"> en </w:t>
      </w:r>
      <w:r w:rsidR="00517E4F" w:rsidRPr="00132224">
        <w:t>iOS</w:t>
      </w:r>
      <w:bookmarkEnd w:id="150"/>
    </w:p>
    <w:p w14:paraId="24033B59" w14:textId="02C1AFF5" w:rsidR="00517E4F" w:rsidRDefault="003E67BC" w:rsidP="00517E4F">
      <w:r w:rsidRPr="003E67BC">
        <w:t xml:space="preserve">Una vez que el </w:t>
      </w:r>
      <w:r w:rsidR="00BB5AAE" w:rsidRPr="003E67BC">
        <w:t>archivo</w:t>
      </w:r>
      <w:r w:rsidR="008E4D84">
        <w:t xml:space="preserve"> </w:t>
      </w:r>
      <w:proofErr w:type="gramStart"/>
      <w:r w:rsidR="004B0CC1">
        <w:t>‘</w:t>
      </w:r>
      <w:r w:rsidR="00BB5AAE" w:rsidRPr="008E4D84">
        <w:rPr>
          <w:rStyle w:val="nfasissutil"/>
        </w:rPr>
        <w:t>.</w:t>
      </w:r>
      <w:proofErr w:type="spellStart"/>
      <w:r w:rsidR="00BB5AAE" w:rsidRPr="008E4D84">
        <w:rPr>
          <w:rStyle w:val="nfasissutil"/>
        </w:rPr>
        <w:t>ipa</w:t>
      </w:r>
      <w:proofErr w:type="spellEnd"/>
      <w:proofErr w:type="gramEnd"/>
      <w:r w:rsidR="004B0CC1">
        <w:rPr>
          <w:rStyle w:val="nfasissutil"/>
        </w:rPr>
        <w:t xml:space="preserve">’ </w:t>
      </w:r>
      <w:r w:rsidRPr="003E67BC">
        <w:t xml:space="preserve"> ha sido descargado, el siguiente paso es cargarlo en la aplicación Transporter, herramienta oficial de Apple diseñada específicamente para este propósito.</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4890F414" w:rsidR="00A04F4B" w:rsidRDefault="00A04F4B" w:rsidP="00A04F4B">
      <w:pPr>
        <w:pStyle w:val="Descripcin"/>
        <w:jc w:val="center"/>
      </w:pPr>
      <w:bookmarkStart w:id="151" w:name="_Toc165222495"/>
      <w:r>
        <w:t xml:space="preserve">Ilustración </w:t>
      </w:r>
      <w:r>
        <w:fldChar w:fldCharType="begin"/>
      </w:r>
      <w:r>
        <w:instrText xml:space="preserve"> SEQ Ilustración \* ARABIC </w:instrText>
      </w:r>
      <w:r>
        <w:fldChar w:fldCharType="separate"/>
      </w:r>
      <w:r w:rsidR="00895231">
        <w:rPr>
          <w:noProof/>
        </w:rPr>
        <w:t>16</w:t>
      </w:r>
      <w:r>
        <w:fldChar w:fldCharType="end"/>
      </w:r>
      <w:r>
        <w:t xml:space="preserve">: FST en Transporter. </w:t>
      </w:r>
      <w:r w:rsidR="008E42B3">
        <w:t>Fuente: Transporter App.</w:t>
      </w:r>
      <w:bookmarkEnd w:id="151"/>
    </w:p>
    <w:p w14:paraId="4436AF09" w14:textId="193FC730"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sdt>
        <w:sdtPr>
          <w:id w:val="1713849970"/>
          <w:citation/>
        </w:sdtPr>
        <w:sdtEndPr/>
        <w:sdtContent>
          <w:r w:rsidR="00BA60F5">
            <w:fldChar w:fldCharType="begin"/>
          </w:r>
          <w:r w:rsidR="00BA60F5">
            <w:instrText xml:space="preserve"> CITATION ouz24 \l 3082 </w:instrText>
          </w:r>
          <w:r w:rsidR="00BA60F5">
            <w:fldChar w:fldCharType="separate"/>
          </w:r>
          <w:r w:rsidR="00AB5166">
            <w:rPr>
              <w:noProof/>
            </w:rPr>
            <w:t xml:space="preserve"> </w:t>
          </w:r>
          <w:r w:rsidR="00AB5166" w:rsidRPr="00AB5166">
            <w:rPr>
              <w:noProof/>
            </w:rPr>
            <w:t>[35]</w:t>
          </w:r>
          <w:r w:rsidR="00BA60F5">
            <w:fldChar w:fldCharType="end"/>
          </w:r>
        </w:sdtContent>
      </w:sdt>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443DA42E" w:rsidR="001B65D7" w:rsidRDefault="001B65D7" w:rsidP="00734EC2">
      <w:r w:rsidRPr="001B65D7">
        <w:t xml:space="preserve">La imagen muestra la aplicación con la versión 1.1.0 en Apple Store </w:t>
      </w:r>
      <w:proofErr w:type="spellStart"/>
      <w:r w:rsidRPr="001B65D7">
        <w:t>Connect</w:t>
      </w:r>
      <w:proofErr w:type="spellEnd"/>
      <w:r w:rsidRPr="001B65D7">
        <w:t xml:space="preserve">, preparada para iniciar la fase de pruebas. </w:t>
      </w:r>
    </w:p>
    <w:p w14:paraId="511E148F" w14:textId="77777777" w:rsidR="001B65D7" w:rsidRPr="00E55FC8" w:rsidRDefault="001B65D7" w:rsidP="001B65D7">
      <w:pPr>
        <w:keepNext/>
        <w:jc w:val="center"/>
      </w:pPr>
      <w:r w:rsidRPr="00E55FC8">
        <w:rPr>
          <w:noProof/>
        </w:rPr>
        <w:drawing>
          <wp:inline distT="0" distB="0" distL="0" distR="0" wp14:anchorId="0123C435" wp14:editId="79B2965F">
            <wp:extent cx="4129113" cy="1550894"/>
            <wp:effectExtent l="0" t="0" r="0" b="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6631" cy="1640106"/>
                    </a:xfrm>
                    <a:prstGeom prst="rect">
                      <a:avLst/>
                    </a:prstGeom>
                  </pic:spPr>
                </pic:pic>
              </a:graphicData>
            </a:graphic>
          </wp:inline>
        </w:drawing>
      </w:r>
    </w:p>
    <w:p w14:paraId="374BFAED" w14:textId="6BE7EBBB" w:rsidR="001B65D7" w:rsidRPr="00E55FC8" w:rsidRDefault="001B65D7" w:rsidP="001B65D7">
      <w:pPr>
        <w:pStyle w:val="Descripcin"/>
        <w:jc w:val="center"/>
      </w:pPr>
      <w:bookmarkStart w:id="152" w:name="_Toc16522249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895231">
        <w:rPr>
          <w:noProof/>
          <w:lang w:val="en-US"/>
        </w:rPr>
        <w:t>17</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w:t>
      </w:r>
      <w:r w:rsidR="008E42B3">
        <w:rPr>
          <w:lang w:val="en-US"/>
        </w:rPr>
        <w:t xml:space="preserve"> </w:t>
      </w:r>
      <w:r w:rsidR="008E42B3" w:rsidRPr="00C244DE">
        <w:t xml:space="preserve">Fuente: </w:t>
      </w:r>
      <w:r w:rsidRPr="00C244DE">
        <w:t xml:space="preserve"> </w:t>
      </w:r>
      <w:r w:rsidR="008E42B3">
        <w:t>Apple.</w:t>
      </w:r>
      <w:bookmarkEnd w:id="152"/>
    </w:p>
    <w:p w14:paraId="0AA029D4" w14:textId="2382E585" w:rsidR="00734EC2" w:rsidRPr="00734EC2" w:rsidRDefault="00734EC2" w:rsidP="00734EC2">
      <w:r w:rsidRPr="00E55FC8">
        <w:lastRenderedPageBreak/>
        <w:t>Además, es importante subir capturas de pantalla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Default="00734EC2" w:rsidP="00734EC2">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021CD10F" w14:textId="77777777" w:rsidR="002C3ABE" w:rsidRDefault="002C3ABE" w:rsidP="002C3ABE">
      <w:r w:rsidRPr="002C3ABE">
        <w:t>Se pudo completar todo este proceso y subir la aplicación al Apple Store de forma gratuita, como se puede ver en la imagen siguiente</w:t>
      </w:r>
      <w:r>
        <w:t>.</w:t>
      </w:r>
    </w:p>
    <w:p w14:paraId="3B00AFF4" w14:textId="706F8A62" w:rsidR="00A83ED4" w:rsidRDefault="00A83ED4" w:rsidP="002C3ABE">
      <w:pPr>
        <w:jc w:val="center"/>
      </w:pPr>
      <w:r>
        <w:rPr>
          <w:rFonts w:asciiTheme="majorHAnsi" w:eastAsiaTheme="majorEastAsia" w:hAnsiTheme="majorHAnsi" w:cstheme="majorBidi"/>
          <w:bCs/>
          <w:noProof/>
          <w:color w:val="000000" w:themeColor="text1"/>
          <w:sz w:val="32"/>
        </w:rPr>
        <w:drawing>
          <wp:inline distT="0" distB="0" distL="0" distR="0" wp14:anchorId="5B088925" wp14:editId="68F7C700">
            <wp:extent cx="4301544" cy="3361436"/>
            <wp:effectExtent l="0" t="0" r="3810" b="4445"/>
            <wp:docPr id="1042589753"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9753" name="Imagen 21" descr="Interfaz de usuario gráfica,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276" cy="3374511"/>
                    </a:xfrm>
                    <a:prstGeom prst="rect">
                      <a:avLst/>
                    </a:prstGeom>
                  </pic:spPr>
                </pic:pic>
              </a:graphicData>
            </a:graphic>
          </wp:inline>
        </w:drawing>
      </w:r>
    </w:p>
    <w:p w14:paraId="576F0B3E" w14:textId="414D5988" w:rsidR="00A83ED4" w:rsidRPr="00734EC2" w:rsidRDefault="00A83ED4" w:rsidP="00A83ED4">
      <w:pPr>
        <w:pStyle w:val="Descripcin"/>
        <w:jc w:val="center"/>
        <w:rPr>
          <w:rFonts w:asciiTheme="majorHAnsi" w:eastAsiaTheme="majorEastAsia" w:hAnsiTheme="majorHAnsi" w:cstheme="majorBidi"/>
          <w:bCs/>
          <w:color w:val="000000" w:themeColor="text1"/>
          <w:sz w:val="32"/>
        </w:rPr>
      </w:pPr>
      <w:bookmarkStart w:id="153" w:name="_Toc165222497"/>
      <w:r>
        <w:t xml:space="preserve">Ilustración </w:t>
      </w:r>
      <w:r>
        <w:fldChar w:fldCharType="begin"/>
      </w:r>
      <w:r>
        <w:instrText xml:space="preserve"> SEQ Ilustración \* ARABIC </w:instrText>
      </w:r>
      <w:r>
        <w:fldChar w:fldCharType="separate"/>
      </w:r>
      <w:r w:rsidR="00895231">
        <w:rPr>
          <w:noProof/>
        </w:rPr>
        <w:t>18</w:t>
      </w:r>
      <w:r>
        <w:fldChar w:fldCharType="end"/>
      </w:r>
      <w:r>
        <w:t xml:space="preserve">: FST en Apple Store. </w:t>
      </w:r>
      <w:r w:rsidR="008E42B3">
        <w:t>Fuente: Apple Store</w:t>
      </w:r>
      <w:r>
        <w:t>.</w:t>
      </w:r>
      <w:bookmarkEnd w:id="153"/>
    </w:p>
    <w:p w14:paraId="6EB6AA78" w14:textId="0E2BA5EB" w:rsidR="00BB5AAE" w:rsidRDefault="00BB5AAE" w:rsidP="00734EC2">
      <w:pPr>
        <w:pStyle w:val="Ttulo3"/>
      </w:pPr>
      <w:bookmarkStart w:id="154" w:name="_Toc165543525"/>
      <w:r>
        <w:t>Despli</w:t>
      </w:r>
      <w:r w:rsidR="0050539E">
        <w:t xml:space="preserve">egue </w:t>
      </w:r>
      <w:r>
        <w:t>en Android</w:t>
      </w:r>
      <w:bookmarkEnd w:id="154"/>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952952C"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4A2C734C"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archivo </w:t>
      </w:r>
      <w:proofErr w:type="gramStart"/>
      <w:r w:rsidR="000011E8">
        <w:t>‘</w:t>
      </w:r>
      <w:r w:rsidRPr="00D21F92">
        <w:t>.</w:t>
      </w:r>
      <w:proofErr w:type="spellStart"/>
      <w:r w:rsidRPr="008C3590">
        <w:rPr>
          <w:rStyle w:val="nfasissutil"/>
        </w:rPr>
        <w:t>aab</w:t>
      </w:r>
      <w:proofErr w:type="spellEnd"/>
      <w:proofErr w:type="gramEnd"/>
      <w:r w:rsidR="000011E8">
        <w:rPr>
          <w:rStyle w:val="nfasissutil"/>
        </w:rPr>
        <w:t>’</w:t>
      </w:r>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w:t>
      </w:r>
      <w:r w:rsidRPr="00D21F92">
        <w:lastRenderedPageBreak/>
        <w:t xml:space="preserve">verificar si es viable. Una vez pasado este periodo, Google nos proporciona un enlace privado con el que podemos descargar la </w:t>
      </w:r>
      <w:r w:rsidR="00F23D3B" w:rsidRPr="00D21F92">
        <w:t>aplicación</w:t>
      </w:r>
      <w:r w:rsidRPr="00D21F92">
        <w:t>.</w:t>
      </w:r>
      <w:sdt>
        <w:sdtPr>
          <w:id w:val="1316609260"/>
          <w:citation/>
        </w:sdtPr>
        <w:sdtEndPr/>
        <w:sdtContent>
          <w:r w:rsidR="007B433A">
            <w:fldChar w:fldCharType="begin"/>
          </w:r>
          <w:r w:rsidR="007B433A">
            <w:instrText xml:space="preserve"> CITATION And231 \l 3082 </w:instrText>
          </w:r>
          <w:r w:rsidR="007B433A">
            <w:fldChar w:fldCharType="separate"/>
          </w:r>
          <w:r w:rsidR="00AB5166">
            <w:rPr>
              <w:noProof/>
            </w:rPr>
            <w:t xml:space="preserve"> </w:t>
          </w:r>
          <w:r w:rsidR="00AB5166" w:rsidRPr="00AB5166">
            <w:rPr>
              <w:noProof/>
            </w:rPr>
            <w:t>[36]</w:t>
          </w:r>
          <w:r w:rsidR="007B433A">
            <w:fldChar w:fldCharType="end"/>
          </w:r>
        </w:sdtContent>
      </w:sdt>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422316">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55" w:name="_Toc165543526"/>
      <w:r w:rsidRPr="0031552C">
        <w:rPr>
          <w:noProof w:val="0"/>
        </w:rPr>
        <w:lastRenderedPageBreak/>
        <w:t>Resultados</w:t>
      </w:r>
      <w:bookmarkEnd w:id="155"/>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5FFBB9F6" w:rsidR="00E362EF" w:rsidRDefault="00835668" w:rsidP="00835668">
      <w:pPr>
        <w:pStyle w:val="Ttulo2"/>
      </w:pPr>
      <w:bookmarkStart w:id="156" w:name="_Toc165543527"/>
      <w:r>
        <w:t>Resultad</w:t>
      </w:r>
      <w:r w:rsidR="004758E8">
        <w:t>o</w:t>
      </w:r>
      <w:r>
        <w:t xml:space="preserve">s </w:t>
      </w:r>
      <w:r w:rsidR="004C4EB5">
        <w:t>Obtenidos</w:t>
      </w:r>
      <w:bookmarkEnd w:id="156"/>
    </w:p>
    <w:p w14:paraId="1956759E" w14:textId="68CE8C3C" w:rsidR="004C4EB5" w:rsidRDefault="00C804C8" w:rsidP="00E362EF">
      <w:r w:rsidRPr="00C804C8">
        <w:t>Al enfocarse en facilitar un seguimiento conjunto, la aplicación ha introducido funciones innovadoras que no solo mejoran la experiencia de visualización, sino que también fomentan una interacción significativa entre los usuarios.</w:t>
      </w:r>
      <w:r>
        <w:t xml:space="preserve"> Los resultados obtenidos son los siguientes.</w:t>
      </w:r>
    </w:p>
    <w:p w14:paraId="3C76A542" w14:textId="1730736E" w:rsidR="003E2727" w:rsidRDefault="003E2727" w:rsidP="003E2727">
      <w:pPr>
        <w:pStyle w:val="Descripcin"/>
        <w:keepNext/>
        <w:jc w:val="center"/>
      </w:pPr>
      <w:bookmarkStart w:id="157" w:name="_Toc165222534"/>
      <w:r>
        <w:t xml:space="preserve">Tabla </w:t>
      </w:r>
      <w:r>
        <w:fldChar w:fldCharType="begin"/>
      </w:r>
      <w:r>
        <w:instrText xml:space="preserve"> SEQ Tabla \* ARABIC </w:instrText>
      </w:r>
      <w:r>
        <w:fldChar w:fldCharType="separate"/>
      </w:r>
      <w:r w:rsidR="00895231">
        <w:rPr>
          <w:noProof/>
        </w:rPr>
        <w:t>14</w:t>
      </w:r>
      <w:r>
        <w:fldChar w:fldCharType="end"/>
      </w:r>
      <w:r>
        <w:t xml:space="preserve">: </w:t>
      </w:r>
      <w:r w:rsidRPr="00865B8A">
        <w:t>Resultados Obtenidos. Elaboración Propia.</w:t>
      </w:r>
      <w:bookmarkEnd w:id="157"/>
    </w:p>
    <w:tbl>
      <w:tblPr>
        <w:tblStyle w:val="TablasTFG"/>
        <w:tblW w:w="0" w:type="auto"/>
        <w:tblBorders>
          <w:top w:val="none" w:sz="0" w:space="0" w:color="auto"/>
        </w:tblBorders>
        <w:tblLook w:val="0480" w:firstRow="0" w:lastRow="0" w:firstColumn="1" w:lastColumn="0" w:noHBand="0" w:noVBand="1"/>
      </w:tblPr>
      <w:tblGrid>
        <w:gridCol w:w="2835"/>
        <w:gridCol w:w="6114"/>
      </w:tblGrid>
      <w:tr w:rsidR="004C4EB5" w14:paraId="7C0AD4D0"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38111AA0" w14:textId="26ACE9EA" w:rsidR="004C4EB5" w:rsidRDefault="004C4EB5" w:rsidP="00E362EF">
            <w:r w:rsidRPr="004C4EB5">
              <w:t>Objetivo General</w:t>
            </w:r>
          </w:p>
        </w:tc>
        <w:tc>
          <w:tcPr>
            <w:tcW w:w="6114" w:type="dxa"/>
          </w:tcPr>
          <w:p w14:paraId="03375029" w14:textId="3CDB4B04" w:rsidR="004C4EB5" w:rsidRDefault="00C804C8" w:rsidP="00E362EF">
            <w:pPr>
              <w:cnfStyle w:val="000000000000" w:firstRow="0" w:lastRow="0" w:firstColumn="0" w:lastColumn="0" w:oddVBand="0" w:evenVBand="0" w:oddHBand="0" w:evenHBand="0" w:firstRowFirstColumn="0" w:firstRowLastColumn="0" w:lastRowFirstColumn="0" w:lastRowLastColumn="0"/>
            </w:pPr>
            <w:r w:rsidRPr="00C804C8">
              <w:t>Facilitar el seguimiento conjunto de series de televisión favoritas para grupos de usuarios, como familias o amigos. Este objetivo se logra permitiendo la creación de grupos donde los usuarios pueden añadir las series que están viendo, marcar los capítulos como vistos, y visualizar el progreso de los demás miembros del grupo.</w:t>
            </w:r>
          </w:p>
        </w:tc>
      </w:tr>
      <w:tr w:rsidR="004C4EB5" w14:paraId="68DFB0D4"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469317F1" w14:textId="40352388" w:rsidR="004C4EB5" w:rsidRDefault="004C4EB5" w:rsidP="00E362EF">
            <w:r w:rsidRPr="004C4EB5">
              <w:t>Mejora</w:t>
            </w:r>
            <w:r>
              <w:t>r</w:t>
            </w:r>
            <w:r w:rsidRPr="004C4EB5">
              <w:t xml:space="preserve"> la Experiencia</w:t>
            </w:r>
          </w:p>
        </w:tc>
        <w:tc>
          <w:tcPr>
            <w:tcW w:w="6114" w:type="dxa"/>
          </w:tcPr>
          <w:p w14:paraId="140A4402" w14:textId="1945E94A" w:rsidR="004C4EB5" w:rsidRDefault="004C4EB5" w:rsidP="004C4EB5">
            <w:pPr>
              <w:cnfStyle w:val="000000000000" w:firstRow="0" w:lastRow="0" w:firstColumn="0" w:lastColumn="0" w:oddVBand="0" w:evenVBand="0" w:oddHBand="0" w:evenHBand="0" w:firstRowFirstColumn="0" w:firstRowLastColumn="0" w:lastRowFirstColumn="0" w:lastRowLastColumn="0"/>
            </w:pPr>
            <w:r>
              <w:t>El sistema de seguimiento grupal mejora la experiencia de ver series ya que permite a los usuarios compartir sus progresos y descubrimientos.</w:t>
            </w:r>
          </w:p>
        </w:tc>
      </w:tr>
      <w:tr w:rsidR="004C4EB5" w14:paraId="0251C62D"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00BABB7A" w14:textId="5F2D2481" w:rsidR="004C4EB5" w:rsidRPr="004C4EB5" w:rsidRDefault="004C4EB5" w:rsidP="00E362EF">
            <w:r w:rsidRPr="004C4EB5">
              <w:t>Fomento de la Interacción</w:t>
            </w:r>
          </w:p>
        </w:tc>
        <w:tc>
          <w:tcPr>
            <w:tcW w:w="6114" w:type="dxa"/>
          </w:tcPr>
          <w:p w14:paraId="16B6EA93" w14:textId="76674838" w:rsidR="004C4EB5" w:rsidRDefault="004C4EB5" w:rsidP="004C4EB5">
            <w:pPr>
              <w:cnfStyle w:val="000000000000" w:firstRow="0" w:lastRow="0" w:firstColumn="0" w:lastColumn="0" w:oddVBand="0" w:evenVBand="0" w:oddHBand="0" w:evenHBand="0" w:firstRowFirstColumn="0" w:firstRowLastColumn="0" w:lastRowFirstColumn="0" w:lastRowLastColumn="0"/>
            </w:pPr>
            <w:r>
              <w:t>Mayor interacción y discusión entre los miembros sobre los contenidos visualizados, para ello se ha añadido un espacio de comentarios, esencial para la interacción en grupo.</w:t>
            </w:r>
          </w:p>
        </w:tc>
      </w:tr>
      <w:tr w:rsidR="004C4EB5" w14:paraId="3931D1CE" w14:textId="77777777" w:rsidTr="004C4EB5">
        <w:tc>
          <w:tcPr>
            <w:cnfStyle w:val="001000000000" w:firstRow="0" w:lastRow="0" w:firstColumn="1" w:lastColumn="0" w:oddVBand="0" w:evenVBand="0" w:oddHBand="0" w:evenHBand="0" w:firstRowFirstColumn="0" w:firstRowLastColumn="0" w:lastRowFirstColumn="0" w:lastRowLastColumn="0"/>
            <w:tcW w:w="2835" w:type="dxa"/>
          </w:tcPr>
          <w:p w14:paraId="7BB03EAD" w14:textId="44C5FA5A" w:rsidR="004C4EB5" w:rsidRPr="004C4EB5" w:rsidRDefault="004C4EB5" w:rsidP="00E362EF">
            <w:r w:rsidRPr="004C4EB5">
              <w:t>Despliegue</w:t>
            </w:r>
          </w:p>
        </w:tc>
        <w:tc>
          <w:tcPr>
            <w:tcW w:w="6114" w:type="dxa"/>
          </w:tcPr>
          <w:p w14:paraId="33615CCC" w14:textId="1448C913" w:rsidR="004C4EB5" w:rsidRDefault="004C4EB5" w:rsidP="00C804C8">
            <w:pPr>
              <w:keepNext/>
              <w:cnfStyle w:val="000000000000" w:firstRow="0" w:lastRow="0" w:firstColumn="0" w:lastColumn="0" w:oddVBand="0" w:evenVBand="0" w:oddHBand="0" w:evenHBand="0" w:firstRowFirstColumn="0" w:firstRowLastColumn="0" w:lastRowFirstColumn="0" w:lastRowLastColumn="0"/>
            </w:pPr>
            <w:r>
              <w:t>La aplicación ha sido desplegada tanto en iOS como en Android, esto amplía la accesibilidad y utilidad para una mayor base de usuarios.</w:t>
            </w:r>
          </w:p>
        </w:tc>
      </w:tr>
    </w:tbl>
    <w:p w14:paraId="70F25831" w14:textId="128A2A97" w:rsidR="004C4EB5" w:rsidRDefault="004C4EB5" w:rsidP="003E2727">
      <w:pPr>
        <w:pStyle w:val="Descripcin"/>
      </w:pPr>
    </w:p>
    <w:p w14:paraId="4E40995D" w14:textId="77777777" w:rsidR="00507173" w:rsidRDefault="00507173" w:rsidP="00E362EF"/>
    <w:p w14:paraId="3CD1DA6E" w14:textId="4C1CB966" w:rsidR="007D3596" w:rsidRDefault="004C4EB5" w:rsidP="007D3596">
      <w:pPr>
        <w:pStyle w:val="Ttulo2"/>
      </w:pPr>
      <w:bookmarkStart w:id="158" w:name="_Toc165543528"/>
      <w:r>
        <w:lastRenderedPageBreak/>
        <w:t>Validacion de los Resultados</w:t>
      </w:r>
      <w:bookmarkEnd w:id="158"/>
    </w:p>
    <w:p w14:paraId="727DCDEF" w14:textId="67B3CBE1" w:rsidR="003E2727" w:rsidRPr="003E2727" w:rsidRDefault="003E2727" w:rsidP="003E2727">
      <w:r w:rsidRPr="003E2727">
        <w:t>A continuación, se detallará con precisión hasta qué punto se han alcanzado los objetivos específicos del proyecto</w:t>
      </w:r>
      <w:r>
        <w:t>.</w:t>
      </w:r>
    </w:p>
    <w:p w14:paraId="00AF5DDF" w14:textId="4D750A4A" w:rsidR="003E2727" w:rsidRDefault="003E2727" w:rsidP="003E2727">
      <w:pPr>
        <w:pStyle w:val="Descripcin"/>
        <w:keepNext/>
        <w:jc w:val="center"/>
      </w:pPr>
      <w:bookmarkStart w:id="159" w:name="_Toc165222535"/>
      <w:r>
        <w:t xml:space="preserve">Tabla </w:t>
      </w:r>
      <w:r>
        <w:fldChar w:fldCharType="begin"/>
      </w:r>
      <w:r>
        <w:instrText xml:space="preserve"> SEQ Tabla \* ARABIC </w:instrText>
      </w:r>
      <w:r>
        <w:fldChar w:fldCharType="separate"/>
      </w:r>
      <w:r w:rsidR="00895231">
        <w:rPr>
          <w:noProof/>
        </w:rPr>
        <w:t>15</w:t>
      </w:r>
      <w:r>
        <w:fldChar w:fldCharType="end"/>
      </w:r>
      <w:r>
        <w:t>: Validación Objetivos Específicos. Elaboración Propia.</w:t>
      </w:r>
      <w:bookmarkEnd w:id="159"/>
    </w:p>
    <w:tbl>
      <w:tblPr>
        <w:tblStyle w:val="TablasTFG"/>
        <w:tblW w:w="0" w:type="auto"/>
        <w:tblLook w:val="04A0" w:firstRow="1" w:lastRow="0" w:firstColumn="1" w:lastColumn="0" w:noHBand="0" w:noVBand="1"/>
      </w:tblPr>
      <w:tblGrid>
        <w:gridCol w:w="1171"/>
        <w:gridCol w:w="7778"/>
      </w:tblGrid>
      <w:tr w:rsidR="004C4EB5" w14:paraId="495DC29D" w14:textId="77777777" w:rsidTr="004C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2D5C9DD7" w14:textId="2EDB2459" w:rsidR="004C4EB5" w:rsidRDefault="004C4EB5" w:rsidP="004C4EB5">
            <w:r>
              <w:t>Objetivo Especifico</w:t>
            </w:r>
          </w:p>
        </w:tc>
        <w:tc>
          <w:tcPr>
            <w:tcW w:w="7778" w:type="dxa"/>
          </w:tcPr>
          <w:p w14:paraId="55200B49" w14:textId="725B3E0E" w:rsidR="004C4EB5" w:rsidRDefault="004C4EB5" w:rsidP="004C4EB5">
            <w:pPr>
              <w:cnfStyle w:val="100000000000" w:firstRow="1" w:lastRow="0" w:firstColumn="0" w:lastColumn="0" w:oddVBand="0" w:evenVBand="0" w:oddHBand="0" w:evenHBand="0" w:firstRowFirstColumn="0" w:firstRowLastColumn="0" w:lastRowFirstColumn="0" w:lastRowLastColumn="0"/>
            </w:pPr>
            <w:r>
              <w:t>Validación</w:t>
            </w:r>
          </w:p>
        </w:tc>
      </w:tr>
      <w:tr w:rsidR="004C4EB5" w14:paraId="2851D82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2CFFEBBC" w14:textId="5C0CE09E" w:rsidR="004C4EB5" w:rsidRDefault="004C4EB5" w:rsidP="004C4EB5">
            <w:r>
              <w:t>OB-01</w:t>
            </w:r>
          </w:p>
        </w:tc>
        <w:tc>
          <w:tcPr>
            <w:tcW w:w="7778" w:type="dxa"/>
          </w:tcPr>
          <w:p w14:paraId="710357F2" w14:textId="0AFC1470" w:rsidR="004C4EB5" w:rsidRDefault="00507173" w:rsidP="004C4EB5">
            <w:pPr>
              <w:cnfStyle w:val="000000000000" w:firstRow="0" w:lastRow="0" w:firstColumn="0" w:lastColumn="0" w:oddVBand="0" w:evenVBand="0" w:oddHBand="0" w:evenHBand="0" w:firstRowFirstColumn="0" w:firstRowLastColumn="0" w:lastRowFirstColumn="0" w:lastRowLastColumn="0"/>
            </w:pPr>
            <w:r>
              <w:t>S</w:t>
            </w:r>
            <w:r w:rsidRPr="00566603">
              <w:t>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tc>
      </w:tr>
      <w:tr w:rsidR="00507173" w14:paraId="21DEFF4D"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3B37A680" w14:textId="335595B1" w:rsidR="00507173" w:rsidRDefault="00507173" w:rsidP="004C4EB5">
            <w:r>
              <w:t>OB-02</w:t>
            </w:r>
          </w:p>
        </w:tc>
        <w:tc>
          <w:tcPr>
            <w:tcW w:w="7778" w:type="dxa"/>
          </w:tcPr>
          <w:p w14:paraId="10182142"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Este objetivo específico se ha cumplido efectivamente mediante la implementación de características en la aplicación que permiten una toma de decisiones colectiva más informada y democrática sobre qué series ver. </w:t>
            </w:r>
          </w:p>
          <w:p w14:paraId="1C3BA952" w14:textId="77ABACFB"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FD0B6B">
              <w:t xml:space="preserve">Al proporcionar una plataforma donde todos los miembros del grupo pueden ver las series disponibles, junto con detalles como descripciones y episodios vistos por otros, se facilita la discusión y la selección consensuada de contenidos. </w:t>
            </w:r>
          </w:p>
          <w:p w14:paraId="60FB404F" w14:textId="07E37AA1" w:rsidR="00507173" w:rsidRDefault="00507173" w:rsidP="004C4EB5">
            <w:pPr>
              <w:cnfStyle w:val="000000000000" w:firstRow="0" w:lastRow="0" w:firstColumn="0" w:lastColumn="0" w:oddVBand="0" w:evenVBand="0" w:oddHBand="0" w:evenHBand="0" w:firstRowFirstColumn="0" w:firstRowLastColumn="0" w:lastRowFirstColumn="0" w:lastRowLastColumn="0"/>
            </w:pPr>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tc>
      </w:tr>
      <w:tr w:rsidR="00507173" w14:paraId="0C8B9AD6"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6560F7D2" w14:textId="675EF87F" w:rsidR="00507173" w:rsidRDefault="00507173" w:rsidP="004C4EB5">
            <w:r>
              <w:t>OB-03</w:t>
            </w:r>
          </w:p>
        </w:tc>
        <w:tc>
          <w:tcPr>
            <w:tcW w:w="7778" w:type="dxa"/>
          </w:tcPr>
          <w:p w14:paraId="060DD4B9" w14:textId="77777777" w:rsidR="00507173" w:rsidRDefault="00507173" w:rsidP="00507173">
            <w:pPr>
              <w:cnfStyle w:val="000000000000" w:firstRow="0" w:lastRow="0" w:firstColumn="0" w:lastColumn="0" w:oddVBand="0" w:evenVBand="0" w:oddHBand="0" w:evenHBand="0" w:firstRowFirstColumn="0" w:firstRowLastColumn="0" w:lastRowFirstColumn="0" w:lastRowLastColumn="0"/>
            </w:pPr>
            <w:r w:rsidRPr="00CA716F">
              <w:t xml:space="preserve">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w:t>
            </w:r>
          </w:p>
          <w:p w14:paraId="54103344" w14:textId="35E3FA80" w:rsidR="00507173" w:rsidRPr="00FD0B6B" w:rsidRDefault="00507173" w:rsidP="00507173">
            <w:pPr>
              <w:cnfStyle w:val="000000000000" w:firstRow="0" w:lastRow="0" w:firstColumn="0" w:lastColumn="0" w:oddVBand="0" w:evenVBand="0" w:oddHBand="0" w:evenHBand="0" w:firstRowFirstColumn="0" w:firstRowLastColumn="0" w:lastRowFirstColumn="0" w:lastRowLastColumn="0"/>
            </w:pPr>
            <w:r w:rsidRPr="00CA716F">
              <w:t>Al fomentar un espacio interactivo de discusión, la aplicación transforma la actividad de ver series de un acto pasivo a una experiencia interactiva y comunitaria.</w:t>
            </w:r>
          </w:p>
        </w:tc>
      </w:tr>
      <w:tr w:rsidR="00507173" w14:paraId="6CB36190"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595FF817" w14:textId="1917578D" w:rsidR="00507173" w:rsidRDefault="00507173" w:rsidP="004C4EB5">
            <w:r>
              <w:t>OB-04</w:t>
            </w:r>
          </w:p>
        </w:tc>
        <w:tc>
          <w:tcPr>
            <w:tcW w:w="7778" w:type="dxa"/>
          </w:tcPr>
          <w:p w14:paraId="51BD780D" w14:textId="15FA9F47" w:rsidR="00507173" w:rsidRPr="00CA716F" w:rsidRDefault="00507173" w:rsidP="00507173">
            <w:pPr>
              <w:cnfStyle w:val="000000000000" w:firstRow="0" w:lastRow="0" w:firstColumn="0" w:lastColumn="0" w:oddVBand="0" w:evenVBand="0" w:oddHBand="0" w:evenHBand="0" w:firstRowFirstColumn="0" w:firstRowLastColumn="0" w:lastRowFirstColumn="0" w:lastRowLastColumn="0"/>
            </w:pPr>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tc>
      </w:tr>
      <w:tr w:rsidR="00507173" w14:paraId="71A764EE" w14:textId="77777777" w:rsidTr="004C4EB5">
        <w:tc>
          <w:tcPr>
            <w:cnfStyle w:val="001000000000" w:firstRow="0" w:lastRow="0" w:firstColumn="1" w:lastColumn="0" w:oddVBand="0" w:evenVBand="0" w:oddHBand="0" w:evenHBand="0" w:firstRowFirstColumn="0" w:firstRowLastColumn="0" w:lastRowFirstColumn="0" w:lastRowLastColumn="0"/>
            <w:tcW w:w="1171" w:type="dxa"/>
          </w:tcPr>
          <w:p w14:paraId="76F92AC3" w14:textId="3DE56E9D" w:rsidR="00507173" w:rsidRDefault="00507173" w:rsidP="004C4EB5">
            <w:r>
              <w:t>OB-05</w:t>
            </w:r>
          </w:p>
        </w:tc>
        <w:tc>
          <w:tcPr>
            <w:tcW w:w="7778" w:type="dxa"/>
          </w:tcPr>
          <w:p w14:paraId="4FEA7C17" w14:textId="25D15AFF" w:rsidR="00507173" w:rsidRPr="006D0245" w:rsidRDefault="00507173" w:rsidP="00507173">
            <w:pPr>
              <w:cnfStyle w:val="000000000000" w:firstRow="0" w:lastRow="0" w:firstColumn="0" w:lastColumn="0" w:oddVBand="0" w:evenVBand="0" w:oddHBand="0" w:evenHBand="0" w:firstRowFirstColumn="0" w:firstRowLastColumn="0" w:lastRowFirstColumn="0" w:lastRowLastColumn="0"/>
            </w:pPr>
            <w:r w:rsidRPr="00223996">
              <w:t>Este objetivo no se ha alcanzado completamente, ya que la aplicación no ofrece una pestaña de estadísticas detalladas de visualización. Aunque puedes saber cuántos capítulos has visto por temporada, no hay estadísticas completas disponibles.</w:t>
            </w:r>
          </w:p>
        </w:tc>
      </w:tr>
    </w:tbl>
    <w:p w14:paraId="3B6EE7C0" w14:textId="77777777" w:rsidR="00E362EF" w:rsidRPr="0031552C" w:rsidRDefault="00E362EF" w:rsidP="00E362EF">
      <w:pPr>
        <w:sectPr w:rsidR="00E362EF" w:rsidRPr="0031552C" w:rsidSect="00422316">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60" w:name="_Toc165543529"/>
      <w:r>
        <w:rPr>
          <w:noProof w:val="0"/>
        </w:rPr>
        <w:lastRenderedPageBreak/>
        <w:t>Implicaciones Éticas e Impacto Social</w:t>
      </w:r>
      <w:bookmarkEnd w:id="160"/>
    </w:p>
    <w:p w14:paraId="033E8B78" w14:textId="7265E2FB" w:rsidR="001A20C3" w:rsidRPr="001A20C3" w:rsidRDefault="001A20C3" w:rsidP="001A20C3">
      <w:r>
        <w:t>No terminado</w:t>
      </w:r>
      <w:r w:rsidR="00F6444D">
        <w:t>, hay que cambiar cosas.</w:t>
      </w:r>
    </w:p>
    <w:p w14:paraId="293FD610" w14:textId="6E4CE529" w:rsidR="0004639B" w:rsidRDefault="0004639B" w:rsidP="0004639B">
      <w:pPr>
        <w:pStyle w:val="Ttulo2"/>
      </w:pPr>
      <w:bookmarkStart w:id="161" w:name="_Toc165543530"/>
      <w:bookmarkStart w:id="162" w:name="OLE_LINK89"/>
      <w:bookmarkStart w:id="163" w:name="OLE_LINK90"/>
      <w:r>
        <w:t>Introducci</w:t>
      </w:r>
      <w:r w:rsidR="00F41775">
        <w:t>ó</w:t>
      </w:r>
      <w:r>
        <w:t>n</w:t>
      </w:r>
      <w:bookmarkEnd w:id="161"/>
      <w:r w:rsidR="001A20C3">
        <w:t xml:space="preserve"> </w:t>
      </w:r>
    </w:p>
    <w:p w14:paraId="1683E164" w14:textId="329B4E62" w:rsidR="006C51BF" w:rsidRPr="006C51BF" w:rsidRDefault="006C51BF" w:rsidP="006C51BF">
      <w:bookmarkStart w:id="164" w:name="_Toc165543531"/>
      <w:r>
        <w:t>Actualmente,</w:t>
      </w:r>
      <w:r w:rsidRPr="006C51BF">
        <w:t xml:space="preserve"> donde el consumo de medios se ha convertido en una parte integral de la vida cotidiana, las aplicaciones que facilitan la gestión y el seguimiento de contenido audiovisual tienen un impacto significativo en la sociedad. "FamilySeriesTrack" se presenta como una solución para mejorar la experiencia de ver series en grupo, ya sea entre amigos o familiares, permitiendo una sincronización eficiente y una interacción enriquecida entre sus usuarios.</w:t>
      </w:r>
    </w:p>
    <w:p w14:paraId="79A08F38" w14:textId="0AB76709" w:rsidR="006C51BF" w:rsidRPr="006C51BF" w:rsidRDefault="006C51BF" w:rsidP="006C51BF">
      <w:r w:rsidRPr="006C51BF">
        <w:t>La implementación de esta aplicación no está exenta de consideraciones éticas y sociales. Este apartado aborda las implicaciones éticas del proyecto, examinando cómo "FamilySeriesTrack" puede afectar a sus usuarios y a la sociedad en general. Se realiza un análisis riguroso para asegurar que la aplicación promueva el bien común, minimice posibles riesgos y respete los valores fundamentales de privacidad y seguridad de los datos personales.</w:t>
      </w:r>
    </w:p>
    <w:p w14:paraId="18360944" w14:textId="77777777" w:rsidR="006C51BF" w:rsidRPr="006C51BF" w:rsidRDefault="006C51BF" w:rsidP="006C51BF">
      <w:pPr>
        <w:rPr>
          <w:rFonts w:asciiTheme="majorHAnsi" w:eastAsiaTheme="majorEastAsia" w:hAnsiTheme="majorHAnsi" w:cstheme="majorBidi"/>
          <w:bCs/>
          <w:smallCaps/>
          <w:noProof/>
          <w:color w:val="000000" w:themeColor="text1"/>
          <w:sz w:val="40"/>
          <w:szCs w:val="28"/>
        </w:rPr>
      </w:pPr>
      <w:r w:rsidRPr="006C51BF">
        <w:t>El objetivo principal es garantizar que "FamilySeriesTrack" no solo cumpla con su propósito técnico y funcional, sino que también sea un producto ético que aporte un valor positivo a la comunidad de usuarios. Este análisis considera las directrices establecidas por el Código de Ética y Conducta Profesional de la ACM, así como otras normativas relevantes, para asegurar que el desarrollo y uso de la aplicación se realicen de manera responsable y sostenible.</w:t>
      </w:r>
    </w:p>
    <w:p w14:paraId="575ACE07" w14:textId="3ACE523F" w:rsidR="00894395" w:rsidRDefault="008E51E7" w:rsidP="006C51BF">
      <w:pPr>
        <w:pStyle w:val="Ttulo2"/>
      </w:pPr>
      <w:r>
        <w:t>Desarrollo</w:t>
      </w:r>
      <w:bookmarkEnd w:id="164"/>
    </w:p>
    <w:p w14:paraId="21793E09" w14:textId="322F100F" w:rsidR="006C51BF" w:rsidRDefault="006C51BF" w:rsidP="006C51BF">
      <w:pPr>
        <w:pStyle w:val="Ttulo3"/>
      </w:pPr>
      <w:r>
        <w:t>Valor del proyecto</w:t>
      </w:r>
    </w:p>
    <w:p w14:paraId="6D715EC2" w14:textId="3106B05E" w:rsidR="006C51BF" w:rsidRDefault="006C51BF" w:rsidP="006C51BF">
      <w:r w:rsidRPr="006C51BF">
        <w:t>"FamilySeriesTrack" no solo ofrece beneficios funcionales y sociales, sino que también tiene un valor ético y moral significativo al promover prácticas responsables y contribuir al bienestar de sus usuarios y de la sociedad en general.</w:t>
      </w:r>
    </w:p>
    <w:p w14:paraId="4CFE39A3" w14:textId="436C3BBA" w:rsidR="006C51BF" w:rsidRPr="006C51BF" w:rsidRDefault="006C51BF" w:rsidP="006C51BF">
      <w:pPr>
        <w:pStyle w:val="Prrafodelista"/>
        <w:numPr>
          <w:ilvl w:val="0"/>
          <w:numId w:val="39"/>
        </w:numPr>
      </w:pPr>
      <w:r>
        <w:t>Promoción del bien común:</w:t>
      </w:r>
      <w:r w:rsidRPr="006C51BF">
        <w:t xml:space="preserve"> </w:t>
      </w:r>
      <w:r>
        <w:t>La aplicación</w:t>
      </w:r>
      <w:r w:rsidRPr="006C51BF">
        <w:t xml:space="preserve"> fomenta el bienestar social al facilitar la coordinación y el disfrute compartido de contenido audiovisual, lo que fortalece los lazos familiares y de amistad. Al centrarse en la creación de experiencias positivas y </w:t>
      </w:r>
      <w:r w:rsidRPr="006C51BF">
        <w:lastRenderedPageBreak/>
        <w:t>compartidas, la aplicación contribuye al desarrollo de relaciones más fuertes y armoniosas, promoviendo así el bien común.</w:t>
      </w:r>
      <w:sdt>
        <w:sdtPr>
          <w:id w:val="-51934623"/>
          <w:citation/>
        </w:sdtPr>
        <w:sdtEndPr/>
        <w:sdtContent>
          <w:r w:rsidR="00AB5166">
            <w:fldChar w:fldCharType="begin"/>
          </w:r>
          <w:r w:rsidR="00AB5166">
            <w:instrText xml:space="preserve"> CITATION Ass18 \l 3082 </w:instrText>
          </w:r>
          <w:r w:rsidR="00AB5166">
            <w:fldChar w:fldCharType="separate"/>
          </w:r>
          <w:r w:rsidR="00AB5166">
            <w:rPr>
              <w:noProof/>
            </w:rPr>
            <w:t xml:space="preserve"> </w:t>
          </w:r>
          <w:r w:rsidR="00AB5166" w:rsidRPr="00AB5166">
            <w:rPr>
              <w:noProof/>
            </w:rPr>
            <w:t>[37]</w:t>
          </w:r>
          <w:r w:rsidR="00AB5166">
            <w:fldChar w:fldCharType="end"/>
          </w:r>
        </w:sdtContent>
      </w:sdt>
    </w:p>
    <w:p w14:paraId="4E2EA2F2" w14:textId="341AAEBD" w:rsidR="006C51BF" w:rsidRDefault="006C51BF" w:rsidP="006C51BF">
      <w:pPr>
        <w:pStyle w:val="Prrafodelista"/>
        <w:numPr>
          <w:ilvl w:val="0"/>
          <w:numId w:val="38"/>
        </w:numPr>
      </w:pPr>
      <w:r w:rsidRPr="006C51BF">
        <w:t>Protección de Datos:</w:t>
      </w:r>
      <w:r>
        <w:t xml:space="preserve"> </w:t>
      </w:r>
      <w:r w:rsidRPr="006C51BF">
        <w:t>La aplicación está diseñada para cumplir con los estándares más altos de privacidad y protección de datos, siguiendo normativas como el Reglamento General de Protección de Datos (GDPR). Este compromiso garantiza que la información personal de los usuarios esté protegida y manejada de manera ética, respetando sus derechos y su privacidad.</w:t>
      </w:r>
      <w:r w:rsidR="00B64054">
        <w:t xml:space="preserve"> </w:t>
      </w:r>
      <w:r w:rsidR="00AB5166" w:rsidRPr="00AB5166">
        <w:t>En esta aplicación, las contraseñas se cifran para que ni el gestor de la base de datos ni alguien que intente interceptarlas pueda verlas</w:t>
      </w:r>
      <w:r w:rsidR="00B64054">
        <w:t>.</w:t>
      </w:r>
      <w:sdt>
        <w:sdtPr>
          <w:id w:val="818849739"/>
          <w:citation/>
        </w:sdtPr>
        <w:sdtEndPr/>
        <w:sdtContent>
          <w:r w:rsidR="00AB5166">
            <w:fldChar w:fldCharType="begin"/>
          </w:r>
          <w:r w:rsidR="00AB5166">
            <w:instrText xml:space="preserve"> CITATION Jef18 \l 3082 </w:instrText>
          </w:r>
          <w:r w:rsidR="00AB5166">
            <w:fldChar w:fldCharType="separate"/>
          </w:r>
          <w:r w:rsidR="00AB5166">
            <w:rPr>
              <w:noProof/>
            </w:rPr>
            <w:t xml:space="preserve"> </w:t>
          </w:r>
          <w:r w:rsidR="00AB5166" w:rsidRPr="00AB5166">
            <w:rPr>
              <w:noProof/>
            </w:rPr>
            <w:t>[38]</w:t>
          </w:r>
          <w:r w:rsidR="00AB5166">
            <w:fldChar w:fldCharType="end"/>
          </w:r>
        </w:sdtContent>
      </w:sdt>
    </w:p>
    <w:p w14:paraId="493ACE9A" w14:textId="4D6646F9" w:rsidR="006C51BF" w:rsidRDefault="006C51BF" w:rsidP="006C51BF">
      <w:pPr>
        <w:pStyle w:val="Prrafodelista"/>
        <w:numPr>
          <w:ilvl w:val="0"/>
          <w:numId w:val="38"/>
        </w:numPr>
      </w:pPr>
      <w:r w:rsidRPr="006C51BF">
        <w:t>Fomento de la Honestidad y la Transparencia:</w:t>
      </w:r>
      <w:r>
        <w:t xml:space="preserve"> Promueve</w:t>
      </w:r>
      <w:r w:rsidRPr="006C51BF">
        <w:t xml:space="preserve"> la honestidad y la transparencia al proporcionar a los usuarios información clara y precisa sobre las series que están viendo y su progreso. Esto no solo mejora la experiencia del usuario, sino que también refuerza valores fundamentales como la sinceridad y la claridad en las interacciones sociales.</w:t>
      </w:r>
      <w:sdt>
        <w:sdtPr>
          <w:id w:val="2107776569"/>
          <w:citation/>
        </w:sdtPr>
        <w:sdtEndPr/>
        <w:sdtContent>
          <w:r w:rsidR="006B3EC3">
            <w:fldChar w:fldCharType="begin"/>
          </w:r>
          <w:r w:rsidR="006B3EC3">
            <w:instrText xml:space="preserve"> CITATION Ins20 \l 3082 </w:instrText>
          </w:r>
          <w:r w:rsidR="006B3EC3">
            <w:fldChar w:fldCharType="separate"/>
          </w:r>
          <w:r w:rsidR="006B3EC3">
            <w:rPr>
              <w:noProof/>
            </w:rPr>
            <w:t xml:space="preserve"> </w:t>
          </w:r>
          <w:r w:rsidR="006B3EC3" w:rsidRPr="006B3EC3">
            <w:rPr>
              <w:noProof/>
            </w:rPr>
            <w:t>[39]</w:t>
          </w:r>
          <w:r w:rsidR="006B3EC3">
            <w:fldChar w:fldCharType="end"/>
          </w:r>
        </w:sdtContent>
      </w:sdt>
    </w:p>
    <w:p w14:paraId="51DFC31F" w14:textId="09286B51" w:rsidR="006C51BF" w:rsidRDefault="006C51BF" w:rsidP="006C51BF">
      <w:pPr>
        <w:pStyle w:val="Prrafodelista"/>
        <w:numPr>
          <w:ilvl w:val="0"/>
          <w:numId w:val="38"/>
        </w:numPr>
      </w:pPr>
      <w:r w:rsidRPr="006C51BF">
        <w:t>Inclusividad y Accesibilidad:</w:t>
      </w:r>
      <w:r>
        <w:t xml:space="preserve"> </w:t>
      </w:r>
      <w:r w:rsidRPr="006C51BF">
        <w:t>La aplicación está diseñada para ser intuitiva y accesible para usuarios de todas las edades y niveles de habilidad tecnológica. Esta inclusividad asegura que todos los miembros de una familia o grupo de amigos, independientemente de sus conocimientos tecnológicos, puedan beneficiarse y participar plenamente en la experiencia compartida.</w:t>
      </w:r>
    </w:p>
    <w:p w14:paraId="33B1F6E4" w14:textId="668CF645" w:rsidR="006C51BF" w:rsidRDefault="00B64054" w:rsidP="006C51BF">
      <w:pPr>
        <w:pStyle w:val="Prrafodelista"/>
        <w:numPr>
          <w:ilvl w:val="0"/>
          <w:numId w:val="38"/>
        </w:numPr>
      </w:pPr>
      <w:r w:rsidRPr="00B64054">
        <w:t>Promoción de la Colaboración y el Respeto</w:t>
      </w:r>
      <w:r>
        <w:t xml:space="preserve">: </w:t>
      </w:r>
      <w:r w:rsidRPr="00B64054">
        <w:t>Al centrarse en la experiencia de visualización grupal, "FamilySeriesTrack" promueve la colaboración y el respeto mutuo entre los usuarios. La aplicación fomenta el diálogo y la interacción positiva, creando un entorno donde las opiniones y preferencias de todos los miembros del grupo son valoradas y respetadas.</w:t>
      </w:r>
    </w:p>
    <w:p w14:paraId="050FA00F" w14:textId="5A0731CE" w:rsidR="00B64054" w:rsidRDefault="00B64054" w:rsidP="006C51BF">
      <w:pPr>
        <w:pStyle w:val="Prrafodelista"/>
        <w:numPr>
          <w:ilvl w:val="0"/>
          <w:numId w:val="38"/>
        </w:numPr>
      </w:pPr>
      <w:r w:rsidRPr="00B64054">
        <w:t>Compromiso con la Calidad de Vida</w:t>
      </w:r>
      <w:r>
        <w:t xml:space="preserve">: </w:t>
      </w:r>
      <w:r w:rsidRPr="00B64054">
        <w:t>La aplicación tiene como objetivo mejorar la calidad de vida de sus usuarios al proporcionar una herramienta que facilita la organización y el disfrute de actividades de ocio de manera ética y responsable. Al promover el equilibrio entre el entretenimiento y las responsabilidades diarias, "FamilySeriesTrack" contribuye a una vida más equilibrada y satisfactoria.</w:t>
      </w:r>
    </w:p>
    <w:p w14:paraId="04959640" w14:textId="5B97FC98" w:rsidR="00B64054" w:rsidRDefault="00B64054" w:rsidP="00B64054">
      <w:pPr>
        <w:pStyle w:val="Ttulo3"/>
      </w:pPr>
      <w:r>
        <w:t>Alcance</w:t>
      </w:r>
    </w:p>
    <w:p w14:paraId="0C44AB35" w14:textId="1D86D770" w:rsidR="00B64054" w:rsidRDefault="00B64054" w:rsidP="00B64054">
      <w:r>
        <w:t>El proyecto "FamilySeriesTrack" se centra en desarrollar una aplicación móvil compatible con dispositivos iOS y Android. Su principal objetivo es permitir a los usuarios seguir y gestionar la visualización de series de televisión en grupos familiares o de amigos. La aplicación está diseñada específicamente para facilitar la coordinación y sincronización del seguimiento de episodios, mejorando así la experiencia de visualización compartida.</w:t>
      </w:r>
    </w:p>
    <w:p w14:paraId="692725C1" w14:textId="1815F5E4" w:rsidR="00B64054" w:rsidRDefault="00B64054" w:rsidP="00B64054">
      <w:r>
        <w:t xml:space="preserve">Los usuarios objetivo de "FamilySeriesTrack" son familias y grupos de amigos que desean mantener sincronizado el seguimiento de sus series favoritas. La aplicación busca mejorar la coordinación de la visualización y permitir que los usuarios compartan experiencias y opiniones sobre el contenido que ven juntos. Entre las principales características y funcionalidades de la aplicación se incluyen la creación y gestión de grupos, la sincronización </w:t>
      </w:r>
      <w:r>
        <w:lastRenderedPageBreak/>
        <w:t>de episodios vistos, el envío de notificaciones sobre nuevos episodios y actividades del grupo, la integración de un calendario de estrenos y espacios para comentarios, calificaciones y discusión de episodios.</w:t>
      </w:r>
    </w:p>
    <w:p w14:paraId="3EE811F5" w14:textId="1E21F739" w:rsidR="00B64054" w:rsidRDefault="00B64054" w:rsidP="00B64054">
      <w:r>
        <w:t>El impacto del proyecto es tanto directo como indirecto. Directamente, facilita la organización y el seguimiento de series para los miembros del grupo, mejorando su experiencia de visualización y fortaleciendo las relaciones sociales. Indirectamente, "FamilySeriesTrack" contribuye a una mayor cohesión social y familiar al proporcionar una plataforma que promueve la interacción y el disfrute compartido de actividades de ocio.</w:t>
      </w:r>
    </w:p>
    <w:p w14:paraId="7DE70898" w14:textId="2341A2D6" w:rsidR="00B64054" w:rsidRDefault="00B64054" w:rsidP="00B64054">
      <w:r>
        <w:t>En cuanto a las responsabilidades y compromisos, la aplicación debe cumplir con las regulaciones y normativas vigentes en materia de privacidad y protección de datos, garantizando la seguridad y confidencialidad de la información de los usuarios. Además, se compromete a mantener y actualizar la aplicación de manera continua para asegurar su correcto funcionamiento y adaptabilidad a nuevas necesidades y tecnologías.</w:t>
      </w:r>
    </w:p>
    <w:p w14:paraId="224B66E9" w14:textId="116884FA" w:rsidR="00B64054" w:rsidRDefault="00B64054" w:rsidP="00B64054">
      <w:pPr>
        <w:pStyle w:val="Ttulo3"/>
      </w:pPr>
      <w:r>
        <w:t>Responsabilidad e Impacto</w:t>
      </w:r>
    </w:p>
    <w:p w14:paraId="6474148E" w14:textId="4741749C" w:rsidR="00B64054" w:rsidRDefault="00B64054" w:rsidP="00B64054">
      <w:r>
        <w:t>En el desarrollo y despliegue de "FamilySeriesTrack", existen diversos riesgos potenciales que deben ser gestionados para asegurar la viabilidad y éxito del proyecto. Uno de los principales riesgos es la posibilidad de fallos del sistema, que podrían resultar en la pérdida de datos o en la interrupción del servicio. Para mitigar este riesgo, se implementarán copias de seguridad regulares y redundancia en los servidores.</w:t>
      </w:r>
    </w:p>
    <w:p w14:paraId="05A43486" w14:textId="35235D63" w:rsidR="00B64054" w:rsidRDefault="00B64054" w:rsidP="00B64054">
      <w:r>
        <w:t>Además, la aplicación debe cumplir con diversas leyes y códigos éticos, como el Reglamento General de Protección de Datos (GDPR) y el Código de Ética y Conducta Profesional de la ACM. Cumplir con estas normativas asegura que los datos de los usuarios se manejen de manera segura y ética. Para minimizar riesgos legales, se llevará a cabo una revisión exhaustiva de las normativas aplicables y se implementarán políticas de privacidad y seguridad robustas.</w:t>
      </w:r>
    </w:p>
    <w:p w14:paraId="59EFAFFC" w14:textId="077FA74A" w:rsidR="00B64054" w:rsidRDefault="00B64054" w:rsidP="00B64054">
      <w:r>
        <w:t>Otros aspectos relevantes incluyen la necesidad de asegurar la estabilidad y seguridad de la aplicación frente a posibles ciberataques. Se propondrán soluciones como la implementación de medidas de seguridad avanzadas, pruebas de penetración regulares y la actualización continua del software para abordar vulnerabilidades conocidas.</w:t>
      </w:r>
    </w:p>
    <w:p w14:paraId="69471BE2" w14:textId="3C2FA282" w:rsidR="00B64054" w:rsidRDefault="00B64054" w:rsidP="00B64054">
      <w:r>
        <w:t>Desde un punto de vista técnico, "FamilySeriesTrack" tiene la responsabilidad de ofrecer un servicio fiable y eficiente. Esto implica mantener un alto estándar de calidad en el desarrollo de software, con pruebas exhaustivas de funcionalidad, rendimiento y seguridad antes del lanzamiento. También es esencial asegurar que la aplicación sea escalable y capaz de manejar un número creciente de usuarios sin comprometer su rendimiento.</w:t>
      </w:r>
    </w:p>
    <w:p w14:paraId="47FD445F" w14:textId="6805A8F5" w:rsidR="00B64054" w:rsidRDefault="00B64054" w:rsidP="00B64054">
      <w:r>
        <w:t>Además, es crucial garantizar la interoperabilidad de la aplicación con diversas plataformas y dispositivos, para proporcionar una experiencia de usuario uniforme y satisfactoria. La gestión adecuada del almacenamiento de datos y la optimización de la base de datos son también aspectos fundamentales para asegurar que la aplicación funcione de manera eficiente.</w:t>
      </w:r>
    </w:p>
    <w:p w14:paraId="0D610C3D" w14:textId="5C33FBD1" w:rsidR="00B64054" w:rsidRDefault="00B64054" w:rsidP="00B64054">
      <w:r>
        <w:lastRenderedPageBreak/>
        <w:t>A nivel social, "FamilySeriesTrack" tiene el potencial de fortalecer las relaciones entre familiares y amigos al facilitar la coordinación y el disfrute compartido de series de televisión. Esta interacción puede contribuir a un mayor bienestar social, promoviendo actividades compartidas y el fortalecimiento de los lazos sociales.</w:t>
      </w:r>
    </w:p>
    <w:p w14:paraId="4BE73C0F" w14:textId="40216532" w:rsidR="00B64054" w:rsidRDefault="00B64054" w:rsidP="00B64054">
      <w:r>
        <w:t>Económicamente, la aplicación puede generar ingresos mediante suscripciones y publicidad, siempre que estas se implementen de manera que no interfieran con la experiencia del usuario. Esto puede contribuir a la sostenibilidad del proyecto y a la creación de empleo en el desarrollo y mantenimiento de la aplicación.</w:t>
      </w:r>
    </w:p>
    <w:p w14:paraId="0DAE625E" w14:textId="54383D97" w:rsidR="00B64054" w:rsidRPr="00B64054" w:rsidRDefault="00B64054" w:rsidP="00B64054">
      <w:r>
        <w:t>Desde un punto de vista medioambiental, aunque el impacto directo de la aplicación es limitado, se pueden tomar medidas para minimizar la huella ecológica, como la utilización de servidores eficientes en el consumo de energía y la promoción de prácticas sostenibles en el desarrollo de software.</w:t>
      </w:r>
      <w:r w:rsidR="003F5F12">
        <w:t xml:space="preserve"> Estas medidas se podrán implementar en un futuro.</w:t>
      </w:r>
    </w:p>
    <w:bookmarkEnd w:id="162"/>
    <w:bookmarkEnd w:id="163"/>
    <w:p w14:paraId="16262A44" w14:textId="23C7C739" w:rsidR="0015333A" w:rsidRDefault="00B64054" w:rsidP="00B64054">
      <w:pPr>
        <w:pStyle w:val="Ttulo2"/>
      </w:pPr>
      <w:r>
        <w:t>Conclusiones</w:t>
      </w:r>
    </w:p>
    <w:p w14:paraId="46CAF1DC" w14:textId="77777777" w:rsidR="00B64054" w:rsidRPr="00B64054" w:rsidRDefault="00B64054" w:rsidP="00B64054">
      <w:r w:rsidRPr="00B64054">
        <w:t>En relación con todo lo expuesto, dado el valor que presenta el proyecto "FamilySeriesTrack" y que los riesgos detectados son asumibles y están controlados, podemos concluir que el proyecto no solamente es viable desde el punto de vista ético, sino que además es recomendable llevarlo a cabo. La aplicación cumple con los estándares éticos y legales necesarios, garantizando la protección y privacidad de los datos de los usuarios, y promueve un uso responsable y positivo de la tecnología. Esta viabilidad se basa en un diseño cuidadoso que respeta las normativas de privacidad como el Reglamento General de Protección de Datos (GDPR) y sigue las mejores prácticas establecidas por el Código de Ética y Conducta Profesional de la ACM.</w:t>
      </w:r>
    </w:p>
    <w:p w14:paraId="34DC657F" w14:textId="40AA3672" w:rsidR="009A07B8" w:rsidRDefault="009A07B8" w:rsidP="009A07B8">
      <w:r>
        <w:t>"FamilySeriesTrack" tiene un impacto significativo en la mejora de la interacción social y el bien común. Al proporcionar una plataforma que facilita la coordinación y el seguimiento de series de televisión en grupos familiares o de amigos, la aplicación promueve la interacción y el fortalecimiento de los lazos sociales. Los usuarios pueden disfrutar de una experiencia compartida, comentando y debatiendo episodios en tiempo real, lo que enriquece sus relaciones y crea un sentido de comunidad.</w:t>
      </w:r>
    </w:p>
    <w:p w14:paraId="0AD2B42C" w14:textId="77777777" w:rsidR="009A07B8" w:rsidRDefault="009A07B8" w:rsidP="00C57EED">
      <w:r>
        <w:t xml:space="preserve">La posibilidad de marcar episodios como vistos contribuyen a una mejor organización y evitan malentendidos y </w:t>
      </w:r>
      <w:proofErr w:type="gramStart"/>
      <w:r>
        <w:t>spoilers</w:t>
      </w:r>
      <w:proofErr w:type="gramEnd"/>
      <w:r>
        <w:t>, lo que mejora la experiencia de visualización conjunta. Además, el calendario de estrenos permite planificar sesiones de visualización grupal, promoviendo actividades sociales y momentos de calidad compartidos entre los miembros del grupo.</w:t>
      </w:r>
    </w:p>
    <w:p w14:paraId="5DB3C0DC" w14:textId="77777777" w:rsidR="009A07B8" w:rsidRDefault="009A07B8" w:rsidP="00C57EED">
      <w:r w:rsidRPr="009A07B8">
        <w:t>Desde un punto de vista ético, estas interacciones sociales contribuyen al bien común al fomentar el diálogo y la cooperación, valores fundamentales en cualquier sociedad. "FamilySeriesTrack" actúa como un puente que conecta a las personas a través de sus intereses compartidos, fortaleciendo la cohesión social y proporcionando una herramienta que no solo entretiene, sino que también enriquece la vida social de sus usuarios.</w:t>
      </w:r>
    </w:p>
    <w:p w14:paraId="17B99B37" w14:textId="1407C94F" w:rsidR="009A07B8" w:rsidRDefault="009A07B8" w:rsidP="00C57EED">
      <w:r w:rsidRPr="009A07B8">
        <w:lastRenderedPageBreak/>
        <w:t xml:space="preserve">En cuanto a las mejoras futuras, se recomienda la implementación de notificaciones en tiempo real, recomendaciones basadas en inteligencia artificial y un detector de </w:t>
      </w:r>
      <w:proofErr w:type="gramStart"/>
      <w:r w:rsidRPr="009A07B8">
        <w:t>spoilers</w:t>
      </w:r>
      <w:proofErr w:type="gramEnd"/>
      <w:r w:rsidRPr="009A07B8">
        <w:t xml:space="preserve"> mediante IA. Estas funcionalidades adicionales no solo mejorarán la experiencia del usuario, sino que también reforzarán el valor ético de la aplicación al proporcionar un entorno</w:t>
      </w:r>
      <w:r>
        <w:t xml:space="preserve"> </w:t>
      </w:r>
      <w:r w:rsidR="007C3ECF">
        <w:t>más</w:t>
      </w:r>
      <w:r w:rsidRPr="009A07B8">
        <w:t xml:space="preserve"> seguro y personalizado para los usuarios.</w:t>
      </w:r>
    </w:p>
    <w:p w14:paraId="4E7A5A3A" w14:textId="4C19085B" w:rsidR="009A07B8" w:rsidRDefault="009A07B8" w:rsidP="00C57EED">
      <w:r w:rsidRPr="009A07B8">
        <w:t>"FamilySeriesTrack" es un proyecto viable y recomendable tanto desde el punto de vista técnico como ético. La aplicación tiene el potencial de transformar positivamente las dinámicas de consumo de series de televisión, promoviendo la interacción y cohesión social, y respetando siempre los principios éticos y legales fundamentales. La capacidad de "FamilySeriesTrack" para mejorar la interacción social y contribuir al bien común refuerza su valor como herramienta innovadora y ética en el ámbito del entretenimiento digital.</w:t>
      </w:r>
    </w:p>
    <w:p w14:paraId="3E68D827" w14:textId="77777777" w:rsidR="009A07B8" w:rsidRDefault="009A07B8" w:rsidP="00C57EED"/>
    <w:p w14:paraId="6EF89843" w14:textId="6C1FEDFF" w:rsidR="009A07B8" w:rsidRPr="009A07B8" w:rsidRDefault="009A07B8" w:rsidP="00C57EED">
      <w:pPr>
        <w:sectPr w:rsidR="009A07B8" w:rsidRPr="009A07B8" w:rsidSect="00422316">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65" w:name="_Toc165543533"/>
      <w:r>
        <w:rPr>
          <w:noProof w:val="0"/>
        </w:rPr>
        <w:lastRenderedPageBreak/>
        <w:t>Mi Recorrido en la UFV</w:t>
      </w:r>
      <w:bookmarkEnd w:id="165"/>
    </w:p>
    <w:p w14:paraId="612EE6DF" w14:textId="1AEF17AF" w:rsidR="006C7003" w:rsidRDefault="006C7003" w:rsidP="006C7003">
      <w:pPr>
        <w:pStyle w:val="Ttulo2"/>
      </w:pPr>
      <w:bookmarkStart w:id="166" w:name="_Toc165543534"/>
      <w:r>
        <w:t>El PFG como culminación de mi camino universitario</w:t>
      </w:r>
      <w:bookmarkEnd w:id="166"/>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67" w:name="_Toc165543535"/>
      <w:r w:rsidRPr="005F5101">
        <w:t>Vinculación con mi futuro profesional</w:t>
      </w:r>
      <w:bookmarkEnd w:id="167"/>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422316">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68" w:name="_Toc165543536"/>
      <w:r w:rsidRPr="0031552C">
        <w:rPr>
          <w:noProof w:val="0"/>
        </w:rPr>
        <w:lastRenderedPageBreak/>
        <w:t>Conclusiones</w:t>
      </w:r>
      <w:bookmarkEnd w:id="168"/>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78F79CB0" w:rsidR="00E46FB0" w:rsidRDefault="00695C2E" w:rsidP="00695C2E">
      <w:pPr>
        <w:pStyle w:val="Ttulo2"/>
      </w:pPr>
      <w:bookmarkStart w:id="169" w:name="_Toc165543537"/>
      <w:r>
        <w:t>Conclusiones</w:t>
      </w:r>
      <w:bookmarkEnd w:id="169"/>
      <w:r w:rsidR="00686878">
        <w:tab/>
      </w:r>
      <w:r w:rsidR="00686878">
        <w:tab/>
      </w:r>
    </w:p>
    <w:p w14:paraId="65BFA497" w14:textId="49FEDA79" w:rsidR="00686878" w:rsidRDefault="00686878" w:rsidP="00686878">
      <w:r>
        <w:t>Las conclusiones que se han sacado de todo este proyecto son las siguientes:</w:t>
      </w:r>
    </w:p>
    <w:p w14:paraId="39F14A1B" w14:textId="53753C4B" w:rsidR="00686878" w:rsidRDefault="00686878" w:rsidP="00686878">
      <w:pPr>
        <w:pStyle w:val="Prrafodelista"/>
        <w:numPr>
          <w:ilvl w:val="0"/>
          <w:numId w:val="36"/>
        </w:numPr>
      </w:pPr>
      <w:r w:rsidRPr="00BB2976">
        <w:rPr>
          <w:b/>
          <w:bCs/>
        </w:rPr>
        <w:t>Cumplimiento de Objetivos:</w:t>
      </w:r>
      <w:r>
        <w:t xml:space="preserve"> Los objetivos propuestos al inicio del proyecto se han alcanzado dentro de lo razonable, aunque no al 100%, la realización ha sido satisfactoria </w:t>
      </w:r>
      <w:r w:rsidR="00BB2976">
        <w:t>siguiendo</w:t>
      </w:r>
      <w:r>
        <w:t xml:space="preserve"> fielmente la planificación establecida.</w:t>
      </w:r>
    </w:p>
    <w:p w14:paraId="78B4AFD1" w14:textId="77777777" w:rsidR="00686878" w:rsidRDefault="00686878" w:rsidP="00686878">
      <w:pPr>
        <w:pStyle w:val="Prrafodelista"/>
        <w:numPr>
          <w:ilvl w:val="0"/>
          <w:numId w:val="36"/>
        </w:numPr>
      </w:pPr>
      <w:r w:rsidRPr="00BB2976">
        <w:rPr>
          <w:b/>
          <w:bCs/>
        </w:rPr>
        <w:t>Desarrollo de la Aplicación</w:t>
      </w:r>
      <w:r>
        <w:t>: Se ha desarrollado una aplicación funcional tanto para Android como para iOS, diseñada para facilitar la organización y seguimiento de series, tanto individualmente como en grupo.</w:t>
      </w:r>
    </w:p>
    <w:p w14:paraId="2AB5315D" w14:textId="47DB9EF6" w:rsidR="00686878" w:rsidRDefault="00686878" w:rsidP="00BB2976">
      <w:pPr>
        <w:pStyle w:val="Prrafodelista"/>
        <w:numPr>
          <w:ilvl w:val="0"/>
          <w:numId w:val="36"/>
        </w:numPr>
      </w:pPr>
      <w:r w:rsidRPr="00BB2976">
        <w:rPr>
          <w:b/>
          <w:bCs/>
        </w:rPr>
        <w:t>Funcionalidades de la Aplicación</w:t>
      </w:r>
      <w:r>
        <w:t>:</w:t>
      </w:r>
      <w:r w:rsidR="00BB2976">
        <w:t xml:space="preserve"> </w:t>
      </w:r>
      <w:r>
        <w:t>Proporciona información detallada de cada serie, incluyendo descripciones y el número de capítulos.</w:t>
      </w:r>
      <w:r w:rsidR="00BB2976">
        <w:t xml:space="preserve"> También i</w:t>
      </w:r>
      <w:r>
        <w:t>ncluye un espacio para comentarios, enriqueciendo la experiencia de visualización y permitiendo interacciones ricas, incluso con seres queridos a distancia.</w:t>
      </w:r>
    </w:p>
    <w:p w14:paraId="7528B656" w14:textId="23CD8465" w:rsidR="00686878" w:rsidRPr="00BB2976" w:rsidRDefault="00686878" w:rsidP="00BB2976">
      <w:pPr>
        <w:pStyle w:val="Prrafodelista"/>
        <w:numPr>
          <w:ilvl w:val="0"/>
          <w:numId w:val="36"/>
        </w:numPr>
        <w:rPr>
          <w:b/>
          <w:bCs/>
        </w:rPr>
      </w:pPr>
      <w:r w:rsidRPr="00BB2976">
        <w:rPr>
          <w:b/>
          <w:bCs/>
        </w:rPr>
        <w:t>Desarrollo Profesional y Técnico:</w:t>
      </w:r>
      <w:r w:rsidR="00BB2976">
        <w:rPr>
          <w:b/>
          <w:bCs/>
        </w:rPr>
        <w:t xml:space="preserve"> </w:t>
      </w:r>
      <w:r w:rsidR="00BB2976">
        <w:t>Me ha dado la oportunidad</w:t>
      </w:r>
      <w:r>
        <w:t xml:space="preserve"> para profundizar en el uso de tecnologías como Docker, comprendiendo completamente su funcionamiento.</w:t>
      </w:r>
      <w:r w:rsidR="00BB2976">
        <w:t xml:space="preserve"> También se ha aprendido a</w:t>
      </w:r>
      <w:r>
        <w:t xml:space="preserve"> </w:t>
      </w:r>
      <w:r w:rsidR="00BB2976">
        <w:t>publicar la</w:t>
      </w:r>
      <w:r>
        <w:t xml:space="preserve"> </w:t>
      </w:r>
      <w:r w:rsidR="00BB2976">
        <w:t>aplicación</w:t>
      </w:r>
      <w:r>
        <w:t xml:space="preserve"> en Apple Store y Google Play, lo cual añade valor al perfil profesional.</w:t>
      </w:r>
      <w:r w:rsidR="00BB2976">
        <w:t xml:space="preserve"> </w:t>
      </w:r>
      <w:r w:rsidR="00BB2976" w:rsidRPr="00BB2976">
        <w:t>Logro de un hito significativo al subir la aplicación al Apple Store, lo que permite que cualquier persona pueda encontrar y utilizar la aplicación.</w:t>
      </w:r>
    </w:p>
    <w:p w14:paraId="39CBC5AD" w14:textId="793CDC7D" w:rsidR="00BB2976" w:rsidRDefault="00686878" w:rsidP="00BB2976">
      <w:pPr>
        <w:pStyle w:val="Prrafodelista"/>
        <w:numPr>
          <w:ilvl w:val="0"/>
          <w:numId w:val="36"/>
        </w:numPr>
      </w:pPr>
      <w:r w:rsidRPr="00BB2976">
        <w:rPr>
          <w:b/>
          <w:bCs/>
        </w:rPr>
        <w:t>Desafíos y Soluciones:</w:t>
      </w:r>
      <w:r w:rsidR="00BB2976">
        <w:rPr>
          <w:b/>
          <w:bCs/>
        </w:rPr>
        <w:t xml:space="preserve"> </w:t>
      </w:r>
      <w:r w:rsidR="00BB2976">
        <w:t xml:space="preserve">Se ha aprendido </w:t>
      </w:r>
      <w:r>
        <w:t>un nuevo lenguaje de programación y adopción de una metodología diferente.</w:t>
      </w:r>
      <w:r w:rsidR="00BB2976">
        <w:t xml:space="preserve"> Se ha resuelto de manera</w:t>
      </w:r>
      <w:r>
        <w:t xml:space="preserve"> efectiva numerosos problemas a lo largo del proyecto, preparación adecuada para el ámbito profesional enseñando a ser resolutivo y autónomo en la búsqueda de soluciones.</w:t>
      </w:r>
    </w:p>
    <w:p w14:paraId="78B8D32B" w14:textId="04265A1E" w:rsidR="00FF5BC0" w:rsidRDefault="00FF5BC0" w:rsidP="00FF5BC0">
      <w:pPr>
        <w:pStyle w:val="Ttulo2"/>
      </w:pPr>
      <w:bookmarkStart w:id="170" w:name="_Toc165543538"/>
      <w:r>
        <w:lastRenderedPageBreak/>
        <w:t>Trabajo a futuro</w:t>
      </w:r>
      <w:bookmarkEnd w:id="170"/>
    </w:p>
    <w:p w14:paraId="4024C8B7" w14:textId="77777777" w:rsidR="00C33CCC" w:rsidRDefault="00C33CCC" w:rsidP="00C33CCC">
      <w:r w:rsidRPr="00C33CCC">
        <w:t>De cara al futuro, el potencial de expansión y mejora de la aplicación es prácticamente infinito. A medida que la tecnología evoluciona y las expectativas de los usuarios crecen, emergen nuevas oportunidades para enriquecer aún más la experiencia de visualización y gestión de series.</w:t>
      </w:r>
      <w:r>
        <w:t xml:space="preserve"> </w:t>
      </w:r>
    </w:p>
    <w:p w14:paraId="1490B743" w14:textId="2DB627E2" w:rsidR="00C33CCC" w:rsidRDefault="00C33CCC" w:rsidP="00C33CCC">
      <w:r w:rsidRPr="00C33CCC">
        <w:t>A continuación, se detalla una serie de mejoras y adiciones propuestas que se consideran podrían transformar significativamente cómo los usuarios interactúan con la plataforma y entre sí.</w:t>
      </w:r>
    </w:p>
    <w:p w14:paraId="7E973F27" w14:textId="4320ABB3" w:rsidR="00C33CCC" w:rsidRDefault="00C33CCC" w:rsidP="00C33CCC">
      <w:pPr>
        <w:pStyle w:val="Prrafodelista"/>
        <w:numPr>
          <w:ilvl w:val="0"/>
          <w:numId w:val="37"/>
        </w:numPr>
      </w:pPr>
      <w:r w:rsidRPr="00C33CCC">
        <w:rPr>
          <w:b/>
          <w:bCs/>
        </w:rPr>
        <w:t>Notificaciones en Tiempo Real:</w:t>
      </w:r>
      <w:r>
        <w:t xml:space="preserve"> Implementar un sistema que alerte a los usuarios cuando se vea un capítulo nuevo o se haga un comentario en una serie, fomentando la interacción y el compromiso continuo.</w:t>
      </w:r>
      <w:r w:rsidR="00DD7596">
        <w:t xml:space="preserve"> Esta funcionalidad se quiso </w:t>
      </w:r>
      <w:r w:rsidR="00890561">
        <w:t>implementar,</w:t>
      </w:r>
      <w:r w:rsidR="00DD7596">
        <w:t xml:space="preserve"> pero no fue posible por la complejidad y el poco tiempo disponible.</w:t>
      </w:r>
    </w:p>
    <w:p w14:paraId="0B5EAF3C" w14:textId="77777777" w:rsidR="00C33CCC" w:rsidRDefault="00C33CCC" w:rsidP="00C33CCC">
      <w:pPr>
        <w:pStyle w:val="Prrafodelista"/>
        <w:numPr>
          <w:ilvl w:val="0"/>
          <w:numId w:val="37"/>
        </w:numPr>
      </w:pPr>
      <w:r w:rsidRPr="00C33CCC">
        <w:rPr>
          <w:b/>
          <w:bCs/>
        </w:rPr>
        <w:t>Recomendaciones Basadas en Inteligencia Artificial</w:t>
      </w:r>
      <w:r>
        <w:t>: Integrar IA para recomendar series basadas en las preferencias y el historial de visualización de los usuarios, lo que podría enriquecer significativamente la experiencia del usuario.</w:t>
      </w:r>
    </w:p>
    <w:p w14:paraId="4A755235" w14:textId="77777777" w:rsidR="00C33CCC" w:rsidRDefault="00C33CCC" w:rsidP="00C33CCC">
      <w:pPr>
        <w:pStyle w:val="Prrafodelista"/>
        <w:numPr>
          <w:ilvl w:val="0"/>
          <w:numId w:val="37"/>
        </w:numPr>
      </w:pPr>
      <w:r w:rsidRPr="00C33CCC">
        <w:rPr>
          <w:b/>
          <w:bCs/>
        </w:rPr>
        <w:t xml:space="preserve">Detector de </w:t>
      </w:r>
      <w:proofErr w:type="gramStart"/>
      <w:r w:rsidRPr="00C33CCC">
        <w:rPr>
          <w:b/>
          <w:bCs/>
        </w:rPr>
        <w:t>Spoilers</w:t>
      </w:r>
      <w:proofErr w:type="gramEnd"/>
      <w:r w:rsidRPr="00C33CCC">
        <w:rPr>
          <w:b/>
          <w:bCs/>
        </w:rPr>
        <w:t xml:space="preserve"> mediante IA</w:t>
      </w:r>
      <w:r>
        <w:t>: Desarrollar una funcionalidad que use inteligencia artificial para detectar y evitar spoilers, protegiendo a los usuarios de revelaciones no deseadas sobre tramas o desenlaces.</w:t>
      </w:r>
    </w:p>
    <w:p w14:paraId="11DFAB0D" w14:textId="77777777" w:rsidR="00C33CCC" w:rsidRDefault="00C33CCC" w:rsidP="00C33CCC">
      <w:pPr>
        <w:pStyle w:val="Prrafodelista"/>
        <w:numPr>
          <w:ilvl w:val="0"/>
          <w:numId w:val="37"/>
        </w:numPr>
      </w:pPr>
      <w:r w:rsidRPr="00C33CCC">
        <w:rPr>
          <w:b/>
          <w:bCs/>
        </w:rPr>
        <w:t>Visualización de Estadísticas Detalladas:</w:t>
      </w:r>
      <w:r>
        <w:t xml:space="preserve"> Incorporar herramientas que permitan a los usuarios visualizar estadísticas de su progreso de visualización tanto a nivel individual como grupal, facilitando la comparación y el compartir experiencias dentro de grupos de visualización.</w:t>
      </w:r>
    </w:p>
    <w:p w14:paraId="5018D8CB" w14:textId="4CB1C57F" w:rsidR="00C33CCC" w:rsidRDefault="00C33CCC" w:rsidP="00C33CCC">
      <w:pPr>
        <w:pStyle w:val="Prrafodelista"/>
        <w:numPr>
          <w:ilvl w:val="0"/>
          <w:numId w:val="37"/>
        </w:numPr>
      </w:pPr>
      <w:r w:rsidRPr="00C33CCC">
        <w:rPr>
          <w:b/>
          <w:bCs/>
        </w:rPr>
        <w:t>Autenticación Biométrica:</w:t>
      </w:r>
      <w:r>
        <w:t xml:space="preserve"> Planea retomar e implementar la autenticación local utilizando métodos biométricos como </w:t>
      </w:r>
      <w:proofErr w:type="spellStart"/>
      <w:r>
        <w:t>FaceID</w:t>
      </w:r>
      <w:proofErr w:type="spellEnd"/>
      <w:r>
        <w:t xml:space="preserve"> y reconocimiento de huellas dactilares para facilitar un acceso seguro y cómodo a la aplicación.</w:t>
      </w:r>
    </w:p>
    <w:p w14:paraId="741F2E58" w14:textId="1763C4B4" w:rsidR="00C33CCC" w:rsidRDefault="00C33CCC" w:rsidP="00C33CCC">
      <w:pPr>
        <w:pStyle w:val="Prrafodelista"/>
        <w:numPr>
          <w:ilvl w:val="0"/>
          <w:numId w:val="37"/>
        </w:numPr>
      </w:pPr>
      <w:r w:rsidRPr="00C33CCC">
        <w:rPr>
          <w:b/>
          <w:bCs/>
        </w:rPr>
        <w:t>Decisión de Serie para Ver en Grupo</w:t>
      </w:r>
      <w:r w:rsidRPr="00C33CCC">
        <w:t>: Añadir una funcionalidad que analice las preferencias de todos los miembros del grupo y, mediante algoritmos de votación o consenso, decida cuál serie del catálogo conjunto sería ideal para ver juntos. Esta herramienta puede considerar factores como géneros preferidos, series no vistas por algún miembro y la popularidad de las series entre los miembros del grupo.</w:t>
      </w:r>
    </w:p>
    <w:p w14:paraId="34A23F10" w14:textId="77777777" w:rsidR="00C33CCC" w:rsidRDefault="00C33CCC" w:rsidP="002D544E"/>
    <w:p w14:paraId="3B6EE7CC" w14:textId="6B3967BD" w:rsidR="00C33CCC" w:rsidRPr="00C57EED" w:rsidRDefault="00C33CCC" w:rsidP="002D544E">
      <w:pPr>
        <w:sectPr w:rsidR="00C33CCC" w:rsidRPr="00C57EED" w:rsidSect="00422316">
          <w:type w:val="oddPage"/>
          <w:pgSz w:w="11907" w:h="16840" w:code="9"/>
          <w:pgMar w:top="1304" w:right="1247" w:bottom="1304" w:left="1247" w:header="720" w:footer="720" w:gutter="454"/>
          <w:cols w:space="720"/>
          <w:docGrid w:linePitch="299"/>
        </w:sectPr>
      </w:pPr>
    </w:p>
    <w:p w14:paraId="3B6EE7CD" w14:textId="144DB3D3" w:rsidR="00E362EF" w:rsidRPr="0031552C" w:rsidRDefault="00E362EF" w:rsidP="004A4057">
      <w:pPr>
        <w:pStyle w:val="Ttulo1"/>
        <w:rPr>
          <w:noProof w:val="0"/>
        </w:rPr>
      </w:pPr>
      <w:bookmarkStart w:id="171" w:name="_Toc165543539"/>
      <w:r w:rsidRPr="0031552C">
        <w:rPr>
          <w:noProof w:val="0"/>
        </w:rPr>
        <w:lastRenderedPageBreak/>
        <w:t>Otros Méritos del Proyecto</w:t>
      </w:r>
      <w:bookmarkEnd w:id="171"/>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68FF1C5C"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r w:rsidR="00FA5CF2">
        <w:rPr>
          <w:rFonts w:ascii="Calibri" w:hAnsi="Calibri"/>
        </w:rPr>
        <w:t>‘</w:t>
      </w:r>
      <w:hyperlink r:id="rId50" w:history="1">
        <w:r w:rsidR="00FA5CF2" w:rsidRPr="00FA5CF2">
          <w:rPr>
            <w:rFonts w:ascii="Calibri" w:hAnsi="Calibri"/>
          </w:rPr>
          <w:t>https://soportefst.lapspartbox.com</w:t>
        </w:r>
      </w:hyperlink>
      <w:r w:rsidR="00FA5CF2" w:rsidRPr="00FA5CF2">
        <w:rPr>
          <w:rFonts w:ascii="Calibri" w:hAnsi="Calibri"/>
          <w:i/>
          <w:iCs/>
        </w:rPr>
        <w:t>’</w:t>
      </w:r>
      <w:r w:rsidR="00FC67D8">
        <w:rPr>
          <w:rFonts w:ascii="Calibri" w:hAnsi="Calibri"/>
        </w:rPr>
        <w:t xml:space="preserve"> y en </w:t>
      </w:r>
      <w:r w:rsidR="00FA5CF2">
        <w:rPr>
          <w:rFonts w:ascii="Calibri" w:hAnsi="Calibri"/>
        </w:rPr>
        <w:t>‘</w:t>
      </w:r>
      <w:hyperlink r:id="rId51" w:history="1">
        <w:r w:rsidR="00FA5CF2" w:rsidRPr="00FA5CF2">
          <w:rPr>
            <w:rFonts w:ascii="Calibri" w:hAnsi="Calibri"/>
          </w:rPr>
          <w:t>https://privacidadfst.lapspartbox.com</w:t>
        </w:r>
      </w:hyperlink>
      <w:r w:rsidR="00FA5CF2" w:rsidRPr="00FA5CF2">
        <w:rPr>
          <w:rFonts w:ascii="Calibri" w:hAnsi="Calibri"/>
          <w:i/>
          <w:iCs/>
        </w:rPr>
        <w:t>’</w:t>
      </w:r>
      <w:r w:rsidR="0025387E">
        <w:rPr>
          <w:rFonts w:ascii="Calibri" w:hAnsi="Calibri"/>
          <w:i/>
          <w:iCs/>
        </w:rPr>
        <w:t>.</w:t>
      </w:r>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422316">
          <w:type w:val="oddPage"/>
          <w:pgSz w:w="11907" w:h="16840" w:code="9"/>
          <w:pgMar w:top="1304" w:right="1247" w:bottom="1304" w:left="1247" w:header="720" w:footer="720" w:gutter="454"/>
          <w:cols w:space="720"/>
          <w:docGrid w:linePitch="299"/>
        </w:sectPr>
      </w:pPr>
    </w:p>
    <w:bookmarkStart w:id="172" w:name="_Toc16554354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EndPr/>
      <w:sdtContent>
        <w:p w14:paraId="4270E8E3" w14:textId="77827584" w:rsidR="00F96129" w:rsidRDefault="00F96129">
          <w:pPr>
            <w:pStyle w:val="Ttulo1"/>
          </w:pPr>
          <w:r>
            <w:t>Bibliografía</w:t>
          </w:r>
          <w:bookmarkEnd w:id="172"/>
        </w:p>
        <w:sdt>
          <w:sdtPr>
            <w:id w:val="111145805"/>
            <w:bibliography/>
          </w:sdtPr>
          <w:sdtEndPr/>
          <w:sdtContent>
            <w:p w14:paraId="37B09C7B" w14:textId="77777777" w:rsidR="006B3EC3"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6B3EC3" w14:paraId="4A4ECA51" w14:textId="77777777">
                <w:trPr>
                  <w:divId w:val="1159883883"/>
                  <w:tblCellSpacing w:w="15" w:type="dxa"/>
                </w:trPr>
                <w:tc>
                  <w:tcPr>
                    <w:tcW w:w="50" w:type="pct"/>
                    <w:hideMark/>
                  </w:tcPr>
                  <w:p w14:paraId="732CE691" w14:textId="735C5187" w:rsidR="006B3EC3" w:rsidRDefault="006B3EC3">
                    <w:pPr>
                      <w:pStyle w:val="Bibliografa"/>
                      <w:rPr>
                        <w:noProof/>
                        <w:sz w:val="24"/>
                      </w:rPr>
                    </w:pPr>
                    <w:r>
                      <w:rPr>
                        <w:noProof/>
                      </w:rPr>
                      <w:t xml:space="preserve">[1] </w:t>
                    </w:r>
                  </w:p>
                </w:tc>
                <w:tc>
                  <w:tcPr>
                    <w:tcW w:w="0" w:type="auto"/>
                    <w:hideMark/>
                  </w:tcPr>
                  <w:p w14:paraId="1C963A7F" w14:textId="77777777" w:rsidR="006B3EC3" w:rsidRDefault="006B3EC3">
                    <w:pPr>
                      <w:pStyle w:val="Bibliografa"/>
                      <w:rPr>
                        <w:noProof/>
                      </w:rPr>
                    </w:pPr>
                    <w:r w:rsidRPr="006B3EC3">
                      <w:rPr>
                        <w:noProof/>
                        <w:lang w:val="en-US"/>
                      </w:rPr>
                      <w:t xml:space="preserve">A. Bidyarthy, «Blackcoffer Insights,» 17 Agosto 2023. </w:t>
                    </w:r>
                    <w:r>
                      <w:rPr>
                        <w:noProof/>
                      </w:rPr>
                      <w:t>[En línea]. Available: https://insights.blackcoffer.com/the-rise-of-the-ott-platform-and-its-impact-on-the-entertainment-industry-by-2040/. [Último acceso: 15 Febrero 2024].</w:t>
                    </w:r>
                  </w:p>
                </w:tc>
              </w:tr>
              <w:tr w:rsidR="006B3EC3" w14:paraId="1DA31EBF" w14:textId="77777777">
                <w:trPr>
                  <w:divId w:val="1159883883"/>
                  <w:tblCellSpacing w:w="15" w:type="dxa"/>
                </w:trPr>
                <w:tc>
                  <w:tcPr>
                    <w:tcW w:w="50" w:type="pct"/>
                    <w:hideMark/>
                  </w:tcPr>
                  <w:p w14:paraId="4BB45766" w14:textId="77777777" w:rsidR="006B3EC3" w:rsidRDefault="006B3EC3">
                    <w:pPr>
                      <w:pStyle w:val="Bibliografa"/>
                      <w:rPr>
                        <w:noProof/>
                      </w:rPr>
                    </w:pPr>
                    <w:r>
                      <w:rPr>
                        <w:noProof/>
                      </w:rPr>
                      <w:t xml:space="preserve">[2] </w:t>
                    </w:r>
                  </w:p>
                </w:tc>
                <w:tc>
                  <w:tcPr>
                    <w:tcW w:w="0" w:type="auto"/>
                    <w:hideMark/>
                  </w:tcPr>
                  <w:p w14:paraId="6089B2F4" w14:textId="77777777" w:rsidR="006B3EC3" w:rsidRDefault="006B3EC3">
                    <w:pPr>
                      <w:pStyle w:val="Bibliografa"/>
                      <w:rPr>
                        <w:noProof/>
                      </w:rPr>
                    </w:pPr>
                    <w:r>
                      <w:rPr>
                        <w:noProof/>
                      </w:rPr>
                      <w:t>«Globamatic,» 15 Mayo 2023. [En línea]. Available: https://www.globamaticmedia.com/que-es-filmaffinity-y-para-que-se-usa/. [Último acceso: 29 Febrero 2024].</w:t>
                    </w:r>
                  </w:p>
                </w:tc>
              </w:tr>
              <w:tr w:rsidR="006B3EC3" w14:paraId="3B94A5C8" w14:textId="77777777">
                <w:trPr>
                  <w:divId w:val="1159883883"/>
                  <w:tblCellSpacing w:w="15" w:type="dxa"/>
                </w:trPr>
                <w:tc>
                  <w:tcPr>
                    <w:tcW w:w="50" w:type="pct"/>
                    <w:hideMark/>
                  </w:tcPr>
                  <w:p w14:paraId="15DF52A4" w14:textId="77777777" w:rsidR="006B3EC3" w:rsidRDefault="006B3EC3">
                    <w:pPr>
                      <w:pStyle w:val="Bibliografa"/>
                      <w:rPr>
                        <w:noProof/>
                      </w:rPr>
                    </w:pPr>
                    <w:r>
                      <w:rPr>
                        <w:noProof/>
                      </w:rPr>
                      <w:t xml:space="preserve">[3] </w:t>
                    </w:r>
                  </w:p>
                </w:tc>
                <w:tc>
                  <w:tcPr>
                    <w:tcW w:w="0" w:type="auto"/>
                    <w:hideMark/>
                  </w:tcPr>
                  <w:p w14:paraId="33721B78" w14:textId="77777777" w:rsidR="006B3EC3" w:rsidRDefault="006B3EC3">
                    <w:pPr>
                      <w:pStyle w:val="Bibliografa"/>
                      <w:rPr>
                        <w:noProof/>
                      </w:rPr>
                    </w:pPr>
                    <w:r>
                      <w:rPr>
                        <w:noProof/>
                      </w:rPr>
                      <w:t>M. D. Hernández, «Hipertextual,» 18 Enero 2015. [En línea]. Available: https://hipertextual.com/2015/01/aplicaciones-para-seguir-series. [Último acceso: 28 Febrero 2024].</w:t>
                    </w:r>
                  </w:p>
                </w:tc>
              </w:tr>
              <w:tr w:rsidR="006B3EC3" w14:paraId="1765CD6C" w14:textId="77777777">
                <w:trPr>
                  <w:divId w:val="1159883883"/>
                  <w:tblCellSpacing w:w="15" w:type="dxa"/>
                </w:trPr>
                <w:tc>
                  <w:tcPr>
                    <w:tcW w:w="50" w:type="pct"/>
                    <w:hideMark/>
                  </w:tcPr>
                  <w:p w14:paraId="50A8C5AB" w14:textId="77777777" w:rsidR="006B3EC3" w:rsidRDefault="006B3EC3">
                    <w:pPr>
                      <w:pStyle w:val="Bibliografa"/>
                      <w:rPr>
                        <w:noProof/>
                      </w:rPr>
                    </w:pPr>
                    <w:r>
                      <w:rPr>
                        <w:noProof/>
                      </w:rPr>
                      <w:t xml:space="preserve">[4] </w:t>
                    </w:r>
                  </w:p>
                </w:tc>
                <w:tc>
                  <w:tcPr>
                    <w:tcW w:w="0" w:type="auto"/>
                    <w:hideMark/>
                  </w:tcPr>
                  <w:p w14:paraId="75B40D0E" w14:textId="77777777" w:rsidR="006B3EC3" w:rsidRDefault="006B3EC3">
                    <w:pPr>
                      <w:pStyle w:val="Bibliografa"/>
                      <w:rPr>
                        <w:noProof/>
                      </w:rPr>
                    </w:pPr>
                    <w:r>
                      <w:rPr>
                        <w:noProof/>
                      </w:rPr>
                      <w:t xml:space="preserve">Y. Fernández, «Xataka,» 15 Octubre 2022. [En línea]. </w:t>
                    </w:r>
                    <w:r w:rsidRPr="006B3EC3">
                      <w:rPr>
                        <w:noProof/>
                        <w:lang w:val="en-US"/>
                      </w:rPr>
                      <w:t xml:space="preserve">Available: https://www.xataka.com/basics/14-mejores-servicios-apps-para-seguir-controlar-series-peliculas-que-ves-tener-toda-su-informacion. </w:t>
                    </w:r>
                    <w:r>
                      <w:rPr>
                        <w:noProof/>
                      </w:rPr>
                      <w:t>[Último acceso: 28 Febrero 2024].</w:t>
                    </w:r>
                  </w:p>
                </w:tc>
              </w:tr>
              <w:tr w:rsidR="006B3EC3" w14:paraId="4C11C9DD" w14:textId="77777777">
                <w:trPr>
                  <w:divId w:val="1159883883"/>
                  <w:tblCellSpacing w:w="15" w:type="dxa"/>
                </w:trPr>
                <w:tc>
                  <w:tcPr>
                    <w:tcW w:w="50" w:type="pct"/>
                    <w:hideMark/>
                  </w:tcPr>
                  <w:p w14:paraId="37865AF6" w14:textId="77777777" w:rsidR="006B3EC3" w:rsidRDefault="006B3EC3">
                    <w:pPr>
                      <w:pStyle w:val="Bibliografa"/>
                      <w:rPr>
                        <w:noProof/>
                      </w:rPr>
                    </w:pPr>
                    <w:r>
                      <w:rPr>
                        <w:noProof/>
                      </w:rPr>
                      <w:t xml:space="preserve">[5] </w:t>
                    </w:r>
                  </w:p>
                </w:tc>
                <w:tc>
                  <w:tcPr>
                    <w:tcW w:w="0" w:type="auto"/>
                    <w:hideMark/>
                  </w:tcPr>
                  <w:p w14:paraId="385C6815" w14:textId="77777777" w:rsidR="006B3EC3" w:rsidRDefault="006B3EC3">
                    <w:pPr>
                      <w:pStyle w:val="Bibliografa"/>
                      <w:rPr>
                        <w:noProof/>
                      </w:rPr>
                    </w:pPr>
                    <w:r>
                      <w:rPr>
                        <w:noProof/>
                      </w:rPr>
                      <w:t xml:space="preserve">S. Arteaga, «ComputerHoy,» 3 Noviembre 2018. [En línea]. </w:t>
                    </w:r>
                    <w:r w:rsidRPr="006B3EC3">
                      <w:rPr>
                        <w:noProof/>
                        <w:lang w:val="en-US"/>
                      </w:rPr>
                      <w:t xml:space="preserve">Available: https://computerhoy.com/reportajes/entretenimiento/como-llevar-seguimiento-series-que-estas-viendo-320649. </w:t>
                    </w:r>
                    <w:r>
                      <w:rPr>
                        <w:noProof/>
                      </w:rPr>
                      <w:t>[Último acceso: 28 Febrero 2024].</w:t>
                    </w:r>
                  </w:p>
                </w:tc>
              </w:tr>
              <w:tr w:rsidR="006B3EC3" w:rsidRPr="00895231" w14:paraId="27CDE76F" w14:textId="77777777">
                <w:trPr>
                  <w:divId w:val="1159883883"/>
                  <w:tblCellSpacing w:w="15" w:type="dxa"/>
                </w:trPr>
                <w:tc>
                  <w:tcPr>
                    <w:tcW w:w="50" w:type="pct"/>
                    <w:hideMark/>
                  </w:tcPr>
                  <w:p w14:paraId="617A1420" w14:textId="77777777" w:rsidR="006B3EC3" w:rsidRDefault="006B3EC3">
                    <w:pPr>
                      <w:pStyle w:val="Bibliografa"/>
                      <w:rPr>
                        <w:noProof/>
                      </w:rPr>
                    </w:pPr>
                    <w:r>
                      <w:rPr>
                        <w:noProof/>
                      </w:rPr>
                      <w:t xml:space="preserve">[6] </w:t>
                    </w:r>
                  </w:p>
                </w:tc>
                <w:tc>
                  <w:tcPr>
                    <w:tcW w:w="0" w:type="auto"/>
                    <w:hideMark/>
                  </w:tcPr>
                  <w:p w14:paraId="2362FE99" w14:textId="77777777" w:rsidR="006B3EC3" w:rsidRPr="006B3EC3" w:rsidRDefault="006B3EC3">
                    <w:pPr>
                      <w:pStyle w:val="Bibliografa"/>
                      <w:rPr>
                        <w:noProof/>
                        <w:lang w:val="en-US"/>
                      </w:rPr>
                    </w:pPr>
                    <w:r w:rsidRPr="006B3EC3">
                      <w:rPr>
                        <w:noProof/>
                        <w:lang w:val="en-US"/>
                      </w:rPr>
                      <w:t xml:space="preserve">i. Sommerville, Software Engineering, Pearson, 2016. </w:t>
                    </w:r>
                  </w:p>
                </w:tc>
              </w:tr>
              <w:tr w:rsidR="006B3EC3" w14:paraId="2F9107E9" w14:textId="77777777">
                <w:trPr>
                  <w:divId w:val="1159883883"/>
                  <w:tblCellSpacing w:w="15" w:type="dxa"/>
                </w:trPr>
                <w:tc>
                  <w:tcPr>
                    <w:tcW w:w="50" w:type="pct"/>
                    <w:hideMark/>
                  </w:tcPr>
                  <w:p w14:paraId="21345B7A" w14:textId="77777777" w:rsidR="006B3EC3" w:rsidRDefault="006B3EC3">
                    <w:pPr>
                      <w:pStyle w:val="Bibliografa"/>
                      <w:rPr>
                        <w:noProof/>
                      </w:rPr>
                    </w:pPr>
                    <w:r>
                      <w:rPr>
                        <w:noProof/>
                      </w:rPr>
                      <w:t xml:space="preserve">[7] </w:t>
                    </w:r>
                  </w:p>
                </w:tc>
                <w:tc>
                  <w:tcPr>
                    <w:tcW w:w="0" w:type="auto"/>
                    <w:hideMark/>
                  </w:tcPr>
                  <w:p w14:paraId="70A61C1A" w14:textId="77777777" w:rsidR="006B3EC3" w:rsidRDefault="006B3EC3">
                    <w:pPr>
                      <w:pStyle w:val="Bibliografa"/>
                      <w:rPr>
                        <w:noProof/>
                      </w:rPr>
                    </w:pPr>
                    <w:r>
                      <w:rPr>
                        <w:noProof/>
                      </w:rPr>
                      <w:t xml:space="preserve">G. Garcés, 7 Enero 2022. [En línea]. </w:t>
                    </w:r>
                    <w:r w:rsidRPr="006B3EC3">
                      <w:rPr>
                        <w:noProof/>
                        <w:lang w:val="en-US"/>
                      </w:rPr>
                      <w:t xml:space="preserve">Available: https://www.hiberus.com/crecemos-contigo/ventajas-de-usar-figma-como-herramienta-de-diseno-ui/. </w:t>
                    </w:r>
                    <w:r>
                      <w:rPr>
                        <w:noProof/>
                      </w:rPr>
                      <w:t>[Último acceso: 3 Abril 2024].</w:t>
                    </w:r>
                  </w:p>
                </w:tc>
              </w:tr>
              <w:tr w:rsidR="006B3EC3" w14:paraId="2F23F360" w14:textId="77777777">
                <w:trPr>
                  <w:divId w:val="1159883883"/>
                  <w:tblCellSpacing w:w="15" w:type="dxa"/>
                </w:trPr>
                <w:tc>
                  <w:tcPr>
                    <w:tcW w:w="50" w:type="pct"/>
                    <w:hideMark/>
                  </w:tcPr>
                  <w:p w14:paraId="69E92FDD" w14:textId="77777777" w:rsidR="006B3EC3" w:rsidRDefault="006B3EC3">
                    <w:pPr>
                      <w:pStyle w:val="Bibliografa"/>
                      <w:rPr>
                        <w:noProof/>
                      </w:rPr>
                    </w:pPr>
                    <w:r>
                      <w:rPr>
                        <w:noProof/>
                      </w:rPr>
                      <w:t xml:space="preserve">[8] </w:t>
                    </w:r>
                  </w:p>
                </w:tc>
                <w:tc>
                  <w:tcPr>
                    <w:tcW w:w="0" w:type="auto"/>
                    <w:hideMark/>
                  </w:tcPr>
                  <w:p w14:paraId="31DE104C" w14:textId="77777777" w:rsidR="006B3EC3" w:rsidRDefault="006B3EC3">
                    <w:pPr>
                      <w:pStyle w:val="Bibliografa"/>
                      <w:rPr>
                        <w:noProof/>
                      </w:rPr>
                    </w:pPr>
                    <w:r>
                      <w:rPr>
                        <w:noProof/>
                      </w:rPr>
                      <w:t>«Deloitte,» [En línea]. Available: ¿Qué es React Native?. [Último acceso: 24 Marzo 2024].</w:t>
                    </w:r>
                  </w:p>
                </w:tc>
              </w:tr>
              <w:tr w:rsidR="006B3EC3" w14:paraId="6A6F5048" w14:textId="77777777">
                <w:trPr>
                  <w:divId w:val="1159883883"/>
                  <w:tblCellSpacing w:w="15" w:type="dxa"/>
                </w:trPr>
                <w:tc>
                  <w:tcPr>
                    <w:tcW w:w="50" w:type="pct"/>
                    <w:hideMark/>
                  </w:tcPr>
                  <w:p w14:paraId="113C7375" w14:textId="77777777" w:rsidR="006B3EC3" w:rsidRDefault="006B3EC3">
                    <w:pPr>
                      <w:pStyle w:val="Bibliografa"/>
                      <w:rPr>
                        <w:noProof/>
                      </w:rPr>
                    </w:pPr>
                    <w:r>
                      <w:rPr>
                        <w:noProof/>
                      </w:rPr>
                      <w:lastRenderedPageBreak/>
                      <w:t xml:space="preserve">[9] </w:t>
                    </w:r>
                  </w:p>
                </w:tc>
                <w:tc>
                  <w:tcPr>
                    <w:tcW w:w="0" w:type="auto"/>
                    <w:hideMark/>
                  </w:tcPr>
                  <w:p w14:paraId="57261137" w14:textId="77777777" w:rsidR="006B3EC3" w:rsidRDefault="006B3EC3">
                    <w:pPr>
                      <w:pStyle w:val="Bibliografa"/>
                      <w:rPr>
                        <w:noProof/>
                      </w:rPr>
                    </w:pPr>
                    <w:r>
                      <w:rPr>
                        <w:noProof/>
                      </w:rPr>
                      <w:t xml:space="preserve">D. Borovskoy, «LinkedIn,» 14 Septiembre 2023. [En línea]. </w:t>
                    </w:r>
                    <w:r w:rsidRPr="006B3EC3">
                      <w:rPr>
                        <w:noProof/>
                        <w:lang w:val="en-US"/>
                      </w:rPr>
                      <w:t xml:space="preserve">Available: https://es.linkedin.com/pulse/qué-es-expo-10-características-que-tenes-saber-2023-denis-borovskoy. </w:t>
                    </w:r>
                    <w:r>
                      <w:rPr>
                        <w:noProof/>
                      </w:rPr>
                      <w:t>[Último acceso: 1 Abril 2024].</w:t>
                    </w:r>
                  </w:p>
                </w:tc>
              </w:tr>
              <w:tr w:rsidR="006B3EC3" w14:paraId="61CF92B9" w14:textId="77777777">
                <w:trPr>
                  <w:divId w:val="1159883883"/>
                  <w:tblCellSpacing w:w="15" w:type="dxa"/>
                </w:trPr>
                <w:tc>
                  <w:tcPr>
                    <w:tcW w:w="50" w:type="pct"/>
                    <w:hideMark/>
                  </w:tcPr>
                  <w:p w14:paraId="4B67CA2C" w14:textId="77777777" w:rsidR="006B3EC3" w:rsidRDefault="006B3EC3">
                    <w:pPr>
                      <w:pStyle w:val="Bibliografa"/>
                      <w:rPr>
                        <w:noProof/>
                      </w:rPr>
                    </w:pPr>
                    <w:r>
                      <w:rPr>
                        <w:noProof/>
                      </w:rPr>
                      <w:t xml:space="preserve">[10] </w:t>
                    </w:r>
                  </w:p>
                </w:tc>
                <w:tc>
                  <w:tcPr>
                    <w:tcW w:w="0" w:type="auto"/>
                    <w:hideMark/>
                  </w:tcPr>
                  <w:p w14:paraId="67C3E907" w14:textId="77777777" w:rsidR="006B3EC3" w:rsidRDefault="006B3EC3">
                    <w:pPr>
                      <w:pStyle w:val="Bibliografa"/>
                      <w:rPr>
                        <w:noProof/>
                      </w:rPr>
                    </w:pPr>
                    <w:r>
                      <w:rPr>
                        <w:noProof/>
                      </w:rPr>
                      <w:t>AWS, «AWS,» [En línea]. Available: https://aws.amazon.com/es/docker/. [Último acceso: 26 Febrero 2024].</w:t>
                    </w:r>
                  </w:p>
                </w:tc>
              </w:tr>
              <w:tr w:rsidR="006B3EC3" w14:paraId="211C3876" w14:textId="77777777">
                <w:trPr>
                  <w:divId w:val="1159883883"/>
                  <w:tblCellSpacing w:w="15" w:type="dxa"/>
                </w:trPr>
                <w:tc>
                  <w:tcPr>
                    <w:tcW w:w="50" w:type="pct"/>
                    <w:hideMark/>
                  </w:tcPr>
                  <w:p w14:paraId="733CB399" w14:textId="77777777" w:rsidR="006B3EC3" w:rsidRDefault="006B3EC3">
                    <w:pPr>
                      <w:pStyle w:val="Bibliografa"/>
                      <w:rPr>
                        <w:noProof/>
                      </w:rPr>
                    </w:pPr>
                    <w:r>
                      <w:rPr>
                        <w:noProof/>
                      </w:rPr>
                      <w:t xml:space="preserve">[11] </w:t>
                    </w:r>
                  </w:p>
                </w:tc>
                <w:tc>
                  <w:tcPr>
                    <w:tcW w:w="0" w:type="auto"/>
                    <w:hideMark/>
                  </w:tcPr>
                  <w:p w14:paraId="7AC2E01A" w14:textId="77777777" w:rsidR="006B3EC3" w:rsidRDefault="006B3EC3">
                    <w:pPr>
                      <w:pStyle w:val="Bibliografa"/>
                      <w:rPr>
                        <w:noProof/>
                      </w:rPr>
                    </w:pPr>
                    <w:r>
                      <w:rPr>
                        <w:noProof/>
                      </w:rPr>
                      <w:t>PureStorage, «PureStorage,» [En línea]. Available: https://www.purestorage.com/es/knowledge/what-is-mariadb.html. [Último acceso: 27 Febrero 2024].</w:t>
                    </w:r>
                  </w:p>
                </w:tc>
              </w:tr>
              <w:tr w:rsidR="006B3EC3" w14:paraId="6BC58E0B" w14:textId="77777777">
                <w:trPr>
                  <w:divId w:val="1159883883"/>
                  <w:tblCellSpacing w:w="15" w:type="dxa"/>
                </w:trPr>
                <w:tc>
                  <w:tcPr>
                    <w:tcW w:w="50" w:type="pct"/>
                    <w:hideMark/>
                  </w:tcPr>
                  <w:p w14:paraId="52AED9D0" w14:textId="77777777" w:rsidR="006B3EC3" w:rsidRDefault="006B3EC3">
                    <w:pPr>
                      <w:pStyle w:val="Bibliografa"/>
                      <w:rPr>
                        <w:noProof/>
                      </w:rPr>
                    </w:pPr>
                    <w:r>
                      <w:rPr>
                        <w:noProof/>
                      </w:rPr>
                      <w:t xml:space="preserve">[12] </w:t>
                    </w:r>
                  </w:p>
                </w:tc>
                <w:tc>
                  <w:tcPr>
                    <w:tcW w:w="0" w:type="auto"/>
                    <w:hideMark/>
                  </w:tcPr>
                  <w:p w14:paraId="18E6DD54" w14:textId="77777777" w:rsidR="006B3EC3" w:rsidRDefault="006B3EC3">
                    <w:pPr>
                      <w:pStyle w:val="Bibliografa"/>
                      <w:rPr>
                        <w:noProof/>
                      </w:rPr>
                    </w:pPr>
                    <w:r>
                      <w:rPr>
                        <w:noProof/>
                      </w:rPr>
                      <w:t>F. G. d. Zúñiga, «Arsys,» 15 Noviembre 2021. [En línea]. Available: https://www.arsys.es/blog/phpmyadmin. [Último acceso: 17 Abril 2024].</w:t>
                    </w:r>
                  </w:p>
                </w:tc>
              </w:tr>
              <w:tr w:rsidR="006B3EC3" w14:paraId="018CDD2F" w14:textId="77777777">
                <w:trPr>
                  <w:divId w:val="1159883883"/>
                  <w:tblCellSpacing w:w="15" w:type="dxa"/>
                </w:trPr>
                <w:tc>
                  <w:tcPr>
                    <w:tcW w:w="50" w:type="pct"/>
                    <w:hideMark/>
                  </w:tcPr>
                  <w:p w14:paraId="14E7347C" w14:textId="77777777" w:rsidR="006B3EC3" w:rsidRDefault="006B3EC3">
                    <w:pPr>
                      <w:pStyle w:val="Bibliografa"/>
                      <w:rPr>
                        <w:noProof/>
                      </w:rPr>
                    </w:pPr>
                    <w:r>
                      <w:rPr>
                        <w:noProof/>
                      </w:rPr>
                      <w:t xml:space="preserve">[13] </w:t>
                    </w:r>
                  </w:p>
                </w:tc>
                <w:tc>
                  <w:tcPr>
                    <w:tcW w:w="0" w:type="auto"/>
                    <w:hideMark/>
                  </w:tcPr>
                  <w:p w14:paraId="04D52F86" w14:textId="77777777" w:rsidR="006B3EC3" w:rsidRDefault="006B3EC3">
                    <w:pPr>
                      <w:pStyle w:val="Bibliografa"/>
                      <w:rPr>
                        <w:noProof/>
                      </w:rPr>
                    </w:pPr>
                    <w:r>
                      <w:rPr>
                        <w:noProof/>
                      </w:rPr>
                      <w:t>L. Codina, «Lluís Codina,» 31 Enero 2017. [En línea]. Available: https://www.lluiscodina.com/bases-de-datos-de-cine-y-television/. [Último acceso: 5 Abril 2024].</w:t>
                    </w:r>
                  </w:p>
                </w:tc>
              </w:tr>
              <w:tr w:rsidR="006B3EC3" w14:paraId="4429445C" w14:textId="77777777">
                <w:trPr>
                  <w:divId w:val="1159883883"/>
                  <w:tblCellSpacing w:w="15" w:type="dxa"/>
                </w:trPr>
                <w:tc>
                  <w:tcPr>
                    <w:tcW w:w="50" w:type="pct"/>
                    <w:hideMark/>
                  </w:tcPr>
                  <w:p w14:paraId="140DFBB7" w14:textId="77777777" w:rsidR="006B3EC3" w:rsidRDefault="006B3EC3">
                    <w:pPr>
                      <w:pStyle w:val="Bibliografa"/>
                      <w:rPr>
                        <w:noProof/>
                      </w:rPr>
                    </w:pPr>
                    <w:r>
                      <w:rPr>
                        <w:noProof/>
                      </w:rPr>
                      <w:t xml:space="preserve">[14] </w:t>
                    </w:r>
                  </w:p>
                </w:tc>
                <w:tc>
                  <w:tcPr>
                    <w:tcW w:w="0" w:type="auto"/>
                    <w:hideMark/>
                  </w:tcPr>
                  <w:p w14:paraId="777E5253" w14:textId="77777777" w:rsidR="006B3EC3" w:rsidRDefault="006B3EC3">
                    <w:pPr>
                      <w:pStyle w:val="Bibliografa"/>
                      <w:rPr>
                        <w:noProof/>
                      </w:rPr>
                    </w:pPr>
                    <w:r>
                      <w:rPr>
                        <w:noProof/>
                      </w:rPr>
                      <w:t>«Kinsta,» 13 Septiembre 2023. [En línea]. Available: https://kinsta.com/knowledgebase/what-is-express-js/. [Último acceso: 29 Febrero 2024].</w:t>
                    </w:r>
                  </w:p>
                </w:tc>
              </w:tr>
              <w:tr w:rsidR="006B3EC3" w14:paraId="7EBC157F" w14:textId="77777777">
                <w:trPr>
                  <w:divId w:val="1159883883"/>
                  <w:tblCellSpacing w:w="15" w:type="dxa"/>
                </w:trPr>
                <w:tc>
                  <w:tcPr>
                    <w:tcW w:w="50" w:type="pct"/>
                    <w:hideMark/>
                  </w:tcPr>
                  <w:p w14:paraId="7E30456D" w14:textId="77777777" w:rsidR="006B3EC3" w:rsidRDefault="006B3EC3">
                    <w:pPr>
                      <w:pStyle w:val="Bibliografa"/>
                      <w:rPr>
                        <w:noProof/>
                      </w:rPr>
                    </w:pPr>
                    <w:r>
                      <w:rPr>
                        <w:noProof/>
                      </w:rPr>
                      <w:t xml:space="preserve">[15] </w:t>
                    </w:r>
                  </w:p>
                </w:tc>
                <w:tc>
                  <w:tcPr>
                    <w:tcW w:w="0" w:type="auto"/>
                    <w:hideMark/>
                  </w:tcPr>
                  <w:p w14:paraId="1CE455CB" w14:textId="77777777" w:rsidR="006B3EC3" w:rsidRDefault="006B3EC3">
                    <w:pPr>
                      <w:pStyle w:val="Bibliografa"/>
                      <w:rPr>
                        <w:noProof/>
                      </w:rPr>
                    </w:pPr>
                    <w:r>
                      <w:rPr>
                        <w:noProof/>
                      </w:rPr>
                      <w:t>Aplpe, «Apple,» [En línea]. Available: https://itunespartner.apple.com/movies/articles/transporter_getting-set-up. [Último acceso: 2 Marzo 2024].</w:t>
                    </w:r>
                  </w:p>
                </w:tc>
              </w:tr>
              <w:tr w:rsidR="006B3EC3" w14:paraId="33A9BE4D" w14:textId="77777777">
                <w:trPr>
                  <w:divId w:val="1159883883"/>
                  <w:tblCellSpacing w:w="15" w:type="dxa"/>
                </w:trPr>
                <w:tc>
                  <w:tcPr>
                    <w:tcW w:w="50" w:type="pct"/>
                    <w:hideMark/>
                  </w:tcPr>
                  <w:p w14:paraId="1091B7A7" w14:textId="77777777" w:rsidR="006B3EC3" w:rsidRDefault="006B3EC3">
                    <w:pPr>
                      <w:pStyle w:val="Bibliografa"/>
                      <w:rPr>
                        <w:noProof/>
                      </w:rPr>
                    </w:pPr>
                    <w:r>
                      <w:rPr>
                        <w:noProof/>
                      </w:rPr>
                      <w:t xml:space="preserve">[16] </w:t>
                    </w:r>
                  </w:p>
                </w:tc>
                <w:tc>
                  <w:tcPr>
                    <w:tcW w:w="0" w:type="auto"/>
                    <w:hideMark/>
                  </w:tcPr>
                  <w:p w14:paraId="413F4794" w14:textId="77777777" w:rsidR="006B3EC3" w:rsidRDefault="006B3EC3">
                    <w:pPr>
                      <w:pStyle w:val="Bibliografa"/>
                      <w:rPr>
                        <w:noProof/>
                      </w:rPr>
                    </w:pPr>
                    <w:r>
                      <w:rPr>
                        <w:noProof/>
                      </w:rPr>
                      <w:t xml:space="preserve">GooApps, «GooApps,» 21 Febrero 2022. [En línea]. </w:t>
                    </w:r>
                    <w:r w:rsidRPr="006B3EC3">
                      <w:rPr>
                        <w:noProof/>
                        <w:lang w:val="en-US"/>
                      </w:rPr>
                      <w:t xml:space="preserve">Available: https://gooapps.es/2022/02/21/cuanto-cuesta-subir-una-aplicacion-a-una-app-store/. </w:t>
                    </w:r>
                    <w:r>
                      <w:rPr>
                        <w:noProof/>
                      </w:rPr>
                      <w:t>[Último acceso: 25 Abril 2025].</w:t>
                    </w:r>
                  </w:p>
                </w:tc>
              </w:tr>
              <w:tr w:rsidR="006B3EC3" w14:paraId="60FF89AD" w14:textId="77777777">
                <w:trPr>
                  <w:divId w:val="1159883883"/>
                  <w:tblCellSpacing w:w="15" w:type="dxa"/>
                </w:trPr>
                <w:tc>
                  <w:tcPr>
                    <w:tcW w:w="50" w:type="pct"/>
                    <w:hideMark/>
                  </w:tcPr>
                  <w:p w14:paraId="11F65908" w14:textId="77777777" w:rsidR="006B3EC3" w:rsidRDefault="006B3EC3">
                    <w:pPr>
                      <w:pStyle w:val="Bibliografa"/>
                      <w:rPr>
                        <w:noProof/>
                      </w:rPr>
                    </w:pPr>
                    <w:r>
                      <w:rPr>
                        <w:noProof/>
                      </w:rPr>
                      <w:t xml:space="preserve">[17] </w:t>
                    </w:r>
                  </w:p>
                </w:tc>
                <w:tc>
                  <w:tcPr>
                    <w:tcW w:w="0" w:type="auto"/>
                    <w:hideMark/>
                  </w:tcPr>
                  <w:p w14:paraId="32C23F34" w14:textId="77777777" w:rsidR="006B3EC3" w:rsidRDefault="006B3EC3">
                    <w:pPr>
                      <w:pStyle w:val="Bibliografa"/>
                      <w:rPr>
                        <w:noProof/>
                      </w:rPr>
                    </w:pPr>
                    <w:r w:rsidRPr="006B3EC3">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6B3EC3" w14:paraId="56161F86" w14:textId="77777777">
                <w:trPr>
                  <w:divId w:val="1159883883"/>
                  <w:tblCellSpacing w:w="15" w:type="dxa"/>
                </w:trPr>
                <w:tc>
                  <w:tcPr>
                    <w:tcW w:w="50" w:type="pct"/>
                    <w:hideMark/>
                  </w:tcPr>
                  <w:p w14:paraId="46519F3E" w14:textId="77777777" w:rsidR="006B3EC3" w:rsidRDefault="006B3EC3">
                    <w:pPr>
                      <w:pStyle w:val="Bibliografa"/>
                      <w:rPr>
                        <w:noProof/>
                      </w:rPr>
                    </w:pPr>
                    <w:r>
                      <w:rPr>
                        <w:noProof/>
                      </w:rPr>
                      <w:lastRenderedPageBreak/>
                      <w:t xml:space="preserve">[18] </w:t>
                    </w:r>
                  </w:p>
                </w:tc>
                <w:tc>
                  <w:tcPr>
                    <w:tcW w:w="0" w:type="auto"/>
                    <w:hideMark/>
                  </w:tcPr>
                  <w:p w14:paraId="4456EEDB" w14:textId="77777777" w:rsidR="006B3EC3" w:rsidRDefault="006B3EC3">
                    <w:pPr>
                      <w:pStyle w:val="Bibliografa"/>
                      <w:rPr>
                        <w:noProof/>
                      </w:rPr>
                    </w:pPr>
                    <w:r>
                      <w:rPr>
                        <w:noProof/>
                      </w:rPr>
                      <w:t xml:space="preserve">Sanjeev, «StackOverflow,» 18 Mayo 2022. [En línea]. </w:t>
                    </w:r>
                    <w:r w:rsidRPr="006B3EC3">
                      <w:rPr>
                        <w:noProof/>
                        <w:lang w:val="en-US"/>
                      </w:rPr>
                      <w:t xml:space="preserve">Available: https://stackoverflow.com/questions/24184579/how-to-properly-write-a-gradle-wrapper-properties-file. </w:t>
                    </w:r>
                    <w:r>
                      <w:rPr>
                        <w:noProof/>
                      </w:rPr>
                      <w:t>[Último acceso: 2024 Marzo 5].</w:t>
                    </w:r>
                  </w:p>
                </w:tc>
              </w:tr>
              <w:tr w:rsidR="006B3EC3" w14:paraId="4B51BD86" w14:textId="77777777">
                <w:trPr>
                  <w:divId w:val="1159883883"/>
                  <w:tblCellSpacing w:w="15" w:type="dxa"/>
                </w:trPr>
                <w:tc>
                  <w:tcPr>
                    <w:tcW w:w="50" w:type="pct"/>
                    <w:hideMark/>
                  </w:tcPr>
                  <w:p w14:paraId="29C43AF6" w14:textId="77777777" w:rsidR="006B3EC3" w:rsidRDefault="006B3EC3">
                    <w:pPr>
                      <w:pStyle w:val="Bibliografa"/>
                      <w:rPr>
                        <w:noProof/>
                      </w:rPr>
                    </w:pPr>
                    <w:r>
                      <w:rPr>
                        <w:noProof/>
                      </w:rPr>
                      <w:t xml:space="preserve">[19] </w:t>
                    </w:r>
                  </w:p>
                </w:tc>
                <w:tc>
                  <w:tcPr>
                    <w:tcW w:w="0" w:type="auto"/>
                    <w:hideMark/>
                  </w:tcPr>
                  <w:p w14:paraId="6816BCB1" w14:textId="77777777" w:rsidR="006B3EC3" w:rsidRDefault="006B3EC3">
                    <w:pPr>
                      <w:pStyle w:val="Bibliografa"/>
                      <w:rPr>
                        <w:noProof/>
                      </w:rPr>
                    </w:pPr>
                    <w:r>
                      <w:rPr>
                        <w:noProof/>
                      </w:rPr>
                      <w:t>ChatGPT, 25 Abril 2024. [En línea]. Available: https://chat.openai.com/share/10e3510c-3127-4073-8256-016bdc987b43. [Último acceso: 24 Abril 2024].</w:t>
                    </w:r>
                  </w:p>
                </w:tc>
              </w:tr>
              <w:tr w:rsidR="006B3EC3" w14:paraId="2C166759" w14:textId="77777777">
                <w:trPr>
                  <w:divId w:val="1159883883"/>
                  <w:tblCellSpacing w:w="15" w:type="dxa"/>
                </w:trPr>
                <w:tc>
                  <w:tcPr>
                    <w:tcW w:w="50" w:type="pct"/>
                    <w:hideMark/>
                  </w:tcPr>
                  <w:p w14:paraId="19E094C0" w14:textId="77777777" w:rsidR="006B3EC3" w:rsidRDefault="006B3EC3">
                    <w:pPr>
                      <w:pStyle w:val="Bibliografa"/>
                      <w:rPr>
                        <w:noProof/>
                      </w:rPr>
                    </w:pPr>
                    <w:r>
                      <w:rPr>
                        <w:noProof/>
                      </w:rPr>
                      <w:t xml:space="preserve">[20] </w:t>
                    </w:r>
                  </w:p>
                </w:tc>
                <w:tc>
                  <w:tcPr>
                    <w:tcW w:w="0" w:type="auto"/>
                    <w:hideMark/>
                  </w:tcPr>
                  <w:p w14:paraId="57B73FC6" w14:textId="77777777" w:rsidR="006B3EC3" w:rsidRDefault="006B3EC3">
                    <w:pPr>
                      <w:pStyle w:val="Bibliografa"/>
                      <w:rPr>
                        <w:noProof/>
                      </w:rPr>
                    </w:pPr>
                    <w:r>
                      <w:rPr>
                        <w:noProof/>
                      </w:rPr>
                      <w:t>Life360. [En línea]. Available: https://apps.apple.com/us/app/life360-buscar-familia-amigos/id384830320?l=es-MX. [Último acceso: 3 Abril 2024].</w:t>
                    </w:r>
                  </w:p>
                </w:tc>
              </w:tr>
              <w:tr w:rsidR="006B3EC3" w:rsidRPr="00895231" w14:paraId="0C2C3B99" w14:textId="77777777">
                <w:trPr>
                  <w:divId w:val="1159883883"/>
                  <w:tblCellSpacing w:w="15" w:type="dxa"/>
                </w:trPr>
                <w:tc>
                  <w:tcPr>
                    <w:tcW w:w="50" w:type="pct"/>
                    <w:hideMark/>
                  </w:tcPr>
                  <w:p w14:paraId="728781B1" w14:textId="77777777" w:rsidR="006B3EC3" w:rsidRDefault="006B3EC3">
                    <w:pPr>
                      <w:pStyle w:val="Bibliografa"/>
                      <w:rPr>
                        <w:noProof/>
                      </w:rPr>
                    </w:pPr>
                    <w:r>
                      <w:rPr>
                        <w:noProof/>
                      </w:rPr>
                      <w:t xml:space="preserve">[21] </w:t>
                    </w:r>
                  </w:p>
                </w:tc>
                <w:tc>
                  <w:tcPr>
                    <w:tcW w:w="0" w:type="auto"/>
                    <w:hideMark/>
                  </w:tcPr>
                  <w:p w14:paraId="538764A0" w14:textId="77777777" w:rsidR="006B3EC3" w:rsidRPr="006B3EC3" w:rsidRDefault="006B3EC3">
                    <w:pPr>
                      <w:pStyle w:val="Bibliografa"/>
                      <w:rPr>
                        <w:noProof/>
                        <w:lang w:val="en-US"/>
                      </w:rPr>
                    </w:pPr>
                    <w:r w:rsidRPr="006B3EC3">
                      <w:rPr>
                        <w:noProof/>
                        <w:lang w:val="en-US"/>
                      </w:rPr>
                      <w:t xml:space="preserve">E. Fedorenko, Designing in Figma: The complete guide to designing with reusable components and styles in Figma, Independently published, 2020. </w:t>
                    </w:r>
                  </w:p>
                </w:tc>
              </w:tr>
              <w:tr w:rsidR="006B3EC3" w14:paraId="76F2108C" w14:textId="77777777">
                <w:trPr>
                  <w:divId w:val="1159883883"/>
                  <w:tblCellSpacing w:w="15" w:type="dxa"/>
                </w:trPr>
                <w:tc>
                  <w:tcPr>
                    <w:tcW w:w="50" w:type="pct"/>
                    <w:hideMark/>
                  </w:tcPr>
                  <w:p w14:paraId="17F71E86" w14:textId="77777777" w:rsidR="006B3EC3" w:rsidRDefault="006B3EC3">
                    <w:pPr>
                      <w:pStyle w:val="Bibliografa"/>
                      <w:rPr>
                        <w:noProof/>
                      </w:rPr>
                    </w:pPr>
                    <w:r>
                      <w:rPr>
                        <w:noProof/>
                      </w:rPr>
                      <w:t xml:space="preserve">[22] </w:t>
                    </w:r>
                  </w:p>
                </w:tc>
                <w:tc>
                  <w:tcPr>
                    <w:tcW w:w="0" w:type="auto"/>
                    <w:hideMark/>
                  </w:tcPr>
                  <w:p w14:paraId="7E5AA828" w14:textId="77777777" w:rsidR="006B3EC3" w:rsidRDefault="006B3EC3">
                    <w:pPr>
                      <w:pStyle w:val="Bibliografa"/>
                      <w:rPr>
                        <w:noProof/>
                      </w:rPr>
                    </w:pPr>
                    <w:r>
                      <w:rPr>
                        <w:noProof/>
                      </w:rPr>
                      <w:t>T. Kurek, «Canonical Ubuntu,» 24 Abril 2020. [En línea]. Available: https://ubuntu.com/blog/ubuntu-server-20-04. [Último acceso: 14 Marzo 2024].</w:t>
                    </w:r>
                  </w:p>
                </w:tc>
              </w:tr>
              <w:tr w:rsidR="006B3EC3" w14:paraId="4B2E27B4" w14:textId="77777777">
                <w:trPr>
                  <w:divId w:val="1159883883"/>
                  <w:tblCellSpacing w:w="15" w:type="dxa"/>
                </w:trPr>
                <w:tc>
                  <w:tcPr>
                    <w:tcW w:w="50" w:type="pct"/>
                    <w:hideMark/>
                  </w:tcPr>
                  <w:p w14:paraId="3F71BB07" w14:textId="77777777" w:rsidR="006B3EC3" w:rsidRDefault="006B3EC3">
                    <w:pPr>
                      <w:pStyle w:val="Bibliografa"/>
                      <w:rPr>
                        <w:noProof/>
                      </w:rPr>
                    </w:pPr>
                    <w:r>
                      <w:rPr>
                        <w:noProof/>
                      </w:rPr>
                      <w:t xml:space="preserve">[23] </w:t>
                    </w:r>
                  </w:p>
                </w:tc>
                <w:tc>
                  <w:tcPr>
                    <w:tcW w:w="0" w:type="auto"/>
                    <w:hideMark/>
                  </w:tcPr>
                  <w:p w14:paraId="0920D23D" w14:textId="77777777" w:rsidR="006B3EC3" w:rsidRDefault="006B3EC3">
                    <w:pPr>
                      <w:pStyle w:val="Bibliografa"/>
                      <w:rPr>
                        <w:noProof/>
                      </w:rPr>
                    </w:pPr>
                    <w:r>
                      <w:rPr>
                        <w:noProof/>
                      </w:rPr>
                      <w:t>«tecnofaq,» [En línea]. Available: https://tecnofaq.com/es-docker-mejor-windows-o-linux/. [Último acceso: 14 Marzo 2024].</w:t>
                    </w:r>
                  </w:p>
                </w:tc>
              </w:tr>
              <w:tr w:rsidR="006B3EC3" w14:paraId="40D99C35" w14:textId="77777777">
                <w:trPr>
                  <w:divId w:val="1159883883"/>
                  <w:tblCellSpacing w:w="15" w:type="dxa"/>
                </w:trPr>
                <w:tc>
                  <w:tcPr>
                    <w:tcW w:w="50" w:type="pct"/>
                    <w:hideMark/>
                  </w:tcPr>
                  <w:p w14:paraId="44B61169" w14:textId="77777777" w:rsidR="006B3EC3" w:rsidRDefault="006B3EC3">
                    <w:pPr>
                      <w:pStyle w:val="Bibliografa"/>
                      <w:rPr>
                        <w:noProof/>
                      </w:rPr>
                    </w:pPr>
                    <w:r>
                      <w:rPr>
                        <w:noProof/>
                      </w:rPr>
                      <w:t xml:space="preserve">[24] </w:t>
                    </w:r>
                  </w:p>
                </w:tc>
                <w:tc>
                  <w:tcPr>
                    <w:tcW w:w="0" w:type="auto"/>
                    <w:hideMark/>
                  </w:tcPr>
                  <w:p w14:paraId="17C6CE00" w14:textId="77777777" w:rsidR="006B3EC3" w:rsidRDefault="006B3EC3">
                    <w:pPr>
                      <w:pStyle w:val="Bibliografa"/>
                      <w:rPr>
                        <w:noProof/>
                      </w:rPr>
                    </w:pPr>
                    <w:r>
                      <w:rPr>
                        <w:noProof/>
                      </w:rPr>
                      <w:t xml:space="preserve">Soloelectronicos, «Soloelectronicos,» 4 Diciembre 2021. [En línea]. </w:t>
                    </w:r>
                    <w:r w:rsidRPr="006B3EC3">
                      <w:rPr>
                        <w:noProof/>
                        <w:lang w:val="en-US"/>
                      </w:rPr>
                      <w:t xml:space="preserve">Available: https://soloelectronicos.com/2021/12/04/configuracion-de-docker-para-windows-y-wsl-para-funcionar-sin-problemas/?utm_content=cmp-true. </w:t>
                    </w:r>
                    <w:r>
                      <w:rPr>
                        <w:noProof/>
                      </w:rPr>
                      <w:t>[Último acceso: 14 Marzo 2024].</w:t>
                    </w:r>
                  </w:p>
                </w:tc>
              </w:tr>
              <w:tr w:rsidR="006B3EC3" w14:paraId="4DE88DC0" w14:textId="77777777">
                <w:trPr>
                  <w:divId w:val="1159883883"/>
                  <w:tblCellSpacing w:w="15" w:type="dxa"/>
                </w:trPr>
                <w:tc>
                  <w:tcPr>
                    <w:tcW w:w="50" w:type="pct"/>
                    <w:hideMark/>
                  </w:tcPr>
                  <w:p w14:paraId="774A7EA8" w14:textId="77777777" w:rsidR="006B3EC3" w:rsidRDefault="006B3EC3">
                    <w:pPr>
                      <w:pStyle w:val="Bibliografa"/>
                      <w:rPr>
                        <w:noProof/>
                      </w:rPr>
                    </w:pPr>
                    <w:r>
                      <w:rPr>
                        <w:noProof/>
                      </w:rPr>
                      <w:t xml:space="preserve">[25] </w:t>
                    </w:r>
                  </w:p>
                </w:tc>
                <w:tc>
                  <w:tcPr>
                    <w:tcW w:w="0" w:type="auto"/>
                    <w:hideMark/>
                  </w:tcPr>
                  <w:p w14:paraId="7FE9F853" w14:textId="77777777" w:rsidR="006B3EC3" w:rsidRDefault="006B3EC3">
                    <w:pPr>
                      <w:pStyle w:val="Bibliografa"/>
                      <w:rPr>
                        <w:noProof/>
                      </w:rPr>
                    </w:pPr>
                    <w:r>
                      <w:rPr>
                        <w:noProof/>
                      </w:rPr>
                      <w:t>A. Chacón, 7 Julio 2023. [En línea]. Available: https://a-chacon.com/docker/mariadb/phpmyadmin/2023/07/07/docker-compose-mariadb-phpmyadmin.html. [Último acceso: 26 Febrero 2024].</w:t>
                    </w:r>
                  </w:p>
                </w:tc>
              </w:tr>
              <w:tr w:rsidR="006B3EC3" w:rsidRPr="00895231" w14:paraId="08FCF5DF" w14:textId="77777777">
                <w:trPr>
                  <w:divId w:val="1159883883"/>
                  <w:tblCellSpacing w:w="15" w:type="dxa"/>
                </w:trPr>
                <w:tc>
                  <w:tcPr>
                    <w:tcW w:w="50" w:type="pct"/>
                    <w:hideMark/>
                  </w:tcPr>
                  <w:p w14:paraId="6D92D37E" w14:textId="77777777" w:rsidR="006B3EC3" w:rsidRDefault="006B3EC3">
                    <w:pPr>
                      <w:pStyle w:val="Bibliografa"/>
                      <w:rPr>
                        <w:noProof/>
                      </w:rPr>
                    </w:pPr>
                    <w:r>
                      <w:rPr>
                        <w:noProof/>
                      </w:rPr>
                      <w:t xml:space="preserve">[26] </w:t>
                    </w:r>
                  </w:p>
                </w:tc>
                <w:tc>
                  <w:tcPr>
                    <w:tcW w:w="0" w:type="auto"/>
                    <w:hideMark/>
                  </w:tcPr>
                  <w:p w14:paraId="34C87353" w14:textId="77777777" w:rsidR="006B3EC3" w:rsidRPr="006B3EC3" w:rsidRDefault="006B3EC3">
                    <w:pPr>
                      <w:pStyle w:val="Bibliografa"/>
                      <w:rPr>
                        <w:noProof/>
                        <w:lang w:val="en-US"/>
                      </w:rPr>
                    </w:pPr>
                    <w:r w:rsidRPr="006B3EC3">
                      <w:rPr>
                        <w:noProof/>
                        <w:lang w:val="en-US"/>
                      </w:rPr>
                      <w:t xml:space="preserve">B. Öggl y M. Kofler, Docker: Practical Guide for Developers and DevOps Teams, Rheinwerk, 2023. </w:t>
                    </w:r>
                  </w:p>
                </w:tc>
              </w:tr>
              <w:tr w:rsidR="006B3EC3" w:rsidRPr="00895231" w14:paraId="77D5973B" w14:textId="77777777">
                <w:trPr>
                  <w:divId w:val="1159883883"/>
                  <w:tblCellSpacing w:w="15" w:type="dxa"/>
                </w:trPr>
                <w:tc>
                  <w:tcPr>
                    <w:tcW w:w="50" w:type="pct"/>
                    <w:hideMark/>
                  </w:tcPr>
                  <w:p w14:paraId="6B7120C2" w14:textId="77777777" w:rsidR="006B3EC3" w:rsidRDefault="006B3EC3">
                    <w:pPr>
                      <w:pStyle w:val="Bibliografa"/>
                      <w:rPr>
                        <w:noProof/>
                      </w:rPr>
                    </w:pPr>
                    <w:r>
                      <w:rPr>
                        <w:noProof/>
                      </w:rPr>
                      <w:t xml:space="preserve">[27] </w:t>
                    </w:r>
                  </w:p>
                </w:tc>
                <w:tc>
                  <w:tcPr>
                    <w:tcW w:w="0" w:type="auto"/>
                    <w:hideMark/>
                  </w:tcPr>
                  <w:p w14:paraId="6E02ADE2" w14:textId="77777777" w:rsidR="006B3EC3" w:rsidRPr="006B3EC3" w:rsidRDefault="006B3EC3">
                    <w:pPr>
                      <w:pStyle w:val="Bibliografa"/>
                      <w:rPr>
                        <w:noProof/>
                        <w:lang w:val="en-US"/>
                      </w:rPr>
                    </w:pPr>
                    <w:r w:rsidRPr="006B3EC3">
                      <w:rPr>
                        <w:noProof/>
                        <w:lang w:val="en-US"/>
                      </w:rPr>
                      <w:t xml:space="preserve">J. Turnbull, The Docker Book: Containerization is the new virtualization, 2015. </w:t>
                    </w:r>
                  </w:p>
                </w:tc>
              </w:tr>
              <w:tr w:rsidR="006B3EC3" w14:paraId="4C8BF31A" w14:textId="77777777">
                <w:trPr>
                  <w:divId w:val="1159883883"/>
                  <w:tblCellSpacing w:w="15" w:type="dxa"/>
                </w:trPr>
                <w:tc>
                  <w:tcPr>
                    <w:tcW w:w="50" w:type="pct"/>
                    <w:hideMark/>
                  </w:tcPr>
                  <w:p w14:paraId="5817B46F" w14:textId="77777777" w:rsidR="006B3EC3" w:rsidRDefault="006B3EC3">
                    <w:pPr>
                      <w:pStyle w:val="Bibliografa"/>
                      <w:rPr>
                        <w:noProof/>
                      </w:rPr>
                    </w:pPr>
                    <w:r>
                      <w:rPr>
                        <w:noProof/>
                      </w:rPr>
                      <w:lastRenderedPageBreak/>
                      <w:t xml:space="preserve">[28] </w:t>
                    </w:r>
                  </w:p>
                </w:tc>
                <w:tc>
                  <w:tcPr>
                    <w:tcW w:w="0" w:type="auto"/>
                    <w:hideMark/>
                  </w:tcPr>
                  <w:p w14:paraId="2071E5DC" w14:textId="77777777" w:rsidR="006B3EC3" w:rsidRDefault="006B3EC3">
                    <w:pPr>
                      <w:pStyle w:val="Bibliografa"/>
                      <w:rPr>
                        <w:noProof/>
                      </w:rPr>
                    </w:pPr>
                    <w:r>
                      <w:rPr>
                        <w:noProof/>
                      </w:rPr>
                      <w:t>M. Morejón, «Manuel Morejón,» 23 Febrero 2021. [En línea]. Available: https://mmorejon.io/blog/traefik-2-configuracion-avanzada-docker-compose/. [Último acceso: 4 Febrero 2024].</w:t>
                    </w:r>
                  </w:p>
                </w:tc>
              </w:tr>
              <w:tr w:rsidR="006B3EC3" w14:paraId="707D2707" w14:textId="77777777">
                <w:trPr>
                  <w:divId w:val="1159883883"/>
                  <w:tblCellSpacing w:w="15" w:type="dxa"/>
                </w:trPr>
                <w:tc>
                  <w:tcPr>
                    <w:tcW w:w="50" w:type="pct"/>
                    <w:hideMark/>
                  </w:tcPr>
                  <w:p w14:paraId="2FF9FF8B" w14:textId="77777777" w:rsidR="006B3EC3" w:rsidRDefault="006B3EC3">
                    <w:pPr>
                      <w:pStyle w:val="Bibliografa"/>
                      <w:rPr>
                        <w:noProof/>
                      </w:rPr>
                    </w:pPr>
                    <w:r>
                      <w:rPr>
                        <w:noProof/>
                      </w:rPr>
                      <w:t xml:space="preserve">[29] </w:t>
                    </w:r>
                  </w:p>
                </w:tc>
                <w:tc>
                  <w:tcPr>
                    <w:tcW w:w="0" w:type="auto"/>
                    <w:hideMark/>
                  </w:tcPr>
                  <w:p w14:paraId="24CD3BD5" w14:textId="77777777" w:rsidR="006B3EC3" w:rsidRDefault="006B3EC3">
                    <w:pPr>
                      <w:pStyle w:val="Bibliografa"/>
                      <w:rPr>
                        <w:noProof/>
                      </w:rPr>
                    </w:pPr>
                    <w:r>
                      <w:rPr>
                        <w:noProof/>
                      </w:rPr>
                      <w:t>J. M. Ramírez, «MasQteclas,» 29 Marzo 2020. [En línea]. Available: https://www.masqueteclas.com/curso/docker-qnap/4-proxy-inverso-traefik-2/.</w:t>
                    </w:r>
                  </w:p>
                </w:tc>
              </w:tr>
              <w:tr w:rsidR="006B3EC3" w14:paraId="3F1BDD02" w14:textId="77777777">
                <w:trPr>
                  <w:divId w:val="1159883883"/>
                  <w:tblCellSpacing w:w="15" w:type="dxa"/>
                </w:trPr>
                <w:tc>
                  <w:tcPr>
                    <w:tcW w:w="50" w:type="pct"/>
                    <w:hideMark/>
                  </w:tcPr>
                  <w:p w14:paraId="0C4F30C8" w14:textId="77777777" w:rsidR="006B3EC3" w:rsidRDefault="006B3EC3">
                    <w:pPr>
                      <w:pStyle w:val="Bibliografa"/>
                      <w:rPr>
                        <w:noProof/>
                      </w:rPr>
                    </w:pPr>
                    <w:r>
                      <w:rPr>
                        <w:noProof/>
                      </w:rPr>
                      <w:t xml:space="preserve">[30] </w:t>
                    </w:r>
                  </w:p>
                </w:tc>
                <w:tc>
                  <w:tcPr>
                    <w:tcW w:w="0" w:type="auto"/>
                    <w:hideMark/>
                  </w:tcPr>
                  <w:p w14:paraId="550F1816" w14:textId="77777777" w:rsidR="006B3EC3" w:rsidRDefault="006B3EC3">
                    <w:pPr>
                      <w:pStyle w:val="Bibliografa"/>
                      <w:rPr>
                        <w:noProof/>
                      </w:rPr>
                    </w:pPr>
                    <w:r>
                      <w:rPr>
                        <w:noProof/>
                      </w:rPr>
                      <w:t xml:space="preserve">C. R. Serrano, APRENDE REACT NATIVE DESDE CEROEN ESPAÑOL: DESARROLLA APLICACIONES HIBRIDAS Y HERMOSAS CON JAVASCRIPT, 2021. </w:t>
                    </w:r>
                  </w:p>
                </w:tc>
              </w:tr>
              <w:tr w:rsidR="006B3EC3" w14:paraId="054E8689" w14:textId="77777777">
                <w:trPr>
                  <w:divId w:val="1159883883"/>
                  <w:tblCellSpacing w:w="15" w:type="dxa"/>
                </w:trPr>
                <w:tc>
                  <w:tcPr>
                    <w:tcW w:w="50" w:type="pct"/>
                    <w:hideMark/>
                  </w:tcPr>
                  <w:p w14:paraId="2AFA677A" w14:textId="77777777" w:rsidR="006B3EC3" w:rsidRDefault="006B3EC3">
                    <w:pPr>
                      <w:pStyle w:val="Bibliografa"/>
                      <w:rPr>
                        <w:noProof/>
                      </w:rPr>
                    </w:pPr>
                    <w:r>
                      <w:rPr>
                        <w:noProof/>
                      </w:rPr>
                      <w:t xml:space="preserve">[31] </w:t>
                    </w:r>
                  </w:p>
                </w:tc>
                <w:tc>
                  <w:tcPr>
                    <w:tcW w:w="0" w:type="auto"/>
                    <w:hideMark/>
                  </w:tcPr>
                  <w:p w14:paraId="63606D50" w14:textId="77777777" w:rsidR="006B3EC3" w:rsidRDefault="006B3EC3">
                    <w:pPr>
                      <w:pStyle w:val="Bibliografa"/>
                      <w:rPr>
                        <w:noProof/>
                      </w:rPr>
                    </w:pPr>
                    <w:r>
                      <w:rPr>
                        <w:noProof/>
                      </w:rPr>
                      <w:t>Expo, «Expo,» [En línea]. Available: https://docs.expo.dev/tutorial/create-your-first-app/. [Último acceso: 27 Marzo 2024].</w:t>
                    </w:r>
                  </w:p>
                </w:tc>
              </w:tr>
              <w:tr w:rsidR="006B3EC3" w:rsidRPr="00895231" w14:paraId="2B8D8059" w14:textId="77777777">
                <w:trPr>
                  <w:divId w:val="1159883883"/>
                  <w:tblCellSpacing w:w="15" w:type="dxa"/>
                </w:trPr>
                <w:tc>
                  <w:tcPr>
                    <w:tcW w:w="50" w:type="pct"/>
                    <w:hideMark/>
                  </w:tcPr>
                  <w:p w14:paraId="308BDB89" w14:textId="77777777" w:rsidR="006B3EC3" w:rsidRDefault="006B3EC3">
                    <w:pPr>
                      <w:pStyle w:val="Bibliografa"/>
                      <w:rPr>
                        <w:noProof/>
                      </w:rPr>
                    </w:pPr>
                    <w:r>
                      <w:rPr>
                        <w:noProof/>
                      </w:rPr>
                      <w:t xml:space="preserve">[32] </w:t>
                    </w:r>
                  </w:p>
                </w:tc>
                <w:tc>
                  <w:tcPr>
                    <w:tcW w:w="0" w:type="auto"/>
                    <w:hideMark/>
                  </w:tcPr>
                  <w:p w14:paraId="0071DF3B" w14:textId="77777777" w:rsidR="006B3EC3" w:rsidRPr="006B3EC3" w:rsidRDefault="006B3EC3">
                    <w:pPr>
                      <w:pStyle w:val="Bibliografa"/>
                      <w:rPr>
                        <w:noProof/>
                        <w:lang w:val="en-US"/>
                      </w:rPr>
                    </w:pPr>
                    <w:r w:rsidRPr="006B3EC3">
                      <w:rPr>
                        <w:noProof/>
                        <w:lang w:val="en-US"/>
                      </w:rPr>
                      <w:t xml:space="preserve">S. Patni, Pro RESTful APIs: Design, Build and Integrate with REST, JSON, XML and JAX-RS, Apress, 2017. </w:t>
                    </w:r>
                  </w:p>
                </w:tc>
              </w:tr>
              <w:tr w:rsidR="006B3EC3" w:rsidRPr="00895231" w14:paraId="569E90A3" w14:textId="77777777">
                <w:trPr>
                  <w:divId w:val="1159883883"/>
                  <w:tblCellSpacing w:w="15" w:type="dxa"/>
                </w:trPr>
                <w:tc>
                  <w:tcPr>
                    <w:tcW w:w="50" w:type="pct"/>
                    <w:hideMark/>
                  </w:tcPr>
                  <w:p w14:paraId="6E81ACB9" w14:textId="77777777" w:rsidR="006B3EC3" w:rsidRDefault="006B3EC3">
                    <w:pPr>
                      <w:pStyle w:val="Bibliografa"/>
                      <w:rPr>
                        <w:noProof/>
                      </w:rPr>
                    </w:pPr>
                    <w:r>
                      <w:rPr>
                        <w:noProof/>
                      </w:rPr>
                      <w:t xml:space="preserve">[33] </w:t>
                    </w:r>
                  </w:p>
                </w:tc>
                <w:tc>
                  <w:tcPr>
                    <w:tcW w:w="0" w:type="auto"/>
                    <w:hideMark/>
                  </w:tcPr>
                  <w:p w14:paraId="7FCC2B1A" w14:textId="77777777" w:rsidR="006B3EC3" w:rsidRPr="006B3EC3" w:rsidRDefault="006B3EC3">
                    <w:pPr>
                      <w:pStyle w:val="Bibliografa"/>
                      <w:rPr>
                        <w:noProof/>
                        <w:lang w:val="en-US"/>
                      </w:rPr>
                    </w:pPr>
                    <w:r w:rsidRPr="006B3EC3">
                      <w:rPr>
                        <w:noProof/>
                        <w:lang w:val="en-US"/>
                      </w:rPr>
                      <w:t xml:space="preserve">B. Jin, S. Sahni y A. Shevat , Designing Web APIs: Building APIs That Developers Love, O'Reilly Media, 2018. </w:t>
                    </w:r>
                  </w:p>
                </w:tc>
              </w:tr>
              <w:tr w:rsidR="006B3EC3" w14:paraId="79B20D2C" w14:textId="77777777">
                <w:trPr>
                  <w:divId w:val="1159883883"/>
                  <w:tblCellSpacing w:w="15" w:type="dxa"/>
                </w:trPr>
                <w:tc>
                  <w:tcPr>
                    <w:tcW w:w="50" w:type="pct"/>
                    <w:hideMark/>
                  </w:tcPr>
                  <w:p w14:paraId="1C1F915D" w14:textId="77777777" w:rsidR="006B3EC3" w:rsidRDefault="006B3EC3">
                    <w:pPr>
                      <w:pStyle w:val="Bibliografa"/>
                      <w:rPr>
                        <w:noProof/>
                      </w:rPr>
                    </w:pPr>
                    <w:r>
                      <w:rPr>
                        <w:noProof/>
                      </w:rPr>
                      <w:t xml:space="preserve">[34] </w:t>
                    </w:r>
                  </w:p>
                </w:tc>
                <w:tc>
                  <w:tcPr>
                    <w:tcW w:w="0" w:type="auto"/>
                    <w:hideMark/>
                  </w:tcPr>
                  <w:p w14:paraId="02184F97" w14:textId="77777777" w:rsidR="006B3EC3" w:rsidRDefault="006B3EC3">
                    <w:pPr>
                      <w:pStyle w:val="Bibliografa"/>
                      <w:rPr>
                        <w:noProof/>
                      </w:rPr>
                    </w:pPr>
                    <w:r>
                      <w:rPr>
                        <w:noProof/>
                      </w:rPr>
                      <w:t xml:space="preserve">Expo, «Expo Docs,» [En línea]. </w:t>
                    </w:r>
                    <w:r w:rsidRPr="006B3EC3">
                      <w:rPr>
                        <w:noProof/>
                        <w:lang w:val="en-US"/>
                      </w:rPr>
                      <w:t xml:space="preserve">Available: https://docs.expo.dev/build/setup/. </w:t>
                    </w:r>
                    <w:r>
                      <w:rPr>
                        <w:noProof/>
                      </w:rPr>
                      <w:t>[Último acceso: 23 Marzo 2024].</w:t>
                    </w:r>
                  </w:p>
                </w:tc>
              </w:tr>
              <w:tr w:rsidR="006B3EC3" w:rsidRPr="00895231" w14:paraId="5820D080" w14:textId="77777777">
                <w:trPr>
                  <w:divId w:val="1159883883"/>
                  <w:tblCellSpacing w:w="15" w:type="dxa"/>
                </w:trPr>
                <w:tc>
                  <w:tcPr>
                    <w:tcW w:w="50" w:type="pct"/>
                    <w:hideMark/>
                  </w:tcPr>
                  <w:p w14:paraId="3EB04F77" w14:textId="77777777" w:rsidR="006B3EC3" w:rsidRDefault="006B3EC3">
                    <w:pPr>
                      <w:pStyle w:val="Bibliografa"/>
                      <w:rPr>
                        <w:noProof/>
                      </w:rPr>
                    </w:pPr>
                    <w:r>
                      <w:rPr>
                        <w:noProof/>
                      </w:rPr>
                      <w:t xml:space="preserve">[35] </w:t>
                    </w:r>
                  </w:p>
                </w:tc>
                <w:tc>
                  <w:tcPr>
                    <w:tcW w:w="0" w:type="auto"/>
                    <w:hideMark/>
                  </w:tcPr>
                  <w:p w14:paraId="0CE56A04" w14:textId="77777777" w:rsidR="006B3EC3" w:rsidRPr="006B3EC3" w:rsidRDefault="006B3EC3">
                    <w:pPr>
                      <w:pStyle w:val="Bibliografa"/>
                      <w:rPr>
                        <w:noProof/>
                        <w:lang w:val="en-US"/>
                      </w:rPr>
                    </w:pPr>
                    <w:r w:rsidRPr="006B3EC3">
                      <w:rPr>
                        <w:noProof/>
                        <w:lang w:val="en-US"/>
                      </w:rPr>
                      <w:t xml:space="preserve">o. ak, iOS app Development for Novices - iOS App Creation with Swift, Xcode - Paving Your Way to App Store Success, Independently published , 2024. </w:t>
                    </w:r>
                  </w:p>
                </w:tc>
              </w:tr>
              <w:tr w:rsidR="006B3EC3" w:rsidRPr="00895231" w14:paraId="2BE7CA82" w14:textId="77777777">
                <w:trPr>
                  <w:divId w:val="1159883883"/>
                  <w:tblCellSpacing w:w="15" w:type="dxa"/>
                </w:trPr>
                <w:tc>
                  <w:tcPr>
                    <w:tcW w:w="50" w:type="pct"/>
                    <w:hideMark/>
                  </w:tcPr>
                  <w:p w14:paraId="7DEBAF6A" w14:textId="77777777" w:rsidR="006B3EC3" w:rsidRDefault="006B3EC3">
                    <w:pPr>
                      <w:pStyle w:val="Bibliografa"/>
                      <w:rPr>
                        <w:noProof/>
                      </w:rPr>
                    </w:pPr>
                    <w:r>
                      <w:rPr>
                        <w:noProof/>
                      </w:rPr>
                      <w:t xml:space="preserve">[36] </w:t>
                    </w:r>
                  </w:p>
                </w:tc>
                <w:tc>
                  <w:tcPr>
                    <w:tcW w:w="0" w:type="auto"/>
                    <w:hideMark/>
                  </w:tcPr>
                  <w:p w14:paraId="55B56B72" w14:textId="77777777" w:rsidR="006B3EC3" w:rsidRPr="006B3EC3" w:rsidRDefault="006B3EC3">
                    <w:pPr>
                      <w:pStyle w:val="Bibliografa"/>
                      <w:rPr>
                        <w:noProof/>
                        <w:lang w:val="en-US"/>
                      </w:rPr>
                    </w:pPr>
                    <w:r w:rsidRPr="006B3EC3">
                      <w:rPr>
                        <w:noProof/>
                        <w:lang w:val="en-US"/>
                      </w:rPr>
                      <w:t xml:space="preserve">Android App Development: From Concept to Code, Independently published, 2023. </w:t>
                    </w:r>
                  </w:p>
                </w:tc>
              </w:tr>
              <w:tr w:rsidR="006B3EC3" w:rsidRPr="00895231" w14:paraId="318260CF" w14:textId="77777777">
                <w:trPr>
                  <w:divId w:val="1159883883"/>
                  <w:tblCellSpacing w:w="15" w:type="dxa"/>
                </w:trPr>
                <w:tc>
                  <w:tcPr>
                    <w:tcW w:w="50" w:type="pct"/>
                    <w:hideMark/>
                  </w:tcPr>
                  <w:p w14:paraId="7650ABC0" w14:textId="77777777" w:rsidR="006B3EC3" w:rsidRDefault="006B3EC3">
                    <w:pPr>
                      <w:pStyle w:val="Bibliografa"/>
                      <w:rPr>
                        <w:noProof/>
                      </w:rPr>
                    </w:pPr>
                    <w:r>
                      <w:rPr>
                        <w:noProof/>
                      </w:rPr>
                      <w:t xml:space="preserve">[37] </w:t>
                    </w:r>
                  </w:p>
                </w:tc>
                <w:tc>
                  <w:tcPr>
                    <w:tcW w:w="0" w:type="auto"/>
                    <w:hideMark/>
                  </w:tcPr>
                  <w:p w14:paraId="0FD9CC61" w14:textId="77777777" w:rsidR="006B3EC3" w:rsidRPr="006B3EC3" w:rsidRDefault="006B3EC3">
                    <w:pPr>
                      <w:pStyle w:val="Bibliografa"/>
                      <w:rPr>
                        <w:noProof/>
                        <w:lang w:val="en-US"/>
                      </w:rPr>
                    </w:pPr>
                    <w:r w:rsidRPr="006B3EC3">
                      <w:rPr>
                        <w:noProof/>
                        <w:lang w:val="en-US"/>
                      </w:rPr>
                      <w:t xml:space="preserve">A. f. C. M. (ACM), ACM Code of Ethics and Professional Conduct, Association for Computing Machinery: Nueva York, 2018. </w:t>
                    </w:r>
                  </w:p>
                </w:tc>
              </w:tr>
              <w:tr w:rsidR="006B3EC3" w14:paraId="3A0EC526" w14:textId="77777777">
                <w:trPr>
                  <w:divId w:val="1159883883"/>
                  <w:tblCellSpacing w:w="15" w:type="dxa"/>
                </w:trPr>
                <w:tc>
                  <w:tcPr>
                    <w:tcW w:w="50" w:type="pct"/>
                    <w:hideMark/>
                  </w:tcPr>
                  <w:p w14:paraId="71C8A82F" w14:textId="77777777" w:rsidR="006B3EC3" w:rsidRDefault="006B3EC3">
                    <w:pPr>
                      <w:pStyle w:val="Bibliografa"/>
                      <w:rPr>
                        <w:noProof/>
                      </w:rPr>
                    </w:pPr>
                    <w:r>
                      <w:rPr>
                        <w:noProof/>
                      </w:rPr>
                      <w:t xml:space="preserve">[38] </w:t>
                    </w:r>
                  </w:p>
                </w:tc>
                <w:tc>
                  <w:tcPr>
                    <w:tcW w:w="0" w:type="auto"/>
                    <w:hideMark/>
                  </w:tcPr>
                  <w:p w14:paraId="39E8FBC0" w14:textId="77777777" w:rsidR="006B3EC3" w:rsidRDefault="006B3EC3">
                    <w:pPr>
                      <w:pStyle w:val="Bibliografa"/>
                      <w:rPr>
                        <w:noProof/>
                      </w:rPr>
                    </w:pPr>
                    <w:r>
                      <w:rPr>
                        <w:noProof/>
                      </w:rPr>
                      <w:t>J. d. Estado, «Ley Orgánica 3/2018, de 5 de diciembre, de Protección de Datos Personales y garantía de los derechos digitales,» Boletín Oficial del Estado (BOE), Madrid, 2018.</w:t>
                    </w:r>
                  </w:p>
                </w:tc>
              </w:tr>
              <w:tr w:rsidR="006B3EC3" w:rsidRPr="00895231" w14:paraId="44C2C300" w14:textId="77777777">
                <w:trPr>
                  <w:divId w:val="1159883883"/>
                  <w:tblCellSpacing w:w="15" w:type="dxa"/>
                </w:trPr>
                <w:tc>
                  <w:tcPr>
                    <w:tcW w:w="50" w:type="pct"/>
                    <w:hideMark/>
                  </w:tcPr>
                  <w:p w14:paraId="63AE18D2" w14:textId="77777777" w:rsidR="006B3EC3" w:rsidRDefault="006B3EC3">
                    <w:pPr>
                      <w:pStyle w:val="Bibliografa"/>
                      <w:rPr>
                        <w:noProof/>
                      </w:rPr>
                    </w:pPr>
                    <w:r>
                      <w:rPr>
                        <w:noProof/>
                      </w:rPr>
                      <w:lastRenderedPageBreak/>
                      <w:t xml:space="preserve">[39] </w:t>
                    </w:r>
                  </w:p>
                </w:tc>
                <w:tc>
                  <w:tcPr>
                    <w:tcW w:w="0" w:type="auto"/>
                    <w:hideMark/>
                  </w:tcPr>
                  <w:p w14:paraId="28FB1E36" w14:textId="77777777" w:rsidR="006B3EC3" w:rsidRPr="006B3EC3" w:rsidRDefault="006B3EC3">
                    <w:pPr>
                      <w:pStyle w:val="Bibliografa"/>
                      <w:rPr>
                        <w:noProof/>
                        <w:lang w:val="en-US"/>
                      </w:rPr>
                    </w:pPr>
                    <w:r w:rsidRPr="006B3EC3">
                      <w:rPr>
                        <w:noProof/>
                        <w:lang w:val="en-US"/>
                      </w:rPr>
                      <w:t xml:space="preserve">I. o. E. a. E. E. (IEEE), IEEE Code of Ethics, Institute of Electrical and Electronics Engineers: Piscataway, NJ, 2020. </w:t>
                    </w:r>
                  </w:p>
                </w:tc>
              </w:tr>
            </w:tbl>
            <w:p w14:paraId="7EBFB87A" w14:textId="77777777" w:rsidR="006B3EC3" w:rsidRPr="006B3EC3" w:rsidRDefault="006B3EC3">
              <w:pPr>
                <w:divId w:val="1159883883"/>
                <w:rPr>
                  <w:rFonts w:eastAsia="Times New Roman"/>
                  <w:noProof/>
                  <w:lang w:val="en-US"/>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422316">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73" w:name="_Anexo_A:_Requisitos"/>
      <w:bookmarkStart w:id="174" w:name="_Toc165543541"/>
      <w:bookmarkEnd w:id="173"/>
      <w:r w:rsidRPr="0031552C">
        <w:rPr>
          <w:noProof w:val="0"/>
        </w:rPr>
        <w:lastRenderedPageBreak/>
        <w:t xml:space="preserve">Anexo A: </w:t>
      </w:r>
      <w:r w:rsidR="00BE3F43">
        <w:rPr>
          <w:noProof w:val="0"/>
        </w:rPr>
        <w:t>Requisitos de Usuario</w:t>
      </w:r>
      <w:bookmarkEnd w:id="174"/>
    </w:p>
    <w:p w14:paraId="3B6EE7F4" w14:textId="5877429A" w:rsidR="003E62E6" w:rsidRDefault="009D3891" w:rsidP="0004026A">
      <w:r>
        <w:t>En este anexo se detallan los requisitos de usuario</w:t>
      </w:r>
      <w:r w:rsidR="00231BA1">
        <w:t xml:space="preserve"> de la aplicación, tanto funcionales como no funcionales.</w:t>
      </w:r>
      <w:r w:rsidR="00231BA1">
        <w:rPr>
          <w:b/>
          <w:bCs/>
        </w:rPr>
        <w:t xml:space="preserve"> </w:t>
      </w:r>
    </w:p>
    <w:p w14:paraId="4B10F60E" w14:textId="0889D588" w:rsidR="005D425F" w:rsidRDefault="00E87D7C" w:rsidP="00C20852">
      <w:pPr>
        <w:pStyle w:val="Ttulo2"/>
        <w:numPr>
          <w:ilvl w:val="0"/>
          <w:numId w:val="0"/>
        </w:numPr>
      </w:pPr>
      <w:bookmarkStart w:id="175" w:name="_Toc165543542"/>
      <w:r>
        <w:t>Requisitos Funcionales</w:t>
      </w:r>
      <w:bookmarkEnd w:id="175"/>
    </w:p>
    <w:p w14:paraId="219A59D1" w14:textId="15FE115D" w:rsidR="00F13E34" w:rsidRDefault="00661F0B" w:rsidP="00F13E34">
      <w:r w:rsidRPr="00661F0B">
        <w:t>Los requisitos funcionales 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p w14:paraId="016DC588" w14:textId="64B935D9" w:rsidR="00E70E1C" w:rsidRDefault="00E70E1C" w:rsidP="00E70E1C">
      <w:pPr>
        <w:pStyle w:val="Descripcin"/>
        <w:keepNext/>
        <w:jc w:val="center"/>
      </w:pPr>
      <w:bookmarkStart w:id="176" w:name="_Toc165222536"/>
      <w:r>
        <w:t xml:space="preserve">Tabla </w:t>
      </w:r>
      <w:r>
        <w:fldChar w:fldCharType="begin"/>
      </w:r>
      <w:r>
        <w:instrText xml:space="preserve"> SEQ Tabla \* ARABIC </w:instrText>
      </w:r>
      <w:r>
        <w:fldChar w:fldCharType="separate"/>
      </w:r>
      <w:r w:rsidR="00895231">
        <w:rPr>
          <w:noProof/>
        </w:rPr>
        <w:t>16</w:t>
      </w:r>
      <w:r>
        <w:fldChar w:fldCharType="end"/>
      </w:r>
      <w:r>
        <w:t xml:space="preserve">: </w:t>
      </w:r>
      <w:r w:rsidRPr="00CC519C">
        <w:t>Requisitos Funcionales</w:t>
      </w:r>
      <w:r>
        <w:t>. Elaboración Propia.</w:t>
      </w:r>
      <w:bookmarkEnd w:id="176"/>
    </w:p>
    <w:tbl>
      <w:tblPr>
        <w:tblStyle w:val="Tablanormal5"/>
        <w:tblW w:w="9072" w:type="dxa"/>
        <w:jc w:val="center"/>
        <w:tblBorders>
          <w:insideH w:val="single" w:sz="4" w:space="0" w:color="auto"/>
          <w:insideV w:val="single" w:sz="4" w:space="0" w:color="auto"/>
        </w:tblBorders>
        <w:tblLook w:val="06A0" w:firstRow="1" w:lastRow="0" w:firstColumn="1" w:lastColumn="0" w:noHBand="1" w:noVBand="1"/>
      </w:tblPr>
      <w:tblGrid>
        <w:gridCol w:w="882"/>
        <w:gridCol w:w="7063"/>
        <w:gridCol w:w="1127"/>
      </w:tblGrid>
      <w:tr w:rsidR="00BF46C8" w14:paraId="0D04D877" w14:textId="239B8496" w:rsidTr="00614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882" w:type="dxa"/>
          </w:tcPr>
          <w:p w14:paraId="32F6872B" w14:textId="3A08FA4D" w:rsidR="00BF46C8" w:rsidRDefault="00BF46C8" w:rsidP="00AE5FC9">
            <w:r>
              <w:t>Código</w:t>
            </w:r>
          </w:p>
        </w:tc>
        <w:tc>
          <w:tcPr>
            <w:tcW w:w="7063" w:type="dxa"/>
          </w:tcPr>
          <w:p w14:paraId="36AC59FC" w14:textId="022661AF" w:rsidR="00BF46C8" w:rsidRPr="00990BF6" w:rsidRDefault="00BF46C8" w:rsidP="00AE5FC9">
            <w:pPr>
              <w:cnfStyle w:val="100000000000" w:firstRow="1" w:lastRow="0" w:firstColumn="0" w:lastColumn="0" w:oddVBand="0" w:evenVBand="0" w:oddHBand="0" w:evenHBand="0" w:firstRowFirstColumn="0" w:firstRowLastColumn="0" w:lastRowFirstColumn="0" w:lastRowLastColumn="0"/>
            </w:pPr>
            <w:r>
              <w:t>Requisitos funcionales</w:t>
            </w:r>
          </w:p>
        </w:tc>
        <w:tc>
          <w:tcPr>
            <w:tcW w:w="1127" w:type="dxa"/>
          </w:tcPr>
          <w:p w14:paraId="203A2139" w14:textId="4B3F0D9E" w:rsidR="00BF46C8" w:rsidRDefault="009D6845" w:rsidP="00AE5FC9">
            <w:pPr>
              <w:cnfStyle w:val="100000000000" w:firstRow="1" w:lastRow="0" w:firstColumn="0" w:lastColumn="0" w:oddVBand="0" w:evenVBand="0" w:oddHBand="0" w:evenHBand="0" w:firstRowFirstColumn="0" w:firstRowLastColumn="0" w:lastRowFirstColumn="0" w:lastRowLastColumn="0"/>
            </w:pPr>
            <w:r>
              <w:t>Criticidad</w:t>
            </w:r>
          </w:p>
        </w:tc>
      </w:tr>
      <w:tr w:rsidR="00BF46C8" w14:paraId="6B17E960" w14:textId="6046837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DF0FE63" w14:textId="5E104103" w:rsidR="00BF46C8" w:rsidRDefault="00BF46C8" w:rsidP="00AE5FC9">
            <w:r>
              <w:t>RF-01</w:t>
            </w:r>
          </w:p>
        </w:tc>
        <w:tc>
          <w:tcPr>
            <w:tcW w:w="7063" w:type="dxa"/>
          </w:tcPr>
          <w:p w14:paraId="715BD56F" w14:textId="1668C6C7" w:rsidR="00BF46C8" w:rsidRDefault="00BF46C8" w:rsidP="00AE5FC9">
            <w:pPr>
              <w:cnfStyle w:val="000000000000" w:firstRow="0" w:lastRow="0" w:firstColumn="0" w:lastColumn="0" w:oddVBand="0" w:evenVBand="0" w:oddHBand="0" w:evenHBand="0" w:firstRowFirstColumn="0" w:firstRowLastColumn="0" w:lastRowFirstColumn="0" w:lastRowLastColumn="0"/>
            </w:pPr>
            <w:r w:rsidRPr="009144D4">
              <w:t xml:space="preserve">Los usuarios deben poder registrarse en la aplicación usando </w:t>
            </w:r>
            <w:r>
              <w:t>un nombre de usuario.</w:t>
            </w:r>
          </w:p>
        </w:tc>
        <w:tc>
          <w:tcPr>
            <w:tcW w:w="1127" w:type="dxa"/>
          </w:tcPr>
          <w:p w14:paraId="0C2F486D" w14:textId="647F453C"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6DA54E57" w14:textId="3E80E51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F60F0DA" w14:textId="309AF94A" w:rsidR="00BF46C8" w:rsidRDefault="00BF46C8" w:rsidP="00AE5FC9">
            <w:r>
              <w:t>RF-02</w:t>
            </w:r>
          </w:p>
        </w:tc>
        <w:tc>
          <w:tcPr>
            <w:tcW w:w="7063" w:type="dxa"/>
          </w:tcPr>
          <w:p w14:paraId="1504A11B" w14:textId="70D42C49" w:rsidR="00BF46C8" w:rsidRPr="0087302E" w:rsidRDefault="00BF46C8" w:rsidP="00AE5FC9">
            <w:pPr>
              <w:cnfStyle w:val="000000000000" w:firstRow="0" w:lastRow="0" w:firstColumn="0" w:lastColumn="0" w:oddVBand="0" w:evenVBand="0" w:oddHBand="0" w:evenHBand="0" w:firstRowFirstColumn="0" w:firstRowLastColumn="0" w:lastRowFirstColumn="0" w:lastRowLastColumn="0"/>
              <w:rPr>
                <w:b/>
                <w:bCs/>
              </w:rPr>
            </w:pPr>
            <w:r w:rsidRPr="009144D4">
              <w:t xml:space="preserve">Los usuarios deben poder iniciar sesión usando su </w:t>
            </w:r>
            <w:r>
              <w:t xml:space="preserve">nombre de usuario </w:t>
            </w:r>
            <w:r w:rsidRPr="009144D4">
              <w:t>y contraseña.</w:t>
            </w:r>
          </w:p>
        </w:tc>
        <w:tc>
          <w:tcPr>
            <w:tcW w:w="1127" w:type="dxa"/>
          </w:tcPr>
          <w:p w14:paraId="71E181B0" w14:textId="018FF83A" w:rsidR="00BF46C8" w:rsidRPr="009144D4" w:rsidRDefault="00920484" w:rsidP="00920484">
            <w:pPr>
              <w:jc w:val="center"/>
              <w:cnfStyle w:val="000000000000" w:firstRow="0" w:lastRow="0" w:firstColumn="0" w:lastColumn="0" w:oddVBand="0" w:evenVBand="0" w:oddHBand="0" w:evenHBand="0" w:firstRowFirstColumn="0" w:firstRowLastColumn="0" w:lastRowFirstColumn="0" w:lastRowLastColumn="0"/>
            </w:pPr>
            <w:r>
              <w:t>3</w:t>
            </w:r>
          </w:p>
        </w:tc>
      </w:tr>
      <w:tr w:rsidR="00BF46C8" w14:paraId="4885D1D7" w14:textId="077C89D2"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9BB4F05" w14:textId="445A669F" w:rsidR="00BF46C8" w:rsidRDefault="00BF46C8" w:rsidP="00AE5FC9">
            <w:r>
              <w:t>RF-03</w:t>
            </w:r>
          </w:p>
        </w:tc>
        <w:tc>
          <w:tcPr>
            <w:tcW w:w="7063" w:type="dxa"/>
          </w:tcPr>
          <w:p w14:paraId="21D376EB" w14:textId="6E08D035" w:rsidR="00BF46C8" w:rsidRPr="00F96129" w:rsidRDefault="00BF46C8" w:rsidP="00AE5FC9">
            <w:pPr>
              <w:keepNext/>
              <w:cnfStyle w:val="000000000000" w:firstRow="0" w:lastRow="0" w:firstColumn="0" w:lastColumn="0" w:oddVBand="0" w:evenVBand="0" w:oddHBand="0" w:evenHBand="0" w:firstRowFirstColumn="0" w:firstRowLastColumn="0" w:lastRowFirstColumn="0" w:lastRowLastColumn="0"/>
            </w:pPr>
            <w:r w:rsidRPr="00F11812">
              <w:t xml:space="preserve">La aplicación </w:t>
            </w:r>
            <w:r>
              <w:t>permitirá editar nombre, apellidos, nombre de usuario y contraseña</w:t>
            </w:r>
            <w:r w:rsidRPr="00F11812">
              <w:t>.</w:t>
            </w:r>
          </w:p>
        </w:tc>
        <w:tc>
          <w:tcPr>
            <w:tcW w:w="1127" w:type="dxa"/>
          </w:tcPr>
          <w:p w14:paraId="4FBFFC9A" w14:textId="0B326BFE" w:rsidR="00BF46C8" w:rsidRPr="00F11812"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787BEE0C" w14:textId="03AB8F78"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61AF483" w14:textId="5B1FBA53" w:rsidR="00BF46C8" w:rsidRDefault="00BF46C8" w:rsidP="00CF507B">
            <w:r>
              <w:t>RF-04</w:t>
            </w:r>
          </w:p>
        </w:tc>
        <w:tc>
          <w:tcPr>
            <w:tcW w:w="7063" w:type="dxa"/>
          </w:tcPr>
          <w:p w14:paraId="03233384" w14:textId="1F7090B8" w:rsidR="00BF46C8" w:rsidRPr="00F11812" w:rsidRDefault="00BF46C8" w:rsidP="00CF507B">
            <w:pPr>
              <w:keepNext/>
              <w:cnfStyle w:val="000000000000" w:firstRow="0" w:lastRow="0" w:firstColumn="0" w:lastColumn="0" w:oddVBand="0" w:evenVBand="0" w:oddHBand="0" w:evenHBand="0" w:firstRowFirstColumn="0" w:firstRowLastColumn="0" w:lastRowFirstColumn="0" w:lastRowLastColumn="0"/>
            </w:pPr>
            <w:r w:rsidRPr="00250DCB">
              <w:t>Los usuarios deben poder crear grupos familiares o de amigos.</w:t>
            </w:r>
          </w:p>
        </w:tc>
        <w:tc>
          <w:tcPr>
            <w:tcW w:w="1127" w:type="dxa"/>
          </w:tcPr>
          <w:p w14:paraId="67ABA703" w14:textId="2865951D" w:rsidR="00BF46C8" w:rsidRPr="00250DCB" w:rsidRDefault="00920484"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45779478" w14:textId="39A82356"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9AD06C" w14:textId="1DAFB395" w:rsidR="00BF46C8" w:rsidRDefault="00BF46C8" w:rsidP="00CF507B">
            <w:r>
              <w:t>RF-05</w:t>
            </w:r>
          </w:p>
        </w:tc>
        <w:tc>
          <w:tcPr>
            <w:tcW w:w="7063" w:type="dxa"/>
          </w:tcPr>
          <w:p w14:paraId="133A7A6E" w14:textId="47A5EE0A" w:rsidR="00BF46C8" w:rsidRPr="00250DCB"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 xml:space="preserve">Los usuarios deben poder unirse a grupos existentes </w:t>
            </w:r>
            <w:r>
              <w:t>cuando el usuario principal crea el grupo.</w:t>
            </w:r>
          </w:p>
        </w:tc>
        <w:tc>
          <w:tcPr>
            <w:tcW w:w="1127" w:type="dxa"/>
          </w:tcPr>
          <w:p w14:paraId="026063C0" w14:textId="74AF1F17"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F3CEE11" w14:textId="1712B2D0"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2FA36BEE" w14:textId="78891F4F" w:rsidR="00BF46C8" w:rsidRDefault="00BF46C8" w:rsidP="00CF507B">
            <w:r>
              <w:t>RF-06</w:t>
            </w:r>
          </w:p>
        </w:tc>
        <w:tc>
          <w:tcPr>
            <w:tcW w:w="7063" w:type="dxa"/>
          </w:tcPr>
          <w:p w14:paraId="2B70536B" w14:textId="3637E91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386426">
              <w:t>Los usuarios deben poder ver una lista de todos los miembros en sus grupos.</w:t>
            </w:r>
          </w:p>
        </w:tc>
        <w:tc>
          <w:tcPr>
            <w:tcW w:w="1127" w:type="dxa"/>
          </w:tcPr>
          <w:p w14:paraId="436298B3" w14:textId="7D48AF2F" w:rsidR="00BF46C8" w:rsidRPr="0038642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D3676E8" w14:textId="3EB5332D"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4C111DA5" w14:textId="3F832524" w:rsidR="00BF46C8" w:rsidRDefault="00BF46C8" w:rsidP="00CF507B">
            <w:r>
              <w:t>RF-07</w:t>
            </w:r>
          </w:p>
        </w:tc>
        <w:tc>
          <w:tcPr>
            <w:tcW w:w="7063" w:type="dxa"/>
          </w:tcPr>
          <w:p w14:paraId="47AB2EFD" w14:textId="44BA0EBE" w:rsidR="00BF46C8" w:rsidRPr="00386426"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agregar series a su lista personal y grupal.</w:t>
            </w:r>
          </w:p>
        </w:tc>
        <w:tc>
          <w:tcPr>
            <w:tcW w:w="1127" w:type="dxa"/>
          </w:tcPr>
          <w:p w14:paraId="48790A0F" w14:textId="6875AB9D"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5B063C90" w14:textId="3367FE5C"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3DF378E" w14:textId="2534B145" w:rsidR="00BF46C8" w:rsidRDefault="00BF46C8" w:rsidP="00CF507B">
            <w:r>
              <w:t>RF-08</w:t>
            </w:r>
          </w:p>
        </w:tc>
        <w:tc>
          <w:tcPr>
            <w:tcW w:w="7063" w:type="dxa"/>
          </w:tcPr>
          <w:p w14:paraId="55633C1E" w14:textId="6C41777F"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Los usuarios deben poder marcar episodios como vistos.</w:t>
            </w:r>
          </w:p>
        </w:tc>
        <w:tc>
          <w:tcPr>
            <w:tcW w:w="1127" w:type="dxa"/>
          </w:tcPr>
          <w:p w14:paraId="3795D6D4" w14:textId="05458486"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7C05176" w14:textId="453B1007"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0983E03B" w14:textId="718159B6" w:rsidR="00BF46C8" w:rsidRDefault="00BF46C8" w:rsidP="00CF507B">
            <w:r>
              <w:t>RF-09</w:t>
            </w:r>
          </w:p>
        </w:tc>
        <w:tc>
          <w:tcPr>
            <w:tcW w:w="7063" w:type="dxa"/>
          </w:tcPr>
          <w:p w14:paraId="233DDFD2" w14:textId="07D57C25"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417172">
              <w:t xml:space="preserve">Los usuarios deben poder marcar episodios como </w:t>
            </w:r>
            <w:r>
              <w:t xml:space="preserve">no </w:t>
            </w:r>
            <w:r w:rsidRPr="00417172">
              <w:t>vistos.</w:t>
            </w:r>
          </w:p>
        </w:tc>
        <w:tc>
          <w:tcPr>
            <w:tcW w:w="1127" w:type="dxa"/>
          </w:tcPr>
          <w:p w14:paraId="05E2BEA1" w14:textId="56F9BE07" w:rsidR="00BF46C8" w:rsidRPr="00417172"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227F1ED4" w14:textId="67A7D1D1" w:rsidTr="008E5967">
        <w:trPr>
          <w:jc w:val="center"/>
        </w:trPr>
        <w:tc>
          <w:tcPr>
            <w:cnfStyle w:val="001000000000" w:firstRow="0" w:lastRow="0" w:firstColumn="1" w:lastColumn="0" w:oddVBand="0" w:evenVBand="0" w:oddHBand="0" w:evenHBand="0" w:firstRowFirstColumn="0" w:firstRowLastColumn="0" w:lastRowFirstColumn="0" w:lastRowLastColumn="0"/>
            <w:tcW w:w="882" w:type="dxa"/>
          </w:tcPr>
          <w:p w14:paraId="7ACA3223" w14:textId="01CE73DA" w:rsidR="00BF46C8" w:rsidRDefault="00BF46C8" w:rsidP="00CF507B">
            <w:r>
              <w:lastRenderedPageBreak/>
              <w:t>RF-10</w:t>
            </w:r>
          </w:p>
        </w:tc>
        <w:tc>
          <w:tcPr>
            <w:tcW w:w="7063" w:type="dxa"/>
          </w:tcPr>
          <w:p w14:paraId="39F260FA" w14:textId="683F1496" w:rsidR="00BF46C8" w:rsidRPr="00417172" w:rsidRDefault="00BF46C8" w:rsidP="00CF507B">
            <w:pPr>
              <w:keepNext/>
              <w:cnfStyle w:val="000000000000" w:firstRow="0" w:lastRow="0" w:firstColumn="0" w:lastColumn="0" w:oddVBand="0" w:evenVBand="0" w:oddHBand="0" w:evenHBand="0" w:firstRowFirstColumn="0" w:firstRowLastColumn="0" w:lastRowFirstColumn="0" w:lastRowLastColumn="0"/>
            </w:pPr>
            <w:r w:rsidRPr="00DC2CA6">
              <w:t>La aplicación debe mostrar el progreso de visualización de las series para cada miembro del grupo.</w:t>
            </w:r>
          </w:p>
        </w:tc>
        <w:tc>
          <w:tcPr>
            <w:tcW w:w="1127" w:type="dxa"/>
          </w:tcPr>
          <w:p w14:paraId="2C292D4C" w14:textId="45FBF8F8" w:rsidR="00BF46C8" w:rsidRPr="00DC2CA6"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2BA5B9C" w14:textId="6F8DAEFC"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FBD1F16" w14:textId="7097B5AB" w:rsidR="00BF46C8" w:rsidRDefault="00BF46C8" w:rsidP="00CF507B">
            <w:r>
              <w:t>RF-11</w:t>
            </w:r>
          </w:p>
        </w:tc>
        <w:tc>
          <w:tcPr>
            <w:tcW w:w="7063" w:type="dxa"/>
          </w:tcPr>
          <w:p w14:paraId="255E6E4E" w14:textId="07215D48" w:rsidR="00BF46C8" w:rsidRPr="00DC2CA6"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recibir notificaciones cuando un miembro del grupo marca un episodio como visto.</w:t>
            </w:r>
          </w:p>
        </w:tc>
        <w:tc>
          <w:tcPr>
            <w:tcW w:w="1127" w:type="dxa"/>
          </w:tcPr>
          <w:p w14:paraId="297EE5D2" w14:textId="6E8B278B"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534BD43" w14:textId="3301304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737929" w14:textId="034DB3EC" w:rsidR="00BF46C8" w:rsidRDefault="00BF46C8" w:rsidP="00CF507B">
            <w:r>
              <w:t>RF-12</w:t>
            </w:r>
          </w:p>
        </w:tc>
        <w:tc>
          <w:tcPr>
            <w:tcW w:w="7063" w:type="dxa"/>
          </w:tcPr>
          <w:p w14:paraId="19FC0ABD" w14:textId="56FC0C85"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267B24">
              <w:t>Los usuarios deben ser notificados sobre los próximos episodios de sus series agregadas.</w:t>
            </w:r>
          </w:p>
        </w:tc>
        <w:tc>
          <w:tcPr>
            <w:tcW w:w="1127" w:type="dxa"/>
          </w:tcPr>
          <w:p w14:paraId="4FA6FC7F" w14:textId="6B78FD73" w:rsidR="00BF46C8" w:rsidRPr="00267B2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05D7DE5D" w14:textId="0D37FCC5"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201BB69" w14:textId="5D1980E7" w:rsidR="00BF46C8" w:rsidRDefault="00BF46C8" w:rsidP="00CF507B">
            <w:r>
              <w:t>RF-12</w:t>
            </w:r>
          </w:p>
        </w:tc>
        <w:tc>
          <w:tcPr>
            <w:tcW w:w="7063" w:type="dxa"/>
          </w:tcPr>
          <w:p w14:paraId="477F9DDC" w14:textId="3672F8E2" w:rsidR="00BF46C8" w:rsidRPr="00267B24" w:rsidRDefault="00BF46C8" w:rsidP="00CF507B">
            <w:pPr>
              <w:keepNext/>
              <w:cnfStyle w:val="000000000000" w:firstRow="0" w:lastRow="0" w:firstColumn="0" w:lastColumn="0" w:oddVBand="0" w:evenVBand="0" w:oddHBand="0" w:evenHBand="0" w:firstRowFirstColumn="0" w:firstRowLastColumn="0" w:lastRowFirstColumn="0" w:lastRowLastColumn="0"/>
            </w:pPr>
            <w:r w:rsidRPr="004C5DF5">
              <w:t>La aplicación debe ofrecer un calendario con las fechas de estreno de nuevos episodios.</w:t>
            </w:r>
          </w:p>
        </w:tc>
        <w:tc>
          <w:tcPr>
            <w:tcW w:w="1127" w:type="dxa"/>
          </w:tcPr>
          <w:p w14:paraId="37E8BCE0" w14:textId="1BA00BA8" w:rsidR="00BF46C8" w:rsidRPr="004C5DF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997B735" w14:textId="4C3C86B7"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65A556E" w14:textId="6C5C1C81" w:rsidR="00BF46C8" w:rsidRDefault="00BF46C8" w:rsidP="00CF507B">
            <w:r>
              <w:t>RF-13</w:t>
            </w:r>
          </w:p>
        </w:tc>
        <w:tc>
          <w:tcPr>
            <w:tcW w:w="7063" w:type="dxa"/>
          </w:tcPr>
          <w:p w14:paraId="428C409E" w14:textId="24BE802B" w:rsidR="00BF46C8" w:rsidRPr="004C5DF5" w:rsidRDefault="00BF46C8" w:rsidP="00CF507B">
            <w:pPr>
              <w:keepNext/>
              <w:cnfStyle w:val="000000000000" w:firstRow="0" w:lastRow="0" w:firstColumn="0" w:lastColumn="0" w:oddVBand="0" w:evenVBand="0" w:oddHBand="0" w:evenHBand="0" w:firstRowFirstColumn="0" w:firstRowLastColumn="0" w:lastRowFirstColumn="0" w:lastRowLastColumn="0"/>
            </w:pPr>
            <w:r w:rsidRPr="000917B1">
              <w:t>Los usuarios deben poder programar sesiones de visualización grupales en el calendario.</w:t>
            </w:r>
          </w:p>
        </w:tc>
        <w:tc>
          <w:tcPr>
            <w:tcW w:w="1127" w:type="dxa"/>
          </w:tcPr>
          <w:p w14:paraId="4908E675" w14:textId="65EBEEA4"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D7036" w14:textId="17AA1BB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9A6865B" w14:textId="74243FFB" w:rsidR="00BF46C8" w:rsidRDefault="00BF46C8" w:rsidP="00336BDC">
            <w:r>
              <w:t>RF-14</w:t>
            </w:r>
          </w:p>
        </w:tc>
        <w:tc>
          <w:tcPr>
            <w:tcW w:w="7063" w:type="dxa"/>
          </w:tcPr>
          <w:p w14:paraId="547D1578" w14:textId="2DB76304" w:rsidR="00BF46C8" w:rsidRPr="000917B1" w:rsidRDefault="00BF46C8" w:rsidP="00587977">
            <w:pPr>
              <w:cnfStyle w:val="000000000000" w:firstRow="0" w:lastRow="0" w:firstColumn="0" w:lastColumn="0" w:oddVBand="0" w:evenVBand="0" w:oddHBand="0" w:evenHBand="0" w:firstRowFirstColumn="0" w:firstRowLastColumn="0" w:lastRowFirstColumn="0" w:lastRowLastColumn="0"/>
            </w:pPr>
            <w:r w:rsidRPr="000917B1">
              <w:t>Los usuarios deben poder calificar y comentar sobre episodios y series.</w:t>
            </w:r>
          </w:p>
        </w:tc>
        <w:tc>
          <w:tcPr>
            <w:tcW w:w="1127" w:type="dxa"/>
          </w:tcPr>
          <w:p w14:paraId="73F52073" w14:textId="272EF5C7" w:rsidR="00BF46C8" w:rsidRPr="000917B1"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2DAE8B5" w14:textId="2B09DF90"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E14AFF0" w14:textId="231E0846" w:rsidR="00BF46C8" w:rsidRDefault="00BF46C8" w:rsidP="00336BDC">
            <w:r>
              <w:t>RF-15</w:t>
            </w:r>
          </w:p>
        </w:tc>
        <w:tc>
          <w:tcPr>
            <w:tcW w:w="7063" w:type="dxa"/>
          </w:tcPr>
          <w:p w14:paraId="2AAE7C15" w14:textId="523038D4" w:rsidR="00BF46C8" w:rsidRPr="000917B1" w:rsidRDefault="00BF46C8" w:rsidP="00336BDC">
            <w:pPr>
              <w:keepNext/>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c>
          <w:tcPr>
            <w:tcW w:w="1127" w:type="dxa"/>
          </w:tcPr>
          <w:p w14:paraId="34D262C4" w14:textId="4F9791DC" w:rsidR="00BF46C8" w:rsidRPr="00767275"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8EB1738" w14:textId="6498C2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27396AF2" w14:textId="3DE66D46" w:rsidR="00BF46C8" w:rsidRDefault="00BF46C8" w:rsidP="00336BDC">
            <w:r>
              <w:t>RF-16</w:t>
            </w:r>
          </w:p>
        </w:tc>
        <w:tc>
          <w:tcPr>
            <w:tcW w:w="7063" w:type="dxa"/>
          </w:tcPr>
          <w:p w14:paraId="60C88D8C" w14:textId="66FC5EA9" w:rsidR="00BF46C8" w:rsidRPr="00767275" w:rsidRDefault="00BF46C8" w:rsidP="00336BDC">
            <w:pPr>
              <w:keepNext/>
              <w:cnfStyle w:val="000000000000" w:firstRow="0" w:lastRow="0" w:firstColumn="0" w:lastColumn="0" w:oddVBand="0" w:evenVBand="0" w:oddHBand="0" w:evenHBand="0" w:firstRowFirstColumn="0" w:firstRowLastColumn="0" w:lastRowFirstColumn="0" w:lastRowLastColumn="0"/>
            </w:pPr>
            <w:r>
              <w:t xml:space="preserve">La aplicación no permitirá entrar en el dialogo de los episodios no vistos para evitar </w:t>
            </w:r>
            <w:proofErr w:type="gramStart"/>
            <w:r w:rsidRPr="0041758D">
              <w:rPr>
                <w:i/>
                <w:iCs/>
              </w:rPr>
              <w:t>spoilers</w:t>
            </w:r>
            <w:proofErr w:type="gramEnd"/>
            <w:r>
              <w:t>.</w:t>
            </w:r>
          </w:p>
        </w:tc>
        <w:tc>
          <w:tcPr>
            <w:tcW w:w="1127" w:type="dxa"/>
          </w:tcPr>
          <w:p w14:paraId="5367D9B1" w14:textId="04C3721A" w:rsidR="00BF46C8"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E61251C" w14:textId="26DCCD5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98C66AD" w14:textId="26B31860" w:rsidR="00BF46C8" w:rsidRDefault="00BF46C8" w:rsidP="00336BDC">
            <w:r>
              <w:t>RF-17</w:t>
            </w:r>
          </w:p>
        </w:tc>
        <w:tc>
          <w:tcPr>
            <w:tcW w:w="7063" w:type="dxa"/>
          </w:tcPr>
          <w:p w14:paraId="1A4BF0CA" w14:textId="2557F854" w:rsidR="00BF46C8" w:rsidRDefault="00BF46C8" w:rsidP="00336BDC">
            <w:pPr>
              <w:keepNext/>
              <w:cnfStyle w:val="000000000000" w:firstRow="0" w:lastRow="0" w:firstColumn="0" w:lastColumn="0" w:oddVBand="0" w:evenVBand="0" w:oddHBand="0" w:evenHBand="0" w:firstRowFirstColumn="0" w:firstRowLastColumn="0" w:lastRowFirstColumn="0" w:lastRowLastColumn="0"/>
            </w:pPr>
            <w:r w:rsidRPr="005B66B4">
              <w:t>La aplicación debe ofrecer una opción para que los usuarios puedan dejar de seguir o eliminar series de su lista.</w:t>
            </w:r>
          </w:p>
        </w:tc>
        <w:tc>
          <w:tcPr>
            <w:tcW w:w="1127" w:type="dxa"/>
          </w:tcPr>
          <w:p w14:paraId="7FBF7CC4" w14:textId="58FD065E" w:rsidR="00BF46C8" w:rsidRPr="005B66B4" w:rsidRDefault="00C57D98"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1D451689" w14:textId="2A29A62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193E2B6F" w14:textId="16D66B8C" w:rsidR="00BF46C8" w:rsidRDefault="00BF46C8" w:rsidP="00336BDC">
            <w:r>
              <w:t>RF-18</w:t>
            </w:r>
          </w:p>
        </w:tc>
        <w:tc>
          <w:tcPr>
            <w:tcW w:w="7063" w:type="dxa"/>
          </w:tcPr>
          <w:p w14:paraId="0114FD46" w14:textId="680564EB" w:rsidR="00BF46C8" w:rsidRPr="005B66B4" w:rsidRDefault="00BF46C8" w:rsidP="00336BDC">
            <w:pPr>
              <w:keepNext/>
              <w:cnfStyle w:val="000000000000" w:firstRow="0" w:lastRow="0" w:firstColumn="0" w:lastColumn="0" w:oddVBand="0" w:evenVBand="0" w:oddHBand="0" w:evenHBand="0" w:firstRowFirstColumn="0" w:firstRowLastColumn="0" w:lastRowFirstColumn="0" w:lastRowLastColumn="0"/>
            </w:pPr>
            <w:r w:rsidRPr="00294AA0">
              <w:t>La aplicación debe permitir a los usuarios ver estadísticas de su actividad de visualización, como el total de episodios vistos o el tiempo total invertido en ver series.</w:t>
            </w:r>
          </w:p>
        </w:tc>
        <w:tc>
          <w:tcPr>
            <w:tcW w:w="1127" w:type="dxa"/>
          </w:tcPr>
          <w:p w14:paraId="1AD7C99D" w14:textId="5B4E4AAD" w:rsidR="00BF46C8" w:rsidRPr="00294AA0"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753DAF52" w14:textId="5BA1586E"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0457CC" w14:textId="7D75CD88" w:rsidR="00BF46C8" w:rsidRDefault="00BF46C8" w:rsidP="00336BDC">
            <w:r>
              <w:t>RF-19</w:t>
            </w:r>
          </w:p>
        </w:tc>
        <w:tc>
          <w:tcPr>
            <w:tcW w:w="7063" w:type="dxa"/>
          </w:tcPr>
          <w:p w14:paraId="1DA8F14C" w14:textId="13812A1A" w:rsidR="00BF46C8" w:rsidRPr="00294AA0" w:rsidRDefault="00BF46C8" w:rsidP="00336BDC">
            <w:pPr>
              <w:keepNext/>
              <w:cnfStyle w:val="000000000000" w:firstRow="0" w:lastRow="0" w:firstColumn="0" w:lastColumn="0" w:oddVBand="0" w:evenVBand="0" w:oddHBand="0" w:evenHBand="0" w:firstRowFirstColumn="0" w:firstRowLastColumn="0" w:lastRowFirstColumn="0" w:lastRowLastColumn="0"/>
            </w:pPr>
            <w:r w:rsidRPr="00A84096">
              <w:t>Los usuarios deben poder filtrar las series y episodios en su lista según diferentes criterios, como género, año de lanzamiento, o si están vistos/no vistos.</w:t>
            </w:r>
          </w:p>
        </w:tc>
        <w:tc>
          <w:tcPr>
            <w:tcW w:w="1127" w:type="dxa"/>
          </w:tcPr>
          <w:p w14:paraId="57CA5870" w14:textId="6593BE44" w:rsidR="00BF46C8" w:rsidRPr="00A84096"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2D7D563A" w14:textId="2A34656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5430F75" w14:textId="426FF4FD" w:rsidR="00BF46C8" w:rsidRDefault="00BF46C8" w:rsidP="00336BDC">
            <w:r>
              <w:t>RF-20</w:t>
            </w:r>
          </w:p>
        </w:tc>
        <w:tc>
          <w:tcPr>
            <w:tcW w:w="7063" w:type="dxa"/>
          </w:tcPr>
          <w:p w14:paraId="58B4DC89" w14:textId="04FDE65C" w:rsidR="00BF46C8" w:rsidRPr="00A84096"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La aplicación debe permitir a los usuarios configurar recordatorios para las fechas de estreno de nuevos episodios.</w:t>
            </w:r>
          </w:p>
        </w:tc>
        <w:tc>
          <w:tcPr>
            <w:tcW w:w="1127" w:type="dxa"/>
          </w:tcPr>
          <w:p w14:paraId="3722C476" w14:textId="6FF7145C" w:rsidR="00BF46C8" w:rsidRPr="00BC3B01"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21D17172" w14:textId="59BCBD4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30BCF06E" w14:textId="01B69F6F" w:rsidR="00BF46C8" w:rsidRDefault="00BF46C8" w:rsidP="00336BDC">
            <w:r>
              <w:t>RF-21</w:t>
            </w:r>
          </w:p>
        </w:tc>
        <w:tc>
          <w:tcPr>
            <w:tcW w:w="7063" w:type="dxa"/>
          </w:tcPr>
          <w:p w14:paraId="5B608B6B" w14:textId="453BCFFF"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C3B01">
              <w:t>Los usuarios deben poder buscar series por nombre</w:t>
            </w:r>
            <w:r w:rsidR="006C61C7">
              <w:t>.</w:t>
            </w:r>
          </w:p>
        </w:tc>
        <w:tc>
          <w:tcPr>
            <w:tcW w:w="1127" w:type="dxa"/>
          </w:tcPr>
          <w:p w14:paraId="38B721A4" w14:textId="078C3D36" w:rsidR="00BF46C8" w:rsidRPr="00BC3B01" w:rsidRDefault="006C61C7"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399D36B4" w14:textId="58121408"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053FA1D" w14:textId="1F9A87DD" w:rsidR="00BF46C8" w:rsidRDefault="00BF46C8" w:rsidP="00336BDC">
            <w:r>
              <w:t>RF-22</w:t>
            </w:r>
          </w:p>
        </w:tc>
        <w:tc>
          <w:tcPr>
            <w:tcW w:w="7063" w:type="dxa"/>
          </w:tcPr>
          <w:p w14:paraId="60AF214B" w14:textId="43F8830A"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Los usuarios deben poder compartir su actividad o recomendaciones de series en redes sociales directamente desde la aplicación.</w:t>
            </w:r>
          </w:p>
        </w:tc>
        <w:tc>
          <w:tcPr>
            <w:tcW w:w="1127" w:type="dxa"/>
          </w:tcPr>
          <w:p w14:paraId="48975517" w14:textId="2CC34183"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3B70DF4" w14:textId="38EE332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B4F0974" w14:textId="7A7189DA" w:rsidR="00BF46C8" w:rsidRDefault="00BF46C8" w:rsidP="00336BDC">
            <w:r>
              <w:t>RF-23</w:t>
            </w:r>
          </w:p>
        </w:tc>
        <w:tc>
          <w:tcPr>
            <w:tcW w:w="7063" w:type="dxa"/>
          </w:tcPr>
          <w:p w14:paraId="022A8182" w14:textId="72ECBD39" w:rsidR="00BF46C8" w:rsidRPr="00BC3B01" w:rsidRDefault="00BF46C8" w:rsidP="00336BDC">
            <w:pPr>
              <w:keepNext/>
              <w:cnfStyle w:val="000000000000" w:firstRow="0" w:lastRow="0" w:firstColumn="0" w:lastColumn="0" w:oddVBand="0" w:evenVBand="0" w:oddHBand="0" w:evenHBand="0" w:firstRowFirstColumn="0" w:firstRowLastColumn="0" w:lastRowFirstColumn="0" w:lastRowLastColumn="0"/>
            </w:pPr>
            <w:r w:rsidRPr="00B80669">
              <w:t>La aplicación debe soportar la creación de listas personalizadas de series o episodios, como "Favoritos", "Para ver", o "Vistos recientemente".</w:t>
            </w:r>
          </w:p>
        </w:tc>
        <w:tc>
          <w:tcPr>
            <w:tcW w:w="1127" w:type="dxa"/>
          </w:tcPr>
          <w:p w14:paraId="252DBEE8" w14:textId="59B5009A" w:rsidR="00BF46C8" w:rsidRPr="00B80669"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DA7A56A" w14:textId="67080C4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D68BF7E" w14:textId="45F1725B" w:rsidR="00BF46C8" w:rsidRDefault="00BF46C8" w:rsidP="00336BDC">
            <w:r>
              <w:t>RF-24</w:t>
            </w:r>
          </w:p>
        </w:tc>
        <w:tc>
          <w:tcPr>
            <w:tcW w:w="7063" w:type="dxa"/>
          </w:tcPr>
          <w:p w14:paraId="16873FCF" w14:textId="5B99BCE2" w:rsidR="00BF46C8" w:rsidRPr="00B80669"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La aplicación debe permitir a los usuarios personalizar las notificaciones que desean recibir, como notificaciones de nuevos episodios, cambios en el grupo, o recomendaciones.</w:t>
            </w:r>
          </w:p>
        </w:tc>
        <w:tc>
          <w:tcPr>
            <w:tcW w:w="1127" w:type="dxa"/>
          </w:tcPr>
          <w:p w14:paraId="3ACAF6C0" w14:textId="0FE4EEC3"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2342475" w14:textId="329DBA2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4542CD5" w14:textId="22EAAEC6" w:rsidR="00BF46C8" w:rsidRDefault="00BF46C8" w:rsidP="00336BDC">
            <w:r>
              <w:t>RF-25</w:t>
            </w:r>
          </w:p>
        </w:tc>
        <w:tc>
          <w:tcPr>
            <w:tcW w:w="7063" w:type="dxa"/>
          </w:tcPr>
          <w:p w14:paraId="3C48DC31" w14:textId="0AA42D4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FE233C">
              <w:t>Los usuarios deben poder invitar a nuevos miembros a sus grupos a través de correo electrónico o un enlace de invitación.</w:t>
            </w:r>
          </w:p>
        </w:tc>
        <w:tc>
          <w:tcPr>
            <w:tcW w:w="1127" w:type="dxa"/>
          </w:tcPr>
          <w:p w14:paraId="67FB9AFF" w14:textId="5CA86802" w:rsidR="00BF46C8" w:rsidRPr="00FE233C" w:rsidRDefault="000D6FF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3092A192" w14:textId="28A09B4B"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5847A623" w14:textId="7E52CC01" w:rsidR="00BF46C8" w:rsidRDefault="00BF46C8" w:rsidP="00336BDC">
            <w:r>
              <w:t>RF-2</w:t>
            </w:r>
            <w:r w:rsidR="006C61C7">
              <w:t>6</w:t>
            </w:r>
          </w:p>
        </w:tc>
        <w:tc>
          <w:tcPr>
            <w:tcW w:w="7063" w:type="dxa"/>
          </w:tcPr>
          <w:p w14:paraId="4FBD69DA" w14:textId="06888E9C" w:rsidR="00BF46C8" w:rsidRPr="00FE233C" w:rsidRDefault="00BF46C8" w:rsidP="00336BDC">
            <w:pPr>
              <w:keepNext/>
              <w:cnfStyle w:val="000000000000" w:firstRow="0" w:lastRow="0" w:firstColumn="0" w:lastColumn="0" w:oddVBand="0" w:evenVBand="0" w:oddHBand="0" w:evenHBand="0" w:firstRowFirstColumn="0" w:firstRowLastColumn="0" w:lastRowFirstColumn="0" w:lastRowLastColumn="0"/>
            </w:pPr>
            <w:r w:rsidRPr="00604F52">
              <w:t>La aplicación debe permitir a los usuarios establecer metas de visualización, como completar una serie antes de una fecha específica.</w:t>
            </w:r>
          </w:p>
        </w:tc>
        <w:tc>
          <w:tcPr>
            <w:tcW w:w="1127" w:type="dxa"/>
          </w:tcPr>
          <w:p w14:paraId="347264F6" w14:textId="1880C7CF" w:rsidR="00BF46C8" w:rsidRPr="00604F5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5B746402" w14:textId="36D3B6F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E0D911" w14:textId="63CD01A2" w:rsidR="00BF46C8" w:rsidRDefault="00BF46C8" w:rsidP="00336BDC">
            <w:r>
              <w:t>RF-2</w:t>
            </w:r>
            <w:r w:rsidR="006C61C7">
              <w:t>7</w:t>
            </w:r>
          </w:p>
        </w:tc>
        <w:tc>
          <w:tcPr>
            <w:tcW w:w="7063" w:type="dxa"/>
          </w:tcPr>
          <w:p w14:paraId="69F447D3" w14:textId="61F579AE" w:rsidR="00BF46C8" w:rsidRPr="00604F5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La aplicación debe proporcionar resúmenes</w:t>
            </w:r>
            <w:r>
              <w:t xml:space="preserve"> </w:t>
            </w:r>
            <w:r w:rsidRPr="001A28F2">
              <w:t>de episodios para ayudar a los usuarios a ponerse al día rápidamente sin necesidad de ver episodios anteriores.</w:t>
            </w:r>
          </w:p>
        </w:tc>
        <w:tc>
          <w:tcPr>
            <w:tcW w:w="1127" w:type="dxa"/>
          </w:tcPr>
          <w:p w14:paraId="731FE21F" w14:textId="1F7E1E6D"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3</w:t>
            </w:r>
          </w:p>
        </w:tc>
      </w:tr>
      <w:tr w:rsidR="00BF46C8" w14:paraId="076C3FEF" w14:textId="1FEB153D"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C7774A4" w14:textId="72D9B5A5" w:rsidR="00BF46C8" w:rsidRDefault="00BF46C8" w:rsidP="00336BDC">
            <w:r>
              <w:t>RF-2</w:t>
            </w:r>
            <w:r w:rsidR="006C61C7">
              <w:t>8</w:t>
            </w:r>
          </w:p>
        </w:tc>
        <w:tc>
          <w:tcPr>
            <w:tcW w:w="7063" w:type="dxa"/>
          </w:tcPr>
          <w:p w14:paraId="5DC270BF" w14:textId="5AF42CF3"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1A28F2">
              <w:t>Los usuarios deben poder sortear episodios o series de forma aleatoria para decidir qué ver a continuación.</w:t>
            </w:r>
          </w:p>
        </w:tc>
        <w:tc>
          <w:tcPr>
            <w:tcW w:w="1127" w:type="dxa"/>
          </w:tcPr>
          <w:p w14:paraId="189A7B30" w14:textId="23854E5E" w:rsidR="00BF46C8" w:rsidRPr="001A28F2"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1F7B89D1" w14:textId="01EC95C2"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1B277B9" w14:textId="7EB1DB86" w:rsidR="00BF46C8" w:rsidRDefault="00BF46C8" w:rsidP="00336BDC">
            <w:r>
              <w:t>RF-</w:t>
            </w:r>
            <w:r w:rsidR="006C61C7">
              <w:t>29</w:t>
            </w:r>
          </w:p>
        </w:tc>
        <w:tc>
          <w:tcPr>
            <w:tcW w:w="7063" w:type="dxa"/>
          </w:tcPr>
          <w:p w14:paraId="76A7D3F6" w14:textId="17F8DE58" w:rsidR="00BF46C8" w:rsidRPr="001A28F2"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Debe existir una funcionalidad para exportar e importar la lista de series y el progreso de visualización, facilitando la transición entre dispositivos o la compartición de listas con otros usuarios.</w:t>
            </w:r>
          </w:p>
        </w:tc>
        <w:tc>
          <w:tcPr>
            <w:tcW w:w="1127" w:type="dxa"/>
          </w:tcPr>
          <w:p w14:paraId="6C39DB30" w14:textId="4C1C40BE"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013E01CD" w14:textId="787EA6D4"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235F3F7" w14:textId="09DB652B" w:rsidR="00BF46C8" w:rsidRDefault="00BF46C8" w:rsidP="00336BDC">
            <w:r>
              <w:lastRenderedPageBreak/>
              <w:t>RF-3</w:t>
            </w:r>
            <w:r w:rsidR="006C61C7">
              <w:t>0</w:t>
            </w:r>
          </w:p>
        </w:tc>
        <w:tc>
          <w:tcPr>
            <w:tcW w:w="7063" w:type="dxa"/>
          </w:tcPr>
          <w:p w14:paraId="2ADD276B" w14:textId="50C3EEA9"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751937">
              <w:t>Los usuarios deben poder configurar alertas para recordatorios de sesiones de visualización grupales planificadas.</w:t>
            </w:r>
          </w:p>
        </w:tc>
        <w:tc>
          <w:tcPr>
            <w:tcW w:w="1127" w:type="dxa"/>
          </w:tcPr>
          <w:p w14:paraId="2DD30667" w14:textId="72EC95A2" w:rsidR="00BF46C8" w:rsidRPr="007519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7BC2CC41" w14:textId="12411CFF"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468C757B" w14:textId="5BAC5F5D" w:rsidR="00BF46C8" w:rsidRDefault="00BF46C8" w:rsidP="00336BDC">
            <w:r>
              <w:t>RF-3</w:t>
            </w:r>
            <w:r w:rsidR="006C61C7">
              <w:t>1</w:t>
            </w:r>
          </w:p>
        </w:tc>
        <w:tc>
          <w:tcPr>
            <w:tcW w:w="7063" w:type="dxa"/>
          </w:tcPr>
          <w:p w14:paraId="1583C900" w14:textId="3EB622A2" w:rsidR="00BF46C8" w:rsidRPr="007519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Los usuarios deben poder acceder a un historial de cambios para cada serie, incluyendo actualizaciones de episodios y modificaciones en la información de la serie.</w:t>
            </w:r>
          </w:p>
        </w:tc>
        <w:tc>
          <w:tcPr>
            <w:tcW w:w="1127" w:type="dxa"/>
          </w:tcPr>
          <w:p w14:paraId="67020F97" w14:textId="7935552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3CF19B84" w14:textId="71761086"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7470AD1F" w14:textId="0C5D3A39" w:rsidR="00BF46C8" w:rsidRDefault="00BF46C8" w:rsidP="00336BDC">
            <w:r>
              <w:t>RF-3</w:t>
            </w:r>
            <w:r w:rsidR="006C61C7">
              <w:t>2</w:t>
            </w:r>
          </w:p>
        </w:tc>
        <w:tc>
          <w:tcPr>
            <w:tcW w:w="7063" w:type="dxa"/>
          </w:tcPr>
          <w:p w14:paraId="21AE7600" w14:textId="17843ED8"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La aplicación debe permitir a los usuarios cambiar el orden de visualización de las series en su lista, ya sea de forma manual o según criterios predefinidos (por ejemplo, alfabéticamente, por fecha de añadido, etc.).</w:t>
            </w:r>
          </w:p>
        </w:tc>
        <w:tc>
          <w:tcPr>
            <w:tcW w:w="1127" w:type="dxa"/>
          </w:tcPr>
          <w:p w14:paraId="5964D645" w14:textId="08378A8B" w:rsidR="00BF46C8" w:rsidRPr="001B3837" w:rsidRDefault="00D761CF" w:rsidP="00920484">
            <w:pPr>
              <w:keepNext/>
              <w:jc w:val="center"/>
              <w:cnfStyle w:val="000000000000" w:firstRow="0" w:lastRow="0" w:firstColumn="0" w:lastColumn="0" w:oddVBand="0" w:evenVBand="0" w:oddHBand="0" w:evenHBand="0" w:firstRowFirstColumn="0" w:firstRowLastColumn="0" w:lastRowFirstColumn="0" w:lastRowLastColumn="0"/>
            </w:pPr>
            <w:r>
              <w:t>2</w:t>
            </w:r>
          </w:p>
        </w:tc>
      </w:tr>
      <w:tr w:rsidR="00BF46C8" w14:paraId="6D8291B2" w14:textId="231B2C7A"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6BA12A38" w14:textId="665A7FE2" w:rsidR="00BF46C8" w:rsidRDefault="00BF46C8" w:rsidP="00336BDC">
            <w:r>
              <w:t>RF-3</w:t>
            </w:r>
            <w:r w:rsidR="006C61C7">
              <w:t>3</w:t>
            </w:r>
          </w:p>
        </w:tc>
        <w:tc>
          <w:tcPr>
            <w:tcW w:w="7063" w:type="dxa"/>
          </w:tcPr>
          <w:p w14:paraId="20DD86A1" w14:textId="1C2D2E1F" w:rsidR="00BF46C8" w:rsidRPr="001B3837" w:rsidRDefault="00BF46C8" w:rsidP="00336BDC">
            <w:pPr>
              <w:keepNext/>
              <w:cnfStyle w:val="000000000000" w:firstRow="0" w:lastRow="0" w:firstColumn="0" w:lastColumn="0" w:oddVBand="0" w:evenVBand="0" w:oddHBand="0" w:evenHBand="0" w:firstRowFirstColumn="0" w:firstRowLastColumn="0" w:lastRowFirstColumn="0" w:lastRowLastColumn="0"/>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1127" w:type="dxa"/>
          </w:tcPr>
          <w:p w14:paraId="64860C40" w14:textId="6E62226F" w:rsidR="00BF46C8" w:rsidRPr="001B3837"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r w:rsidR="00BF46C8" w14:paraId="588BAB48" w14:textId="47E7F9F1" w:rsidTr="008E5967">
        <w:trPr>
          <w:trHeight w:val="226"/>
          <w:jc w:val="center"/>
        </w:trPr>
        <w:tc>
          <w:tcPr>
            <w:cnfStyle w:val="001000000000" w:firstRow="0" w:lastRow="0" w:firstColumn="1" w:lastColumn="0" w:oddVBand="0" w:evenVBand="0" w:oddHBand="0" w:evenHBand="0" w:firstRowFirstColumn="0" w:firstRowLastColumn="0" w:lastRowFirstColumn="0" w:lastRowLastColumn="0"/>
            <w:tcW w:w="882" w:type="dxa"/>
          </w:tcPr>
          <w:p w14:paraId="0FB28C56" w14:textId="5D3D2682" w:rsidR="00BF46C8" w:rsidRDefault="00BF46C8" w:rsidP="00336BDC">
            <w:r>
              <w:t>RF-3</w:t>
            </w:r>
            <w:r w:rsidR="006C61C7">
              <w:t>4</w:t>
            </w:r>
          </w:p>
        </w:tc>
        <w:tc>
          <w:tcPr>
            <w:tcW w:w="7063" w:type="dxa"/>
          </w:tcPr>
          <w:p w14:paraId="4FBE7497" w14:textId="746822F0" w:rsidR="00BF46C8" w:rsidRPr="001B3837" w:rsidRDefault="00BF46C8" w:rsidP="00476717">
            <w:pPr>
              <w:keepNext/>
              <w:cnfStyle w:val="000000000000" w:firstRow="0" w:lastRow="0" w:firstColumn="0" w:lastColumn="0" w:oddVBand="0" w:evenVBand="0" w:oddHBand="0" w:evenHBand="0" w:firstRowFirstColumn="0" w:firstRowLastColumn="0" w:lastRowFirstColumn="0" w:lastRowLastColumn="0"/>
            </w:pPr>
            <w:r w:rsidRPr="000F002B">
              <w:t>Los usuarios deben poder ver una clasificación de las series más populares dentro de la aplicación, basada en las interacciones y preferencias de todos los usuarios.</w:t>
            </w:r>
          </w:p>
        </w:tc>
        <w:tc>
          <w:tcPr>
            <w:tcW w:w="1127" w:type="dxa"/>
          </w:tcPr>
          <w:p w14:paraId="296C5BFB" w14:textId="45CFF555" w:rsidR="00BF46C8" w:rsidRPr="000F002B" w:rsidRDefault="00872902" w:rsidP="00920484">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09376D42" w14:textId="4CC2E7BB" w:rsidR="00767275" w:rsidRDefault="00E87D7C" w:rsidP="00767275">
      <w:pPr>
        <w:pStyle w:val="Ttulo2"/>
        <w:numPr>
          <w:ilvl w:val="0"/>
          <w:numId w:val="0"/>
        </w:numPr>
      </w:pPr>
      <w:bookmarkStart w:id="177" w:name="_Toc165543543"/>
      <w:r>
        <w:t>Requisitos No Funcionales</w:t>
      </w:r>
      <w:bookmarkEnd w:id="177"/>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p w14:paraId="16214009" w14:textId="7DA5842B" w:rsidR="00E70E1C" w:rsidRDefault="00E70E1C" w:rsidP="00E70E1C">
      <w:pPr>
        <w:pStyle w:val="Descripcin"/>
        <w:keepNext/>
        <w:jc w:val="center"/>
      </w:pPr>
      <w:bookmarkStart w:id="178" w:name="_Toc165222537"/>
      <w:r>
        <w:t xml:space="preserve">Tabla </w:t>
      </w:r>
      <w:r>
        <w:fldChar w:fldCharType="begin"/>
      </w:r>
      <w:r>
        <w:instrText xml:space="preserve"> SEQ Tabla \* ARABIC </w:instrText>
      </w:r>
      <w:r>
        <w:fldChar w:fldCharType="separate"/>
      </w:r>
      <w:r w:rsidR="00895231">
        <w:rPr>
          <w:noProof/>
        </w:rPr>
        <w:t>17</w:t>
      </w:r>
      <w:r>
        <w:fldChar w:fldCharType="end"/>
      </w:r>
      <w:r>
        <w:t xml:space="preserve">: </w:t>
      </w:r>
      <w:r w:rsidRPr="003B3114">
        <w:t xml:space="preserve"> Requisitos No Funcionales</w:t>
      </w:r>
      <w:bookmarkEnd w:id="178"/>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139"/>
        <w:gridCol w:w="7928"/>
      </w:tblGrid>
      <w:tr w:rsidR="00767275" w14:paraId="581B19A7" w14:textId="77777777" w:rsidTr="006141B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pPr>
              <w:cnfStyle w:val="100000000000" w:firstRow="1" w:lastRow="0" w:firstColumn="0" w:lastColumn="0" w:oddVBand="0" w:evenVBand="0" w:oddHBand="0" w:evenHBand="0" w:firstRowFirstColumn="0" w:firstRowLastColumn="0" w:lastRowFirstColumn="0" w:lastRowLastColumn="0"/>
            </w:pPr>
            <w:r>
              <w:t>Requisitos no funcionales</w:t>
            </w:r>
          </w:p>
        </w:tc>
      </w:tr>
      <w:tr w:rsidR="00767275" w14:paraId="077BABA5"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pPr>
              <w:cnfStyle w:val="000000000000" w:firstRow="0" w:lastRow="0" w:firstColumn="0" w:lastColumn="0" w:oddVBand="0" w:evenVBand="0" w:oddHBand="0" w:evenHBand="0" w:firstRowFirstColumn="0" w:firstRowLastColumn="0" w:lastRowFirstColumn="0" w:lastRowLastColumn="0"/>
            </w:pPr>
            <w:r w:rsidRPr="00710E39">
              <w:t>La interfaz de usuario debe ser intuitiva y fácil de navegar para usuarios de todas las edades.</w:t>
            </w:r>
          </w:p>
        </w:tc>
      </w:tr>
      <w:tr w:rsidR="00767275" w14:paraId="2661712A"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pPr>
              <w:cnfStyle w:val="000000000000" w:firstRow="0" w:lastRow="0" w:firstColumn="0" w:lastColumn="0" w:oddVBand="0" w:evenVBand="0" w:oddHBand="0" w:evenHBand="0" w:firstRowFirstColumn="0" w:firstRowLastColumn="0" w:lastRowFirstColumn="0" w:lastRowLastColumn="0"/>
            </w:pPr>
            <w:r w:rsidRPr="00767275">
              <w:t>La aplicación debe permitir discusiones grupales dentro de cada grupo</w:t>
            </w:r>
            <w:r>
              <w:t xml:space="preserve"> por serie.</w:t>
            </w:r>
          </w:p>
        </w:tc>
      </w:tr>
      <w:tr w:rsidR="00336BDC" w14:paraId="38D5CBD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pPr>
              <w:cnfStyle w:val="000000000000" w:firstRow="0" w:lastRow="0" w:firstColumn="0" w:lastColumn="0" w:oddVBand="0" w:evenVBand="0" w:oddHBand="0" w:evenHBand="0" w:firstRowFirstColumn="0" w:firstRowLastColumn="0" w:lastRowFirstColumn="0" w:lastRowLastColumn="0"/>
            </w:pPr>
            <w:r w:rsidRPr="00B91EDD">
              <w:t>La aplicación debe cargar las páginas y los datos de las series en menos de 2 segundos.</w:t>
            </w:r>
          </w:p>
        </w:tc>
      </w:tr>
      <w:tr w:rsidR="00336BDC" w14:paraId="0A62BE4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70C64E9" w14:textId="77777777" w:rsidR="00336BDC" w:rsidRDefault="00336BDC" w:rsidP="00AE5FC9">
            <w:r>
              <w:t>RNF-04</w:t>
            </w:r>
          </w:p>
        </w:tc>
        <w:tc>
          <w:tcPr>
            <w:tcW w:w="7928" w:type="dxa"/>
          </w:tcPr>
          <w:p w14:paraId="71880633" w14:textId="77777777" w:rsidR="00336BDC" w:rsidRDefault="00336BDC" w:rsidP="00AE5FC9">
            <w:pPr>
              <w:cnfStyle w:val="000000000000" w:firstRow="0" w:lastRow="0" w:firstColumn="0" w:lastColumn="0" w:oddVBand="0" w:evenVBand="0" w:oddHBand="0" w:evenHBand="0" w:firstRowFirstColumn="0" w:firstRowLastColumn="0" w:lastRowFirstColumn="0" w:lastRowLastColumn="0"/>
            </w:pPr>
            <w:r w:rsidRPr="00D03937">
              <w:t>La aplicación debe ser capaz de manejar el aumento de usuarios y datos sin degradar el rendimiento.</w:t>
            </w:r>
          </w:p>
        </w:tc>
      </w:tr>
      <w:tr w:rsidR="00336BDC" w14:paraId="6C529433"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pPr>
              <w:cnfStyle w:val="000000000000" w:firstRow="0" w:lastRow="0" w:firstColumn="0" w:lastColumn="0" w:oddVBand="0" w:evenVBand="0" w:oddHBand="0" w:evenHBand="0" w:firstRowFirstColumn="0" w:firstRowLastColumn="0" w:lastRowFirstColumn="0" w:lastRowLastColumn="0"/>
            </w:pPr>
            <w:r w:rsidRPr="008A00CF">
              <w:t>La aplicación debe implementar controles de acceso para asegurar que solo los miembros autorizados puedan ver o editar información sensible del grupo.</w:t>
            </w:r>
          </w:p>
        </w:tc>
      </w:tr>
      <w:tr w:rsidR="00583A00" w14:paraId="18C5BC81"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pPr>
              <w:cnfStyle w:val="000000000000" w:firstRow="0" w:lastRow="0" w:firstColumn="0" w:lastColumn="0" w:oddVBand="0" w:evenVBand="0" w:oddHBand="0" w:evenHBand="0" w:firstRowFirstColumn="0" w:firstRowLastColumn="0" w:lastRowFirstColumn="0" w:lastRowLastColumn="0"/>
            </w:pPr>
            <w:r w:rsidRPr="007757DE">
              <w:t>Todos los datos personales y de actividad deben ser encriptados tanto en tránsito como en reposo para proteger contra accesos no autorizados.</w:t>
            </w:r>
          </w:p>
        </w:tc>
      </w:tr>
      <w:tr w:rsidR="00A25403" w14:paraId="7F360B57"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pPr>
              <w:cnfStyle w:val="000000000000" w:firstRow="0" w:lastRow="0" w:firstColumn="0" w:lastColumn="0" w:oddVBand="0" w:evenVBand="0" w:oddHBand="0" w:evenHBand="0" w:firstRowFirstColumn="0" w:firstRowLastColumn="0" w:lastRowFirstColumn="0" w:lastRowLastColumn="0"/>
            </w:pPr>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3C53B74F" w14:textId="60ADC9F9" w:rsidR="00426605" w:rsidRDefault="00426605" w:rsidP="00336BDC">
            <w:r>
              <w:lastRenderedPageBreak/>
              <w:t>RNF-08</w:t>
            </w:r>
          </w:p>
        </w:tc>
        <w:tc>
          <w:tcPr>
            <w:tcW w:w="7928" w:type="dxa"/>
          </w:tcPr>
          <w:p w14:paraId="72AC1BCD" w14:textId="2A662126" w:rsidR="00426605" w:rsidRPr="00A25403" w:rsidRDefault="00426605" w:rsidP="00336BDC">
            <w:pPr>
              <w:cnfStyle w:val="000000000000" w:firstRow="0" w:lastRow="0" w:firstColumn="0" w:lastColumn="0" w:oddVBand="0" w:evenVBand="0" w:oddHBand="0" w:evenHBand="0" w:firstRowFirstColumn="0" w:firstRowLastColumn="0" w:lastRowFirstColumn="0" w:lastRowLastColumn="0"/>
            </w:pPr>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6141B0">
        <w:trPr>
          <w:cantSplit/>
        </w:trPr>
        <w:tc>
          <w:tcPr>
            <w:cnfStyle w:val="001000000000" w:firstRow="0" w:lastRow="0" w:firstColumn="1" w:lastColumn="0" w:oddVBand="0" w:evenVBand="0" w:oddHBand="0" w:evenHBand="0" w:firstRowFirstColumn="0" w:firstRowLastColumn="0" w:lastRowFirstColumn="0" w:lastRowLastColumn="0"/>
            <w:tcW w:w="1139" w:type="dxa"/>
          </w:tcPr>
          <w:p w14:paraId="5DFCAF8E" w14:textId="67F33F74" w:rsidR="00426605" w:rsidRDefault="00426605" w:rsidP="00336BDC">
            <w:r>
              <w:t>RNF-09</w:t>
            </w:r>
          </w:p>
        </w:tc>
        <w:tc>
          <w:tcPr>
            <w:tcW w:w="7928" w:type="dxa"/>
          </w:tcPr>
          <w:p w14:paraId="41E7BBFE" w14:textId="57E9E02A" w:rsidR="00426605" w:rsidRPr="00426605" w:rsidRDefault="00426605" w:rsidP="00336BDC">
            <w:pPr>
              <w:cnfStyle w:val="000000000000" w:firstRow="0" w:lastRow="0" w:firstColumn="0" w:lastColumn="0" w:oddVBand="0" w:evenVBand="0" w:oddHBand="0" w:evenHBand="0" w:firstRowFirstColumn="0" w:firstRowLastColumn="0" w:lastRowFirstColumn="0" w:lastRowLastColumn="0"/>
            </w:pPr>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6C61C7" w14:paraId="1D6E7FAC"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40C292EE" w14:textId="6BA64CD3" w:rsidR="006C61C7" w:rsidRDefault="006C61C7" w:rsidP="006C61C7">
            <w:r>
              <w:t>RNF-10</w:t>
            </w:r>
          </w:p>
        </w:tc>
        <w:tc>
          <w:tcPr>
            <w:tcW w:w="7928" w:type="dxa"/>
          </w:tcPr>
          <w:p w14:paraId="038B98B8" w14:textId="5D6DE977" w:rsidR="006C61C7" w:rsidRPr="00426605" w:rsidRDefault="006C61C7" w:rsidP="006C61C7">
            <w:pPr>
              <w:cnfStyle w:val="000000000000" w:firstRow="0" w:lastRow="0" w:firstColumn="0" w:lastColumn="0" w:oddVBand="0" w:evenVBand="0" w:oddHBand="0" w:evenHBand="0" w:firstRowFirstColumn="0" w:firstRowLastColumn="0" w:lastRowFirstColumn="0" w:lastRowLastColumn="0"/>
            </w:pPr>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6C61C7" w14:paraId="293F41B9" w14:textId="77777777" w:rsidTr="006C61C7">
        <w:tc>
          <w:tcPr>
            <w:cnfStyle w:val="001000000000" w:firstRow="0" w:lastRow="0" w:firstColumn="1" w:lastColumn="0" w:oddVBand="0" w:evenVBand="0" w:oddHBand="0" w:evenHBand="0" w:firstRowFirstColumn="0" w:firstRowLastColumn="0" w:lastRowFirstColumn="0" w:lastRowLastColumn="0"/>
            <w:tcW w:w="1139" w:type="dxa"/>
          </w:tcPr>
          <w:p w14:paraId="016B5451" w14:textId="1C317008" w:rsidR="006C61C7" w:rsidRDefault="006C61C7" w:rsidP="006C61C7">
            <w:r>
              <w:t>RNF-11</w:t>
            </w:r>
          </w:p>
        </w:tc>
        <w:tc>
          <w:tcPr>
            <w:tcW w:w="7928" w:type="dxa"/>
          </w:tcPr>
          <w:p w14:paraId="0D8E5AD4" w14:textId="74EBC7D0" w:rsidR="006C61C7" w:rsidRPr="00426605" w:rsidRDefault="006C61C7" w:rsidP="006C61C7">
            <w:pPr>
              <w:keepNext/>
              <w:cnfStyle w:val="000000000000" w:firstRow="0" w:lastRow="0" w:firstColumn="0" w:lastColumn="0" w:oddVBand="0" w:evenVBand="0" w:oddHBand="0" w:evenHBand="0" w:firstRowFirstColumn="0" w:firstRowLastColumn="0" w:lastRowFirstColumn="0" w:lastRowLastColumn="0"/>
            </w:pPr>
            <w:r w:rsidRPr="00743E69">
              <w:t>Debe haber un proceso establecido para la actualización y el despliegue de nuevas versiones de la aplicación, minimizando el tiempo de inactividad y garantizando la compatibilidad hacia atrás.</w:t>
            </w:r>
          </w:p>
        </w:tc>
      </w:tr>
    </w:tbl>
    <w:p w14:paraId="01D4119C" w14:textId="77777777" w:rsidR="00B45B65" w:rsidRDefault="00B45B65" w:rsidP="00B45B65"/>
    <w:p w14:paraId="4E633757" w14:textId="68EE8761" w:rsidR="00B45B65" w:rsidRPr="00B45B65" w:rsidRDefault="00B45B65" w:rsidP="00B45B65">
      <w:pPr>
        <w:sectPr w:rsidR="00B45B65" w:rsidRPr="00B45B65" w:rsidSect="00422316">
          <w:type w:val="oddPage"/>
          <w:pgSz w:w="11907" w:h="16840" w:code="9"/>
          <w:pgMar w:top="1304" w:right="1247" w:bottom="1304" w:left="1247" w:header="720" w:footer="720" w:gutter="454"/>
          <w:cols w:space="720"/>
          <w:docGrid w:linePitch="299"/>
        </w:sectPr>
      </w:pPr>
    </w:p>
    <w:p w14:paraId="265BD749" w14:textId="254E5893" w:rsidR="00703F5F" w:rsidRPr="00703F5F" w:rsidRDefault="00D03450" w:rsidP="00207F58">
      <w:pPr>
        <w:pStyle w:val="Ttulo1"/>
        <w:numPr>
          <w:ilvl w:val="0"/>
          <w:numId w:val="0"/>
        </w:numPr>
      </w:pPr>
      <w:bookmarkStart w:id="179" w:name="_Toc165543544"/>
      <w:bookmarkStart w:id="180" w:name="OLE_LINK95"/>
      <w:bookmarkStart w:id="181" w:name="OLE_LINK96"/>
      <w:r>
        <w:lastRenderedPageBreak/>
        <w:t xml:space="preserve">Anexo B: Diseño </w:t>
      </w:r>
      <w:r w:rsidR="00BF2520">
        <w:t>de</w:t>
      </w:r>
      <w:r w:rsidR="00207F58">
        <w:t>l Sistema</w:t>
      </w:r>
      <w:bookmarkEnd w:id="179"/>
    </w:p>
    <w:p w14:paraId="5E1EC3B6" w14:textId="77777777" w:rsidR="00EF2683" w:rsidRDefault="00EF2683" w:rsidP="00EF2683">
      <w:pPr>
        <w:pStyle w:val="Ttulo2"/>
        <w:numPr>
          <w:ilvl w:val="0"/>
          <w:numId w:val="0"/>
        </w:numPr>
        <w:ind w:left="737" w:hanging="737"/>
      </w:pPr>
      <w:bookmarkStart w:id="182" w:name="_Toc165543545"/>
      <w:bookmarkEnd w:id="180"/>
      <w:bookmarkEnd w:id="181"/>
      <w:r>
        <w:t>Diagrama</w:t>
      </w:r>
      <w:bookmarkEnd w:id="182"/>
    </w:p>
    <w:p w14:paraId="22D7E121" w14:textId="518B1EA4" w:rsidR="00BB1F2E" w:rsidRDefault="004A398D" w:rsidP="00BB1F2E">
      <w:r w:rsidRPr="004A398D">
        <w:t>Para ilustrar más claramente cómo está montado el sistema y las conexiones entre los contenedores Docker y el servidor, sería útil crear un diagrama detallado que muestre cada componente y su interacción</w:t>
      </w:r>
      <w:r>
        <w:t>.</w:t>
      </w:r>
    </w:p>
    <w:p w14:paraId="5AE783E9" w14:textId="19650A1F" w:rsidR="00207F58" w:rsidRDefault="00207F58" w:rsidP="004A398D">
      <w:pPr>
        <w:jc w:val="center"/>
      </w:pPr>
      <w:r>
        <w:rPr>
          <w:noProof/>
        </w:rPr>
        <w:drawing>
          <wp:inline distT="0" distB="0" distL="0" distR="0" wp14:anchorId="7D97681D" wp14:editId="3D2AAFB9">
            <wp:extent cx="4365938" cy="4961295"/>
            <wp:effectExtent l="0" t="0" r="3175" b="4445"/>
            <wp:docPr id="190928051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0519" name="Imagen 9"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450637" cy="5057544"/>
                    </a:xfrm>
                    <a:prstGeom prst="rect">
                      <a:avLst/>
                    </a:prstGeom>
                  </pic:spPr>
                </pic:pic>
              </a:graphicData>
            </a:graphic>
          </wp:inline>
        </w:drawing>
      </w:r>
    </w:p>
    <w:p w14:paraId="10DD1009" w14:textId="66D62DEC" w:rsidR="00207F58" w:rsidRDefault="00207F58" w:rsidP="00EF2683">
      <w:pPr>
        <w:pStyle w:val="Descripcin"/>
        <w:jc w:val="center"/>
      </w:pPr>
      <w:bookmarkStart w:id="183" w:name="_Toc165222498"/>
      <w:r>
        <w:t xml:space="preserve">Ilustración </w:t>
      </w:r>
      <w:r>
        <w:fldChar w:fldCharType="begin"/>
      </w:r>
      <w:r>
        <w:instrText xml:space="preserve"> SEQ Ilustración \* ARABIC </w:instrText>
      </w:r>
      <w:r>
        <w:fldChar w:fldCharType="separate"/>
      </w:r>
      <w:r w:rsidR="00895231">
        <w:rPr>
          <w:noProof/>
        </w:rPr>
        <w:t>19</w:t>
      </w:r>
      <w:r>
        <w:fldChar w:fldCharType="end"/>
      </w:r>
      <w:r>
        <w:t>: Diseño del Sistema. Elaboración Propia</w:t>
      </w:r>
      <w:bookmarkEnd w:id="183"/>
    </w:p>
    <w:p w14:paraId="24248E23" w14:textId="2051C0C0" w:rsidR="004A398D" w:rsidRDefault="00EF2683" w:rsidP="00EF2683">
      <w:pPr>
        <w:pStyle w:val="Ttulo2"/>
        <w:numPr>
          <w:ilvl w:val="0"/>
          <w:numId w:val="0"/>
        </w:numPr>
        <w:ind w:left="737" w:hanging="737"/>
      </w:pPr>
      <w:bookmarkStart w:id="184" w:name="_Toc165543546"/>
      <w:r>
        <w:lastRenderedPageBreak/>
        <w:t>Detalles</w:t>
      </w:r>
      <w:bookmarkEnd w:id="184"/>
    </w:p>
    <w:p w14:paraId="1374044F" w14:textId="46938365" w:rsidR="00207F58" w:rsidRDefault="004A398D" w:rsidP="00207F58">
      <w:r>
        <w:t>Los componentes del sistema son los siguientes:</w:t>
      </w:r>
    </w:p>
    <w:p w14:paraId="6F59A711" w14:textId="25A04300" w:rsidR="004A398D" w:rsidRDefault="004A398D" w:rsidP="004A398D">
      <w:pPr>
        <w:pStyle w:val="Prrafodelista"/>
        <w:numPr>
          <w:ilvl w:val="0"/>
          <w:numId w:val="34"/>
        </w:numPr>
      </w:pPr>
      <w:r>
        <w:t>FamilySeriesTrack APP: Es la aplicación móvil que los usuarios finales utilizan para interactuar con el servicio.</w:t>
      </w:r>
    </w:p>
    <w:p w14:paraId="5D6B3847" w14:textId="77777777" w:rsidR="004A398D" w:rsidRDefault="004A398D" w:rsidP="004A398D">
      <w:pPr>
        <w:pStyle w:val="Prrafodelista"/>
        <w:numPr>
          <w:ilvl w:val="0"/>
          <w:numId w:val="34"/>
        </w:numPr>
      </w:pPr>
      <w:proofErr w:type="spellStart"/>
      <w:r>
        <w:t>Cloudflare</w:t>
      </w:r>
      <w:proofErr w:type="spellEnd"/>
      <w:r>
        <w:t xml:space="preserve"> DNS: Un servicio de gestión de DNS que también proporciona seguridad y rendimiento. Al hacer una solicitud, la </w:t>
      </w:r>
      <w:proofErr w:type="gramStart"/>
      <w:r>
        <w:t>app</w:t>
      </w:r>
      <w:proofErr w:type="gramEnd"/>
      <w:r>
        <w:t xml:space="preserve"> primero contacta con </w:t>
      </w:r>
      <w:proofErr w:type="spellStart"/>
      <w:r>
        <w:t>Cloudflare</w:t>
      </w:r>
      <w:proofErr w:type="spellEnd"/>
      <w:r>
        <w:t>.</w:t>
      </w:r>
    </w:p>
    <w:p w14:paraId="755AD46E" w14:textId="21CF54F5" w:rsidR="004A398D" w:rsidRDefault="004A398D" w:rsidP="004A398D">
      <w:pPr>
        <w:pStyle w:val="Prrafodelista"/>
        <w:numPr>
          <w:ilvl w:val="0"/>
          <w:numId w:val="34"/>
        </w:numPr>
      </w:pPr>
      <w:r>
        <w:t xml:space="preserve">Túnel: Este representa una conexión segura entre </w:t>
      </w:r>
      <w:proofErr w:type="spellStart"/>
      <w:r>
        <w:t>Cloudflare</w:t>
      </w:r>
      <w:proofErr w:type="spellEnd"/>
      <w:r>
        <w:t xml:space="preserve"> y el servidor, </w:t>
      </w:r>
      <w:proofErr w:type="spellStart"/>
      <w:r>
        <w:t>esta</w:t>
      </w:r>
      <w:proofErr w:type="spellEnd"/>
      <w:r>
        <w:t xml:space="preserve"> usando </w:t>
      </w:r>
      <w:proofErr w:type="spellStart"/>
      <w:r>
        <w:t>Cloudflare</w:t>
      </w:r>
      <w:proofErr w:type="spellEnd"/>
      <w:r>
        <w:t xml:space="preserve"> </w:t>
      </w:r>
      <w:proofErr w:type="spellStart"/>
      <w:r>
        <w:t>Tunnel</w:t>
      </w:r>
      <w:proofErr w:type="spellEnd"/>
      <w:r>
        <w:t>, lo que garantiza que el tráfico esté protegido de amenazas externas y no esté expuesto directamente en internet.</w:t>
      </w:r>
    </w:p>
    <w:p w14:paraId="38947B98" w14:textId="4E6505B4" w:rsidR="004A398D" w:rsidRDefault="004A398D" w:rsidP="004A398D">
      <w:pPr>
        <w:pStyle w:val="Prrafodelista"/>
        <w:numPr>
          <w:ilvl w:val="0"/>
          <w:numId w:val="34"/>
        </w:numPr>
      </w:pPr>
      <w:r>
        <w:t>Servidor: La máquina donde se ejecutan los contenedores Docker.</w:t>
      </w:r>
    </w:p>
    <w:p w14:paraId="335644D2" w14:textId="77777777" w:rsidR="004A398D" w:rsidRDefault="004A398D" w:rsidP="004A398D">
      <w:pPr>
        <w:pStyle w:val="Prrafodelista"/>
        <w:numPr>
          <w:ilvl w:val="0"/>
          <w:numId w:val="34"/>
        </w:numPr>
      </w:pPr>
      <w:proofErr w:type="spellStart"/>
      <w:r>
        <w:t>Traefik</w:t>
      </w:r>
      <w:proofErr w:type="spellEnd"/>
      <w:r>
        <w:t>: Es un proxy inverso y balanceador de carga que maneja las conexiones entrantes y las dirige hacia el contenedor apropiado.</w:t>
      </w:r>
    </w:p>
    <w:p w14:paraId="0F9AF486" w14:textId="1D943121" w:rsidR="004A398D" w:rsidRDefault="004A398D" w:rsidP="004A398D">
      <w:pPr>
        <w:pStyle w:val="Prrafodelista"/>
        <w:numPr>
          <w:ilvl w:val="0"/>
          <w:numId w:val="34"/>
        </w:numPr>
      </w:pPr>
      <w:r>
        <w:t>API (</w:t>
      </w:r>
      <w:proofErr w:type="spellStart"/>
      <w:r>
        <w:t>backend_tfg</w:t>
      </w:r>
      <w:proofErr w:type="spellEnd"/>
      <w:r>
        <w:t>): La API del backend, que gestiona las lógicas de llamada de la aplicación para la base de datos.</w:t>
      </w:r>
    </w:p>
    <w:p w14:paraId="46A3700D" w14:textId="7E23AA47" w:rsidR="004A398D" w:rsidRDefault="004A398D" w:rsidP="004A398D">
      <w:pPr>
        <w:pStyle w:val="Prrafodelista"/>
        <w:numPr>
          <w:ilvl w:val="0"/>
          <w:numId w:val="34"/>
        </w:numPr>
      </w:pPr>
      <w:r>
        <w:t>MariaDB (Base de Datos): El sistema de gestión de bases de datos donde se almacenan los datos necesarios para la aplicación.</w:t>
      </w:r>
    </w:p>
    <w:p w14:paraId="070E857B" w14:textId="77777777" w:rsidR="004A398D" w:rsidRDefault="004A398D" w:rsidP="004A398D">
      <w:pPr>
        <w:pStyle w:val="Prrafodelista"/>
        <w:numPr>
          <w:ilvl w:val="0"/>
          <w:numId w:val="34"/>
        </w:numPr>
      </w:pPr>
      <w:r>
        <w:t>PhpMyAdmin: Una interfaz web para administrar la base de datos MariaDB.</w:t>
      </w:r>
    </w:p>
    <w:p w14:paraId="776E7F7E" w14:textId="12DBB210" w:rsidR="00247748" w:rsidRDefault="004A398D" w:rsidP="00247748">
      <w:pPr>
        <w:pStyle w:val="Prrafodelista"/>
        <w:numPr>
          <w:ilvl w:val="0"/>
          <w:numId w:val="34"/>
        </w:numPr>
      </w:pPr>
      <w:r>
        <w:t>Soporte y Web Privacidad: Contenedores adicionales que son webs en el que se da soporte e información sobre la privacidad.</w:t>
      </w:r>
    </w:p>
    <w:p w14:paraId="4CA331B4" w14:textId="543E382D" w:rsidR="00247748" w:rsidRDefault="00247748" w:rsidP="00247748">
      <w:r>
        <w:t>A continuación, vamos a examinar el flujo del sistema cuando un usuario de la aplicación desea crear un perfil</w:t>
      </w:r>
      <w:r w:rsidR="008D32D9">
        <w:t xml:space="preserve"> (se puede ver en el diagrama con la línea con más grosor):</w:t>
      </w:r>
    </w:p>
    <w:p w14:paraId="51E14D87" w14:textId="19055F69" w:rsidR="00247748" w:rsidRDefault="00247748" w:rsidP="00247748">
      <w:pPr>
        <w:pStyle w:val="Prrafodelista"/>
        <w:numPr>
          <w:ilvl w:val="0"/>
          <w:numId w:val="35"/>
        </w:numPr>
      </w:pPr>
      <w:r>
        <w:t xml:space="preserve">Inicio de la Solicitud: El usuario utiliza la </w:t>
      </w:r>
      <w:proofErr w:type="spellStart"/>
      <w:r>
        <w:t>aplicacion</w:t>
      </w:r>
      <w:proofErr w:type="spellEnd"/>
      <w:r>
        <w:t xml:space="preserve"> para crear un nuevo usuario, llenando los datos necesarios y enviando el formulario.</w:t>
      </w:r>
    </w:p>
    <w:p w14:paraId="4B681586" w14:textId="77777777" w:rsidR="00247748" w:rsidRDefault="00247748" w:rsidP="00247748">
      <w:pPr>
        <w:pStyle w:val="Prrafodelista"/>
        <w:numPr>
          <w:ilvl w:val="0"/>
          <w:numId w:val="35"/>
        </w:numPr>
      </w:pPr>
      <w:r>
        <w:t xml:space="preserve">DNS y Túnel: La APP envía la solicitud al servidor a través de la resolución de DNS de </w:t>
      </w:r>
      <w:proofErr w:type="spellStart"/>
      <w:r>
        <w:t>Cloudflare</w:t>
      </w:r>
      <w:proofErr w:type="spellEnd"/>
      <w:r>
        <w:t xml:space="preserve"> y a través del túnel seguro establecido entre </w:t>
      </w:r>
      <w:proofErr w:type="spellStart"/>
      <w:r>
        <w:t>Cloudflare</w:t>
      </w:r>
      <w:proofErr w:type="spellEnd"/>
      <w:r>
        <w:t xml:space="preserve"> y el servidor.</w:t>
      </w:r>
    </w:p>
    <w:p w14:paraId="730E9B94" w14:textId="77777777" w:rsidR="00247748" w:rsidRDefault="00247748" w:rsidP="00247748">
      <w:pPr>
        <w:pStyle w:val="Prrafodelista"/>
        <w:numPr>
          <w:ilvl w:val="0"/>
          <w:numId w:val="35"/>
        </w:numPr>
      </w:pPr>
      <w:r>
        <w:t xml:space="preserve">Enrutamiento con </w:t>
      </w:r>
      <w:proofErr w:type="spellStart"/>
      <w:r>
        <w:t>Traefik</w:t>
      </w:r>
      <w:proofErr w:type="spellEnd"/>
      <w:r>
        <w:t xml:space="preserve">: </w:t>
      </w:r>
      <w:proofErr w:type="spellStart"/>
      <w:r>
        <w:t>Traefik</w:t>
      </w:r>
      <w:proofErr w:type="spellEnd"/>
      <w:r>
        <w:t xml:space="preserve"> recibe la solicitud y la dirige al contenedor de la API.</w:t>
      </w:r>
    </w:p>
    <w:p w14:paraId="12737E2B" w14:textId="77777777" w:rsidR="00247748" w:rsidRDefault="00247748" w:rsidP="00247748">
      <w:pPr>
        <w:pStyle w:val="Prrafodelista"/>
        <w:numPr>
          <w:ilvl w:val="0"/>
          <w:numId w:val="35"/>
        </w:numPr>
      </w:pPr>
      <w:r>
        <w:t>Procesamiento en la API: La API (</w:t>
      </w:r>
      <w:proofErr w:type="spellStart"/>
      <w:r>
        <w:t>backend_tfg</w:t>
      </w:r>
      <w:proofErr w:type="spellEnd"/>
      <w:r>
        <w:t>) procesa la solicitud. Valida los datos proporcionados y ejecuta la lógica de creación de usuario.</w:t>
      </w:r>
    </w:p>
    <w:p w14:paraId="73BC05C5" w14:textId="77777777" w:rsidR="00247748" w:rsidRDefault="00247748" w:rsidP="00247748">
      <w:pPr>
        <w:pStyle w:val="Prrafodelista"/>
        <w:numPr>
          <w:ilvl w:val="0"/>
          <w:numId w:val="35"/>
        </w:numPr>
      </w:pPr>
      <w:r>
        <w:t>Interacción con la Base de Datos: Si la validación es exitosa, la API envía una solicitud a MariaDB para crear un nuevo registro en la tabla de usuarios.</w:t>
      </w:r>
    </w:p>
    <w:p w14:paraId="0F3641B8" w14:textId="77777777" w:rsidR="00247748" w:rsidRDefault="00247748" w:rsidP="00247748">
      <w:pPr>
        <w:pStyle w:val="Prrafodelista"/>
        <w:numPr>
          <w:ilvl w:val="0"/>
          <w:numId w:val="35"/>
        </w:numPr>
      </w:pPr>
      <w:r>
        <w:t xml:space="preserve">Confirmación y Respuesta: Una vez que el usuario se crea en la base de datos, la API devuelve una respuesta a </w:t>
      </w:r>
      <w:proofErr w:type="spellStart"/>
      <w:r>
        <w:t>Traefik</w:t>
      </w:r>
      <w:proofErr w:type="spellEnd"/>
      <w:r>
        <w:t xml:space="preserve">, que a su vez la envía de vuelta a través de </w:t>
      </w:r>
      <w:proofErr w:type="spellStart"/>
      <w:r>
        <w:t>Cloudflare</w:t>
      </w:r>
      <w:proofErr w:type="spellEnd"/>
      <w:r>
        <w:t xml:space="preserve"> y finalmente al dispositivo del usuario.</w:t>
      </w:r>
    </w:p>
    <w:p w14:paraId="5A1A9732" w14:textId="2F83D995" w:rsidR="004A398D" w:rsidRDefault="00247748" w:rsidP="00247748">
      <w:pPr>
        <w:pStyle w:val="Prrafodelista"/>
        <w:numPr>
          <w:ilvl w:val="0"/>
          <w:numId w:val="35"/>
        </w:numPr>
      </w:pPr>
      <w:r>
        <w:t>Finalización en la APP: La aplicación móvil recibe la respuesta y, dependiendo del resultado (éxito o error), muestra un mensaje correspondiente al usuario.</w:t>
      </w:r>
    </w:p>
    <w:p w14:paraId="4E6BABF5" w14:textId="0F31C669" w:rsidR="00207F58" w:rsidRDefault="00207F58" w:rsidP="00207F58">
      <w:pPr>
        <w:sectPr w:rsidR="00207F58" w:rsidSect="00422316">
          <w:type w:val="oddPage"/>
          <w:pgSz w:w="11907" w:h="16840" w:code="9"/>
          <w:pgMar w:top="1304" w:right="1247" w:bottom="1304" w:left="1247" w:header="720" w:footer="720" w:gutter="454"/>
          <w:cols w:space="720"/>
          <w:docGrid w:linePitch="299"/>
        </w:sectPr>
      </w:pPr>
    </w:p>
    <w:p w14:paraId="6E977B91" w14:textId="488A66FC" w:rsidR="0075056D" w:rsidRDefault="00A504A3" w:rsidP="00881B88">
      <w:pPr>
        <w:pStyle w:val="Ttulo1"/>
        <w:numPr>
          <w:ilvl w:val="0"/>
          <w:numId w:val="0"/>
        </w:numPr>
        <w:ind w:left="360"/>
      </w:pPr>
      <w:bookmarkStart w:id="185" w:name="_Anexo_C:_Detalles"/>
      <w:bookmarkStart w:id="186" w:name="_Toc165543547"/>
      <w:bookmarkEnd w:id="185"/>
      <w:r>
        <w:lastRenderedPageBreak/>
        <w:t xml:space="preserve">Anexo </w:t>
      </w:r>
      <w:r w:rsidR="009553B8">
        <w:t>C</w:t>
      </w:r>
      <w:r>
        <w:t>: Detalle</w:t>
      </w:r>
      <w:r w:rsidR="00E66FCF">
        <w:t>s de la</w:t>
      </w:r>
      <w:r>
        <w:t xml:space="preserve"> BBDD</w:t>
      </w:r>
      <w:bookmarkEnd w:id="186"/>
    </w:p>
    <w:p w14:paraId="46614B5B" w14:textId="2F5C4831" w:rsidR="0075056D" w:rsidRDefault="0075056D" w:rsidP="0075056D">
      <w:r w:rsidRPr="0075056D">
        <w:t>Para proporcionar una explicación más profunda y precisa sobre el esquema de la base de datos, primero desglosaremos sus componentes principales y luego detallaremos cada uno de ellos</w:t>
      </w:r>
      <w:r>
        <w:t>.</w:t>
      </w:r>
    </w:p>
    <w:p w14:paraId="786F24FB" w14:textId="58AF9210" w:rsidR="0075056D" w:rsidRDefault="0075056D" w:rsidP="0075056D">
      <w:r w:rsidRPr="0075056D">
        <w:t>A continuación, cada aspecto será explicado con un nivel de detalle que facilitará la comprensión de cómo interactúan las diferentes partes del esquema para cumplir con los requerimientos específicos del sistema de base de datos.</w:t>
      </w:r>
    </w:p>
    <w:p w14:paraId="066ACD45" w14:textId="77777777" w:rsidR="0075056D" w:rsidRDefault="0075056D" w:rsidP="0075056D">
      <w:pPr>
        <w:keepNext/>
        <w:jc w:val="center"/>
      </w:pPr>
      <w:r>
        <w:rPr>
          <w:noProof/>
        </w:rPr>
        <w:drawing>
          <wp:inline distT="0" distB="0" distL="0" distR="0" wp14:anchorId="6B087FE0" wp14:editId="14EBC560">
            <wp:extent cx="3807726" cy="3060971"/>
            <wp:effectExtent l="0" t="0" r="2540" b="0"/>
            <wp:docPr id="141775116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1160" name="Gráfico 141775116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7005" cy="3084508"/>
                    </a:xfrm>
                    <a:prstGeom prst="rect">
                      <a:avLst/>
                    </a:prstGeom>
                  </pic:spPr>
                </pic:pic>
              </a:graphicData>
            </a:graphic>
          </wp:inline>
        </w:drawing>
      </w:r>
    </w:p>
    <w:p w14:paraId="74F07D51" w14:textId="31E9366D" w:rsidR="0075056D" w:rsidRDefault="0075056D" w:rsidP="0075056D">
      <w:pPr>
        <w:pStyle w:val="Descripcin"/>
        <w:jc w:val="center"/>
      </w:pPr>
      <w:bookmarkStart w:id="187" w:name="_Toc165222499"/>
      <w:r>
        <w:t xml:space="preserve">Ilustración </w:t>
      </w:r>
      <w:r>
        <w:fldChar w:fldCharType="begin"/>
      </w:r>
      <w:r>
        <w:instrText xml:space="preserve"> SEQ Ilustración \* ARABIC </w:instrText>
      </w:r>
      <w:r>
        <w:fldChar w:fldCharType="separate"/>
      </w:r>
      <w:r w:rsidR="00895231">
        <w:rPr>
          <w:noProof/>
        </w:rPr>
        <w:t>20</w:t>
      </w:r>
      <w:r>
        <w:fldChar w:fldCharType="end"/>
      </w:r>
      <w:r>
        <w:t>: Esquema BBDD. Elaboración Propia.</w:t>
      </w:r>
      <w:bookmarkEnd w:id="187"/>
    </w:p>
    <w:p w14:paraId="20BC1940" w14:textId="5526A3A8" w:rsidR="008378BB" w:rsidRDefault="008B0EF5" w:rsidP="008378BB">
      <w:pPr>
        <w:pStyle w:val="Ttulo2"/>
        <w:numPr>
          <w:ilvl w:val="0"/>
          <w:numId w:val="0"/>
        </w:numPr>
        <w:ind w:left="737" w:hanging="737"/>
      </w:pPr>
      <w:bookmarkStart w:id="188" w:name="_Toc165543548"/>
      <w:r>
        <w:t>U</w:t>
      </w:r>
      <w:r w:rsidR="008378BB">
        <w:t>suarios</w:t>
      </w:r>
      <w:bookmarkEnd w:id="188"/>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lastRenderedPageBreak/>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3000" cy="1714500"/>
                    </a:xfrm>
                    <a:prstGeom prst="rect">
                      <a:avLst/>
                    </a:prstGeom>
                  </pic:spPr>
                </pic:pic>
              </a:graphicData>
            </a:graphic>
          </wp:inline>
        </w:drawing>
      </w:r>
    </w:p>
    <w:p w14:paraId="38E908C0" w14:textId="00853681" w:rsidR="00A504A3" w:rsidRDefault="00A504A3" w:rsidP="00A504A3">
      <w:pPr>
        <w:pStyle w:val="Descripcin"/>
        <w:jc w:val="center"/>
      </w:pPr>
      <w:bookmarkStart w:id="189" w:name="_Toc165222500"/>
      <w:r>
        <w:t xml:space="preserve">Ilustración </w:t>
      </w:r>
      <w:r>
        <w:fldChar w:fldCharType="begin"/>
      </w:r>
      <w:r>
        <w:instrText xml:space="preserve"> SEQ Ilustración \* ARABIC </w:instrText>
      </w:r>
      <w:r>
        <w:fldChar w:fldCharType="separate"/>
      </w:r>
      <w:r w:rsidR="00895231">
        <w:rPr>
          <w:noProof/>
        </w:rPr>
        <w:t>21</w:t>
      </w:r>
      <w:r>
        <w:fldChar w:fldCharType="end"/>
      </w:r>
      <w:r>
        <w:t>: Tabla Usuarios. Elaboración Propia</w:t>
      </w:r>
      <w:bookmarkEnd w:id="189"/>
    </w:p>
    <w:p w14:paraId="3A794C0D" w14:textId="5A675E98" w:rsidR="008378BB" w:rsidRPr="008378BB" w:rsidRDefault="008378BB" w:rsidP="008378BB">
      <w:pPr>
        <w:pStyle w:val="Ttulo2"/>
        <w:numPr>
          <w:ilvl w:val="0"/>
          <w:numId w:val="0"/>
        </w:numPr>
        <w:ind w:left="737" w:hanging="737"/>
      </w:pPr>
      <w:bookmarkStart w:id="190" w:name="_Toc165543549"/>
      <w:r>
        <w:t>Usuario_Grupo</w:t>
      </w:r>
      <w:bookmarkEnd w:id="190"/>
    </w:p>
    <w:p w14:paraId="5F016F89" w14:textId="77777777" w:rsidR="00A504A3" w:rsidRDefault="00A504A3" w:rsidP="00A504A3">
      <w:r>
        <w:t>Para gestionar la complejidad de las relaciones entre usuarios y grupos, se emplea la tabla "</w:t>
      </w:r>
      <w:bookmarkStart w:id="191" w:name="OLE_LINK85"/>
      <w:bookmarkStart w:id="192" w:name="OLE_LINK86"/>
      <w:proofErr w:type="spellStart"/>
      <w:r>
        <w:t>Usuario_Grupo</w:t>
      </w:r>
      <w:bookmarkEnd w:id="191"/>
      <w:bookmarkEnd w:id="192"/>
      <w:proofErr w:type="spellEnd"/>
      <w:r>
        <w:t>". Esta tabla actúa como un puente en la relación muchos a muchos entre usuarios y grupos, permitiendo una asociación flexible en la que un usuario puede pertenecer 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143000" cy="863600"/>
                    </a:xfrm>
                    <a:prstGeom prst="rect">
                      <a:avLst/>
                    </a:prstGeom>
                  </pic:spPr>
                </pic:pic>
              </a:graphicData>
            </a:graphic>
          </wp:inline>
        </w:drawing>
      </w:r>
    </w:p>
    <w:p w14:paraId="6580B687" w14:textId="2827BDCC" w:rsidR="00A504A3" w:rsidRDefault="00A504A3" w:rsidP="00A504A3">
      <w:pPr>
        <w:pStyle w:val="Descripcin"/>
        <w:jc w:val="center"/>
      </w:pPr>
      <w:bookmarkStart w:id="193" w:name="_Toc165222501"/>
      <w:r>
        <w:t xml:space="preserve">Ilustración </w:t>
      </w:r>
      <w:r>
        <w:fldChar w:fldCharType="begin"/>
      </w:r>
      <w:r>
        <w:instrText xml:space="preserve"> SEQ Ilustración \* ARABIC </w:instrText>
      </w:r>
      <w:r>
        <w:fldChar w:fldCharType="separate"/>
      </w:r>
      <w:r w:rsidR="00895231">
        <w:rPr>
          <w:noProof/>
        </w:rPr>
        <w:t>22</w:t>
      </w:r>
      <w:r>
        <w:fldChar w:fldCharType="end"/>
      </w:r>
      <w:r>
        <w:t xml:space="preserve">: Tabla </w:t>
      </w:r>
      <w:proofErr w:type="spellStart"/>
      <w:r>
        <w:t>Usuario_Grupo</w:t>
      </w:r>
      <w:proofErr w:type="spellEnd"/>
      <w:r>
        <w:t>. Elaboración Propia</w:t>
      </w:r>
      <w:bookmarkEnd w:id="193"/>
    </w:p>
    <w:p w14:paraId="1309EB5C" w14:textId="50C260DF" w:rsidR="008378BB" w:rsidRPr="008378BB" w:rsidRDefault="008378BB" w:rsidP="008378BB">
      <w:pPr>
        <w:pStyle w:val="Ttulo2"/>
        <w:numPr>
          <w:ilvl w:val="0"/>
          <w:numId w:val="0"/>
        </w:numPr>
        <w:ind w:left="737" w:hanging="737"/>
      </w:pPr>
      <w:bookmarkStart w:id="194" w:name="_Toc165543550"/>
      <w:r>
        <w:t>Grupos</w:t>
      </w:r>
      <w:bookmarkEnd w:id="194"/>
    </w:p>
    <w:p w14:paraId="15E74877" w14:textId="77777777" w:rsidR="00A504A3" w:rsidRDefault="00A504A3" w:rsidP="00A504A3">
      <w:r>
        <w:t xml:space="preserve">Por otro lado, la tabla "Grupos" se dedica exclusivamente a almacenar la información de los grupos formados por los usuarios. Cada entrada en esta tabla contiene el identificador único </w:t>
      </w:r>
      <w:r>
        <w:lastRenderedPageBreak/>
        <w:t>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20B30CD5" w14:textId="77634407" w:rsidR="00F4492E" w:rsidRDefault="00F4492E">
      <w:pPr>
        <w:pStyle w:val="Prrafodelista"/>
        <w:numPr>
          <w:ilvl w:val="0"/>
          <w:numId w:val="29"/>
        </w:numPr>
      </w:pPr>
      <w:proofErr w:type="spellStart"/>
      <w:r>
        <w:t>Admin_id</w:t>
      </w:r>
      <w:proofErr w:type="spellEnd"/>
      <w:r>
        <w:t>: El id del creador del grupo. Solo este podrá eliminar el grupo por completo.</w:t>
      </w:r>
    </w:p>
    <w:p w14:paraId="64D3B487" w14:textId="4E826577" w:rsidR="00A504A3" w:rsidRDefault="00F4492E" w:rsidP="00A504A3">
      <w:pPr>
        <w:keepNext/>
        <w:jc w:val="center"/>
      </w:pPr>
      <w:r>
        <w:rPr>
          <w:noProof/>
        </w:rPr>
        <w:drawing>
          <wp:inline distT="0" distB="0" distL="0" distR="0" wp14:anchorId="7B7B76B2" wp14:editId="7E1F2FFC">
            <wp:extent cx="1155700" cy="1155700"/>
            <wp:effectExtent l="0" t="0" r="0" b="0"/>
            <wp:docPr id="9858193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9326" name="Gráfico 98581932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155700" cy="1155700"/>
                    </a:xfrm>
                    <a:prstGeom prst="rect">
                      <a:avLst/>
                    </a:prstGeom>
                  </pic:spPr>
                </pic:pic>
              </a:graphicData>
            </a:graphic>
          </wp:inline>
        </w:drawing>
      </w:r>
    </w:p>
    <w:p w14:paraId="28C17AD5" w14:textId="7459E8D8" w:rsidR="00A504A3" w:rsidRDefault="00A504A3" w:rsidP="00A504A3">
      <w:pPr>
        <w:pStyle w:val="Descripcin"/>
        <w:jc w:val="center"/>
      </w:pPr>
      <w:bookmarkStart w:id="195" w:name="_Toc165222502"/>
      <w:r>
        <w:t xml:space="preserve">Ilustración </w:t>
      </w:r>
      <w:r>
        <w:fldChar w:fldCharType="begin"/>
      </w:r>
      <w:r>
        <w:instrText xml:space="preserve"> SEQ Ilustración \* ARABIC </w:instrText>
      </w:r>
      <w:r>
        <w:fldChar w:fldCharType="separate"/>
      </w:r>
      <w:r w:rsidR="00895231">
        <w:rPr>
          <w:noProof/>
        </w:rPr>
        <w:t>23</w:t>
      </w:r>
      <w:r>
        <w:fldChar w:fldCharType="end"/>
      </w:r>
      <w:r>
        <w:t>: Tabla Grupos. Elaboración Propia</w:t>
      </w:r>
      <w:bookmarkEnd w:id="195"/>
    </w:p>
    <w:p w14:paraId="186513B2" w14:textId="627DDDEE" w:rsidR="008378BB" w:rsidRPr="008378BB" w:rsidRDefault="008378BB" w:rsidP="008378BB">
      <w:pPr>
        <w:pStyle w:val="Ttulo2"/>
        <w:numPr>
          <w:ilvl w:val="0"/>
          <w:numId w:val="0"/>
        </w:numPr>
        <w:ind w:left="737" w:hanging="737"/>
      </w:pPr>
      <w:bookmarkStart w:id="196" w:name="_Toc165543551"/>
      <w:r>
        <w:t>Series</w:t>
      </w:r>
      <w:bookmarkEnd w:id="196"/>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143000" cy="863600"/>
                    </a:xfrm>
                    <a:prstGeom prst="rect">
                      <a:avLst/>
                    </a:prstGeom>
                  </pic:spPr>
                </pic:pic>
              </a:graphicData>
            </a:graphic>
          </wp:inline>
        </w:drawing>
      </w:r>
    </w:p>
    <w:p w14:paraId="586B4D49" w14:textId="29894FCE" w:rsidR="00A504A3" w:rsidRDefault="00A504A3" w:rsidP="00A504A3">
      <w:pPr>
        <w:pStyle w:val="Descripcin"/>
        <w:jc w:val="center"/>
      </w:pPr>
      <w:bookmarkStart w:id="197" w:name="_Toc165222503"/>
      <w:r>
        <w:t xml:space="preserve">Ilustración </w:t>
      </w:r>
      <w:r>
        <w:fldChar w:fldCharType="begin"/>
      </w:r>
      <w:r>
        <w:instrText xml:space="preserve"> SEQ Ilustración \* ARABIC </w:instrText>
      </w:r>
      <w:r>
        <w:fldChar w:fldCharType="separate"/>
      </w:r>
      <w:r w:rsidR="00895231">
        <w:rPr>
          <w:noProof/>
        </w:rPr>
        <w:t>24</w:t>
      </w:r>
      <w:r>
        <w:fldChar w:fldCharType="end"/>
      </w:r>
      <w:r>
        <w:t>: Tabla Series. Elaboración Propia</w:t>
      </w:r>
      <w:bookmarkEnd w:id="197"/>
    </w:p>
    <w:p w14:paraId="0DF21EA7" w14:textId="6C4D5850" w:rsidR="00AC0488" w:rsidRPr="00AC0488" w:rsidRDefault="00AC0488" w:rsidP="00AC0488">
      <w:pPr>
        <w:pStyle w:val="Ttulo2"/>
        <w:numPr>
          <w:ilvl w:val="0"/>
          <w:numId w:val="0"/>
        </w:numPr>
        <w:ind w:left="737" w:hanging="737"/>
      </w:pPr>
      <w:bookmarkStart w:id="198" w:name="_Toc165543552"/>
      <w:r>
        <w:t>Capítulo</w:t>
      </w:r>
      <w:bookmarkEnd w:id="198"/>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lastRenderedPageBreak/>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091929" cy="1637894"/>
                    </a:xfrm>
                    <a:prstGeom prst="rect">
                      <a:avLst/>
                    </a:prstGeom>
                  </pic:spPr>
                </pic:pic>
              </a:graphicData>
            </a:graphic>
          </wp:inline>
        </w:drawing>
      </w:r>
    </w:p>
    <w:p w14:paraId="3E74FA55" w14:textId="4C8D87BD" w:rsidR="00A504A3" w:rsidRDefault="00A504A3" w:rsidP="00A504A3">
      <w:pPr>
        <w:pStyle w:val="Descripcin"/>
        <w:jc w:val="center"/>
      </w:pPr>
      <w:bookmarkStart w:id="199" w:name="_Toc165222504"/>
      <w:r>
        <w:t xml:space="preserve">Ilustración </w:t>
      </w:r>
      <w:r>
        <w:fldChar w:fldCharType="begin"/>
      </w:r>
      <w:r>
        <w:instrText xml:space="preserve"> SEQ Ilustración \* ARABIC </w:instrText>
      </w:r>
      <w:r>
        <w:fldChar w:fldCharType="separate"/>
      </w:r>
      <w:r w:rsidR="00895231">
        <w:rPr>
          <w:noProof/>
        </w:rPr>
        <w:t>25</w:t>
      </w:r>
      <w:r>
        <w:fldChar w:fldCharType="end"/>
      </w:r>
      <w:r>
        <w:t>: Tabla Capítulos. Elaboración Propia</w:t>
      </w:r>
      <w:bookmarkEnd w:id="199"/>
    </w:p>
    <w:p w14:paraId="48D5333A" w14:textId="75FD21CB" w:rsidR="00E136E9" w:rsidRPr="00E136E9" w:rsidRDefault="00E136E9" w:rsidP="00E136E9">
      <w:pPr>
        <w:pStyle w:val="Ttulo2"/>
        <w:numPr>
          <w:ilvl w:val="0"/>
          <w:numId w:val="0"/>
        </w:numPr>
        <w:ind w:left="737" w:hanging="737"/>
      </w:pPr>
      <w:bookmarkStart w:id="200" w:name="_Toc165543553"/>
      <w:r>
        <w:t>Visualizaciones</w:t>
      </w:r>
      <w:bookmarkEnd w:id="200"/>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143000" cy="1143000"/>
                    </a:xfrm>
                    <a:prstGeom prst="rect">
                      <a:avLst/>
                    </a:prstGeom>
                  </pic:spPr>
                </pic:pic>
              </a:graphicData>
            </a:graphic>
          </wp:inline>
        </w:drawing>
      </w:r>
    </w:p>
    <w:p w14:paraId="45E54F63" w14:textId="67130C52" w:rsidR="00A504A3" w:rsidRDefault="00A504A3" w:rsidP="00A504A3">
      <w:pPr>
        <w:pStyle w:val="Descripcin"/>
        <w:jc w:val="center"/>
      </w:pPr>
      <w:bookmarkStart w:id="201" w:name="_Toc165222505"/>
      <w:r>
        <w:t xml:space="preserve">Ilustración </w:t>
      </w:r>
      <w:r>
        <w:fldChar w:fldCharType="begin"/>
      </w:r>
      <w:r>
        <w:instrText xml:space="preserve"> SEQ Ilustración \* ARABIC </w:instrText>
      </w:r>
      <w:r>
        <w:fldChar w:fldCharType="separate"/>
      </w:r>
      <w:r w:rsidR="00895231">
        <w:rPr>
          <w:noProof/>
        </w:rPr>
        <w:t>26</w:t>
      </w:r>
      <w:r>
        <w:fldChar w:fldCharType="end"/>
      </w:r>
      <w:r>
        <w:t>: Tabla Visualizaciones. Elaboración Propia</w:t>
      </w:r>
      <w:bookmarkEnd w:id="201"/>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02" w:name="_Toc165543554"/>
      <w:r>
        <w:t>Comentarios Serie</w:t>
      </w:r>
      <w:bookmarkEnd w:id="202"/>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lastRenderedPageBreak/>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861281" cy="1521596"/>
                    </a:xfrm>
                    <a:prstGeom prst="rect">
                      <a:avLst/>
                    </a:prstGeom>
                  </pic:spPr>
                </pic:pic>
              </a:graphicData>
            </a:graphic>
          </wp:inline>
        </w:drawing>
      </w:r>
    </w:p>
    <w:p w14:paraId="2A64A4D9" w14:textId="674F0326" w:rsidR="00197E9D" w:rsidRDefault="007D0878" w:rsidP="00197E9D">
      <w:pPr>
        <w:pStyle w:val="Descripcin"/>
        <w:jc w:val="center"/>
      </w:pPr>
      <w:bookmarkStart w:id="203" w:name="_Toc165222506"/>
      <w:r>
        <w:t xml:space="preserve">Ilustración </w:t>
      </w:r>
      <w:r>
        <w:fldChar w:fldCharType="begin"/>
      </w:r>
      <w:r>
        <w:instrText xml:space="preserve"> SEQ Ilustración \* ARABIC </w:instrText>
      </w:r>
      <w:r>
        <w:fldChar w:fldCharType="separate"/>
      </w:r>
      <w:r w:rsidR="00895231">
        <w:rPr>
          <w:noProof/>
        </w:rPr>
        <w:t>27</w:t>
      </w:r>
      <w:r>
        <w:fldChar w:fldCharType="end"/>
      </w:r>
      <w:r>
        <w:t xml:space="preserve">: Tabla Comentarios Serie. </w:t>
      </w:r>
      <w:r w:rsidR="000E4E8E">
        <w:t>Elaboración</w:t>
      </w:r>
      <w:r>
        <w:t xml:space="preserve"> propia</w:t>
      </w:r>
      <w:bookmarkEnd w:id="203"/>
    </w:p>
    <w:p w14:paraId="259525DA" w14:textId="13D6407C" w:rsidR="00197E9D" w:rsidRDefault="00197E9D" w:rsidP="00197E9D">
      <w:pPr>
        <w:pStyle w:val="Ttulo2"/>
        <w:numPr>
          <w:ilvl w:val="0"/>
          <w:numId w:val="0"/>
        </w:numPr>
        <w:ind w:left="737" w:hanging="737"/>
      </w:pPr>
      <w:bookmarkStart w:id="204" w:name="_Toc165543555"/>
      <w:r>
        <w:t>Disparadores</w:t>
      </w:r>
      <w:bookmarkEnd w:id="204"/>
    </w:p>
    <w:p w14:paraId="2EE00D13" w14:textId="3A39126B" w:rsidR="001417DA" w:rsidRPr="001417DA" w:rsidRDefault="00197E9D" w:rsidP="001417DA">
      <w:pPr>
        <w:pStyle w:val="Ttulo3"/>
        <w:numPr>
          <w:ilvl w:val="0"/>
          <w:numId w:val="0"/>
        </w:numPr>
        <w:ind w:left="1021" w:hanging="1021"/>
      </w:pPr>
      <w:bookmarkStart w:id="205" w:name="_Toc165543556"/>
      <w:r w:rsidRPr="00197E9D">
        <w:t>Eliminar</w:t>
      </w:r>
      <w:r>
        <w:t xml:space="preserve"> </w:t>
      </w:r>
      <w:r w:rsidRPr="00197E9D">
        <w:t>Relaciones</w:t>
      </w:r>
      <w:r>
        <w:t xml:space="preserve"> </w:t>
      </w:r>
      <w:r w:rsidRPr="00197E9D">
        <w:t>Grupo</w:t>
      </w:r>
      <w:r>
        <w:t xml:space="preserve"> </w:t>
      </w:r>
      <w:r w:rsidRPr="00197E9D">
        <w:t>Antes</w:t>
      </w:r>
      <w:r>
        <w:t xml:space="preserve"> d</w:t>
      </w:r>
      <w:r w:rsidRPr="00197E9D">
        <w:t>e</w:t>
      </w:r>
      <w:r>
        <w:t xml:space="preserve"> </w:t>
      </w:r>
      <w:r w:rsidRPr="00197E9D">
        <w:t>Borrar</w:t>
      </w:r>
      <w:bookmarkEnd w:id="205"/>
    </w:p>
    <w:p w14:paraId="441FF52D" w14:textId="77777777" w:rsidR="001417DA" w:rsidRDefault="00197E9D" w:rsidP="00197E9D">
      <w:r w:rsidRPr="00197E9D">
        <w:t xml:space="preserve">Cuando se intenta eliminar un grupo de la tabla Grupos, el disparador se activa antes de que la acción de eliminación se complete. La operación que realiza es eliminar todas las entradas en la tabla Usuario_Grupo2 donde el </w:t>
      </w:r>
      <w:proofErr w:type="spellStart"/>
      <w:r w:rsidRPr="00197E9D">
        <w:t>ID_Grupo</w:t>
      </w:r>
      <w:proofErr w:type="spellEnd"/>
      <w:r w:rsidRPr="00197E9D">
        <w:t xml:space="preserve"> coincida con el ID del grupo que se está intentando eliminar (</w:t>
      </w:r>
      <w:proofErr w:type="spellStart"/>
      <w:r w:rsidRPr="00197E9D">
        <w:t>OLD.ID_Grupo</w:t>
      </w:r>
      <w:proofErr w:type="spellEnd"/>
      <w:r w:rsidRPr="00197E9D">
        <w:t xml:space="preserve">). Aquí, </w:t>
      </w:r>
      <w:proofErr w:type="spellStart"/>
      <w:r w:rsidRPr="00197E9D">
        <w:t>OLD.ID_Grupo</w:t>
      </w:r>
      <w:proofErr w:type="spellEnd"/>
      <w:r w:rsidRPr="00197E9D">
        <w:t xml:space="preserve"> se refiere al valor del ID del grupo antes de que se realice el borrado.</w:t>
      </w:r>
    </w:p>
    <w:p w14:paraId="5718B12B" w14:textId="77777777" w:rsidR="001417DA" w:rsidRDefault="001417DA" w:rsidP="001417DA">
      <w:pPr>
        <w:keepNext/>
      </w:pPr>
      <w:r>
        <w:rPr>
          <w:noProof/>
        </w:rPr>
        <w:lastRenderedPageBreak/>
        <w:drawing>
          <wp:inline distT="0" distB="0" distL="0" distR="0" wp14:anchorId="2F221FAB" wp14:editId="17043B56">
            <wp:extent cx="5688965" cy="2539365"/>
            <wp:effectExtent l="12700" t="12700" r="13335" b="13335"/>
            <wp:docPr id="54357489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93" name="Imagen 4" descr="Interfaz de usuario gráfica, Texto,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688965" cy="2539365"/>
                    </a:xfrm>
                    <a:prstGeom prst="rect">
                      <a:avLst/>
                    </a:prstGeom>
                    <a:ln w="12700">
                      <a:solidFill>
                        <a:schemeClr val="tx1"/>
                      </a:solidFill>
                    </a:ln>
                  </pic:spPr>
                </pic:pic>
              </a:graphicData>
            </a:graphic>
          </wp:inline>
        </w:drawing>
      </w:r>
    </w:p>
    <w:p w14:paraId="34BBED4A" w14:textId="1CF79BA7" w:rsidR="00197E9D" w:rsidRDefault="001417DA" w:rsidP="001417DA">
      <w:pPr>
        <w:pStyle w:val="Descripcin"/>
        <w:jc w:val="center"/>
      </w:pPr>
      <w:bookmarkStart w:id="206" w:name="_Toc165222507"/>
      <w:r>
        <w:t xml:space="preserve">Ilustración </w:t>
      </w:r>
      <w:r>
        <w:fldChar w:fldCharType="begin"/>
      </w:r>
      <w:r>
        <w:instrText xml:space="preserve"> SEQ Ilustración \* ARABIC </w:instrText>
      </w:r>
      <w:r>
        <w:fldChar w:fldCharType="separate"/>
      </w:r>
      <w:r w:rsidR="00895231">
        <w:rPr>
          <w:noProof/>
        </w:rPr>
        <w:t>28</w:t>
      </w:r>
      <w:r>
        <w:fldChar w:fldCharType="end"/>
      </w:r>
      <w:r>
        <w:t>: Disparador 1. Elaboración Propia.</w:t>
      </w:r>
      <w:bookmarkEnd w:id="206"/>
    </w:p>
    <w:p w14:paraId="049D4B67" w14:textId="1FED9AE0" w:rsidR="00197E9D" w:rsidRPr="00197E9D" w:rsidRDefault="00197E9D" w:rsidP="00197E9D">
      <w:r>
        <w:t>E</w:t>
      </w:r>
      <w:r w:rsidRPr="00197E9D">
        <w:t>ste disparador asegura que antes de eliminar un grupo, primero se eliminan todas las relaciones de los usuarios con ese grupo en la tabla Usuario_Grupo2, lo cual es esencial para mantener la integridad referencial de la base de datos y evitar huérfanos en la tabla de asociaciones entre usuarios y grupos.</w:t>
      </w:r>
    </w:p>
    <w:p w14:paraId="741446D7" w14:textId="713DD9D2" w:rsidR="00197E9D" w:rsidRDefault="00197E9D" w:rsidP="00197E9D">
      <w:pPr>
        <w:pStyle w:val="Ttulo3"/>
        <w:numPr>
          <w:ilvl w:val="0"/>
          <w:numId w:val="0"/>
        </w:numPr>
        <w:ind w:left="1021" w:hanging="1021"/>
      </w:pPr>
      <w:bookmarkStart w:id="207" w:name="_Toc165543557"/>
      <w:r>
        <w:t>Eliminar registros relacionados con una serie</w:t>
      </w:r>
      <w:bookmarkEnd w:id="207"/>
    </w:p>
    <w:p w14:paraId="0ADC2EFB" w14:textId="30690799" w:rsidR="00197E9D" w:rsidRPr="00197E9D" w:rsidRDefault="00197E9D" w:rsidP="00197E9D">
      <w:r>
        <w:t xml:space="preserve">Este disparador se </w:t>
      </w:r>
      <w:r w:rsidR="005445BD">
        <w:t>ejecuta</w:t>
      </w:r>
      <w:r>
        <w:t xml:space="preserve"> después de borrar una serie de la base de datos. Se ejecuta para que no queden capítulos sueltos que ningún usuario ha visto de la base de datos.</w:t>
      </w:r>
    </w:p>
    <w:p w14:paraId="765E7427" w14:textId="77777777" w:rsidR="001417DA" w:rsidRDefault="00197E9D" w:rsidP="001417DA">
      <w:pPr>
        <w:keepNext/>
        <w:jc w:val="center"/>
      </w:pPr>
      <w:r>
        <w:rPr>
          <w:noProof/>
        </w:rPr>
        <w:drawing>
          <wp:inline distT="0" distB="0" distL="0" distR="0" wp14:anchorId="5744FB29" wp14:editId="22B01769">
            <wp:extent cx="3892379" cy="2766244"/>
            <wp:effectExtent l="12700" t="12700" r="6985" b="15240"/>
            <wp:docPr id="150174694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6946" name="Imagen 2" descr="Interfaz de usuario gráfica, Texto, Aplicación, Correo electrón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1588" cy="2779896"/>
                    </a:xfrm>
                    <a:prstGeom prst="rect">
                      <a:avLst/>
                    </a:prstGeom>
                    <a:ln w="12700">
                      <a:solidFill>
                        <a:schemeClr val="tx1"/>
                      </a:solidFill>
                    </a:ln>
                  </pic:spPr>
                </pic:pic>
              </a:graphicData>
            </a:graphic>
          </wp:inline>
        </w:drawing>
      </w:r>
    </w:p>
    <w:p w14:paraId="593BD98F" w14:textId="4747363D" w:rsidR="00197E9D" w:rsidRDefault="001417DA" w:rsidP="001417DA">
      <w:pPr>
        <w:pStyle w:val="Descripcin"/>
        <w:jc w:val="center"/>
      </w:pPr>
      <w:bookmarkStart w:id="208" w:name="_Toc165222508"/>
      <w:r>
        <w:t xml:space="preserve">Ilustración </w:t>
      </w:r>
      <w:r>
        <w:fldChar w:fldCharType="begin"/>
      </w:r>
      <w:r>
        <w:instrText xml:space="preserve"> SEQ Ilustración \* ARABIC </w:instrText>
      </w:r>
      <w:r>
        <w:fldChar w:fldCharType="separate"/>
      </w:r>
      <w:r w:rsidR="00895231">
        <w:rPr>
          <w:noProof/>
        </w:rPr>
        <w:t>29</w:t>
      </w:r>
      <w:r>
        <w:fldChar w:fldCharType="end"/>
      </w:r>
      <w:r>
        <w:t>: Disparador 2. Elaboración Propia.</w:t>
      </w:r>
      <w:bookmarkEnd w:id="208"/>
    </w:p>
    <w:p w14:paraId="380D2B59" w14:textId="77777777" w:rsidR="00197E9D" w:rsidRDefault="00197E9D" w:rsidP="00197E9D">
      <w:r>
        <w:t xml:space="preserve">Con el ID de la serie almacenado, el disparador procede a eliminar todos los registros en la tabla Capitulo que tengan una columna </w:t>
      </w:r>
      <w:proofErr w:type="spellStart"/>
      <w:r>
        <w:t>ID_Serie</w:t>
      </w:r>
      <w:proofErr w:type="spellEnd"/>
      <w:r>
        <w:t xml:space="preserve"> correspondiente al ID de la serie eliminada. Esto asegura que todos los capítulos relacionados con la serie sean borrados.</w:t>
      </w:r>
    </w:p>
    <w:p w14:paraId="4EF6C782" w14:textId="26B59DB1" w:rsidR="00197E9D" w:rsidRDefault="00197E9D" w:rsidP="00197E9D">
      <w:r>
        <w:lastRenderedPageBreak/>
        <w:t xml:space="preserve">Finalmente, el disparador elimina todos los registros de la tabla Visualizaciones donde el </w:t>
      </w:r>
      <w:proofErr w:type="spellStart"/>
      <w:r>
        <w:t>ID_Capitulo</w:t>
      </w:r>
      <w:proofErr w:type="spellEnd"/>
      <w:r>
        <w:t xml:space="preserve"> esté en el conjunto de </w:t>
      </w:r>
      <w:proofErr w:type="spellStart"/>
      <w:r>
        <w:t>IDs</w:t>
      </w:r>
      <w:proofErr w:type="spellEnd"/>
      <w:r>
        <w:t xml:space="preserve"> de los capítulos que acaban de ser eliminados. Esto se realiza mediante una subconsulta que selecciona todos los </w:t>
      </w:r>
      <w:proofErr w:type="spellStart"/>
      <w:r>
        <w:t>ID_Capitulo</w:t>
      </w:r>
      <w:proofErr w:type="spellEnd"/>
      <w:r>
        <w:t xml:space="preserve"> de la tabla Capitulo que pertenecen a la serie en cuestión. Esto asegura que se borren las visualizaciones relacionadas con los capítulos de la serie que está siendo eliminada.</w:t>
      </w:r>
    </w:p>
    <w:p w14:paraId="6C4125D6" w14:textId="62254E83" w:rsidR="00197E9D" w:rsidRDefault="00197E9D" w:rsidP="00197E9D">
      <w:pPr>
        <w:pStyle w:val="Ttulo3"/>
        <w:numPr>
          <w:ilvl w:val="0"/>
          <w:numId w:val="0"/>
        </w:numPr>
        <w:ind w:left="1021" w:hanging="1021"/>
      </w:pPr>
      <w:bookmarkStart w:id="209" w:name="_Toc165543558"/>
      <w:r>
        <w:t>Eliminar datos relacionados con un Usuario</w:t>
      </w:r>
      <w:bookmarkEnd w:id="209"/>
    </w:p>
    <w:p w14:paraId="372B88A7" w14:textId="77777777" w:rsidR="005445BD" w:rsidRDefault="005445BD" w:rsidP="005445BD">
      <w:r w:rsidRPr="005445BD">
        <w:t>El propósito del disparador es asegurar que cuando un usuario toma la decisión de eliminar su cuenta, todos los datos asociados a esa cuenta sean también eliminados de manera eficiente y segura. Esto no solo incluye información personal o de identificación, sino también todos los registros de su actividad, como capítulos vistos, preferencias, y cualquier otro dato que haya sido recopilado durante el tiempo que la cuenta estuvo activa.</w:t>
      </w:r>
    </w:p>
    <w:p w14:paraId="5F47CEEC" w14:textId="77777777" w:rsidR="001417DA" w:rsidRDefault="005445BD" w:rsidP="001417DA">
      <w:pPr>
        <w:keepNext/>
        <w:jc w:val="center"/>
      </w:pPr>
      <w:r>
        <w:rPr>
          <w:noProof/>
        </w:rPr>
        <w:drawing>
          <wp:inline distT="0" distB="0" distL="0" distR="0" wp14:anchorId="6952CBFB" wp14:editId="422BEF5D">
            <wp:extent cx="3870036" cy="2552090"/>
            <wp:effectExtent l="12700" t="12700" r="16510" b="13335"/>
            <wp:docPr id="1151490158"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0158" name="Imagen 3"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163" cy="2561406"/>
                    </a:xfrm>
                    <a:prstGeom prst="rect">
                      <a:avLst/>
                    </a:prstGeom>
                    <a:ln w="12700">
                      <a:solidFill>
                        <a:schemeClr val="tx1"/>
                      </a:solidFill>
                    </a:ln>
                  </pic:spPr>
                </pic:pic>
              </a:graphicData>
            </a:graphic>
          </wp:inline>
        </w:drawing>
      </w:r>
    </w:p>
    <w:p w14:paraId="0A6713E8" w14:textId="22EB4240" w:rsidR="005445BD" w:rsidRDefault="001417DA" w:rsidP="001417DA">
      <w:pPr>
        <w:pStyle w:val="Descripcin"/>
        <w:jc w:val="center"/>
      </w:pPr>
      <w:bookmarkStart w:id="210" w:name="_Toc165222509"/>
      <w:r>
        <w:t xml:space="preserve">Ilustración </w:t>
      </w:r>
      <w:r>
        <w:fldChar w:fldCharType="begin"/>
      </w:r>
      <w:r>
        <w:instrText xml:space="preserve"> SEQ Ilustración \* ARABIC </w:instrText>
      </w:r>
      <w:r>
        <w:fldChar w:fldCharType="separate"/>
      </w:r>
      <w:r w:rsidR="00895231">
        <w:rPr>
          <w:noProof/>
        </w:rPr>
        <w:t>30</w:t>
      </w:r>
      <w:r>
        <w:fldChar w:fldCharType="end"/>
      </w:r>
      <w:r>
        <w:t>: Disparador 3. Elaboración Propia.</w:t>
      </w:r>
      <w:bookmarkEnd w:id="210"/>
    </w:p>
    <w:p w14:paraId="32E81FAC" w14:textId="35F34964" w:rsidR="005445BD" w:rsidRPr="005445BD" w:rsidRDefault="005445BD" w:rsidP="005445BD">
      <w:r>
        <w:t>La</w:t>
      </w:r>
      <w:r w:rsidRPr="005445BD">
        <w:t xml:space="preserve"> utilización de este método ayuda a prevenir errores manuales durante el proceso de eliminación y proporciona un mecanismo de acción rápida que es esencial para mantener la confianza del usuario en la seguridad de sus datos personales. Al utilizar este disparador, el sistema respeta la decisión del usuario y se alinea con los principios de privacidad por diseño y por defecto.</w:t>
      </w:r>
    </w:p>
    <w:p w14:paraId="4D84D3D8" w14:textId="77777777" w:rsidR="00B45127" w:rsidRDefault="00B45127" w:rsidP="00B45127">
      <w:pPr>
        <w:pStyle w:val="Ttulo1"/>
        <w:jc w:val="center"/>
        <w:sectPr w:rsidR="00B45127" w:rsidSect="00422316">
          <w:type w:val="oddPage"/>
          <w:pgSz w:w="11907" w:h="16840" w:code="9"/>
          <w:pgMar w:top="1304" w:right="1247" w:bottom="1304" w:left="1247" w:header="720" w:footer="720" w:gutter="454"/>
          <w:cols w:space="720"/>
          <w:docGrid w:linePitch="299"/>
        </w:sectPr>
      </w:pPr>
    </w:p>
    <w:p w14:paraId="44B19509" w14:textId="77777777" w:rsidR="00197E9D" w:rsidRDefault="00B45127" w:rsidP="00B45127">
      <w:pPr>
        <w:pStyle w:val="Ttulo1"/>
        <w:numPr>
          <w:ilvl w:val="0"/>
          <w:numId w:val="0"/>
        </w:numPr>
      </w:pPr>
      <w:bookmarkStart w:id="211" w:name="_Toc165543559"/>
      <w:r>
        <w:lastRenderedPageBreak/>
        <w:t>Anexo D: Diseño en Figma</w:t>
      </w:r>
      <w:bookmarkEnd w:id="211"/>
    </w:p>
    <w:p w14:paraId="3372D7A9" w14:textId="3D697DB5" w:rsidR="007A5BEB" w:rsidRDefault="00B45127" w:rsidP="002C02E1">
      <w:r>
        <w:t>En este anexo se mostrará como quedo el primero diseño de la aplicación realizado en Figma.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596E722" w14:textId="77777777" w:rsidTr="002C02E1">
        <w:tc>
          <w:tcPr>
            <w:tcW w:w="2983" w:type="dxa"/>
          </w:tcPr>
          <w:p w14:paraId="7F6E8C4D" w14:textId="77777777" w:rsidR="002C02E1" w:rsidRDefault="002C02E1" w:rsidP="002C02E1">
            <w:pPr>
              <w:keepNext/>
              <w:jc w:val="center"/>
            </w:pPr>
            <w:r>
              <w:rPr>
                <w:noProof/>
              </w:rPr>
              <w:drawing>
                <wp:inline distT="0" distB="0" distL="0" distR="0" wp14:anchorId="0488657C" wp14:editId="36BD0161">
                  <wp:extent cx="1188000" cy="2575418"/>
                  <wp:effectExtent l="0" t="0" r="6350" b="3175"/>
                  <wp:docPr id="10749997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312" name="Imagen 13650093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07C7C4C1" w14:textId="62DAFA3A"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31</w:t>
            </w:r>
            <w:r>
              <w:fldChar w:fldCharType="end"/>
            </w:r>
            <w:r>
              <w:t>: Figma Bienvenida. Elaboración Propia.</w:t>
            </w:r>
          </w:p>
        </w:tc>
        <w:tc>
          <w:tcPr>
            <w:tcW w:w="2983" w:type="dxa"/>
          </w:tcPr>
          <w:p w14:paraId="41F58E2E" w14:textId="77777777" w:rsidR="002C02E1" w:rsidRDefault="002C02E1" w:rsidP="002C02E1">
            <w:pPr>
              <w:keepNext/>
              <w:jc w:val="center"/>
            </w:pPr>
            <w:r>
              <w:rPr>
                <w:noProof/>
              </w:rPr>
              <w:drawing>
                <wp:inline distT="0" distB="0" distL="0" distR="0" wp14:anchorId="3B3226DB" wp14:editId="124840FC">
                  <wp:extent cx="1188000" cy="2575418"/>
                  <wp:effectExtent l="0" t="0" r="6350" b="3175"/>
                  <wp:docPr id="1961661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0081" name="Imagen 12511600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5D3CB93" w14:textId="6A300800"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32</w:t>
            </w:r>
            <w:r>
              <w:fldChar w:fldCharType="end"/>
            </w:r>
            <w:r>
              <w:t xml:space="preserve">: </w:t>
            </w:r>
            <w:r w:rsidRPr="005F552E">
              <w:t xml:space="preserve">Figma </w:t>
            </w:r>
            <w:r>
              <w:t>Inicio Sesión</w:t>
            </w:r>
            <w:r w:rsidRPr="005F552E">
              <w:t>. Elaboración Propia.</w:t>
            </w:r>
          </w:p>
        </w:tc>
        <w:tc>
          <w:tcPr>
            <w:tcW w:w="2983" w:type="dxa"/>
          </w:tcPr>
          <w:p w14:paraId="6D69A130" w14:textId="77777777" w:rsidR="002C02E1" w:rsidRDefault="002C02E1" w:rsidP="002C02E1">
            <w:pPr>
              <w:keepNext/>
              <w:jc w:val="center"/>
            </w:pPr>
            <w:r>
              <w:rPr>
                <w:noProof/>
              </w:rPr>
              <w:drawing>
                <wp:inline distT="0" distB="0" distL="0" distR="0" wp14:anchorId="20F47135" wp14:editId="4B8040F1">
                  <wp:extent cx="1188000" cy="2575418"/>
                  <wp:effectExtent l="0" t="0" r="6350" b="3175"/>
                  <wp:docPr id="19977287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606" name="Imagen 14862196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7935875D" w14:textId="6C2FD942"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33</w:t>
            </w:r>
            <w:r>
              <w:fldChar w:fldCharType="end"/>
            </w:r>
            <w:r>
              <w:t xml:space="preserve">: </w:t>
            </w:r>
            <w:r w:rsidRPr="008A459F">
              <w:t xml:space="preserve">Figma </w:t>
            </w:r>
            <w:r>
              <w:t>Crear Cuenta</w:t>
            </w:r>
            <w:r w:rsidRPr="008A459F">
              <w:t>. Elaboración Propia.</w:t>
            </w:r>
          </w:p>
        </w:tc>
      </w:tr>
    </w:tbl>
    <w:p w14:paraId="0D7EE0BE"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2C02E1" w14:paraId="12D511F6" w14:textId="77777777" w:rsidTr="002C02E1">
        <w:tc>
          <w:tcPr>
            <w:tcW w:w="2983" w:type="dxa"/>
          </w:tcPr>
          <w:p w14:paraId="2F13196A" w14:textId="77777777" w:rsidR="002C02E1" w:rsidRDefault="002C02E1" w:rsidP="002C02E1">
            <w:pPr>
              <w:keepNext/>
              <w:jc w:val="center"/>
            </w:pPr>
            <w:r>
              <w:rPr>
                <w:noProof/>
              </w:rPr>
              <w:drawing>
                <wp:inline distT="0" distB="0" distL="0" distR="0" wp14:anchorId="7A4CEA1B" wp14:editId="13FAB1AD">
                  <wp:extent cx="1188000" cy="2575416"/>
                  <wp:effectExtent l="0" t="0" r="6350" b="3175"/>
                  <wp:docPr id="4820698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2505" name="Imagen 20486425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8000" cy="2575416"/>
                          </a:xfrm>
                          <a:prstGeom prst="rect">
                            <a:avLst/>
                          </a:prstGeom>
                        </pic:spPr>
                      </pic:pic>
                    </a:graphicData>
                  </a:graphic>
                </wp:inline>
              </w:drawing>
            </w:r>
          </w:p>
          <w:p w14:paraId="7956E276" w14:textId="1CDEF2DE"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34</w:t>
            </w:r>
            <w:r>
              <w:fldChar w:fldCharType="end"/>
            </w:r>
            <w:r>
              <w:t>: Figma Series. Elaboración Propia.</w:t>
            </w:r>
          </w:p>
        </w:tc>
        <w:tc>
          <w:tcPr>
            <w:tcW w:w="2983" w:type="dxa"/>
          </w:tcPr>
          <w:p w14:paraId="2A1331C6" w14:textId="77777777" w:rsidR="002C02E1" w:rsidRDefault="002C02E1" w:rsidP="002C02E1">
            <w:pPr>
              <w:keepNext/>
              <w:jc w:val="center"/>
            </w:pPr>
            <w:r>
              <w:rPr>
                <w:noProof/>
              </w:rPr>
              <w:drawing>
                <wp:inline distT="0" distB="0" distL="0" distR="0" wp14:anchorId="7BE3D433" wp14:editId="468B9C47">
                  <wp:extent cx="1188000" cy="2575418"/>
                  <wp:effectExtent l="0" t="0" r="6350" b="3175"/>
                  <wp:docPr id="12226637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8981" name="Imagen 147484898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693180" w14:textId="30A38D90"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35</w:t>
            </w:r>
            <w:r>
              <w:fldChar w:fldCharType="end"/>
            </w:r>
            <w:r>
              <w:t xml:space="preserve">: </w:t>
            </w:r>
            <w:r w:rsidRPr="00A202CA">
              <w:t xml:space="preserve">Figma </w:t>
            </w:r>
            <w:r>
              <w:t>Detalle Serie</w:t>
            </w:r>
            <w:r w:rsidRPr="00A202CA">
              <w:t>. Elaboración Propia.</w:t>
            </w:r>
          </w:p>
          <w:p w14:paraId="153AC241" w14:textId="1D283202" w:rsidR="002C02E1" w:rsidRDefault="002C02E1" w:rsidP="002C02E1">
            <w:pPr>
              <w:jc w:val="center"/>
            </w:pPr>
          </w:p>
        </w:tc>
        <w:tc>
          <w:tcPr>
            <w:tcW w:w="2983" w:type="dxa"/>
          </w:tcPr>
          <w:p w14:paraId="564C1927" w14:textId="77777777" w:rsidR="002C02E1" w:rsidRDefault="002C02E1" w:rsidP="002C02E1">
            <w:pPr>
              <w:keepNext/>
              <w:jc w:val="center"/>
            </w:pPr>
            <w:r>
              <w:rPr>
                <w:noProof/>
              </w:rPr>
              <w:drawing>
                <wp:inline distT="0" distB="0" distL="0" distR="0" wp14:anchorId="7F92F3A4" wp14:editId="16AB5940">
                  <wp:extent cx="1188000" cy="2575418"/>
                  <wp:effectExtent l="0" t="0" r="6350" b="3175"/>
                  <wp:docPr id="6099778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057" name="Imagen 16165000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406DDC23" w14:textId="1AAEB9B9"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36</w:t>
            </w:r>
            <w:r>
              <w:fldChar w:fldCharType="end"/>
            </w:r>
            <w:r>
              <w:t xml:space="preserve">: </w:t>
            </w:r>
            <w:r w:rsidRPr="00CF14C3">
              <w:t xml:space="preserve">Figma </w:t>
            </w:r>
            <w:r>
              <w:t>Temporada</w:t>
            </w:r>
            <w:r w:rsidRPr="00CF14C3">
              <w:t>. Elaboración Propia.</w:t>
            </w:r>
          </w:p>
          <w:p w14:paraId="0A3AF4FC" w14:textId="7464B3A1" w:rsidR="002C02E1" w:rsidRDefault="002C02E1" w:rsidP="002C02E1">
            <w:pPr>
              <w:jc w:val="center"/>
            </w:pPr>
          </w:p>
        </w:tc>
      </w:tr>
    </w:tbl>
    <w:p w14:paraId="23C65DFD" w14:textId="77777777" w:rsidR="002C02E1" w:rsidRDefault="002C02E1" w:rsidP="002C02E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7A5BEB" w14:paraId="51DE595E" w14:textId="77777777" w:rsidTr="002C02E1">
        <w:trPr>
          <w:cantSplit/>
        </w:trPr>
        <w:tc>
          <w:tcPr>
            <w:tcW w:w="2983" w:type="dxa"/>
          </w:tcPr>
          <w:p w14:paraId="1DF373D5" w14:textId="77777777" w:rsidR="002C02E1" w:rsidRDefault="002C02E1" w:rsidP="002C02E1">
            <w:pPr>
              <w:keepNext/>
              <w:jc w:val="center"/>
            </w:pPr>
            <w:r>
              <w:rPr>
                <w:noProof/>
              </w:rPr>
              <w:lastRenderedPageBreak/>
              <w:drawing>
                <wp:inline distT="0" distB="0" distL="0" distR="0" wp14:anchorId="519091E4" wp14:editId="7C670157">
                  <wp:extent cx="1188000" cy="2575418"/>
                  <wp:effectExtent l="0" t="0" r="6350" b="3175"/>
                  <wp:docPr id="11002704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460" name="Imagen 11002704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91D6619" w14:textId="7E77940E" w:rsidR="007A5BEB" w:rsidRDefault="002C02E1" w:rsidP="002C02E1">
            <w:pPr>
              <w:pStyle w:val="Descripcin"/>
              <w:jc w:val="center"/>
              <w:rPr>
                <w:noProof/>
              </w:rPr>
            </w:pPr>
            <w:r>
              <w:t xml:space="preserve">Ilustración </w:t>
            </w:r>
            <w:r>
              <w:fldChar w:fldCharType="begin"/>
            </w:r>
            <w:r>
              <w:instrText xml:space="preserve"> SEQ Ilustración \* ARABIC </w:instrText>
            </w:r>
            <w:r>
              <w:fldChar w:fldCharType="separate"/>
            </w:r>
            <w:r w:rsidR="00895231">
              <w:rPr>
                <w:noProof/>
              </w:rPr>
              <w:t>37</w:t>
            </w:r>
            <w:r>
              <w:fldChar w:fldCharType="end"/>
            </w:r>
            <w:r>
              <w:t xml:space="preserve">: </w:t>
            </w:r>
            <w:r w:rsidRPr="009E21D9">
              <w:t xml:space="preserve">Figma </w:t>
            </w:r>
            <w:r>
              <w:t>Comentarios</w:t>
            </w:r>
            <w:r w:rsidRPr="009E21D9">
              <w:t>. Elaboración Propia.</w:t>
            </w:r>
          </w:p>
        </w:tc>
        <w:tc>
          <w:tcPr>
            <w:tcW w:w="2983" w:type="dxa"/>
          </w:tcPr>
          <w:p w14:paraId="6CEB4387" w14:textId="77777777" w:rsidR="002C02E1" w:rsidRDefault="002C02E1" w:rsidP="002C02E1">
            <w:pPr>
              <w:keepNext/>
              <w:jc w:val="center"/>
            </w:pPr>
            <w:r>
              <w:rPr>
                <w:noProof/>
              </w:rPr>
              <w:drawing>
                <wp:inline distT="0" distB="0" distL="0" distR="0" wp14:anchorId="3E80F835" wp14:editId="26F7683F">
                  <wp:extent cx="1188000" cy="2575418"/>
                  <wp:effectExtent l="0" t="0" r="6350" b="3175"/>
                  <wp:docPr id="6770864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408" name="Imagen 6770864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188A904D" w14:textId="64CCB7E8"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38</w:t>
            </w:r>
            <w:r>
              <w:fldChar w:fldCharType="end"/>
            </w:r>
            <w:r>
              <w:t xml:space="preserve">: </w:t>
            </w:r>
            <w:r w:rsidRPr="000E2BB1">
              <w:t xml:space="preserve">Figma </w:t>
            </w:r>
            <w:r>
              <w:t>Calendario</w:t>
            </w:r>
            <w:r w:rsidRPr="000E2BB1">
              <w:t>. Elaboración Propia.</w:t>
            </w:r>
          </w:p>
          <w:p w14:paraId="37E29C82" w14:textId="094310E1" w:rsidR="007A5BEB" w:rsidRDefault="007A5BEB" w:rsidP="007A5BEB">
            <w:pPr>
              <w:jc w:val="center"/>
              <w:rPr>
                <w:noProof/>
              </w:rPr>
            </w:pPr>
          </w:p>
        </w:tc>
        <w:tc>
          <w:tcPr>
            <w:tcW w:w="2983" w:type="dxa"/>
          </w:tcPr>
          <w:p w14:paraId="608732B3" w14:textId="77777777" w:rsidR="002C02E1" w:rsidRDefault="002C02E1" w:rsidP="002C02E1">
            <w:pPr>
              <w:keepNext/>
              <w:jc w:val="center"/>
            </w:pPr>
            <w:r>
              <w:rPr>
                <w:noProof/>
              </w:rPr>
              <w:drawing>
                <wp:inline distT="0" distB="0" distL="0" distR="0" wp14:anchorId="4C1DDDA0" wp14:editId="60AB4EB5">
                  <wp:extent cx="1188000" cy="2575418"/>
                  <wp:effectExtent l="0" t="0" r="6350" b="3175"/>
                  <wp:docPr id="20832084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414" name="Imagen 20832084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88000" cy="2575418"/>
                          </a:xfrm>
                          <a:prstGeom prst="rect">
                            <a:avLst/>
                          </a:prstGeom>
                        </pic:spPr>
                      </pic:pic>
                    </a:graphicData>
                  </a:graphic>
                </wp:inline>
              </w:drawing>
            </w:r>
          </w:p>
          <w:p w14:paraId="3DB0F55D" w14:textId="52B5D002" w:rsidR="002C02E1" w:rsidRDefault="002C02E1" w:rsidP="002C02E1">
            <w:pPr>
              <w:pStyle w:val="Descripcin"/>
              <w:jc w:val="center"/>
            </w:pPr>
            <w:r>
              <w:t xml:space="preserve">Ilustración </w:t>
            </w:r>
            <w:r>
              <w:fldChar w:fldCharType="begin"/>
            </w:r>
            <w:r>
              <w:instrText xml:space="preserve"> SEQ Ilustración \* ARABIC </w:instrText>
            </w:r>
            <w:r>
              <w:fldChar w:fldCharType="separate"/>
            </w:r>
            <w:r w:rsidR="00895231">
              <w:rPr>
                <w:noProof/>
              </w:rPr>
              <w:t>39</w:t>
            </w:r>
            <w:r>
              <w:fldChar w:fldCharType="end"/>
            </w:r>
            <w:r>
              <w:t xml:space="preserve">: </w:t>
            </w:r>
            <w:r w:rsidRPr="00D52691">
              <w:t xml:space="preserve">Figma </w:t>
            </w:r>
            <w:r>
              <w:t>Editar Grupo</w:t>
            </w:r>
            <w:r w:rsidRPr="00D52691">
              <w:t>. Elaboración Propia.</w:t>
            </w:r>
          </w:p>
          <w:p w14:paraId="0B9AEF63" w14:textId="6AB2983C" w:rsidR="007A5BEB" w:rsidRDefault="007A5BEB" w:rsidP="007A5BEB">
            <w:pPr>
              <w:jc w:val="center"/>
              <w:rPr>
                <w:noProof/>
              </w:rPr>
            </w:pPr>
          </w:p>
        </w:tc>
      </w:tr>
    </w:tbl>
    <w:p w14:paraId="61B39F03" w14:textId="32632AA7" w:rsidR="007A5BEB" w:rsidRPr="007A5BEB" w:rsidRDefault="002C02E1" w:rsidP="007A5BEB">
      <w:r>
        <w:t>L</w:t>
      </w:r>
      <w:r w:rsidRPr="002C02E1">
        <w:t>as pantallas desarrolladas fueron diseñadas basándose en los requisitos de usuario previamente extraídos. Posteriormente, est</w:t>
      </w:r>
      <w:r>
        <w:t>as pantallas se utilizaron para</w:t>
      </w:r>
      <w:r w:rsidRPr="002C02E1">
        <w:t xml:space="preserve"> la creación del frontend, asegurando que las interfaces y funcionalidades finales estén alineadas con las necesidades y expectativas de los usuarios.</w:t>
      </w:r>
    </w:p>
    <w:p w14:paraId="1A37F167" w14:textId="20C91ABC" w:rsidR="007A5BEB" w:rsidRPr="007A5BEB" w:rsidRDefault="007A5BEB" w:rsidP="007A5BEB"/>
    <w:p w14:paraId="231C94A5" w14:textId="77777777" w:rsidR="00B45127" w:rsidRDefault="00B45127" w:rsidP="00B45127"/>
    <w:p w14:paraId="439EBD84" w14:textId="77777777" w:rsidR="00B45127" w:rsidRDefault="00B45127" w:rsidP="00B45127"/>
    <w:p w14:paraId="46DD2627" w14:textId="185B17B3" w:rsidR="00B45127" w:rsidRPr="00B45127" w:rsidRDefault="00B45127" w:rsidP="00B45127">
      <w:pPr>
        <w:sectPr w:rsidR="00B45127" w:rsidRPr="00B45127" w:rsidSect="00422316">
          <w:type w:val="oddPage"/>
          <w:pgSz w:w="11907" w:h="16840" w:code="9"/>
          <w:pgMar w:top="1304" w:right="1247" w:bottom="1304" w:left="1247" w:header="720" w:footer="720" w:gutter="454"/>
          <w:cols w:space="720"/>
          <w:docGrid w:linePitch="299"/>
        </w:sectPr>
      </w:pPr>
    </w:p>
    <w:p w14:paraId="06D7148F" w14:textId="66B5D5B0" w:rsidR="0087115D" w:rsidRDefault="0087115D" w:rsidP="0087115D">
      <w:pPr>
        <w:pStyle w:val="Ttulo1"/>
        <w:numPr>
          <w:ilvl w:val="0"/>
          <w:numId w:val="0"/>
        </w:numPr>
        <w:ind w:left="360"/>
      </w:pPr>
      <w:bookmarkStart w:id="212" w:name="_Anexo_D:_Detalles"/>
      <w:bookmarkStart w:id="213" w:name="_Toc165543560"/>
      <w:bookmarkEnd w:id="212"/>
      <w:r>
        <w:lastRenderedPageBreak/>
        <w:t xml:space="preserve">Anexo </w:t>
      </w:r>
      <w:r w:rsidR="00C30698">
        <w:t>E</w:t>
      </w:r>
      <w:r>
        <w:t>: Detalles de Pantallas</w:t>
      </w:r>
      <w:bookmarkEnd w:id="213"/>
    </w:p>
    <w:p w14:paraId="6C43BC32" w14:textId="7D97BB01" w:rsidR="005235DD" w:rsidRPr="005235DD" w:rsidRDefault="0087115D" w:rsidP="005235DD">
      <w:pPr>
        <w:pStyle w:val="Ttulo2"/>
        <w:numPr>
          <w:ilvl w:val="0"/>
          <w:numId w:val="0"/>
        </w:numPr>
        <w:ind w:left="737" w:hanging="737"/>
      </w:pPr>
      <w:bookmarkStart w:id="214" w:name="_Toc165543561"/>
      <w:r>
        <w:t>Pantalla Bienvenida</w:t>
      </w:r>
      <w:bookmarkEnd w:id="21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10956ECC" w14:textId="77777777" w:rsidTr="005235DD">
        <w:tc>
          <w:tcPr>
            <w:tcW w:w="4474" w:type="dxa"/>
            <w:vAlign w:val="center"/>
          </w:tcPr>
          <w:p w14:paraId="6C69D224" w14:textId="77777777" w:rsidR="005235DD" w:rsidRDefault="005235DD" w:rsidP="005235DD">
            <w:pPr>
              <w:keepNext/>
              <w:jc w:val="center"/>
            </w:pPr>
            <w:bookmarkStart w:id="215" w:name="OLE_LINK69"/>
            <w:bookmarkStart w:id="216" w:name="OLE_LINK70"/>
            <w:r>
              <w:rPr>
                <w:noProof/>
              </w:rPr>
              <w:drawing>
                <wp:inline distT="0" distB="0" distL="0" distR="0" wp14:anchorId="313405AF" wp14:editId="1DA37018">
                  <wp:extent cx="1738800" cy="3772924"/>
                  <wp:effectExtent l="25400" t="25400" r="26670" b="24765"/>
                  <wp:docPr id="1850630796"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0796" name="Imagen 1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8800" cy="3772924"/>
                          </a:xfrm>
                          <a:prstGeom prst="rect">
                            <a:avLst/>
                          </a:prstGeom>
                          <a:ln w="25400">
                            <a:solidFill>
                              <a:schemeClr val="tx1"/>
                            </a:solidFill>
                          </a:ln>
                          <a:effectLst>
                            <a:softEdge rad="12700"/>
                          </a:effectLst>
                        </pic:spPr>
                      </pic:pic>
                    </a:graphicData>
                  </a:graphic>
                </wp:inline>
              </w:drawing>
            </w:r>
          </w:p>
          <w:p w14:paraId="553E46B6" w14:textId="72C31D55" w:rsidR="005235DD" w:rsidRDefault="005235DD" w:rsidP="000040B4">
            <w:pPr>
              <w:pStyle w:val="Descripcin"/>
              <w:jc w:val="center"/>
            </w:pPr>
            <w:bookmarkStart w:id="217" w:name="_Toc165222510"/>
            <w:r>
              <w:t xml:space="preserve">Ilustración </w:t>
            </w:r>
            <w:r>
              <w:fldChar w:fldCharType="begin"/>
            </w:r>
            <w:r>
              <w:instrText xml:space="preserve"> SEQ Ilustración \* ARABIC </w:instrText>
            </w:r>
            <w:r>
              <w:fldChar w:fldCharType="separate"/>
            </w:r>
            <w:r w:rsidR="00895231">
              <w:rPr>
                <w:noProof/>
              </w:rPr>
              <w:t>40</w:t>
            </w:r>
            <w:r>
              <w:fldChar w:fldCharType="end"/>
            </w:r>
            <w:r>
              <w:t>: Pantalla Bienvenida. Elaboración Propia.</w:t>
            </w:r>
            <w:bookmarkEnd w:id="217"/>
          </w:p>
        </w:tc>
        <w:tc>
          <w:tcPr>
            <w:tcW w:w="4475" w:type="dxa"/>
            <w:vAlign w:val="center"/>
          </w:tcPr>
          <w:p w14:paraId="4E41C1C2" w14:textId="77777777" w:rsidR="005235DD" w:rsidRDefault="005235DD" w:rsidP="005235D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4FBE7CB0" w14:textId="77777777" w:rsidR="005235DD" w:rsidRDefault="005235DD" w:rsidP="005235DD"/>
          <w:p w14:paraId="512B98E5" w14:textId="587CF94A" w:rsidR="005235DD" w:rsidRDefault="005235DD" w:rsidP="005235D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tc>
      </w:tr>
    </w:tbl>
    <w:bookmarkEnd w:id="215"/>
    <w:bookmarkEnd w:id="216"/>
    <w:p w14:paraId="7BF23CCD" w14:textId="4D7475D5" w:rsidR="005235DD" w:rsidRPr="005235DD" w:rsidRDefault="005235DD" w:rsidP="005235D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18" w:name="_Toc165543562"/>
      <w:r>
        <w:lastRenderedPageBreak/>
        <w:t>Pantalla Inicio Sesión</w:t>
      </w:r>
      <w:bookmarkEnd w:id="21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5235DD" w14:paraId="76D56631" w14:textId="77777777" w:rsidTr="005235DD">
        <w:tc>
          <w:tcPr>
            <w:tcW w:w="4474" w:type="dxa"/>
            <w:vAlign w:val="center"/>
          </w:tcPr>
          <w:p w14:paraId="05BE2A31" w14:textId="77777777" w:rsidR="005235DD" w:rsidRDefault="005235DD" w:rsidP="005235DD">
            <w:pPr>
              <w:keepNext/>
              <w:jc w:val="center"/>
            </w:pPr>
            <w:bookmarkStart w:id="219" w:name="_Hlk164879680"/>
            <w:bookmarkStart w:id="220" w:name="OLE_LINK101"/>
            <w:r>
              <w:rPr>
                <w:noProof/>
              </w:rPr>
              <w:drawing>
                <wp:inline distT="0" distB="0" distL="0" distR="0" wp14:anchorId="469E5EA1" wp14:editId="32F149E7">
                  <wp:extent cx="1738800" cy="3772923"/>
                  <wp:effectExtent l="25400" t="25400" r="26670" b="24765"/>
                  <wp:docPr id="164726588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5886" name="Imagen 12"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E2F5B17" w14:textId="537FFE90" w:rsidR="005235DD" w:rsidRDefault="005235DD" w:rsidP="005235DD">
            <w:pPr>
              <w:pStyle w:val="Descripcin"/>
              <w:jc w:val="center"/>
            </w:pPr>
            <w:bookmarkStart w:id="221" w:name="_Toc165222511"/>
            <w:r>
              <w:t xml:space="preserve">Ilustración </w:t>
            </w:r>
            <w:r>
              <w:fldChar w:fldCharType="begin"/>
            </w:r>
            <w:r>
              <w:instrText xml:space="preserve"> SEQ Ilustración \* ARABIC </w:instrText>
            </w:r>
            <w:r>
              <w:fldChar w:fldCharType="separate"/>
            </w:r>
            <w:r w:rsidR="00895231">
              <w:rPr>
                <w:noProof/>
              </w:rPr>
              <w:t>41</w:t>
            </w:r>
            <w:r>
              <w:fldChar w:fldCharType="end"/>
            </w:r>
            <w:r>
              <w:t>: Pantalla Inicio de Sesión. Elaboración propia</w:t>
            </w:r>
            <w:bookmarkEnd w:id="221"/>
          </w:p>
        </w:tc>
        <w:tc>
          <w:tcPr>
            <w:tcW w:w="4475" w:type="dxa"/>
            <w:vAlign w:val="center"/>
          </w:tcPr>
          <w:p w14:paraId="50F9A2FA" w14:textId="77777777" w:rsidR="005235DD" w:rsidRPr="00B304DD" w:rsidRDefault="005235DD" w:rsidP="006B0FA7">
            <w:pPr>
              <w:spacing w:after="160" w:line="259" w:lineRule="auto"/>
            </w:pPr>
            <w:bookmarkStart w:id="222" w:name="OLE_LINK80"/>
            <w:bookmarkStart w:id="223" w:name="OLE_LINK81"/>
            <w:r>
              <w:t xml:space="preserve">En esta </w:t>
            </w:r>
            <w:r w:rsidRPr="00B304DD">
              <w:t>pantalla usuarios introducen su nombre de usuario y contraseña. Si las credenciales son correctas, se les permite acceder a la aplicación; de lo contrario, se muestra una alerta indicando que deben ingresar correctamente sus datos.</w:t>
            </w:r>
          </w:p>
          <w:bookmarkEnd w:id="222"/>
          <w:bookmarkEnd w:id="223"/>
          <w:p w14:paraId="13EE2771" w14:textId="77777777" w:rsidR="005235DD" w:rsidRPr="00B304DD" w:rsidRDefault="005235DD" w:rsidP="006B0FA7">
            <w:pPr>
              <w:spacing w:after="160" w:line="259" w:lineRule="auto"/>
            </w:pPr>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w:t>
            </w:r>
            <w:proofErr w:type="spellStart"/>
            <w:r w:rsidRPr="00B304DD">
              <w:t>contraseñ</w:t>
            </w:r>
            <w:proofErr w:type="spellEnd"/>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0CC45A" w14:textId="52B38149" w:rsidR="005235DD" w:rsidRDefault="005235DD" w:rsidP="006B0FA7">
            <w:pPr>
              <w:spacing w:after="160" w:line="259" w:lineRule="auto"/>
            </w:pPr>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tc>
      </w:tr>
    </w:tbl>
    <w:bookmarkEnd w:id="219"/>
    <w:bookmarkEnd w:id="220"/>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67F3265B" w14:textId="77777777" w:rsidR="0087115D" w:rsidRDefault="0087115D" w:rsidP="0087115D">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501C9090" w14:textId="77777777" w:rsidR="00890461" w:rsidRDefault="00890461" w:rsidP="00890461">
      <w:pPr>
        <w:pStyle w:val="Ttulo2"/>
        <w:numPr>
          <w:ilvl w:val="0"/>
          <w:numId w:val="0"/>
        </w:numPr>
        <w:ind w:left="737" w:hanging="737"/>
      </w:pPr>
      <w:bookmarkStart w:id="224" w:name="_Toc165543563"/>
      <w:r>
        <w:lastRenderedPageBreak/>
        <w:t xml:space="preserve">Pantalla Crear </w:t>
      </w:r>
      <w:r w:rsidRPr="004C114D">
        <w:t>Cuenta</w:t>
      </w:r>
      <w:bookmarkEnd w:id="2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890461" w14:paraId="33B99F6B" w14:textId="77777777" w:rsidTr="002E4E0E">
        <w:tc>
          <w:tcPr>
            <w:tcW w:w="4474" w:type="dxa"/>
            <w:vAlign w:val="center"/>
          </w:tcPr>
          <w:p w14:paraId="72E2BBAD" w14:textId="77777777" w:rsidR="00890461" w:rsidRDefault="00890461" w:rsidP="002E4E0E">
            <w:pPr>
              <w:pStyle w:val="Descripcin"/>
              <w:keepNext/>
            </w:pPr>
            <w:bookmarkStart w:id="225" w:name="OLE_LINK128"/>
            <w:bookmarkStart w:id="226" w:name="OLE_LINK129"/>
          </w:p>
          <w:p w14:paraId="7F46D41B" w14:textId="77777777" w:rsidR="00890461" w:rsidRDefault="00890461" w:rsidP="002E4E0E">
            <w:pPr>
              <w:keepNext/>
              <w:jc w:val="center"/>
            </w:pPr>
          </w:p>
          <w:p w14:paraId="5B43FE2D" w14:textId="77777777" w:rsidR="00890461" w:rsidRDefault="00890461" w:rsidP="002E4E0E">
            <w:pPr>
              <w:pStyle w:val="Descripcin"/>
              <w:keepNext/>
              <w:jc w:val="center"/>
            </w:pPr>
            <w:r>
              <w:rPr>
                <w:noProof/>
              </w:rPr>
              <w:drawing>
                <wp:inline distT="0" distB="0" distL="0" distR="0" wp14:anchorId="2DEE2BF9" wp14:editId="60C6F5D1">
                  <wp:extent cx="1738800" cy="3772923"/>
                  <wp:effectExtent l="25400" t="25400" r="26670" b="24765"/>
                  <wp:docPr id="108055662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29" name="Imagen 19"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A7AF39D" w14:textId="21818698" w:rsidR="00890461" w:rsidRDefault="00890461" w:rsidP="002E4E0E">
            <w:pPr>
              <w:pStyle w:val="Descripcin"/>
              <w:jc w:val="center"/>
            </w:pPr>
            <w:bookmarkStart w:id="227" w:name="_Toc165222512"/>
            <w:r>
              <w:t xml:space="preserve">Ilustración </w:t>
            </w:r>
            <w:r>
              <w:fldChar w:fldCharType="begin"/>
            </w:r>
            <w:r>
              <w:instrText xml:space="preserve"> SEQ Ilustración \* ARABIC </w:instrText>
            </w:r>
            <w:r>
              <w:fldChar w:fldCharType="separate"/>
            </w:r>
            <w:r w:rsidR="00895231">
              <w:rPr>
                <w:noProof/>
              </w:rPr>
              <w:t>42</w:t>
            </w:r>
            <w:r>
              <w:fldChar w:fldCharType="end"/>
            </w:r>
            <w:r>
              <w:t>: Pantalla Crear Cuenta. Elaboración Propia.</w:t>
            </w:r>
            <w:bookmarkEnd w:id="227"/>
          </w:p>
        </w:tc>
        <w:tc>
          <w:tcPr>
            <w:tcW w:w="4475" w:type="dxa"/>
            <w:vAlign w:val="center"/>
          </w:tcPr>
          <w:p w14:paraId="39E0C41F" w14:textId="77777777" w:rsidR="00890461" w:rsidRDefault="00890461" w:rsidP="002E4E0E">
            <w:pPr>
              <w:spacing w:after="160" w:line="259" w:lineRule="auto"/>
            </w:pPr>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7ED0BD4A" w14:textId="77777777" w:rsidR="00890461" w:rsidRDefault="00890461" w:rsidP="002E4E0E">
            <w:pPr>
              <w:spacing w:after="160" w:line="259" w:lineRule="auto"/>
            </w:pPr>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28FAAC88" w14:textId="77777777" w:rsidR="00890461" w:rsidRDefault="00890461" w:rsidP="002E4E0E">
            <w:r>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w:t>
            </w:r>
          </w:p>
        </w:tc>
      </w:tr>
    </w:tbl>
    <w:bookmarkEnd w:id="225"/>
    <w:bookmarkEnd w:id="226"/>
    <w:p w14:paraId="7325A6AE" w14:textId="77777777" w:rsidR="00890461" w:rsidRPr="00784763" w:rsidRDefault="00890461" w:rsidP="00890461">
      <w:r>
        <w:t xml:space="preserve">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0678671D" w14:textId="77777777" w:rsidR="00890461" w:rsidRDefault="00890461" w:rsidP="00890461">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5418676D" w14:textId="77777777" w:rsidR="00890461" w:rsidRDefault="00890461" w:rsidP="00890461">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110F8468" w14:textId="593F368D" w:rsidR="00890461" w:rsidRPr="000326C7" w:rsidRDefault="00890461" w:rsidP="0087115D">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76136EB6" w14:textId="77777777" w:rsidR="0087115D" w:rsidRDefault="0087115D" w:rsidP="004C114D">
      <w:pPr>
        <w:pStyle w:val="Ttulo2"/>
        <w:numPr>
          <w:ilvl w:val="0"/>
          <w:numId w:val="0"/>
        </w:numPr>
        <w:ind w:left="737" w:hanging="737"/>
      </w:pPr>
      <w:bookmarkStart w:id="228" w:name="_Toc165543564"/>
      <w:r>
        <w:lastRenderedPageBreak/>
        <w:t>Pantalla Home</w:t>
      </w:r>
      <w:bookmarkEnd w:id="22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A0EAF" w14:paraId="0BA1FE0C" w14:textId="77777777" w:rsidTr="004A0EAF">
        <w:tc>
          <w:tcPr>
            <w:tcW w:w="4474" w:type="dxa"/>
            <w:vAlign w:val="center"/>
          </w:tcPr>
          <w:p w14:paraId="07AEBF2C" w14:textId="77777777" w:rsidR="004A0EAF" w:rsidRDefault="004A0EAF" w:rsidP="004A0EAF">
            <w:pPr>
              <w:keepNext/>
              <w:jc w:val="center"/>
            </w:pPr>
            <w:bookmarkStart w:id="229" w:name="OLE_LINK104"/>
            <w:bookmarkStart w:id="230" w:name="OLE_LINK105"/>
            <w:r>
              <w:rPr>
                <w:noProof/>
              </w:rPr>
              <w:drawing>
                <wp:inline distT="0" distB="0" distL="0" distR="0" wp14:anchorId="740CDED8" wp14:editId="76DA312F">
                  <wp:extent cx="1738800" cy="3772923"/>
                  <wp:effectExtent l="25400" t="25400" r="26670" b="24765"/>
                  <wp:docPr id="36367336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63" name="Imagen 13" descr="Interfaz de usuario gráfica, Sitio web&#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4A64956A" w14:textId="668E95AD" w:rsidR="00FC13A6" w:rsidRDefault="004A0EAF" w:rsidP="004A0EAF">
            <w:pPr>
              <w:pStyle w:val="Descripcin"/>
              <w:jc w:val="center"/>
            </w:pPr>
            <w:bookmarkStart w:id="231" w:name="_Toc165222513"/>
            <w:r>
              <w:t xml:space="preserve">Ilustración </w:t>
            </w:r>
            <w:r>
              <w:fldChar w:fldCharType="begin"/>
            </w:r>
            <w:r>
              <w:instrText xml:space="preserve"> SEQ Ilustración \* ARABIC </w:instrText>
            </w:r>
            <w:r>
              <w:fldChar w:fldCharType="separate"/>
            </w:r>
            <w:r w:rsidR="00895231">
              <w:rPr>
                <w:noProof/>
              </w:rPr>
              <w:t>43</w:t>
            </w:r>
            <w:r>
              <w:fldChar w:fldCharType="end"/>
            </w:r>
            <w:r>
              <w:t>: Pantalla Home. Elaboración Propia.</w:t>
            </w:r>
            <w:bookmarkEnd w:id="231"/>
          </w:p>
        </w:tc>
        <w:tc>
          <w:tcPr>
            <w:tcW w:w="4475" w:type="dxa"/>
            <w:vAlign w:val="center"/>
          </w:tcPr>
          <w:p w14:paraId="4F94E768" w14:textId="77777777" w:rsidR="004A0EAF" w:rsidRDefault="004A0EAF" w:rsidP="006B0FA7">
            <w:pPr>
              <w:spacing w:after="160" w:line="259" w:lineRule="auto"/>
            </w:pPr>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4FABC499" w14:textId="2D4132B1" w:rsidR="00FC13A6" w:rsidRDefault="004A0EAF" w:rsidP="006B0FA7">
            <w:pPr>
              <w:spacing w:after="160" w:line="259" w:lineRule="auto"/>
            </w:pPr>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tc>
      </w:tr>
    </w:tbl>
    <w:p w14:paraId="628B2D68" w14:textId="77777777" w:rsidR="0087115D" w:rsidRDefault="0087115D" w:rsidP="006B0FA7">
      <w:bookmarkStart w:id="232" w:name="OLE_LINK102"/>
      <w:bookmarkStart w:id="233" w:name="OLE_LINK103"/>
      <w:bookmarkStart w:id="234" w:name="OLE_LINK5"/>
      <w:bookmarkStart w:id="235" w:name="OLE_LINK6"/>
      <w:bookmarkEnd w:id="229"/>
      <w:bookmarkEnd w:id="230"/>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bookmarkEnd w:id="232"/>
    <w:bookmarkEnd w:id="233"/>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4"/>
    <w:bookmarkEnd w:id="235"/>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6" w:name="_Toc165543565"/>
      <w:r>
        <w:lastRenderedPageBreak/>
        <w:t>Pantalla Ajustes</w:t>
      </w:r>
      <w:bookmarkEnd w:id="2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E76D28" w14:paraId="3206A7A1" w14:textId="77777777" w:rsidTr="00BD3040">
        <w:tc>
          <w:tcPr>
            <w:tcW w:w="4474" w:type="dxa"/>
            <w:vAlign w:val="center"/>
          </w:tcPr>
          <w:p w14:paraId="2F99306E" w14:textId="77777777" w:rsidR="00E76D28" w:rsidRDefault="00E76D28" w:rsidP="00E76D28">
            <w:pPr>
              <w:pStyle w:val="Descripcin"/>
              <w:keepNext/>
              <w:jc w:val="center"/>
            </w:pPr>
            <w:bookmarkStart w:id="237" w:name="OLE_LINK110"/>
            <w:bookmarkStart w:id="238" w:name="OLE_LINK111"/>
            <w:r>
              <w:rPr>
                <w:noProof/>
              </w:rPr>
              <w:drawing>
                <wp:inline distT="0" distB="0" distL="0" distR="0" wp14:anchorId="49754060" wp14:editId="5AA7B2D7">
                  <wp:extent cx="1738800" cy="3772923"/>
                  <wp:effectExtent l="25400" t="25400" r="26670" b="24765"/>
                  <wp:docPr id="2139835966"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66" name="Imagen 14"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10D43B48" w14:textId="540001EB" w:rsidR="00E76D28" w:rsidRDefault="00E76D28" w:rsidP="00E76D28">
            <w:pPr>
              <w:pStyle w:val="Descripcin"/>
              <w:jc w:val="center"/>
            </w:pPr>
            <w:bookmarkStart w:id="239" w:name="_Toc165222514"/>
            <w:r>
              <w:t xml:space="preserve">Ilustración </w:t>
            </w:r>
            <w:r>
              <w:fldChar w:fldCharType="begin"/>
            </w:r>
            <w:r>
              <w:instrText xml:space="preserve"> SEQ Ilustración \* ARABIC </w:instrText>
            </w:r>
            <w:r>
              <w:fldChar w:fldCharType="separate"/>
            </w:r>
            <w:r w:rsidR="00895231">
              <w:rPr>
                <w:noProof/>
              </w:rPr>
              <w:t>44</w:t>
            </w:r>
            <w:r>
              <w:fldChar w:fldCharType="end"/>
            </w:r>
            <w:r>
              <w:t>: Pantalla Ajustes. Elaboración Propia.</w:t>
            </w:r>
            <w:bookmarkEnd w:id="239"/>
          </w:p>
        </w:tc>
        <w:tc>
          <w:tcPr>
            <w:tcW w:w="4475" w:type="dxa"/>
            <w:vAlign w:val="center"/>
          </w:tcPr>
          <w:p w14:paraId="29180BC1" w14:textId="143BC7E8" w:rsidR="00E76D28" w:rsidRDefault="00E76D28" w:rsidP="006B0FA7">
            <w:pPr>
              <w:spacing w:after="160" w:line="259" w:lineRule="auto"/>
            </w:pPr>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1637DEA0" w14:textId="5470D916" w:rsidR="006B0FA7" w:rsidRDefault="00E76D28" w:rsidP="006B0FA7">
            <w:pPr>
              <w:spacing w:after="160" w:line="259" w:lineRule="auto"/>
            </w:pPr>
            <w:bookmarkStart w:id="240" w:name="OLE_LINK106"/>
            <w:bookmarkStart w:id="241" w:name="OLE_LINK107"/>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5908648F" w14:textId="41AC9CBA" w:rsidR="00E76D28" w:rsidRDefault="006B0FA7" w:rsidP="006B0FA7">
            <w:pPr>
              <w:spacing w:after="160" w:line="259" w:lineRule="auto"/>
            </w:pPr>
            <w:r>
              <w:t>La interfaz de usuario consta de campos de texto para ingresar los datos actualizados y botones para guardar los cambios o cerrar sesión.</w:t>
            </w:r>
            <w:bookmarkEnd w:id="240"/>
            <w:bookmarkEnd w:id="241"/>
          </w:p>
        </w:tc>
      </w:tr>
    </w:tbl>
    <w:bookmarkEnd w:id="237"/>
    <w:bookmarkEnd w:id="238"/>
    <w:p w14:paraId="48631C46" w14:textId="7104B459" w:rsidR="0087115D" w:rsidRDefault="0087115D" w:rsidP="0087115D">
      <w:r>
        <w:t>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690B5F78" w14:textId="767E06CE" w:rsidR="00844881" w:rsidRDefault="00844881" w:rsidP="00844881">
      <w:pPr>
        <w:rPr>
          <w:bCs/>
          <w:smallCaps/>
        </w:rPr>
      </w:pPr>
      <w:r w:rsidRPr="00844881">
        <w:t xml:space="preserve">En la pantalla mostrada, se permite a los usuarios actualizar su información personal, incluyendo nombre, apellidos, nombre de usuario y contraseña. Para editar estos datos, simplemente deben tocar en el respectivo cuadro de texto y escribir la nueva información. Para la contraseña, es necesario introducirla dos veces para confirmación; si las entradas no coinciden, el sistema bloqueará la actualización del perfil. Además, se presenta un botón etiquetado "Eliminar cuenta", el </w:t>
      </w:r>
      <w:r w:rsidR="003F25B1" w:rsidRPr="00844881">
        <w:t>cual,</w:t>
      </w:r>
      <w:r w:rsidRPr="00844881">
        <w:t xml:space="preserve"> al ser presionado, desencadenará una alerta emergente pidiendo confirmación para proceder. Si el usuario confirma la acción, la cuenta y todos los datos asociados serán eliminados permanentemente. Optar por cerrar sesión finalizará la sesión activa del usuario, redirigiéndolo automáticamente a la página de inicio.</w:t>
      </w:r>
    </w:p>
    <w:p w14:paraId="63401126" w14:textId="059CBD00" w:rsidR="0087115D" w:rsidRDefault="0087115D" w:rsidP="004C114D">
      <w:pPr>
        <w:pStyle w:val="Ttulo2"/>
        <w:numPr>
          <w:ilvl w:val="0"/>
          <w:numId w:val="0"/>
        </w:numPr>
        <w:ind w:left="737" w:hanging="737"/>
      </w:pPr>
      <w:bookmarkStart w:id="242" w:name="_Toc165543566"/>
      <w:r>
        <w:lastRenderedPageBreak/>
        <w:t>Pantalla Crear Grupo</w:t>
      </w:r>
      <w:bookmarkEnd w:id="24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B9219B" w14:paraId="6DC5C90E" w14:textId="77777777" w:rsidTr="00BD3040">
        <w:tc>
          <w:tcPr>
            <w:tcW w:w="4474" w:type="dxa"/>
            <w:vAlign w:val="center"/>
          </w:tcPr>
          <w:p w14:paraId="1AB5E3EF" w14:textId="131EDDAE" w:rsidR="00B9219B" w:rsidRDefault="00B9219B" w:rsidP="00BD3040">
            <w:pPr>
              <w:pStyle w:val="Descripcin"/>
              <w:keepNext/>
              <w:jc w:val="center"/>
            </w:pPr>
            <w:bookmarkStart w:id="243" w:name="OLE_LINK114"/>
            <w:bookmarkStart w:id="244" w:name="OLE_LINK115"/>
          </w:p>
          <w:p w14:paraId="0D494D83" w14:textId="77777777" w:rsidR="00062408" w:rsidRDefault="00B9219B" w:rsidP="00062408">
            <w:pPr>
              <w:keepNext/>
              <w:jc w:val="center"/>
            </w:pPr>
            <w:r>
              <w:rPr>
                <w:noProof/>
              </w:rPr>
              <w:drawing>
                <wp:inline distT="0" distB="0" distL="0" distR="0" wp14:anchorId="7FAD3BE3" wp14:editId="597E2F9D">
                  <wp:extent cx="1440000" cy="3124574"/>
                  <wp:effectExtent l="25400" t="25400" r="20955" b="2540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a:ln w="25400">
                            <a:solidFill>
                              <a:schemeClr val="tx1"/>
                            </a:solidFill>
                          </a:ln>
                          <a:effectLst>
                            <a:softEdge rad="12700"/>
                          </a:effectLst>
                        </pic:spPr>
                      </pic:pic>
                    </a:graphicData>
                  </a:graphic>
                </wp:inline>
              </w:drawing>
            </w:r>
          </w:p>
          <w:p w14:paraId="4EF5FE72" w14:textId="5C7F88BF" w:rsidR="00B9219B" w:rsidRDefault="00062408" w:rsidP="00062408">
            <w:pPr>
              <w:pStyle w:val="Descripcin"/>
              <w:jc w:val="center"/>
            </w:pPr>
            <w:bookmarkStart w:id="245" w:name="_Toc165222515"/>
            <w:r>
              <w:t xml:space="preserve">Ilustración </w:t>
            </w:r>
            <w:r>
              <w:fldChar w:fldCharType="begin"/>
            </w:r>
            <w:r>
              <w:instrText xml:space="preserve"> SEQ Ilustración \* ARABIC </w:instrText>
            </w:r>
            <w:r>
              <w:fldChar w:fldCharType="separate"/>
            </w:r>
            <w:r w:rsidR="00895231">
              <w:rPr>
                <w:noProof/>
              </w:rPr>
              <w:t>45</w:t>
            </w:r>
            <w:r>
              <w:fldChar w:fldCharType="end"/>
            </w:r>
            <w:r>
              <w:t>: Pantalla Crear Grupo. Elaboración Propia.</w:t>
            </w:r>
            <w:bookmarkEnd w:id="245"/>
          </w:p>
        </w:tc>
        <w:tc>
          <w:tcPr>
            <w:tcW w:w="4475" w:type="dxa"/>
            <w:vAlign w:val="center"/>
          </w:tcPr>
          <w:p w14:paraId="1D9B8144" w14:textId="77777777" w:rsidR="00B9219B" w:rsidRDefault="00B9219B" w:rsidP="00B9219B">
            <w:pPr>
              <w:spacing w:after="160" w:line="259" w:lineRule="auto"/>
            </w:pPr>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544B749F" w14:textId="3853F4BB" w:rsidR="00B9219B" w:rsidRDefault="00B9219B" w:rsidP="00BD3040">
            <w:pPr>
              <w:spacing w:after="160" w:line="259" w:lineRule="auto"/>
            </w:pPr>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tc>
      </w:tr>
    </w:tbl>
    <w:p w14:paraId="200969FF" w14:textId="77777777" w:rsidR="0087115D" w:rsidRDefault="0087115D" w:rsidP="0087115D">
      <w:bookmarkStart w:id="246" w:name="OLE_LINK9"/>
      <w:bookmarkStart w:id="247" w:name="OLE_LINK10"/>
      <w:bookmarkEnd w:id="243"/>
      <w:bookmarkEnd w:id="244"/>
      <w:r>
        <w:t>Además, ofrece la opción de eliminar un grupo a través de un botón, que muestra una alerta de confirmación para evitar eliminaciones accidentales. La interacción con el servidor para actualizar y eliminar grupos es manejada mediante la API.</w:t>
      </w:r>
    </w:p>
    <w:p w14:paraId="5D974B6B" w14:textId="7D279ECD" w:rsidR="0087115D" w:rsidRDefault="0087115D" w:rsidP="00B9219B">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w:t>
      </w:r>
      <w:proofErr w:type="gramStart"/>
      <w:r>
        <w:t>aplicación..</w:t>
      </w:r>
      <w:proofErr w:type="gramEnd"/>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48" w:name="_Toc165543567"/>
      <w:bookmarkEnd w:id="246"/>
      <w:bookmarkEnd w:id="247"/>
      <w:r>
        <w:lastRenderedPageBreak/>
        <w:t>Pantalla Editar Grupo</w:t>
      </w:r>
      <w:bookmarkEnd w:id="24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040B4" w14:paraId="6DAD4A42" w14:textId="77777777" w:rsidTr="00BD3040">
        <w:tc>
          <w:tcPr>
            <w:tcW w:w="4474" w:type="dxa"/>
            <w:vAlign w:val="center"/>
          </w:tcPr>
          <w:p w14:paraId="43EB0ABE" w14:textId="77777777" w:rsidR="000040B4" w:rsidRDefault="000040B4" w:rsidP="00BD3040">
            <w:pPr>
              <w:pStyle w:val="Descripcin"/>
              <w:keepNext/>
              <w:jc w:val="center"/>
            </w:pPr>
            <w:bookmarkStart w:id="249" w:name="OLE_LINK118"/>
            <w:bookmarkStart w:id="250" w:name="OLE_LINK119"/>
          </w:p>
          <w:p w14:paraId="2B07EB59" w14:textId="7A55E262" w:rsidR="000040B4" w:rsidRDefault="000040B4" w:rsidP="00BD3040">
            <w:pPr>
              <w:keepNext/>
              <w:jc w:val="center"/>
            </w:pPr>
          </w:p>
          <w:p w14:paraId="5E9B05A1" w14:textId="77777777" w:rsidR="00062408" w:rsidRDefault="006E6DA1" w:rsidP="00062408">
            <w:pPr>
              <w:pStyle w:val="Descripcin"/>
              <w:keepNext/>
              <w:jc w:val="center"/>
            </w:pPr>
            <w:r>
              <w:rPr>
                <w:noProof/>
              </w:rPr>
              <w:drawing>
                <wp:inline distT="0" distB="0" distL="0" distR="0" wp14:anchorId="780BB554" wp14:editId="593B3A83">
                  <wp:extent cx="1738800" cy="3772923"/>
                  <wp:effectExtent l="25400" t="25400" r="26670" b="24765"/>
                  <wp:docPr id="860894930"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4930" name="Imagen 15" descr="Interfaz de usuario gráfica, Texto,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69DC8461" w14:textId="6A259CCC" w:rsidR="000040B4" w:rsidRDefault="00062408" w:rsidP="00062408">
            <w:pPr>
              <w:pStyle w:val="Descripcin"/>
              <w:jc w:val="center"/>
            </w:pPr>
            <w:bookmarkStart w:id="251" w:name="_Toc165222516"/>
            <w:r>
              <w:t xml:space="preserve">Ilustración </w:t>
            </w:r>
            <w:r>
              <w:fldChar w:fldCharType="begin"/>
            </w:r>
            <w:r>
              <w:instrText xml:space="preserve"> SEQ Ilustración \* ARABIC </w:instrText>
            </w:r>
            <w:r>
              <w:fldChar w:fldCharType="separate"/>
            </w:r>
            <w:r w:rsidR="00895231">
              <w:rPr>
                <w:noProof/>
              </w:rPr>
              <w:t>46</w:t>
            </w:r>
            <w:r>
              <w:fldChar w:fldCharType="end"/>
            </w:r>
            <w:r>
              <w:t>: Pantalla Editar Grupo. Elaboración Propia.</w:t>
            </w:r>
            <w:bookmarkEnd w:id="251"/>
          </w:p>
        </w:tc>
        <w:tc>
          <w:tcPr>
            <w:tcW w:w="4475" w:type="dxa"/>
            <w:vAlign w:val="center"/>
          </w:tcPr>
          <w:p w14:paraId="212C6350" w14:textId="77777777" w:rsidR="006E6DA1" w:rsidRDefault="006E6DA1" w:rsidP="006E6DA1">
            <w:pPr>
              <w:spacing w:after="160" w:line="259" w:lineRule="auto"/>
            </w:pPr>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675B71F9" w14:textId="77777777" w:rsidR="000040B4" w:rsidRDefault="006E6DA1" w:rsidP="00BD3040">
            <w:pPr>
              <w:spacing w:after="160" w:line="259" w:lineRule="auto"/>
            </w:pPr>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6FECE22A" w14:textId="3A3042D6" w:rsidR="004B2F80" w:rsidRDefault="004B2F80" w:rsidP="00BD3040">
            <w:pPr>
              <w:spacing w:after="160" w:line="259" w:lineRule="auto"/>
            </w:pPr>
            <w:r>
              <w:t>La interfaz del componente se compone de elementos como textos, botones y listas, organizados de manera intuitiva para facilitar la interacción del usuario.</w:t>
            </w:r>
          </w:p>
        </w:tc>
      </w:tr>
    </w:tbl>
    <w:p w14:paraId="2D32B476" w14:textId="004A48B4" w:rsidR="0087115D" w:rsidRDefault="0087115D" w:rsidP="0087115D">
      <w:bookmarkStart w:id="252" w:name="OLE_LINK20"/>
      <w:bookmarkStart w:id="253" w:name="OLE_LINK21"/>
      <w:bookmarkEnd w:id="249"/>
      <w:bookmarkEnd w:id="250"/>
      <w:r>
        <w:t xml:space="preserve">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52"/>
    <w:bookmarkEnd w:id="253"/>
    <w:p w14:paraId="02FE0D72" w14:textId="75A37873" w:rsidR="00062408" w:rsidRPr="00062408" w:rsidRDefault="00062408" w:rsidP="00062408">
      <w:r w:rsidRPr="0006240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 sin embargo, el botón para eliminar el grupo solo estará activado si el usuario es el administrador, es decir, el que creó el grupo.</w:t>
      </w:r>
    </w:p>
    <w:p w14:paraId="064F458A" w14:textId="77777777" w:rsidR="00062408" w:rsidRDefault="00062408" w:rsidP="00062408">
      <w:pPr>
        <w:rPr>
          <w:bCs/>
          <w:smallCaps/>
        </w:rPr>
      </w:pPr>
      <w:r w:rsidRPr="00062408">
        <w:t>Se ha añadido un botón para salir del grupo, permitiendo que el usuario se retire sin necesidad de eliminar el grupo completo. También se incluye un botón para añadir usuarios; al pulsar este botón, aparecerá un campo de texto donde se podrá escribir el nombre del usuario a añadir al grupo.</w:t>
      </w:r>
    </w:p>
    <w:p w14:paraId="7D71016B" w14:textId="29CF0714" w:rsidR="0087115D" w:rsidRDefault="0087115D" w:rsidP="00062408">
      <w:pPr>
        <w:pStyle w:val="Ttulo2"/>
        <w:numPr>
          <w:ilvl w:val="0"/>
          <w:numId w:val="0"/>
        </w:numPr>
        <w:ind w:left="737" w:hanging="737"/>
      </w:pPr>
      <w:bookmarkStart w:id="254" w:name="_Toc165543568"/>
      <w:r>
        <w:lastRenderedPageBreak/>
        <w:t>Pantalla Detalle de Serie</w:t>
      </w:r>
      <w:bookmarkEnd w:id="25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DD492C" w14:paraId="0252D65E" w14:textId="77777777" w:rsidTr="00BD3040">
        <w:tc>
          <w:tcPr>
            <w:tcW w:w="4474" w:type="dxa"/>
            <w:vAlign w:val="center"/>
          </w:tcPr>
          <w:p w14:paraId="5EBF3690" w14:textId="77777777" w:rsidR="00DD492C" w:rsidRDefault="00DD492C" w:rsidP="00BD3040">
            <w:pPr>
              <w:pStyle w:val="Descripcin"/>
              <w:keepNext/>
              <w:jc w:val="center"/>
            </w:pPr>
            <w:bookmarkStart w:id="255" w:name="OLE_LINK122"/>
            <w:bookmarkStart w:id="256" w:name="OLE_LINK123"/>
            <w:bookmarkStart w:id="257" w:name="OLE_LINK130"/>
            <w:bookmarkStart w:id="258" w:name="OLE_LINK131"/>
            <w:bookmarkStart w:id="259" w:name="OLE_LINK132"/>
          </w:p>
          <w:p w14:paraId="29F468BF" w14:textId="77777777" w:rsidR="003013C3" w:rsidRDefault="003013C3" w:rsidP="003013C3">
            <w:pPr>
              <w:keepNext/>
              <w:jc w:val="center"/>
            </w:pPr>
            <w:r>
              <w:rPr>
                <w:noProof/>
              </w:rPr>
              <w:drawing>
                <wp:inline distT="0" distB="0" distL="0" distR="0" wp14:anchorId="6FD2952B" wp14:editId="54A758D7">
                  <wp:extent cx="1738800" cy="3772923"/>
                  <wp:effectExtent l="25400" t="25400" r="26670" b="24765"/>
                  <wp:docPr id="9738484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8457" name="Imagen 16"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0FDBE978" w14:textId="1107F1B4" w:rsidR="00DD492C" w:rsidRDefault="003013C3" w:rsidP="003013C3">
            <w:pPr>
              <w:pStyle w:val="Descripcin"/>
              <w:jc w:val="center"/>
            </w:pPr>
            <w:bookmarkStart w:id="260" w:name="_Toc165222517"/>
            <w:r>
              <w:t xml:space="preserve">Ilustración </w:t>
            </w:r>
            <w:r>
              <w:fldChar w:fldCharType="begin"/>
            </w:r>
            <w:r>
              <w:instrText xml:space="preserve"> SEQ Ilustración \* ARABIC </w:instrText>
            </w:r>
            <w:r>
              <w:fldChar w:fldCharType="separate"/>
            </w:r>
            <w:r w:rsidR="00895231">
              <w:rPr>
                <w:noProof/>
              </w:rPr>
              <w:t>47</w:t>
            </w:r>
            <w:r>
              <w:fldChar w:fldCharType="end"/>
            </w:r>
            <w:r>
              <w:t>: Pantalla Detalles Serie. Elaboración Propia.</w:t>
            </w:r>
            <w:bookmarkEnd w:id="260"/>
          </w:p>
        </w:tc>
        <w:tc>
          <w:tcPr>
            <w:tcW w:w="4475" w:type="dxa"/>
            <w:vAlign w:val="center"/>
          </w:tcPr>
          <w:p w14:paraId="1C0F4660" w14:textId="46F5194A" w:rsidR="003013C3" w:rsidRDefault="003013C3" w:rsidP="003013C3">
            <w:pPr>
              <w:spacing w:after="160" w:line="259" w:lineRule="auto"/>
            </w:pPr>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25D548B4" w14:textId="22916BDA" w:rsidR="00DD492C" w:rsidRDefault="003013C3" w:rsidP="00BD3040">
            <w:pPr>
              <w:spacing w:after="160" w:line="259" w:lineRule="auto"/>
            </w:pPr>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tc>
      </w:tr>
    </w:tbl>
    <w:bookmarkEnd w:id="255"/>
    <w:bookmarkEnd w:id="256"/>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estilos se centran en la claridad y accesibilidad, usando colores contrastantes, espaciado adecuado, y elementos visuales como imágenes de series y temporadas para enriquecer la experiencia del usuario.</w:t>
      </w:r>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1A69C9C4" w14:textId="696B255E" w:rsidR="003013C3" w:rsidRPr="003013C3" w:rsidRDefault="003013C3" w:rsidP="003013C3">
      <w:r w:rsidRPr="003013C3">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397A3FE5" w14:textId="70FFF7E3" w:rsidR="003013C3" w:rsidRDefault="003013C3" w:rsidP="003013C3">
      <w:r w:rsidRPr="003013C3">
        <w:lastRenderedPageBreak/>
        <w:t xml:space="preserve">Se ha añadido un botón adicional que llevará al usuario al espacio de comentarios de esa serie, donde podrá leer y participar en discusiones relacionadas con la serie, compartir opiniones </w:t>
      </w:r>
      <w:r>
        <w:t>e</w:t>
      </w:r>
      <w:r w:rsidRPr="003013C3">
        <w:t xml:space="preserve"> interactuar con otros espectadores.</w:t>
      </w:r>
    </w:p>
    <w:p w14:paraId="1F111874" w14:textId="6169584D" w:rsidR="007726A7" w:rsidRDefault="007726A7" w:rsidP="007726A7">
      <w:pPr>
        <w:pStyle w:val="Ttulo2"/>
        <w:numPr>
          <w:ilvl w:val="0"/>
          <w:numId w:val="0"/>
        </w:numPr>
        <w:ind w:left="737" w:hanging="737"/>
      </w:pPr>
      <w:bookmarkStart w:id="261" w:name="_Toc165543569"/>
      <w:bookmarkEnd w:id="257"/>
      <w:bookmarkEnd w:id="258"/>
      <w:bookmarkEnd w:id="259"/>
      <w:r>
        <w:t>Pa</w:t>
      </w:r>
      <w:r w:rsidR="00CD2765">
        <w:t>n</w:t>
      </w:r>
      <w:r>
        <w:t>talla Comentarios</w:t>
      </w:r>
      <w:bookmarkEnd w:id="26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7726A7" w14:paraId="45715821" w14:textId="77777777" w:rsidTr="00BD3040">
        <w:tc>
          <w:tcPr>
            <w:tcW w:w="4474" w:type="dxa"/>
            <w:vAlign w:val="center"/>
          </w:tcPr>
          <w:p w14:paraId="6BDAAFA1" w14:textId="77777777" w:rsidR="007726A7" w:rsidRDefault="007726A7" w:rsidP="006F18E9">
            <w:pPr>
              <w:pStyle w:val="Descripcin"/>
              <w:keepNext/>
            </w:pPr>
            <w:bookmarkStart w:id="262" w:name="OLE_LINK124"/>
            <w:bookmarkStart w:id="263" w:name="OLE_LINK125"/>
          </w:p>
          <w:p w14:paraId="3F90A874" w14:textId="5CA71FE8" w:rsidR="007726A7" w:rsidRDefault="007726A7" w:rsidP="00BD3040">
            <w:pPr>
              <w:keepNext/>
              <w:jc w:val="center"/>
            </w:pPr>
          </w:p>
          <w:p w14:paraId="0D709CD1" w14:textId="77777777" w:rsidR="006F18E9" w:rsidRDefault="007726A7" w:rsidP="006F18E9">
            <w:pPr>
              <w:pStyle w:val="Descripcin"/>
              <w:keepNext/>
              <w:jc w:val="center"/>
            </w:pPr>
            <w:r>
              <w:rPr>
                <w:noProof/>
              </w:rPr>
              <w:drawing>
                <wp:inline distT="0" distB="0" distL="0" distR="0" wp14:anchorId="76A734E3" wp14:editId="6277CCE0">
                  <wp:extent cx="1738800" cy="3772923"/>
                  <wp:effectExtent l="25400" t="25400" r="26670" b="24765"/>
                  <wp:docPr id="2066391522" name="Imagen 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22" name="Imagen 17" descr="Interfaz de usuario gráfica, Texto, Aplicación, Chat o mensaje de 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2B9B3273" w14:textId="29246DC2" w:rsidR="007726A7" w:rsidRDefault="006F18E9" w:rsidP="006F18E9">
            <w:pPr>
              <w:pStyle w:val="Descripcin"/>
              <w:jc w:val="center"/>
            </w:pPr>
            <w:bookmarkStart w:id="264" w:name="_Toc165222518"/>
            <w:r>
              <w:t xml:space="preserve">Ilustración </w:t>
            </w:r>
            <w:r>
              <w:fldChar w:fldCharType="begin"/>
            </w:r>
            <w:r>
              <w:instrText xml:space="preserve"> SEQ Ilustración \* ARABIC </w:instrText>
            </w:r>
            <w:r>
              <w:fldChar w:fldCharType="separate"/>
            </w:r>
            <w:r w:rsidR="00895231">
              <w:rPr>
                <w:noProof/>
              </w:rPr>
              <w:t>48</w:t>
            </w:r>
            <w:r>
              <w:fldChar w:fldCharType="end"/>
            </w:r>
            <w:r>
              <w:t>: Pantalla Comentarios. Elaboración Propia.</w:t>
            </w:r>
            <w:bookmarkEnd w:id="264"/>
          </w:p>
        </w:tc>
        <w:tc>
          <w:tcPr>
            <w:tcW w:w="4475" w:type="dxa"/>
            <w:vAlign w:val="center"/>
          </w:tcPr>
          <w:p w14:paraId="58B09DED" w14:textId="77777777" w:rsidR="007726A7" w:rsidRDefault="003D6991" w:rsidP="00BD3040">
            <w:pPr>
              <w:spacing w:after="160" w:line="259" w:lineRule="auto"/>
            </w:pPr>
            <w:r w:rsidRPr="003D6991">
              <w:t xml:space="preserve">El componente </w:t>
            </w:r>
            <w:proofErr w:type="spellStart"/>
            <w:r w:rsidRPr="003D6991">
              <w:t>ComentariosSerie</w:t>
            </w:r>
            <w:proofErr w:type="spellEnd"/>
            <w:r w:rsidRPr="003D6991">
              <w:t xml:space="preserve"> se encarga de gestionar la interacción de los usuarios con los comentarios relacionados con una serie específica dentro de un grupo, empleando una combinación de técnicas modernas de desarrollo en React Native. Este componente es fundamental para fomentar la participación y el intercambio de opiniones entre los miembros del grupo que siguen la serie.</w:t>
            </w:r>
          </w:p>
          <w:p w14:paraId="06D57189" w14:textId="64DD6A39" w:rsidR="003D6991" w:rsidRDefault="003D6991" w:rsidP="00BD3040">
            <w:pPr>
              <w:spacing w:after="160" w:line="259" w:lineRule="auto"/>
            </w:pPr>
            <w:r w:rsidRPr="003D6991">
              <w:t xml:space="preserve">Utiliza el </w:t>
            </w:r>
            <w:proofErr w:type="spellStart"/>
            <w:r w:rsidRPr="003D6991">
              <w:t>hook</w:t>
            </w:r>
            <w:proofErr w:type="spellEnd"/>
            <w:r w:rsidRPr="003D6991">
              <w:t xml:space="preserve"> </w:t>
            </w:r>
            <w:proofErr w:type="spellStart"/>
            <w:r w:rsidRPr="003D6991">
              <w:t>useEffect</w:t>
            </w:r>
            <w:proofErr w:type="spellEnd"/>
            <w:r w:rsidRPr="003D6991">
              <w:t xml:space="preserve"> para realizar peticiones a una API y obtener los comentarios de la serie por grupo, actualizando automáticamente estos datos cuando se modifican las dependencias especificadas. Esta automatización es crucial para mantener a los usuarios informados sobre las discusiones más recientes sin necesidad de recargar manualmente la página.</w:t>
            </w:r>
          </w:p>
        </w:tc>
      </w:tr>
    </w:tbl>
    <w:bookmarkEnd w:id="262"/>
    <w:bookmarkEnd w:id="263"/>
    <w:p w14:paraId="1D414402" w14:textId="2DCD6C21" w:rsidR="007726A7" w:rsidRDefault="003D6991" w:rsidP="007726A7">
      <w:r w:rsidRPr="003D6991">
        <w:t xml:space="preserve">A través de otro </w:t>
      </w:r>
      <w:proofErr w:type="spellStart"/>
      <w:r w:rsidRPr="003D6991">
        <w:t>useEffect</w:t>
      </w:r>
      <w:proofErr w:type="spellEnd"/>
      <w:r w:rsidRPr="003D6991">
        <w:t>, se maneja la visualización automática del final del área de comentarios cada vez que el teclado aparece, lo que mejora la experiencia de usuario al facilitar la escritura de nuevos comentarios. Además, un temporizador ajusta el desplazamiento al final de la lista de comentarios cada vez que estos cambian, asegurando que los usuarios siempre vean los comentarios más recientes sin esfuerzo.</w:t>
      </w:r>
    </w:p>
    <w:p w14:paraId="29D51216" w14:textId="37211BDC" w:rsidR="003D6991" w:rsidRDefault="003D6991" w:rsidP="007726A7">
      <w:r w:rsidRPr="003D6991">
        <w:t>El componente proporciona una interfaz para escribir y enviar comentarios mediante un formulario integrado. Al enviar un comentario, se realiza una petición POST a la API para añadir el nuevo comentario a la base de datos. La respuesta de la API es manejada adecuadamente para actualizar la interfaz y reflejar el comentario recién añadido, potenciando la interactividad en tiempo real.</w:t>
      </w:r>
    </w:p>
    <w:p w14:paraId="03B1478B" w14:textId="33BE7EA4" w:rsidR="00D1071E" w:rsidRDefault="00D1071E" w:rsidP="007726A7">
      <w:r w:rsidRPr="00D1071E">
        <w:t xml:space="preserve">El componente ajusta su comportamiento y estilo basado en la plataforma, usando </w:t>
      </w:r>
      <w:proofErr w:type="spellStart"/>
      <w:r w:rsidRPr="00D1071E">
        <w:t>KeyboardAvoidingView</w:t>
      </w:r>
      <w:proofErr w:type="spellEnd"/>
      <w:r w:rsidRPr="00D1071E">
        <w:t xml:space="preserve"> para manejar las diferencias en la visualización del teclado entre iOS </w:t>
      </w:r>
      <w:r w:rsidRPr="00D1071E">
        <w:lastRenderedPageBreak/>
        <w:t>y Android. Esto asegura que la experiencia del usuario sea uniforme, independientemente del dispositivo utilizado.</w:t>
      </w:r>
    </w:p>
    <w:p w14:paraId="4BB3DEF5" w14:textId="7CA004BB" w:rsidR="00D1071E" w:rsidRDefault="00D1071E" w:rsidP="007726A7">
      <w:r w:rsidRPr="00D1071E">
        <w:t xml:space="preserve">El uso de </w:t>
      </w:r>
      <w:proofErr w:type="spellStart"/>
      <w:r w:rsidRPr="00D1071E">
        <w:t>ScrollView</w:t>
      </w:r>
      <w:proofErr w:type="spellEnd"/>
      <w:r w:rsidRPr="00D1071E">
        <w:t xml:space="preserve"> para los comentarios permite a los usuarios explorar fácilmente largas listas de entradas. La interacción táctil es manejada por </w:t>
      </w:r>
      <w:proofErr w:type="spellStart"/>
      <w:r w:rsidRPr="00D1071E">
        <w:t>TouchableOpacity</w:t>
      </w:r>
      <w:proofErr w:type="spellEnd"/>
      <w:r w:rsidRPr="00D1071E">
        <w:t>, haciendo que los elementos interactivos no solo sean visibles sino también gratificantes al tacto.</w:t>
      </w:r>
    </w:p>
    <w:p w14:paraId="7D3509BE" w14:textId="0F694338" w:rsidR="00D1071E" w:rsidRDefault="00D1071E" w:rsidP="007726A7">
      <w:bookmarkStart w:id="265" w:name="OLE_LINK133"/>
      <w:bookmarkStart w:id="266" w:name="OLE_LINK134"/>
      <w:bookmarkStart w:id="267" w:name="OLE_LINK135"/>
      <w:r w:rsidRPr="00D1071E">
        <w:t>Al escribir un comentario en el espacio dedicado y pulsar el botón de enviar, el comentario es enviado a la base de datos mediante una petición POST a la API correspondiente. Este proceso no solo incluye el envío del comentario sino también la inclusión del identificador del usuario, el grupo y la serie específica, asegurando que el comentario se asocie correctamente en la base de datos.</w:t>
      </w:r>
    </w:p>
    <w:p w14:paraId="639AFA95" w14:textId="1A65D1F9" w:rsidR="00D1071E" w:rsidRDefault="00D1071E" w:rsidP="007726A7">
      <w:r w:rsidRPr="00D1071E">
        <w:t>Los usuarios pueden escribir y enviar comentarios a través de una interfaz dedicada. Al pulsar enviar, se realiza una petición POST a la API, que incluye el comentario junto con los identificadores del usuario, grupo y serie, asegurando que se asocie correctamente en la base de datos.</w:t>
      </w:r>
    </w:p>
    <w:p w14:paraId="1B1EBFE8" w14:textId="77777777" w:rsidR="00D1071E" w:rsidRDefault="00D1071E" w:rsidP="00D1071E">
      <w:r>
        <w:t>Tras enviar un comentario, el componente actualiza automáticamente el estado local, añadiendo el comentario a la lista visible en la interfaz del usuario sin necesidad de recargas, permitiendo una interacción fluida y continua.</w:t>
      </w:r>
    </w:p>
    <w:p w14:paraId="056DB52B" w14:textId="46AB3CBD" w:rsidR="00D1071E" w:rsidRDefault="00D1071E" w:rsidP="00D1071E">
      <w:r w:rsidRPr="00D1071E">
        <w:t>El componente realiza peticiones a la API cada 10 segundos para verificar si hay nuevos comentarios de otros usuarios. Utiliza comparaciones de cadenas JSON para detectar y mostrar cambios, manteniendo así a los usuarios al tanto de las últimas conversaciones sin esfuerzo manual.</w:t>
      </w:r>
    </w:p>
    <w:p w14:paraId="4801ED01" w14:textId="50892C6D" w:rsidR="0087115D" w:rsidRDefault="0087115D" w:rsidP="003013C3">
      <w:pPr>
        <w:pStyle w:val="Ttulo2"/>
        <w:numPr>
          <w:ilvl w:val="0"/>
          <w:numId w:val="0"/>
        </w:numPr>
        <w:ind w:left="737" w:hanging="737"/>
      </w:pPr>
      <w:bookmarkStart w:id="268" w:name="_Toc165543570"/>
      <w:bookmarkEnd w:id="265"/>
      <w:bookmarkEnd w:id="266"/>
      <w:bookmarkEnd w:id="267"/>
      <w:r>
        <w:lastRenderedPageBreak/>
        <w:t>Pantalla Detalle de Temporada</w:t>
      </w:r>
      <w:bookmarkEnd w:id="26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6F18E9" w14:paraId="253E127B" w14:textId="77777777" w:rsidTr="00BD3040">
        <w:tc>
          <w:tcPr>
            <w:tcW w:w="4474" w:type="dxa"/>
            <w:vAlign w:val="center"/>
          </w:tcPr>
          <w:p w14:paraId="4F16C6ED" w14:textId="77777777" w:rsidR="006F18E9" w:rsidRDefault="006F18E9" w:rsidP="00BD3040">
            <w:pPr>
              <w:pStyle w:val="Descripcin"/>
              <w:keepNext/>
            </w:pPr>
            <w:bookmarkStart w:id="269" w:name="OLE_LINK126"/>
            <w:bookmarkStart w:id="270" w:name="OLE_LINK127"/>
          </w:p>
          <w:p w14:paraId="37DA4C50" w14:textId="77777777" w:rsidR="006F18E9" w:rsidRDefault="006F18E9" w:rsidP="00BD3040">
            <w:pPr>
              <w:keepNext/>
              <w:jc w:val="center"/>
            </w:pPr>
          </w:p>
          <w:p w14:paraId="76DABD11" w14:textId="77777777" w:rsidR="006F18E9" w:rsidRDefault="006F18E9" w:rsidP="006F18E9">
            <w:pPr>
              <w:pStyle w:val="Descripcin"/>
              <w:keepNext/>
              <w:jc w:val="center"/>
            </w:pPr>
            <w:r>
              <w:rPr>
                <w:noProof/>
              </w:rPr>
              <w:drawing>
                <wp:inline distT="0" distB="0" distL="0" distR="0" wp14:anchorId="64A65BDA" wp14:editId="797E1597">
                  <wp:extent cx="1738800" cy="3772923"/>
                  <wp:effectExtent l="25400" t="25400" r="26670" b="24765"/>
                  <wp:docPr id="17238963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6395" name="Imagen 18" descr="Interfaz de usuario gráfica, Texto,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59BA6DC3" w14:textId="1474953A" w:rsidR="006F18E9" w:rsidRDefault="006F18E9" w:rsidP="006F18E9">
            <w:pPr>
              <w:pStyle w:val="Descripcin"/>
              <w:jc w:val="center"/>
            </w:pPr>
            <w:bookmarkStart w:id="271" w:name="_Toc165222519"/>
            <w:r>
              <w:t xml:space="preserve">Ilustración </w:t>
            </w:r>
            <w:r>
              <w:fldChar w:fldCharType="begin"/>
            </w:r>
            <w:r>
              <w:instrText xml:space="preserve"> SEQ Ilustración \* ARABIC </w:instrText>
            </w:r>
            <w:r>
              <w:fldChar w:fldCharType="separate"/>
            </w:r>
            <w:r w:rsidR="00895231">
              <w:rPr>
                <w:noProof/>
              </w:rPr>
              <w:t>49</w:t>
            </w:r>
            <w:r>
              <w:fldChar w:fldCharType="end"/>
            </w:r>
            <w:r>
              <w:t>: Pantalla Detalle de Temporada. Elaboración Propia.</w:t>
            </w:r>
            <w:bookmarkEnd w:id="271"/>
          </w:p>
        </w:tc>
        <w:tc>
          <w:tcPr>
            <w:tcW w:w="4475" w:type="dxa"/>
            <w:vAlign w:val="center"/>
          </w:tcPr>
          <w:p w14:paraId="4B1C2459" w14:textId="77777777" w:rsidR="006F18E9" w:rsidRDefault="006F18E9" w:rsidP="006F18E9">
            <w:pPr>
              <w:spacing w:after="160" w:line="259" w:lineRule="auto"/>
            </w:pPr>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6011C84D" w14:textId="7FA9CBFA" w:rsidR="006F18E9" w:rsidRDefault="00CB3B54" w:rsidP="00BD3040">
            <w:pPr>
              <w:spacing w:after="160" w:line="259" w:lineRule="auto"/>
            </w:pPr>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Estas acciones permiten al usuario gestionar su progreso en la temporada, registrando o eliminando episodios de su lista de visualizados.</w:t>
            </w:r>
          </w:p>
        </w:tc>
      </w:tr>
    </w:tbl>
    <w:bookmarkEnd w:id="269"/>
    <w:bookmarkEnd w:id="270"/>
    <w:p w14:paraId="3CBA39A7" w14:textId="19E20C2E" w:rsidR="006F18E9" w:rsidRPr="006F18E9" w:rsidRDefault="006F18E9" w:rsidP="006F18E9">
      <w:r>
        <w:t>Estas interacciones son 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5FBDFB3" w14:textId="77777777" w:rsidR="0087115D" w:rsidRDefault="0087115D" w:rsidP="0087115D">
      <w:bookmarkStart w:id="272" w:name="OLE_LINK65"/>
      <w:bookmarkStart w:id="273"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7B546AEE" w14:textId="77777777" w:rsidR="0087115D" w:rsidRDefault="0087115D" w:rsidP="004C114D">
      <w:pPr>
        <w:pStyle w:val="Ttulo2"/>
        <w:numPr>
          <w:ilvl w:val="0"/>
          <w:numId w:val="0"/>
        </w:numPr>
        <w:ind w:left="737" w:hanging="737"/>
      </w:pPr>
      <w:bookmarkStart w:id="274" w:name="_Toc165543571"/>
      <w:bookmarkEnd w:id="272"/>
      <w:bookmarkEnd w:id="273"/>
      <w:r>
        <w:lastRenderedPageBreak/>
        <w:t>Pantalla Calendario</w:t>
      </w:r>
      <w:bookmarkEnd w:id="27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0B6776" w14:paraId="5622B8F7" w14:textId="77777777" w:rsidTr="00BD3040">
        <w:tc>
          <w:tcPr>
            <w:tcW w:w="4474" w:type="dxa"/>
            <w:vAlign w:val="center"/>
          </w:tcPr>
          <w:p w14:paraId="1711B4D6" w14:textId="77777777" w:rsidR="000B6776" w:rsidRDefault="000B6776" w:rsidP="000B6776">
            <w:pPr>
              <w:pStyle w:val="Descripcin"/>
              <w:keepNext/>
              <w:jc w:val="center"/>
            </w:pPr>
            <w:r>
              <w:rPr>
                <w:noProof/>
              </w:rPr>
              <w:drawing>
                <wp:inline distT="0" distB="0" distL="0" distR="0" wp14:anchorId="4A2D135B" wp14:editId="76A2AC02">
                  <wp:extent cx="1738800" cy="3772923"/>
                  <wp:effectExtent l="25400" t="25400" r="26670" b="24765"/>
                  <wp:docPr id="1954483178" name="Imagen 2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3178" name="Imagen 20" descr="Calendari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8800" cy="3772923"/>
                          </a:xfrm>
                          <a:prstGeom prst="rect">
                            <a:avLst/>
                          </a:prstGeom>
                          <a:ln w="25400">
                            <a:solidFill>
                              <a:schemeClr val="tx1"/>
                            </a:solidFill>
                          </a:ln>
                          <a:effectLst>
                            <a:softEdge rad="12700"/>
                          </a:effectLst>
                        </pic:spPr>
                      </pic:pic>
                    </a:graphicData>
                  </a:graphic>
                </wp:inline>
              </w:drawing>
            </w:r>
          </w:p>
          <w:p w14:paraId="32FA0D05" w14:textId="1D424FC3" w:rsidR="000B6776" w:rsidRDefault="000B6776" w:rsidP="000B6776">
            <w:pPr>
              <w:pStyle w:val="Descripcin"/>
              <w:jc w:val="center"/>
            </w:pPr>
            <w:bookmarkStart w:id="275" w:name="_Toc165222520"/>
            <w:r>
              <w:t xml:space="preserve">Ilustración </w:t>
            </w:r>
            <w:r>
              <w:fldChar w:fldCharType="begin"/>
            </w:r>
            <w:r>
              <w:instrText xml:space="preserve"> SEQ Ilustración \* ARABIC </w:instrText>
            </w:r>
            <w:r>
              <w:fldChar w:fldCharType="separate"/>
            </w:r>
            <w:r w:rsidR="00895231">
              <w:rPr>
                <w:noProof/>
              </w:rPr>
              <w:t>50</w:t>
            </w:r>
            <w:r>
              <w:fldChar w:fldCharType="end"/>
            </w:r>
            <w:r>
              <w:t>: Pantalla Calendario. Elaboración Propia.</w:t>
            </w:r>
            <w:bookmarkEnd w:id="275"/>
          </w:p>
        </w:tc>
        <w:tc>
          <w:tcPr>
            <w:tcW w:w="4475" w:type="dxa"/>
            <w:vAlign w:val="center"/>
          </w:tcPr>
          <w:p w14:paraId="776439A3" w14:textId="4FF7AF70" w:rsidR="000B6776" w:rsidRDefault="000B6776" w:rsidP="000B6776">
            <w:pPr>
              <w:spacing w:after="160" w:line="259" w:lineRule="auto"/>
            </w:pPr>
            <w:r>
              <w:t>Utiliza varias librerías y componentes de React Native, así como la API de The Movie Database (TMDb) para obtener los detalles de las series y los próximos episodios.</w:t>
            </w:r>
          </w:p>
          <w:p w14:paraId="5B0411DB" w14:textId="77777777" w:rsidR="000B6776" w:rsidRDefault="000B6776" w:rsidP="000B6776">
            <w:pPr>
              <w:spacing w:after="160" w:line="259" w:lineRule="auto"/>
            </w:pPr>
            <w:r>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5EBB651C" w14:textId="72D344D5" w:rsidR="000B6776" w:rsidRDefault="000B6776" w:rsidP="000B6776">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w:t>
            </w:r>
          </w:p>
        </w:tc>
      </w:tr>
    </w:tbl>
    <w:p w14:paraId="19CE3063" w14:textId="5965A874" w:rsidR="000B6776" w:rsidRPr="000B6776" w:rsidRDefault="000B6776" w:rsidP="000B6776">
      <w:r>
        <w:t xml:space="preserve">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sectPr w:rsidR="00407F5C" w:rsidSect="00422316">
      <w:type w:val="oddPage"/>
      <w:pgSz w:w="11907" w:h="16840" w:code="9"/>
      <w:pgMar w:top="1304" w:right="1247" w:bottom="1304" w:left="1247" w:header="720" w:footer="720" w:gutter="45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6C09B" w14:textId="77777777" w:rsidR="00E10557" w:rsidRDefault="00E10557" w:rsidP="00CB0A14">
      <w:pPr>
        <w:spacing w:after="0" w:line="240" w:lineRule="auto"/>
      </w:pPr>
      <w:r>
        <w:separator/>
      </w:r>
    </w:p>
  </w:endnote>
  <w:endnote w:type="continuationSeparator" w:id="0">
    <w:p w14:paraId="52503049" w14:textId="77777777" w:rsidR="00E10557" w:rsidRDefault="00E10557" w:rsidP="00CB0A14">
      <w:pPr>
        <w:spacing w:after="0" w:line="240" w:lineRule="auto"/>
      </w:pPr>
      <w:r>
        <w:continuationSeparator/>
      </w:r>
    </w:p>
  </w:endnote>
  <w:endnote w:type="continuationNotice" w:id="1">
    <w:p w14:paraId="21CFAE30" w14:textId="77777777" w:rsidR="00E10557" w:rsidRDefault="00E105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0380D" w14:textId="77777777" w:rsidR="00E10557" w:rsidRDefault="00E10557" w:rsidP="00CB0A14">
      <w:pPr>
        <w:spacing w:after="0" w:line="240" w:lineRule="auto"/>
      </w:pPr>
      <w:r>
        <w:separator/>
      </w:r>
    </w:p>
  </w:footnote>
  <w:footnote w:type="continuationSeparator" w:id="0">
    <w:p w14:paraId="2E1AC277" w14:textId="77777777" w:rsidR="00E10557" w:rsidRDefault="00E10557" w:rsidP="00CB0A14">
      <w:pPr>
        <w:spacing w:after="0" w:line="240" w:lineRule="auto"/>
      </w:pPr>
      <w:r>
        <w:continuationSeparator/>
      </w:r>
    </w:p>
  </w:footnote>
  <w:footnote w:type="continuationNotice" w:id="1">
    <w:p w14:paraId="332F62F3" w14:textId="77777777" w:rsidR="00E10557" w:rsidRDefault="00E105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8D3E3E"/>
    <w:multiLevelType w:val="hybridMultilevel"/>
    <w:tmpl w:val="2A8CA130"/>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69218A7"/>
    <w:multiLevelType w:val="hybridMultilevel"/>
    <w:tmpl w:val="D5EEC5B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6C06F73"/>
    <w:multiLevelType w:val="hybridMultilevel"/>
    <w:tmpl w:val="24960C34"/>
    <w:lvl w:ilvl="0" w:tplc="8FF2BFF8">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56202F"/>
    <w:multiLevelType w:val="hybridMultilevel"/>
    <w:tmpl w:val="E3D6064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8A0EF5"/>
    <w:multiLevelType w:val="hybridMultilevel"/>
    <w:tmpl w:val="1F626E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71B2447"/>
    <w:multiLevelType w:val="hybridMultilevel"/>
    <w:tmpl w:val="906610B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6"/>
  </w:num>
  <w:num w:numId="2" w16cid:durableId="569463122">
    <w:abstractNumId w:val="1"/>
  </w:num>
  <w:num w:numId="3" w16cid:durableId="414670637">
    <w:abstractNumId w:val="37"/>
  </w:num>
  <w:num w:numId="4" w16cid:durableId="1422212791">
    <w:abstractNumId w:val="20"/>
  </w:num>
  <w:num w:numId="5" w16cid:durableId="1533572208">
    <w:abstractNumId w:val="8"/>
  </w:num>
  <w:num w:numId="6" w16cid:durableId="662006159">
    <w:abstractNumId w:val="32"/>
  </w:num>
  <w:num w:numId="7" w16cid:durableId="470173594">
    <w:abstractNumId w:val="5"/>
  </w:num>
  <w:num w:numId="8" w16cid:durableId="1497841336">
    <w:abstractNumId w:val="28"/>
  </w:num>
  <w:num w:numId="9" w16cid:durableId="1171212907">
    <w:abstractNumId w:val="17"/>
  </w:num>
  <w:num w:numId="10" w16cid:durableId="1040320235">
    <w:abstractNumId w:val="7"/>
  </w:num>
  <w:num w:numId="11" w16cid:durableId="763380167">
    <w:abstractNumId w:val="19"/>
  </w:num>
  <w:num w:numId="12" w16cid:durableId="53823932">
    <w:abstractNumId w:val="0"/>
  </w:num>
  <w:num w:numId="13" w16cid:durableId="1803573827">
    <w:abstractNumId w:val="9"/>
  </w:num>
  <w:num w:numId="14" w16cid:durableId="1072237541">
    <w:abstractNumId w:val="2"/>
  </w:num>
  <w:num w:numId="15" w16cid:durableId="1983539508">
    <w:abstractNumId w:val="22"/>
  </w:num>
  <w:num w:numId="16" w16cid:durableId="1728409417">
    <w:abstractNumId w:val="4"/>
  </w:num>
  <w:num w:numId="17" w16cid:durableId="99954233">
    <w:abstractNumId w:val="38"/>
  </w:num>
  <w:num w:numId="18" w16cid:durableId="769397980">
    <w:abstractNumId w:val="35"/>
  </w:num>
  <w:num w:numId="19" w16cid:durableId="179469407">
    <w:abstractNumId w:val="6"/>
  </w:num>
  <w:num w:numId="20" w16cid:durableId="502859197">
    <w:abstractNumId w:val="30"/>
  </w:num>
  <w:num w:numId="21" w16cid:durableId="1512185365">
    <w:abstractNumId w:val="23"/>
  </w:num>
  <w:num w:numId="22" w16cid:durableId="1277906859">
    <w:abstractNumId w:val="3"/>
  </w:num>
  <w:num w:numId="23" w16cid:durableId="2050572986">
    <w:abstractNumId w:val="11"/>
  </w:num>
  <w:num w:numId="24" w16cid:durableId="282537461">
    <w:abstractNumId w:val="21"/>
  </w:num>
  <w:num w:numId="25" w16cid:durableId="1653630700">
    <w:abstractNumId w:val="27"/>
  </w:num>
  <w:num w:numId="26" w16cid:durableId="456143415">
    <w:abstractNumId w:val="12"/>
  </w:num>
  <w:num w:numId="27" w16cid:durableId="848787612">
    <w:abstractNumId w:val="18"/>
  </w:num>
  <w:num w:numId="28" w16cid:durableId="341131557">
    <w:abstractNumId w:val="34"/>
  </w:num>
  <w:num w:numId="29" w16cid:durableId="1707366259">
    <w:abstractNumId w:val="14"/>
  </w:num>
  <w:num w:numId="30" w16cid:durableId="889728628">
    <w:abstractNumId w:val="29"/>
  </w:num>
  <w:num w:numId="31" w16cid:durableId="484975465">
    <w:abstractNumId w:val="15"/>
  </w:num>
  <w:num w:numId="32" w16cid:durableId="1809589022">
    <w:abstractNumId w:val="31"/>
  </w:num>
  <w:num w:numId="33" w16cid:durableId="1014766006">
    <w:abstractNumId w:val="10"/>
  </w:num>
  <w:num w:numId="34" w16cid:durableId="1610043854">
    <w:abstractNumId w:val="13"/>
  </w:num>
  <w:num w:numId="35" w16cid:durableId="1677490943">
    <w:abstractNumId w:val="33"/>
  </w:num>
  <w:num w:numId="36" w16cid:durableId="1819834531">
    <w:abstractNumId w:val="25"/>
  </w:num>
  <w:num w:numId="37" w16cid:durableId="1224682947">
    <w:abstractNumId w:val="24"/>
  </w:num>
  <w:num w:numId="38" w16cid:durableId="1551654280">
    <w:abstractNumId w:val="36"/>
  </w:num>
  <w:num w:numId="39" w16cid:durableId="1466118972">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1E8"/>
    <w:rsid w:val="00004013"/>
    <w:rsid w:val="000040B4"/>
    <w:rsid w:val="0000571E"/>
    <w:rsid w:val="0000584A"/>
    <w:rsid w:val="00006AB8"/>
    <w:rsid w:val="00006C7C"/>
    <w:rsid w:val="00015C6D"/>
    <w:rsid w:val="00016AB9"/>
    <w:rsid w:val="000206F6"/>
    <w:rsid w:val="00021154"/>
    <w:rsid w:val="0002251F"/>
    <w:rsid w:val="0002285C"/>
    <w:rsid w:val="00022C91"/>
    <w:rsid w:val="00025354"/>
    <w:rsid w:val="00030B55"/>
    <w:rsid w:val="00031C0F"/>
    <w:rsid w:val="000326C7"/>
    <w:rsid w:val="0003313F"/>
    <w:rsid w:val="0004026A"/>
    <w:rsid w:val="00041E34"/>
    <w:rsid w:val="00045158"/>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2408"/>
    <w:rsid w:val="000631BE"/>
    <w:rsid w:val="000640A5"/>
    <w:rsid w:val="000642E8"/>
    <w:rsid w:val="000664A0"/>
    <w:rsid w:val="0006756F"/>
    <w:rsid w:val="00067926"/>
    <w:rsid w:val="00067ED9"/>
    <w:rsid w:val="00071193"/>
    <w:rsid w:val="00071C92"/>
    <w:rsid w:val="00071FAE"/>
    <w:rsid w:val="00072C14"/>
    <w:rsid w:val="000735FA"/>
    <w:rsid w:val="00074868"/>
    <w:rsid w:val="0007570E"/>
    <w:rsid w:val="0007638E"/>
    <w:rsid w:val="000763C3"/>
    <w:rsid w:val="0007664B"/>
    <w:rsid w:val="00077DA4"/>
    <w:rsid w:val="00081770"/>
    <w:rsid w:val="0008268C"/>
    <w:rsid w:val="00086113"/>
    <w:rsid w:val="00087799"/>
    <w:rsid w:val="00090929"/>
    <w:rsid w:val="000917B1"/>
    <w:rsid w:val="00093839"/>
    <w:rsid w:val="00095F3E"/>
    <w:rsid w:val="000967F6"/>
    <w:rsid w:val="000A0436"/>
    <w:rsid w:val="000A1314"/>
    <w:rsid w:val="000A14F2"/>
    <w:rsid w:val="000A1EDD"/>
    <w:rsid w:val="000A30F6"/>
    <w:rsid w:val="000A493F"/>
    <w:rsid w:val="000A7175"/>
    <w:rsid w:val="000A7223"/>
    <w:rsid w:val="000B046A"/>
    <w:rsid w:val="000B05CC"/>
    <w:rsid w:val="000B0A7E"/>
    <w:rsid w:val="000B2890"/>
    <w:rsid w:val="000B3761"/>
    <w:rsid w:val="000B4DC4"/>
    <w:rsid w:val="000B5505"/>
    <w:rsid w:val="000B6776"/>
    <w:rsid w:val="000B799A"/>
    <w:rsid w:val="000C1DA0"/>
    <w:rsid w:val="000C4052"/>
    <w:rsid w:val="000C58A3"/>
    <w:rsid w:val="000C6B78"/>
    <w:rsid w:val="000C7692"/>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4A2D"/>
    <w:rsid w:val="000F746A"/>
    <w:rsid w:val="000F77A1"/>
    <w:rsid w:val="000F77DF"/>
    <w:rsid w:val="00100694"/>
    <w:rsid w:val="00100C46"/>
    <w:rsid w:val="00102957"/>
    <w:rsid w:val="00103842"/>
    <w:rsid w:val="001038B1"/>
    <w:rsid w:val="00103968"/>
    <w:rsid w:val="00104730"/>
    <w:rsid w:val="0011022B"/>
    <w:rsid w:val="00110D7F"/>
    <w:rsid w:val="00110D8A"/>
    <w:rsid w:val="001127FA"/>
    <w:rsid w:val="00116502"/>
    <w:rsid w:val="00117064"/>
    <w:rsid w:val="0012068E"/>
    <w:rsid w:val="001223A6"/>
    <w:rsid w:val="00126E09"/>
    <w:rsid w:val="001273F8"/>
    <w:rsid w:val="00131898"/>
    <w:rsid w:val="00131EF2"/>
    <w:rsid w:val="00132224"/>
    <w:rsid w:val="00132D7A"/>
    <w:rsid w:val="001355B4"/>
    <w:rsid w:val="00135B5C"/>
    <w:rsid w:val="00136F13"/>
    <w:rsid w:val="00140B24"/>
    <w:rsid w:val="001417DA"/>
    <w:rsid w:val="00144A8D"/>
    <w:rsid w:val="00144C8B"/>
    <w:rsid w:val="0014500D"/>
    <w:rsid w:val="00146CE7"/>
    <w:rsid w:val="00146EC1"/>
    <w:rsid w:val="00150027"/>
    <w:rsid w:val="0015286B"/>
    <w:rsid w:val="0015333A"/>
    <w:rsid w:val="001558F7"/>
    <w:rsid w:val="00155CE5"/>
    <w:rsid w:val="00155E6F"/>
    <w:rsid w:val="0015646A"/>
    <w:rsid w:val="001618A8"/>
    <w:rsid w:val="00162064"/>
    <w:rsid w:val="00162257"/>
    <w:rsid w:val="00162A56"/>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97E9D"/>
    <w:rsid w:val="001A1A9E"/>
    <w:rsid w:val="001A1B54"/>
    <w:rsid w:val="001A20C3"/>
    <w:rsid w:val="001A2810"/>
    <w:rsid w:val="001A28F2"/>
    <w:rsid w:val="001A35E3"/>
    <w:rsid w:val="001A6CA0"/>
    <w:rsid w:val="001A73DD"/>
    <w:rsid w:val="001A7918"/>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1C55"/>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07F58"/>
    <w:rsid w:val="002127FC"/>
    <w:rsid w:val="00213345"/>
    <w:rsid w:val="00213BC8"/>
    <w:rsid w:val="00214403"/>
    <w:rsid w:val="00214D60"/>
    <w:rsid w:val="0021517D"/>
    <w:rsid w:val="00216E71"/>
    <w:rsid w:val="00220008"/>
    <w:rsid w:val="002225A8"/>
    <w:rsid w:val="00223996"/>
    <w:rsid w:val="00223E1A"/>
    <w:rsid w:val="002255ED"/>
    <w:rsid w:val="00226BF0"/>
    <w:rsid w:val="00231BA1"/>
    <w:rsid w:val="00232DCF"/>
    <w:rsid w:val="00234DA8"/>
    <w:rsid w:val="00237366"/>
    <w:rsid w:val="002411F0"/>
    <w:rsid w:val="00247748"/>
    <w:rsid w:val="00247EBC"/>
    <w:rsid w:val="0025012A"/>
    <w:rsid w:val="00250DCB"/>
    <w:rsid w:val="00251EF1"/>
    <w:rsid w:val="002523DF"/>
    <w:rsid w:val="00252655"/>
    <w:rsid w:val="0025387E"/>
    <w:rsid w:val="002558A8"/>
    <w:rsid w:val="00256768"/>
    <w:rsid w:val="0026148F"/>
    <w:rsid w:val="00262102"/>
    <w:rsid w:val="0026243C"/>
    <w:rsid w:val="0026244B"/>
    <w:rsid w:val="002648B9"/>
    <w:rsid w:val="00267423"/>
    <w:rsid w:val="00267844"/>
    <w:rsid w:val="00267B24"/>
    <w:rsid w:val="0027103F"/>
    <w:rsid w:val="0027218F"/>
    <w:rsid w:val="00273C52"/>
    <w:rsid w:val="002768F9"/>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02E1"/>
    <w:rsid w:val="002C3ABE"/>
    <w:rsid w:val="002C446B"/>
    <w:rsid w:val="002D0739"/>
    <w:rsid w:val="002D0A19"/>
    <w:rsid w:val="002D1AD3"/>
    <w:rsid w:val="002D1E83"/>
    <w:rsid w:val="002D21B7"/>
    <w:rsid w:val="002D35E5"/>
    <w:rsid w:val="002D41FF"/>
    <w:rsid w:val="002D4AE3"/>
    <w:rsid w:val="002D544E"/>
    <w:rsid w:val="002E108D"/>
    <w:rsid w:val="002E39DA"/>
    <w:rsid w:val="002E41BA"/>
    <w:rsid w:val="002E48B2"/>
    <w:rsid w:val="002F27C5"/>
    <w:rsid w:val="002F3874"/>
    <w:rsid w:val="002F53D8"/>
    <w:rsid w:val="002F5629"/>
    <w:rsid w:val="003003C5"/>
    <w:rsid w:val="003013C3"/>
    <w:rsid w:val="003013EC"/>
    <w:rsid w:val="00301422"/>
    <w:rsid w:val="00301A40"/>
    <w:rsid w:val="00302C8D"/>
    <w:rsid w:val="0030391B"/>
    <w:rsid w:val="0030485A"/>
    <w:rsid w:val="00304897"/>
    <w:rsid w:val="00304DF3"/>
    <w:rsid w:val="00306DE1"/>
    <w:rsid w:val="00307540"/>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47FD4"/>
    <w:rsid w:val="0035053B"/>
    <w:rsid w:val="00356E3E"/>
    <w:rsid w:val="00360EC5"/>
    <w:rsid w:val="00361CC3"/>
    <w:rsid w:val="00366674"/>
    <w:rsid w:val="00366E46"/>
    <w:rsid w:val="00367699"/>
    <w:rsid w:val="003734F6"/>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3C89"/>
    <w:rsid w:val="003C69EC"/>
    <w:rsid w:val="003C6E76"/>
    <w:rsid w:val="003D1AD5"/>
    <w:rsid w:val="003D4708"/>
    <w:rsid w:val="003D6991"/>
    <w:rsid w:val="003E0505"/>
    <w:rsid w:val="003E077D"/>
    <w:rsid w:val="003E200C"/>
    <w:rsid w:val="003E2727"/>
    <w:rsid w:val="003E3937"/>
    <w:rsid w:val="003E492E"/>
    <w:rsid w:val="003E527D"/>
    <w:rsid w:val="003E56E1"/>
    <w:rsid w:val="003E5AB2"/>
    <w:rsid w:val="003E5D65"/>
    <w:rsid w:val="003E62E6"/>
    <w:rsid w:val="003E67BC"/>
    <w:rsid w:val="003E7C13"/>
    <w:rsid w:val="003E7D1A"/>
    <w:rsid w:val="003F25B1"/>
    <w:rsid w:val="003F2F4D"/>
    <w:rsid w:val="003F3EF5"/>
    <w:rsid w:val="003F520A"/>
    <w:rsid w:val="003F5F12"/>
    <w:rsid w:val="0040290A"/>
    <w:rsid w:val="004032FA"/>
    <w:rsid w:val="0040330E"/>
    <w:rsid w:val="00406692"/>
    <w:rsid w:val="00407F5C"/>
    <w:rsid w:val="004137E5"/>
    <w:rsid w:val="00415086"/>
    <w:rsid w:val="00416432"/>
    <w:rsid w:val="00416633"/>
    <w:rsid w:val="00417172"/>
    <w:rsid w:val="0041758D"/>
    <w:rsid w:val="004201B6"/>
    <w:rsid w:val="00420848"/>
    <w:rsid w:val="00422316"/>
    <w:rsid w:val="00425E01"/>
    <w:rsid w:val="00426012"/>
    <w:rsid w:val="0042634D"/>
    <w:rsid w:val="00426605"/>
    <w:rsid w:val="00427CD5"/>
    <w:rsid w:val="004303CD"/>
    <w:rsid w:val="004308BB"/>
    <w:rsid w:val="0043782C"/>
    <w:rsid w:val="00443A62"/>
    <w:rsid w:val="00443B03"/>
    <w:rsid w:val="00445411"/>
    <w:rsid w:val="00447EB1"/>
    <w:rsid w:val="00450FEC"/>
    <w:rsid w:val="00451789"/>
    <w:rsid w:val="00451B3A"/>
    <w:rsid w:val="0045232F"/>
    <w:rsid w:val="00452F24"/>
    <w:rsid w:val="00453B7E"/>
    <w:rsid w:val="00454D0F"/>
    <w:rsid w:val="00456940"/>
    <w:rsid w:val="00456BD7"/>
    <w:rsid w:val="00461670"/>
    <w:rsid w:val="00461A5F"/>
    <w:rsid w:val="004621F5"/>
    <w:rsid w:val="004645F9"/>
    <w:rsid w:val="00466147"/>
    <w:rsid w:val="00470678"/>
    <w:rsid w:val="0047157E"/>
    <w:rsid w:val="00474D93"/>
    <w:rsid w:val="004758E8"/>
    <w:rsid w:val="00476717"/>
    <w:rsid w:val="00476DB3"/>
    <w:rsid w:val="004775E2"/>
    <w:rsid w:val="004819FE"/>
    <w:rsid w:val="004877F3"/>
    <w:rsid w:val="00490203"/>
    <w:rsid w:val="004921A8"/>
    <w:rsid w:val="004933CC"/>
    <w:rsid w:val="00493A6D"/>
    <w:rsid w:val="004941A9"/>
    <w:rsid w:val="00494D66"/>
    <w:rsid w:val="004956AE"/>
    <w:rsid w:val="00495FC1"/>
    <w:rsid w:val="0049688D"/>
    <w:rsid w:val="00496929"/>
    <w:rsid w:val="004A06F7"/>
    <w:rsid w:val="004A0EAF"/>
    <w:rsid w:val="004A398D"/>
    <w:rsid w:val="004A4057"/>
    <w:rsid w:val="004A4532"/>
    <w:rsid w:val="004A4652"/>
    <w:rsid w:val="004A4C84"/>
    <w:rsid w:val="004A701A"/>
    <w:rsid w:val="004B03FB"/>
    <w:rsid w:val="004B0CC1"/>
    <w:rsid w:val="004B2F80"/>
    <w:rsid w:val="004B30B8"/>
    <w:rsid w:val="004B6B59"/>
    <w:rsid w:val="004C0726"/>
    <w:rsid w:val="004C114D"/>
    <w:rsid w:val="004C1614"/>
    <w:rsid w:val="004C428B"/>
    <w:rsid w:val="004C4542"/>
    <w:rsid w:val="004C4E0A"/>
    <w:rsid w:val="004C4E59"/>
    <w:rsid w:val="004C4EB5"/>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07173"/>
    <w:rsid w:val="0051075B"/>
    <w:rsid w:val="005119B3"/>
    <w:rsid w:val="00512896"/>
    <w:rsid w:val="0051396F"/>
    <w:rsid w:val="00514819"/>
    <w:rsid w:val="00514C8E"/>
    <w:rsid w:val="00515A72"/>
    <w:rsid w:val="00516A20"/>
    <w:rsid w:val="00517E4F"/>
    <w:rsid w:val="005235DD"/>
    <w:rsid w:val="00524328"/>
    <w:rsid w:val="00524AF3"/>
    <w:rsid w:val="0052532E"/>
    <w:rsid w:val="005254E7"/>
    <w:rsid w:val="00527F10"/>
    <w:rsid w:val="005314B3"/>
    <w:rsid w:val="00533F85"/>
    <w:rsid w:val="0053679E"/>
    <w:rsid w:val="00541492"/>
    <w:rsid w:val="00541DB8"/>
    <w:rsid w:val="005445BD"/>
    <w:rsid w:val="0054621F"/>
    <w:rsid w:val="00547024"/>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0F0D"/>
    <w:rsid w:val="00591B62"/>
    <w:rsid w:val="00591DCB"/>
    <w:rsid w:val="0059613B"/>
    <w:rsid w:val="005A1301"/>
    <w:rsid w:val="005A14D7"/>
    <w:rsid w:val="005A2CE6"/>
    <w:rsid w:val="005A596F"/>
    <w:rsid w:val="005B05DB"/>
    <w:rsid w:val="005B21C3"/>
    <w:rsid w:val="005B2E80"/>
    <w:rsid w:val="005B4BED"/>
    <w:rsid w:val="005B5AB1"/>
    <w:rsid w:val="005B66B4"/>
    <w:rsid w:val="005B6C0F"/>
    <w:rsid w:val="005B7136"/>
    <w:rsid w:val="005C04EA"/>
    <w:rsid w:val="005C1FE8"/>
    <w:rsid w:val="005C420A"/>
    <w:rsid w:val="005C4607"/>
    <w:rsid w:val="005C4BAA"/>
    <w:rsid w:val="005C5532"/>
    <w:rsid w:val="005C7B10"/>
    <w:rsid w:val="005C7FB3"/>
    <w:rsid w:val="005D00E2"/>
    <w:rsid w:val="005D2B79"/>
    <w:rsid w:val="005D425F"/>
    <w:rsid w:val="005D4F3D"/>
    <w:rsid w:val="005D7D1A"/>
    <w:rsid w:val="005E1AFF"/>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5C6E"/>
    <w:rsid w:val="005F7D1E"/>
    <w:rsid w:val="00602FCA"/>
    <w:rsid w:val="00603E0B"/>
    <w:rsid w:val="006042D4"/>
    <w:rsid w:val="00604F52"/>
    <w:rsid w:val="0060619D"/>
    <w:rsid w:val="00610569"/>
    <w:rsid w:val="00612F97"/>
    <w:rsid w:val="006141B0"/>
    <w:rsid w:val="0061583E"/>
    <w:rsid w:val="00617C8A"/>
    <w:rsid w:val="00621B59"/>
    <w:rsid w:val="00621B63"/>
    <w:rsid w:val="00624D49"/>
    <w:rsid w:val="00625F03"/>
    <w:rsid w:val="00627E01"/>
    <w:rsid w:val="006305D9"/>
    <w:rsid w:val="00631F47"/>
    <w:rsid w:val="006322A0"/>
    <w:rsid w:val="00632D54"/>
    <w:rsid w:val="00633D60"/>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67A5E"/>
    <w:rsid w:val="006745B2"/>
    <w:rsid w:val="006745ED"/>
    <w:rsid w:val="00674C7A"/>
    <w:rsid w:val="0067522A"/>
    <w:rsid w:val="0067575B"/>
    <w:rsid w:val="00676414"/>
    <w:rsid w:val="006771E2"/>
    <w:rsid w:val="00677A3A"/>
    <w:rsid w:val="00681B1F"/>
    <w:rsid w:val="00681F09"/>
    <w:rsid w:val="00683B59"/>
    <w:rsid w:val="00686878"/>
    <w:rsid w:val="00686CB9"/>
    <w:rsid w:val="00695C2E"/>
    <w:rsid w:val="006963D8"/>
    <w:rsid w:val="00697B26"/>
    <w:rsid w:val="006A0EB4"/>
    <w:rsid w:val="006A1132"/>
    <w:rsid w:val="006A1289"/>
    <w:rsid w:val="006A32ED"/>
    <w:rsid w:val="006A3343"/>
    <w:rsid w:val="006A4BEE"/>
    <w:rsid w:val="006B0FA7"/>
    <w:rsid w:val="006B3C53"/>
    <w:rsid w:val="006B3EC3"/>
    <w:rsid w:val="006B44F4"/>
    <w:rsid w:val="006B6885"/>
    <w:rsid w:val="006B7A60"/>
    <w:rsid w:val="006C02D6"/>
    <w:rsid w:val="006C16A0"/>
    <w:rsid w:val="006C28A8"/>
    <w:rsid w:val="006C51BF"/>
    <w:rsid w:val="006C61C7"/>
    <w:rsid w:val="006C7003"/>
    <w:rsid w:val="006D0245"/>
    <w:rsid w:val="006D0D85"/>
    <w:rsid w:val="006D17AA"/>
    <w:rsid w:val="006D2617"/>
    <w:rsid w:val="006D4259"/>
    <w:rsid w:val="006D449E"/>
    <w:rsid w:val="006D4665"/>
    <w:rsid w:val="006D649A"/>
    <w:rsid w:val="006E0EFD"/>
    <w:rsid w:val="006E2A8E"/>
    <w:rsid w:val="006E3193"/>
    <w:rsid w:val="006E6992"/>
    <w:rsid w:val="006E6DA1"/>
    <w:rsid w:val="006E78B8"/>
    <w:rsid w:val="006F075C"/>
    <w:rsid w:val="006F094E"/>
    <w:rsid w:val="006F18E9"/>
    <w:rsid w:val="006F3338"/>
    <w:rsid w:val="006F4684"/>
    <w:rsid w:val="006F564C"/>
    <w:rsid w:val="006F5673"/>
    <w:rsid w:val="007017B5"/>
    <w:rsid w:val="00702795"/>
    <w:rsid w:val="00703B84"/>
    <w:rsid w:val="00703F5F"/>
    <w:rsid w:val="007076DE"/>
    <w:rsid w:val="00707F8B"/>
    <w:rsid w:val="00710E39"/>
    <w:rsid w:val="00711D89"/>
    <w:rsid w:val="0071285A"/>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37E97"/>
    <w:rsid w:val="007420A1"/>
    <w:rsid w:val="00742A7D"/>
    <w:rsid w:val="00743E69"/>
    <w:rsid w:val="00747B4D"/>
    <w:rsid w:val="0075056D"/>
    <w:rsid w:val="00751182"/>
    <w:rsid w:val="00751937"/>
    <w:rsid w:val="007534E1"/>
    <w:rsid w:val="00754AC0"/>
    <w:rsid w:val="0075669D"/>
    <w:rsid w:val="007572B2"/>
    <w:rsid w:val="007620EA"/>
    <w:rsid w:val="00763758"/>
    <w:rsid w:val="007647CD"/>
    <w:rsid w:val="00766DD1"/>
    <w:rsid w:val="00767275"/>
    <w:rsid w:val="007705EA"/>
    <w:rsid w:val="00770687"/>
    <w:rsid w:val="0077124E"/>
    <w:rsid w:val="00771908"/>
    <w:rsid w:val="007726A7"/>
    <w:rsid w:val="00773F14"/>
    <w:rsid w:val="007757DE"/>
    <w:rsid w:val="00777199"/>
    <w:rsid w:val="00782FF2"/>
    <w:rsid w:val="00784763"/>
    <w:rsid w:val="00785BA6"/>
    <w:rsid w:val="00786918"/>
    <w:rsid w:val="00787261"/>
    <w:rsid w:val="00787E37"/>
    <w:rsid w:val="00787E38"/>
    <w:rsid w:val="00791C59"/>
    <w:rsid w:val="00793B1E"/>
    <w:rsid w:val="00796A7B"/>
    <w:rsid w:val="00796C0B"/>
    <w:rsid w:val="007976A2"/>
    <w:rsid w:val="007A1D83"/>
    <w:rsid w:val="007A1F1E"/>
    <w:rsid w:val="007A2355"/>
    <w:rsid w:val="007A2B0C"/>
    <w:rsid w:val="007A5BEB"/>
    <w:rsid w:val="007A5CD4"/>
    <w:rsid w:val="007A7215"/>
    <w:rsid w:val="007B06E2"/>
    <w:rsid w:val="007B169A"/>
    <w:rsid w:val="007B1FB6"/>
    <w:rsid w:val="007B241F"/>
    <w:rsid w:val="007B344B"/>
    <w:rsid w:val="007B3FF8"/>
    <w:rsid w:val="007B433A"/>
    <w:rsid w:val="007C08CE"/>
    <w:rsid w:val="007C1238"/>
    <w:rsid w:val="007C31A6"/>
    <w:rsid w:val="007C3975"/>
    <w:rsid w:val="007C3ECF"/>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01A1"/>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3B53"/>
    <w:rsid w:val="00844268"/>
    <w:rsid w:val="00844881"/>
    <w:rsid w:val="00844B90"/>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1B88"/>
    <w:rsid w:val="00883DF1"/>
    <w:rsid w:val="00885DDF"/>
    <w:rsid w:val="00890210"/>
    <w:rsid w:val="00890461"/>
    <w:rsid w:val="00890561"/>
    <w:rsid w:val="00892692"/>
    <w:rsid w:val="00894395"/>
    <w:rsid w:val="00895231"/>
    <w:rsid w:val="00895512"/>
    <w:rsid w:val="00895C53"/>
    <w:rsid w:val="008962FC"/>
    <w:rsid w:val="008A00CF"/>
    <w:rsid w:val="008A1349"/>
    <w:rsid w:val="008A15F2"/>
    <w:rsid w:val="008A1B35"/>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D32D9"/>
    <w:rsid w:val="008D36A0"/>
    <w:rsid w:val="008E07D0"/>
    <w:rsid w:val="008E42B3"/>
    <w:rsid w:val="008E470B"/>
    <w:rsid w:val="008E4D84"/>
    <w:rsid w:val="008E51E7"/>
    <w:rsid w:val="008E5967"/>
    <w:rsid w:val="008F52EE"/>
    <w:rsid w:val="008F68F6"/>
    <w:rsid w:val="008F6CAA"/>
    <w:rsid w:val="008F6F35"/>
    <w:rsid w:val="00903158"/>
    <w:rsid w:val="009034B0"/>
    <w:rsid w:val="009044CD"/>
    <w:rsid w:val="0090461F"/>
    <w:rsid w:val="00906E3D"/>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07D2"/>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56B06"/>
    <w:rsid w:val="0096298E"/>
    <w:rsid w:val="00962C5F"/>
    <w:rsid w:val="0096324F"/>
    <w:rsid w:val="0096478C"/>
    <w:rsid w:val="009661D7"/>
    <w:rsid w:val="0096715F"/>
    <w:rsid w:val="0097438A"/>
    <w:rsid w:val="00974D4C"/>
    <w:rsid w:val="00974FFF"/>
    <w:rsid w:val="00977DCF"/>
    <w:rsid w:val="009808CF"/>
    <w:rsid w:val="0098512D"/>
    <w:rsid w:val="009863EE"/>
    <w:rsid w:val="00990BF6"/>
    <w:rsid w:val="00991288"/>
    <w:rsid w:val="009938C4"/>
    <w:rsid w:val="00993EC7"/>
    <w:rsid w:val="00994AC0"/>
    <w:rsid w:val="0099719B"/>
    <w:rsid w:val="009A07B8"/>
    <w:rsid w:val="009A189D"/>
    <w:rsid w:val="009A23C3"/>
    <w:rsid w:val="009A32DB"/>
    <w:rsid w:val="009A469D"/>
    <w:rsid w:val="009A5F7B"/>
    <w:rsid w:val="009A75D1"/>
    <w:rsid w:val="009B0E00"/>
    <w:rsid w:val="009B11AA"/>
    <w:rsid w:val="009B1E54"/>
    <w:rsid w:val="009B24D9"/>
    <w:rsid w:val="009B3406"/>
    <w:rsid w:val="009B365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349E"/>
    <w:rsid w:val="009E4088"/>
    <w:rsid w:val="009E4730"/>
    <w:rsid w:val="009E6722"/>
    <w:rsid w:val="009E7A4A"/>
    <w:rsid w:val="009F0985"/>
    <w:rsid w:val="009F0C73"/>
    <w:rsid w:val="009F140C"/>
    <w:rsid w:val="009F16DC"/>
    <w:rsid w:val="009F23D7"/>
    <w:rsid w:val="009F6D77"/>
    <w:rsid w:val="00A00370"/>
    <w:rsid w:val="00A02805"/>
    <w:rsid w:val="00A02ED2"/>
    <w:rsid w:val="00A03FE4"/>
    <w:rsid w:val="00A04F4B"/>
    <w:rsid w:val="00A116D1"/>
    <w:rsid w:val="00A11959"/>
    <w:rsid w:val="00A125B6"/>
    <w:rsid w:val="00A154CE"/>
    <w:rsid w:val="00A154D9"/>
    <w:rsid w:val="00A17BB3"/>
    <w:rsid w:val="00A20104"/>
    <w:rsid w:val="00A22638"/>
    <w:rsid w:val="00A25403"/>
    <w:rsid w:val="00A25C9C"/>
    <w:rsid w:val="00A27088"/>
    <w:rsid w:val="00A3133A"/>
    <w:rsid w:val="00A31404"/>
    <w:rsid w:val="00A32323"/>
    <w:rsid w:val="00A34175"/>
    <w:rsid w:val="00A34B55"/>
    <w:rsid w:val="00A35D63"/>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661E"/>
    <w:rsid w:val="00A6755C"/>
    <w:rsid w:val="00A67BAD"/>
    <w:rsid w:val="00A7000F"/>
    <w:rsid w:val="00A72076"/>
    <w:rsid w:val="00A73332"/>
    <w:rsid w:val="00A73B4F"/>
    <w:rsid w:val="00A76FB4"/>
    <w:rsid w:val="00A809B8"/>
    <w:rsid w:val="00A82B27"/>
    <w:rsid w:val="00A837F7"/>
    <w:rsid w:val="00A83A92"/>
    <w:rsid w:val="00A83ED4"/>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5166"/>
    <w:rsid w:val="00AB745A"/>
    <w:rsid w:val="00AB7ED0"/>
    <w:rsid w:val="00AC0488"/>
    <w:rsid w:val="00AC4547"/>
    <w:rsid w:val="00AC5E39"/>
    <w:rsid w:val="00AC6593"/>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044D"/>
    <w:rsid w:val="00AF3257"/>
    <w:rsid w:val="00AF3391"/>
    <w:rsid w:val="00AF445E"/>
    <w:rsid w:val="00AF47C4"/>
    <w:rsid w:val="00AF6166"/>
    <w:rsid w:val="00AF680D"/>
    <w:rsid w:val="00AF6B2F"/>
    <w:rsid w:val="00AF721A"/>
    <w:rsid w:val="00B00376"/>
    <w:rsid w:val="00B02FB9"/>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45127"/>
    <w:rsid w:val="00B45B65"/>
    <w:rsid w:val="00B4775D"/>
    <w:rsid w:val="00B50A42"/>
    <w:rsid w:val="00B55E35"/>
    <w:rsid w:val="00B55EE1"/>
    <w:rsid w:val="00B56227"/>
    <w:rsid w:val="00B57177"/>
    <w:rsid w:val="00B609D2"/>
    <w:rsid w:val="00B61470"/>
    <w:rsid w:val="00B64054"/>
    <w:rsid w:val="00B64B03"/>
    <w:rsid w:val="00B7117C"/>
    <w:rsid w:val="00B7466D"/>
    <w:rsid w:val="00B7498E"/>
    <w:rsid w:val="00B754A6"/>
    <w:rsid w:val="00B80669"/>
    <w:rsid w:val="00B8104D"/>
    <w:rsid w:val="00B81851"/>
    <w:rsid w:val="00B81B41"/>
    <w:rsid w:val="00B8414B"/>
    <w:rsid w:val="00B85716"/>
    <w:rsid w:val="00B86BD0"/>
    <w:rsid w:val="00B86D8D"/>
    <w:rsid w:val="00B91EDD"/>
    <w:rsid w:val="00B9219B"/>
    <w:rsid w:val="00B92792"/>
    <w:rsid w:val="00B9580B"/>
    <w:rsid w:val="00B95A03"/>
    <w:rsid w:val="00B9607E"/>
    <w:rsid w:val="00B97E1D"/>
    <w:rsid w:val="00BA14B7"/>
    <w:rsid w:val="00BA37A3"/>
    <w:rsid w:val="00BA48AE"/>
    <w:rsid w:val="00BA5AFA"/>
    <w:rsid w:val="00BA60F5"/>
    <w:rsid w:val="00BA6A9E"/>
    <w:rsid w:val="00BA6CA0"/>
    <w:rsid w:val="00BB0D19"/>
    <w:rsid w:val="00BB130A"/>
    <w:rsid w:val="00BB1F2E"/>
    <w:rsid w:val="00BB2976"/>
    <w:rsid w:val="00BB2E7D"/>
    <w:rsid w:val="00BB33CF"/>
    <w:rsid w:val="00BB4BE7"/>
    <w:rsid w:val="00BB5AAE"/>
    <w:rsid w:val="00BB5B81"/>
    <w:rsid w:val="00BB5CD1"/>
    <w:rsid w:val="00BB626E"/>
    <w:rsid w:val="00BC101A"/>
    <w:rsid w:val="00BC1E92"/>
    <w:rsid w:val="00BC3B01"/>
    <w:rsid w:val="00BC576B"/>
    <w:rsid w:val="00BC63FE"/>
    <w:rsid w:val="00BC7426"/>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4B0"/>
    <w:rsid w:val="00C16853"/>
    <w:rsid w:val="00C20852"/>
    <w:rsid w:val="00C21B7F"/>
    <w:rsid w:val="00C23A80"/>
    <w:rsid w:val="00C24497"/>
    <w:rsid w:val="00C244DE"/>
    <w:rsid w:val="00C2514B"/>
    <w:rsid w:val="00C25746"/>
    <w:rsid w:val="00C27DCA"/>
    <w:rsid w:val="00C30698"/>
    <w:rsid w:val="00C3172D"/>
    <w:rsid w:val="00C322CA"/>
    <w:rsid w:val="00C32EF7"/>
    <w:rsid w:val="00C33CCC"/>
    <w:rsid w:val="00C349FA"/>
    <w:rsid w:val="00C36A8B"/>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0530"/>
    <w:rsid w:val="00C72F19"/>
    <w:rsid w:val="00C7511F"/>
    <w:rsid w:val="00C752B3"/>
    <w:rsid w:val="00C75C44"/>
    <w:rsid w:val="00C76FBE"/>
    <w:rsid w:val="00C777EC"/>
    <w:rsid w:val="00C804C8"/>
    <w:rsid w:val="00C80D7F"/>
    <w:rsid w:val="00C8172E"/>
    <w:rsid w:val="00C83341"/>
    <w:rsid w:val="00C8357B"/>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375F"/>
    <w:rsid w:val="00CB3B54"/>
    <w:rsid w:val="00CB4B51"/>
    <w:rsid w:val="00CB5224"/>
    <w:rsid w:val="00CB5AF9"/>
    <w:rsid w:val="00CB634D"/>
    <w:rsid w:val="00CB789F"/>
    <w:rsid w:val="00CC11CD"/>
    <w:rsid w:val="00CC1763"/>
    <w:rsid w:val="00CC1A38"/>
    <w:rsid w:val="00CC253A"/>
    <w:rsid w:val="00CC4575"/>
    <w:rsid w:val="00CC5A68"/>
    <w:rsid w:val="00CC5C15"/>
    <w:rsid w:val="00CC77F9"/>
    <w:rsid w:val="00CD1310"/>
    <w:rsid w:val="00CD240E"/>
    <w:rsid w:val="00CD2765"/>
    <w:rsid w:val="00CD48AA"/>
    <w:rsid w:val="00CD4AF5"/>
    <w:rsid w:val="00CD506F"/>
    <w:rsid w:val="00CD5812"/>
    <w:rsid w:val="00CD698A"/>
    <w:rsid w:val="00CD79FD"/>
    <w:rsid w:val="00CE10ED"/>
    <w:rsid w:val="00CE1F29"/>
    <w:rsid w:val="00CE25C6"/>
    <w:rsid w:val="00CE2988"/>
    <w:rsid w:val="00CE43C3"/>
    <w:rsid w:val="00CE44C2"/>
    <w:rsid w:val="00CE65BF"/>
    <w:rsid w:val="00CE6762"/>
    <w:rsid w:val="00CE7DED"/>
    <w:rsid w:val="00CF2E2B"/>
    <w:rsid w:val="00CF32E9"/>
    <w:rsid w:val="00CF42A3"/>
    <w:rsid w:val="00CF507B"/>
    <w:rsid w:val="00CF59A2"/>
    <w:rsid w:val="00CF7A28"/>
    <w:rsid w:val="00CF7E2C"/>
    <w:rsid w:val="00D001B1"/>
    <w:rsid w:val="00D015FD"/>
    <w:rsid w:val="00D03450"/>
    <w:rsid w:val="00D03937"/>
    <w:rsid w:val="00D072CB"/>
    <w:rsid w:val="00D1071E"/>
    <w:rsid w:val="00D10ED5"/>
    <w:rsid w:val="00D11EF7"/>
    <w:rsid w:val="00D12584"/>
    <w:rsid w:val="00D143F9"/>
    <w:rsid w:val="00D14F69"/>
    <w:rsid w:val="00D17508"/>
    <w:rsid w:val="00D21229"/>
    <w:rsid w:val="00D212B6"/>
    <w:rsid w:val="00D21920"/>
    <w:rsid w:val="00D21F92"/>
    <w:rsid w:val="00D222FB"/>
    <w:rsid w:val="00D22A8B"/>
    <w:rsid w:val="00D23CA8"/>
    <w:rsid w:val="00D24548"/>
    <w:rsid w:val="00D27263"/>
    <w:rsid w:val="00D313C6"/>
    <w:rsid w:val="00D31438"/>
    <w:rsid w:val="00D318F9"/>
    <w:rsid w:val="00D33CC8"/>
    <w:rsid w:val="00D3535B"/>
    <w:rsid w:val="00D36188"/>
    <w:rsid w:val="00D37D14"/>
    <w:rsid w:val="00D37D7F"/>
    <w:rsid w:val="00D405FC"/>
    <w:rsid w:val="00D4074C"/>
    <w:rsid w:val="00D41733"/>
    <w:rsid w:val="00D41792"/>
    <w:rsid w:val="00D41B32"/>
    <w:rsid w:val="00D43DA6"/>
    <w:rsid w:val="00D45928"/>
    <w:rsid w:val="00D4696F"/>
    <w:rsid w:val="00D46EB7"/>
    <w:rsid w:val="00D52F49"/>
    <w:rsid w:val="00D571CD"/>
    <w:rsid w:val="00D63BF4"/>
    <w:rsid w:val="00D67123"/>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A384C"/>
    <w:rsid w:val="00DA6922"/>
    <w:rsid w:val="00DB3959"/>
    <w:rsid w:val="00DB5E63"/>
    <w:rsid w:val="00DB69B0"/>
    <w:rsid w:val="00DB7680"/>
    <w:rsid w:val="00DC2CA6"/>
    <w:rsid w:val="00DC7F06"/>
    <w:rsid w:val="00DD0F87"/>
    <w:rsid w:val="00DD188B"/>
    <w:rsid w:val="00DD2A00"/>
    <w:rsid w:val="00DD3C49"/>
    <w:rsid w:val="00DD492C"/>
    <w:rsid w:val="00DD6DDA"/>
    <w:rsid w:val="00DD7596"/>
    <w:rsid w:val="00DE06C6"/>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557"/>
    <w:rsid w:val="00E10948"/>
    <w:rsid w:val="00E10BFD"/>
    <w:rsid w:val="00E13108"/>
    <w:rsid w:val="00E136E9"/>
    <w:rsid w:val="00E14631"/>
    <w:rsid w:val="00E16D84"/>
    <w:rsid w:val="00E25AEF"/>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0A1D"/>
    <w:rsid w:val="00E6150E"/>
    <w:rsid w:val="00E623E8"/>
    <w:rsid w:val="00E654DE"/>
    <w:rsid w:val="00E66FCF"/>
    <w:rsid w:val="00E70E1C"/>
    <w:rsid w:val="00E729FE"/>
    <w:rsid w:val="00E7359D"/>
    <w:rsid w:val="00E73DF8"/>
    <w:rsid w:val="00E753A1"/>
    <w:rsid w:val="00E75C9E"/>
    <w:rsid w:val="00E75DC7"/>
    <w:rsid w:val="00E76D28"/>
    <w:rsid w:val="00E76E15"/>
    <w:rsid w:val="00E808E3"/>
    <w:rsid w:val="00E80D4C"/>
    <w:rsid w:val="00E819C3"/>
    <w:rsid w:val="00E81CD2"/>
    <w:rsid w:val="00E82883"/>
    <w:rsid w:val="00E86711"/>
    <w:rsid w:val="00E87D7C"/>
    <w:rsid w:val="00E90059"/>
    <w:rsid w:val="00E9100D"/>
    <w:rsid w:val="00E9205E"/>
    <w:rsid w:val="00E926C4"/>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0F1A"/>
    <w:rsid w:val="00EC53D5"/>
    <w:rsid w:val="00ED0BFC"/>
    <w:rsid w:val="00ED3626"/>
    <w:rsid w:val="00ED4150"/>
    <w:rsid w:val="00ED5B34"/>
    <w:rsid w:val="00ED5D40"/>
    <w:rsid w:val="00EE068E"/>
    <w:rsid w:val="00EE0B37"/>
    <w:rsid w:val="00EE1001"/>
    <w:rsid w:val="00EE1660"/>
    <w:rsid w:val="00EE3D4E"/>
    <w:rsid w:val="00EE7141"/>
    <w:rsid w:val="00EF012B"/>
    <w:rsid w:val="00EF2675"/>
    <w:rsid w:val="00EF2683"/>
    <w:rsid w:val="00EF5657"/>
    <w:rsid w:val="00EF63B5"/>
    <w:rsid w:val="00EF74F0"/>
    <w:rsid w:val="00F00CC3"/>
    <w:rsid w:val="00F01614"/>
    <w:rsid w:val="00F0257F"/>
    <w:rsid w:val="00F03797"/>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1477E"/>
    <w:rsid w:val="00F207AB"/>
    <w:rsid w:val="00F219F3"/>
    <w:rsid w:val="00F21DE1"/>
    <w:rsid w:val="00F234D7"/>
    <w:rsid w:val="00F23D3B"/>
    <w:rsid w:val="00F248F6"/>
    <w:rsid w:val="00F25CCC"/>
    <w:rsid w:val="00F270C9"/>
    <w:rsid w:val="00F27561"/>
    <w:rsid w:val="00F30E73"/>
    <w:rsid w:val="00F32329"/>
    <w:rsid w:val="00F337EF"/>
    <w:rsid w:val="00F33824"/>
    <w:rsid w:val="00F33BB3"/>
    <w:rsid w:val="00F33EC2"/>
    <w:rsid w:val="00F362BC"/>
    <w:rsid w:val="00F36845"/>
    <w:rsid w:val="00F373CC"/>
    <w:rsid w:val="00F378BC"/>
    <w:rsid w:val="00F379B8"/>
    <w:rsid w:val="00F41775"/>
    <w:rsid w:val="00F43A9A"/>
    <w:rsid w:val="00F4492E"/>
    <w:rsid w:val="00F54BED"/>
    <w:rsid w:val="00F5509E"/>
    <w:rsid w:val="00F56A8D"/>
    <w:rsid w:val="00F56E5E"/>
    <w:rsid w:val="00F61369"/>
    <w:rsid w:val="00F6444D"/>
    <w:rsid w:val="00F66837"/>
    <w:rsid w:val="00F67AFD"/>
    <w:rsid w:val="00F717B4"/>
    <w:rsid w:val="00F7219B"/>
    <w:rsid w:val="00F72561"/>
    <w:rsid w:val="00F72AC8"/>
    <w:rsid w:val="00F734E6"/>
    <w:rsid w:val="00F755FA"/>
    <w:rsid w:val="00F774DF"/>
    <w:rsid w:val="00F77744"/>
    <w:rsid w:val="00F77855"/>
    <w:rsid w:val="00F81228"/>
    <w:rsid w:val="00F82C10"/>
    <w:rsid w:val="00F83BE6"/>
    <w:rsid w:val="00F8554E"/>
    <w:rsid w:val="00F87CF6"/>
    <w:rsid w:val="00F87F58"/>
    <w:rsid w:val="00F91AFE"/>
    <w:rsid w:val="00F949DE"/>
    <w:rsid w:val="00F95DA8"/>
    <w:rsid w:val="00F96129"/>
    <w:rsid w:val="00F96344"/>
    <w:rsid w:val="00F9700F"/>
    <w:rsid w:val="00F97FBC"/>
    <w:rsid w:val="00F97FFD"/>
    <w:rsid w:val="00FA1AC9"/>
    <w:rsid w:val="00FA1C93"/>
    <w:rsid w:val="00FA30E2"/>
    <w:rsid w:val="00FA5CF2"/>
    <w:rsid w:val="00FA6A9C"/>
    <w:rsid w:val="00FB0807"/>
    <w:rsid w:val="00FB2360"/>
    <w:rsid w:val="00FB29C9"/>
    <w:rsid w:val="00FB30C4"/>
    <w:rsid w:val="00FB3EF1"/>
    <w:rsid w:val="00FB4018"/>
    <w:rsid w:val="00FB56B4"/>
    <w:rsid w:val="00FB686F"/>
    <w:rsid w:val="00FB7235"/>
    <w:rsid w:val="00FC13A6"/>
    <w:rsid w:val="00FC2A4F"/>
    <w:rsid w:val="00FC52A1"/>
    <w:rsid w:val="00FC67D8"/>
    <w:rsid w:val="00FC6A0A"/>
    <w:rsid w:val="00FD0B6B"/>
    <w:rsid w:val="00FD0D58"/>
    <w:rsid w:val="00FD0D95"/>
    <w:rsid w:val="00FD2557"/>
    <w:rsid w:val="00FD3C3D"/>
    <w:rsid w:val="00FD4414"/>
    <w:rsid w:val="00FD575C"/>
    <w:rsid w:val="00FE18E8"/>
    <w:rsid w:val="00FE233C"/>
    <w:rsid w:val="00FE36A8"/>
    <w:rsid w:val="00FE3939"/>
    <w:rsid w:val="00FE3C12"/>
    <w:rsid w:val="00FE44DE"/>
    <w:rsid w:val="00FE556D"/>
    <w:rsid w:val="00FE574D"/>
    <w:rsid w:val="00FE7166"/>
    <w:rsid w:val="00FF203B"/>
    <w:rsid w:val="00FF29BA"/>
    <w:rsid w:val="00FF3606"/>
    <w:rsid w:val="00FF509B"/>
    <w:rsid w:val="00FF5BC0"/>
    <w:rsid w:val="00FF7204"/>
    <w:rsid w:val="00FF783C"/>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776"/>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60">
      <w:bodyDiv w:val="1"/>
      <w:marLeft w:val="0"/>
      <w:marRight w:val="0"/>
      <w:marTop w:val="0"/>
      <w:marBottom w:val="0"/>
      <w:divBdr>
        <w:top w:val="none" w:sz="0" w:space="0" w:color="auto"/>
        <w:left w:val="none" w:sz="0" w:space="0" w:color="auto"/>
        <w:bottom w:val="none" w:sz="0" w:space="0" w:color="auto"/>
        <w:right w:val="none" w:sz="0" w:space="0" w:color="auto"/>
      </w:divBdr>
    </w:div>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2289881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2971115">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0179438">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373671">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1974057">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5080358">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3310862">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09324823">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18495708">
      <w:bodyDiv w:val="1"/>
      <w:marLeft w:val="0"/>
      <w:marRight w:val="0"/>
      <w:marTop w:val="0"/>
      <w:marBottom w:val="0"/>
      <w:divBdr>
        <w:top w:val="none" w:sz="0" w:space="0" w:color="auto"/>
        <w:left w:val="none" w:sz="0" w:space="0" w:color="auto"/>
        <w:bottom w:val="none" w:sz="0" w:space="0" w:color="auto"/>
        <w:right w:val="none" w:sz="0" w:space="0" w:color="auto"/>
      </w:divBdr>
    </w:div>
    <w:div w:id="124932272">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271708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37964790">
      <w:bodyDiv w:val="1"/>
      <w:marLeft w:val="0"/>
      <w:marRight w:val="0"/>
      <w:marTop w:val="0"/>
      <w:marBottom w:val="0"/>
      <w:divBdr>
        <w:top w:val="none" w:sz="0" w:space="0" w:color="auto"/>
        <w:left w:val="none" w:sz="0" w:space="0" w:color="auto"/>
        <w:bottom w:val="none" w:sz="0" w:space="0" w:color="auto"/>
        <w:right w:val="none" w:sz="0" w:space="0" w:color="auto"/>
      </w:divBdr>
    </w:div>
    <w:div w:id="138570297">
      <w:bodyDiv w:val="1"/>
      <w:marLeft w:val="0"/>
      <w:marRight w:val="0"/>
      <w:marTop w:val="0"/>
      <w:marBottom w:val="0"/>
      <w:divBdr>
        <w:top w:val="none" w:sz="0" w:space="0" w:color="auto"/>
        <w:left w:val="none" w:sz="0" w:space="0" w:color="auto"/>
        <w:bottom w:val="none" w:sz="0" w:space="0" w:color="auto"/>
        <w:right w:val="none" w:sz="0" w:space="0" w:color="auto"/>
      </w:divBdr>
    </w:div>
    <w:div w:id="144858679">
      <w:bodyDiv w:val="1"/>
      <w:marLeft w:val="0"/>
      <w:marRight w:val="0"/>
      <w:marTop w:val="0"/>
      <w:marBottom w:val="0"/>
      <w:divBdr>
        <w:top w:val="none" w:sz="0" w:space="0" w:color="auto"/>
        <w:left w:val="none" w:sz="0" w:space="0" w:color="auto"/>
        <w:bottom w:val="none" w:sz="0" w:space="0" w:color="auto"/>
        <w:right w:val="none" w:sz="0" w:space="0" w:color="auto"/>
      </w:divBdr>
    </w:div>
    <w:div w:id="146362342">
      <w:bodyDiv w:val="1"/>
      <w:marLeft w:val="0"/>
      <w:marRight w:val="0"/>
      <w:marTop w:val="0"/>
      <w:marBottom w:val="0"/>
      <w:divBdr>
        <w:top w:val="none" w:sz="0" w:space="0" w:color="auto"/>
        <w:left w:val="none" w:sz="0" w:space="0" w:color="auto"/>
        <w:bottom w:val="none" w:sz="0" w:space="0" w:color="auto"/>
        <w:right w:val="none" w:sz="0" w:space="0" w:color="auto"/>
      </w:divBdr>
    </w:div>
    <w:div w:id="147593779">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2066270">
      <w:bodyDiv w:val="1"/>
      <w:marLeft w:val="0"/>
      <w:marRight w:val="0"/>
      <w:marTop w:val="0"/>
      <w:marBottom w:val="0"/>
      <w:divBdr>
        <w:top w:val="none" w:sz="0" w:space="0" w:color="auto"/>
        <w:left w:val="none" w:sz="0" w:space="0" w:color="auto"/>
        <w:bottom w:val="none" w:sz="0" w:space="0" w:color="auto"/>
        <w:right w:val="none" w:sz="0" w:space="0" w:color="auto"/>
      </w:divBdr>
    </w:div>
    <w:div w:id="15299115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2131207">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1620056">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31934611">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48463032">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55746674">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275646556">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15686928">
      <w:bodyDiv w:val="1"/>
      <w:marLeft w:val="0"/>
      <w:marRight w:val="0"/>
      <w:marTop w:val="0"/>
      <w:marBottom w:val="0"/>
      <w:divBdr>
        <w:top w:val="none" w:sz="0" w:space="0" w:color="auto"/>
        <w:left w:val="none" w:sz="0" w:space="0" w:color="auto"/>
        <w:bottom w:val="none" w:sz="0" w:space="0" w:color="auto"/>
        <w:right w:val="none" w:sz="0" w:space="0" w:color="auto"/>
      </w:divBdr>
    </w:div>
    <w:div w:id="32003895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5790953">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28872304">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305436">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53458273">
      <w:bodyDiv w:val="1"/>
      <w:marLeft w:val="0"/>
      <w:marRight w:val="0"/>
      <w:marTop w:val="0"/>
      <w:marBottom w:val="0"/>
      <w:divBdr>
        <w:top w:val="none" w:sz="0" w:space="0" w:color="auto"/>
        <w:left w:val="none" w:sz="0" w:space="0" w:color="auto"/>
        <w:bottom w:val="none" w:sz="0" w:space="0" w:color="auto"/>
        <w:right w:val="none" w:sz="0" w:space="0" w:color="auto"/>
      </w:divBdr>
    </w:div>
    <w:div w:id="362708502">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65495049">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79600432">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85834669">
      <w:bodyDiv w:val="1"/>
      <w:marLeft w:val="0"/>
      <w:marRight w:val="0"/>
      <w:marTop w:val="0"/>
      <w:marBottom w:val="0"/>
      <w:divBdr>
        <w:top w:val="none" w:sz="0" w:space="0" w:color="auto"/>
        <w:left w:val="none" w:sz="0" w:space="0" w:color="auto"/>
        <w:bottom w:val="none" w:sz="0" w:space="0" w:color="auto"/>
        <w:right w:val="none" w:sz="0" w:space="0" w:color="auto"/>
      </w:divBdr>
    </w:div>
    <w:div w:id="395511917">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0203834">
      <w:bodyDiv w:val="1"/>
      <w:marLeft w:val="0"/>
      <w:marRight w:val="0"/>
      <w:marTop w:val="0"/>
      <w:marBottom w:val="0"/>
      <w:divBdr>
        <w:top w:val="none" w:sz="0" w:space="0" w:color="auto"/>
        <w:left w:val="none" w:sz="0" w:space="0" w:color="auto"/>
        <w:bottom w:val="none" w:sz="0" w:space="0" w:color="auto"/>
        <w:right w:val="none" w:sz="0" w:space="0" w:color="auto"/>
      </w:divBdr>
    </w:div>
    <w:div w:id="414472172">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1031600">
      <w:bodyDiv w:val="1"/>
      <w:marLeft w:val="0"/>
      <w:marRight w:val="0"/>
      <w:marTop w:val="0"/>
      <w:marBottom w:val="0"/>
      <w:divBdr>
        <w:top w:val="none" w:sz="0" w:space="0" w:color="auto"/>
        <w:left w:val="none" w:sz="0" w:space="0" w:color="auto"/>
        <w:bottom w:val="none" w:sz="0" w:space="0" w:color="auto"/>
        <w:right w:val="none" w:sz="0" w:space="0" w:color="auto"/>
      </w:divBdr>
    </w:div>
    <w:div w:id="423037003">
      <w:bodyDiv w:val="1"/>
      <w:marLeft w:val="0"/>
      <w:marRight w:val="0"/>
      <w:marTop w:val="0"/>
      <w:marBottom w:val="0"/>
      <w:divBdr>
        <w:top w:val="none" w:sz="0" w:space="0" w:color="auto"/>
        <w:left w:val="none" w:sz="0" w:space="0" w:color="auto"/>
        <w:bottom w:val="none" w:sz="0" w:space="0" w:color="auto"/>
        <w:right w:val="none" w:sz="0" w:space="0" w:color="auto"/>
      </w:divBdr>
    </w:div>
    <w:div w:id="423386007">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0998893">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77839116">
      <w:bodyDiv w:val="1"/>
      <w:marLeft w:val="0"/>
      <w:marRight w:val="0"/>
      <w:marTop w:val="0"/>
      <w:marBottom w:val="0"/>
      <w:divBdr>
        <w:top w:val="none" w:sz="0" w:space="0" w:color="auto"/>
        <w:left w:val="none" w:sz="0" w:space="0" w:color="auto"/>
        <w:bottom w:val="none" w:sz="0" w:space="0" w:color="auto"/>
        <w:right w:val="none" w:sz="0" w:space="0" w:color="auto"/>
      </w:divBdr>
    </w:div>
    <w:div w:id="48274493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494035363">
      <w:bodyDiv w:val="1"/>
      <w:marLeft w:val="0"/>
      <w:marRight w:val="0"/>
      <w:marTop w:val="0"/>
      <w:marBottom w:val="0"/>
      <w:divBdr>
        <w:top w:val="none" w:sz="0" w:space="0" w:color="auto"/>
        <w:left w:val="none" w:sz="0" w:space="0" w:color="auto"/>
        <w:bottom w:val="none" w:sz="0" w:space="0" w:color="auto"/>
        <w:right w:val="none" w:sz="0" w:space="0" w:color="auto"/>
      </w:divBdr>
    </w:div>
    <w:div w:id="498621511">
      <w:bodyDiv w:val="1"/>
      <w:marLeft w:val="0"/>
      <w:marRight w:val="0"/>
      <w:marTop w:val="0"/>
      <w:marBottom w:val="0"/>
      <w:divBdr>
        <w:top w:val="none" w:sz="0" w:space="0" w:color="auto"/>
        <w:left w:val="none" w:sz="0" w:space="0" w:color="auto"/>
        <w:bottom w:val="none" w:sz="0" w:space="0" w:color="auto"/>
        <w:right w:val="none" w:sz="0" w:space="0" w:color="auto"/>
      </w:divBdr>
    </w:div>
    <w:div w:id="503982184">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059791">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3079223">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4200607">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38320482">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53465425">
      <w:bodyDiv w:val="1"/>
      <w:marLeft w:val="0"/>
      <w:marRight w:val="0"/>
      <w:marTop w:val="0"/>
      <w:marBottom w:val="0"/>
      <w:divBdr>
        <w:top w:val="none" w:sz="0" w:space="0" w:color="auto"/>
        <w:left w:val="none" w:sz="0" w:space="0" w:color="auto"/>
        <w:bottom w:val="none" w:sz="0" w:space="0" w:color="auto"/>
        <w:right w:val="none" w:sz="0" w:space="0" w:color="auto"/>
      </w:divBdr>
    </w:div>
    <w:div w:id="555899184">
      <w:bodyDiv w:val="1"/>
      <w:marLeft w:val="0"/>
      <w:marRight w:val="0"/>
      <w:marTop w:val="0"/>
      <w:marBottom w:val="0"/>
      <w:divBdr>
        <w:top w:val="none" w:sz="0" w:space="0" w:color="auto"/>
        <w:left w:val="none" w:sz="0" w:space="0" w:color="auto"/>
        <w:bottom w:val="none" w:sz="0" w:space="0" w:color="auto"/>
        <w:right w:val="none" w:sz="0" w:space="0" w:color="auto"/>
      </w:divBdr>
    </w:div>
    <w:div w:id="569846508">
      <w:bodyDiv w:val="1"/>
      <w:marLeft w:val="0"/>
      <w:marRight w:val="0"/>
      <w:marTop w:val="0"/>
      <w:marBottom w:val="0"/>
      <w:divBdr>
        <w:top w:val="none" w:sz="0" w:space="0" w:color="auto"/>
        <w:left w:val="none" w:sz="0" w:space="0" w:color="auto"/>
        <w:bottom w:val="none" w:sz="0" w:space="0" w:color="auto"/>
        <w:right w:val="none" w:sz="0" w:space="0" w:color="auto"/>
      </w:divBdr>
    </w:div>
    <w:div w:id="570849601">
      <w:bodyDiv w:val="1"/>
      <w:marLeft w:val="0"/>
      <w:marRight w:val="0"/>
      <w:marTop w:val="0"/>
      <w:marBottom w:val="0"/>
      <w:divBdr>
        <w:top w:val="none" w:sz="0" w:space="0" w:color="auto"/>
        <w:left w:val="none" w:sz="0" w:space="0" w:color="auto"/>
        <w:bottom w:val="none" w:sz="0" w:space="0" w:color="auto"/>
        <w:right w:val="none" w:sz="0" w:space="0" w:color="auto"/>
      </w:divBdr>
    </w:div>
    <w:div w:id="573853853">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8029888">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09165204">
      <w:bodyDiv w:val="1"/>
      <w:marLeft w:val="0"/>
      <w:marRight w:val="0"/>
      <w:marTop w:val="0"/>
      <w:marBottom w:val="0"/>
      <w:divBdr>
        <w:top w:val="none" w:sz="0" w:space="0" w:color="auto"/>
        <w:left w:val="none" w:sz="0" w:space="0" w:color="auto"/>
        <w:bottom w:val="none" w:sz="0" w:space="0" w:color="auto"/>
        <w:right w:val="none" w:sz="0" w:space="0" w:color="auto"/>
      </w:divBdr>
    </w:div>
    <w:div w:id="610744502">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5068106">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48362458">
      <w:bodyDiv w:val="1"/>
      <w:marLeft w:val="0"/>
      <w:marRight w:val="0"/>
      <w:marTop w:val="0"/>
      <w:marBottom w:val="0"/>
      <w:divBdr>
        <w:top w:val="none" w:sz="0" w:space="0" w:color="auto"/>
        <w:left w:val="none" w:sz="0" w:space="0" w:color="auto"/>
        <w:bottom w:val="none" w:sz="0" w:space="0" w:color="auto"/>
        <w:right w:val="none" w:sz="0" w:space="0" w:color="auto"/>
      </w:divBdr>
    </w:div>
    <w:div w:id="648629212">
      <w:bodyDiv w:val="1"/>
      <w:marLeft w:val="0"/>
      <w:marRight w:val="0"/>
      <w:marTop w:val="0"/>
      <w:marBottom w:val="0"/>
      <w:divBdr>
        <w:top w:val="none" w:sz="0" w:space="0" w:color="auto"/>
        <w:left w:val="none" w:sz="0" w:space="0" w:color="auto"/>
        <w:bottom w:val="none" w:sz="0" w:space="0" w:color="auto"/>
        <w:right w:val="none" w:sz="0" w:space="0" w:color="auto"/>
      </w:divBdr>
    </w:div>
    <w:div w:id="650796603">
      <w:bodyDiv w:val="1"/>
      <w:marLeft w:val="0"/>
      <w:marRight w:val="0"/>
      <w:marTop w:val="0"/>
      <w:marBottom w:val="0"/>
      <w:divBdr>
        <w:top w:val="none" w:sz="0" w:space="0" w:color="auto"/>
        <w:left w:val="none" w:sz="0" w:space="0" w:color="auto"/>
        <w:bottom w:val="none" w:sz="0" w:space="0" w:color="auto"/>
        <w:right w:val="none" w:sz="0" w:space="0" w:color="auto"/>
      </w:divBdr>
    </w:div>
    <w:div w:id="656881697">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5350813">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01857473">
      <w:bodyDiv w:val="1"/>
      <w:marLeft w:val="0"/>
      <w:marRight w:val="0"/>
      <w:marTop w:val="0"/>
      <w:marBottom w:val="0"/>
      <w:divBdr>
        <w:top w:val="none" w:sz="0" w:space="0" w:color="auto"/>
        <w:left w:val="none" w:sz="0" w:space="0" w:color="auto"/>
        <w:bottom w:val="none" w:sz="0" w:space="0" w:color="auto"/>
        <w:right w:val="none" w:sz="0" w:space="0" w:color="auto"/>
      </w:divBdr>
    </w:div>
    <w:div w:id="703167329">
      <w:bodyDiv w:val="1"/>
      <w:marLeft w:val="0"/>
      <w:marRight w:val="0"/>
      <w:marTop w:val="0"/>
      <w:marBottom w:val="0"/>
      <w:divBdr>
        <w:top w:val="none" w:sz="0" w:space="0" w:color="auto"/>
        <w:left w:val="none" w:sz="0" w:space="0" w:color="auto"/>
        <w:bottom w:val="none" w:sz="0" w:space="0" w:color="auto"/>
        <w:right w:val="none" w:sz="0" w:space="0" w:color="auto"/>
      </w:divBdr>
    </w:div>
    <w:div w:id="705567967">
      <w:bodyDiv w:val="1"/>
      <w:marLeft w:val="0"/>
      <w:marRight w:val="0"/>
      <w:marTop w:val="0"/>
      <w:marBottom w:val="0"/>
      <w:divBdr>
        <w:top w:val="none" w:sz="0" w:space="0" w:color="auto"/>
        <w:left w:val="none" w:sz="0" w:space="0" w:color="auto"/>
        <w:bottom w:val="none" w:sz="0" w:space="0" w:color="auto"/>
        <w:right w:val="none" w:sz="0" w:space="0" w:color="auto"/>
      </w:divBdr>
    </w:div>
    <w:div w:id="705905630">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1752178">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39599115">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0614775">
      <w:bodyDiv w:val="1"/>
      <w:marLeft w:val="0"/>
      <w:marRight w:val="0"/>
      <w:marTop w:val="0"/>
      <w:marBottom w:val="0"/>
      <w:divBdr>
        <w:top w:val="none" w:sz="0" w:space="0" w:color="auto"/>
        <w:left w:val="none" w:sz="0" w:space="0" w:color="auto"/>
        <w:bottom w:val="none" w:sz="0" w:space="0" w:color="auto"/>
        <w:right w:val="none" w:sz="0" w:space="0" w:color="auto"/>
      </w:divBdr>
    </w:div>
    <w:div w:id="753551722">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7365869">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68963215">
      <w:bodyDiv w:val="1"/>
      <w:marLeft w:val="0"/>
      <w:marRight w:val="0"/>
      <w:marTop w:val="0"/>
      <w:marBottom w:val="0"/>
      <w:divBdr>
        <w:top w:val="none" w:sz="0" w:space="0" w:color="auto"/>
        <w:left w:val="none" w:sz="0" w:space="0" w:color="auto"/>
        <w:bottom w:val="none" w:sz="0" w:space="0" w:color="auto"/>
        <w:right w:val="none" w:sz="0" w:space="0" w:color="auto"/>
      </w:divBdr>
    </w:div>
    <w:div w:id="773214508">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070851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6097959">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798689402">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3037277">
      <w:bodyDiv w:val="1"/>
      <w:marLeft w:val="0"/>
      <w:marRight w:val="0"/>
      <w:marTop w:val="0"/>
      <w:marBottom w:val="0"/>
      <w:divBdr>
        <w:top w:val="none" w:sz="0" w:space="0" w:color="auto"/>
        <w:left w:val="none" w:sz="0" w:space="0" w:color="auto"/>
        <w:bottom w:val="none" w:sz="0" w:space="0" w:color="auto"/>
        <w:right w:val="none" w:sz="0" w:space="0" w:color="auto"/>
      </w:divBdr>
    </w:div>
    <w:div w:id="804351387">
      <w:bodyDiv w:val="1"/>
      <w:marLeft w:val="0"/>
      <w:marRight w:val="0"/>
      <w:marTop w:val="0"/>
      <w:marBottom w:val="0"/>
      <w:divBdr>
        <w:top w:val="none" w:sz="0" w:space="0" w:color="auto"/>
        <w:left w:val="none" w:sz="0" w:space="0" w:color="auto"/>
        <w:bottom w:val="none" w:sz="0" w:space="0" w:color="auto"/>
        <w:right w:val="none" w:sz="0" w:space="0" w:color="auto"/>
      </w:divBdr>
    </w:div>
    <w:div w:id="804616651">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09708651">
      <w:bodyDiv w:val="1"/>
      <w:marLeft w:val="0"/>
      <w:marRight w:val="0"/>
      <w:marTop w:val="0"/>
      <w:marBottom w:val="0"/>
      <w:divBdr>
        <w:top w:val="none" w:sz="0" w:space="0" w:color="auto"/>
        <w:left w:val="none" w:sz="0" w:space="0" w:color="auto"/>
        <w:bottom w:val="none" w:sz="0" w:space="0" w:color="auto"/>
        <w:right w:val="none" w:sz="0" w:space="0" w:color="auto"/>
      </w:divBdr>
    </w:div>
    <w:div w:id="819229100">
      <w:bodyDiv w:val="1"/>
      <w:marLeft w:val="0"/>
      <w:marRight w:val="0"/>
      <w:marTop w:val="0"/>
      <w:marBottom w:val="0"/>
      <w:divBdr>
        <w:top w:val="none" w:sz="0" w:space="0" w:color="auto"/>
        <w:left w:val="none" w:sz="0" w:space="0" w:color="auto"/>
        <w:bottom w:val="none" w:sz="0" w:space="0" w:color="auto"/>
        <w:right w:val="none" w:sz="0" w:space="0" w:color="auto"/>
      </w:divBdr>
    </w:div>
    <w:div w:id="831028598">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082090">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54348017">
      <w:bodyDiv w:val="1"/>
      <w:marLeft w:val="0"/>
      <w:marRight w:val="0"/>
      <w:marTop w:val="0"/>
      <w:marBottom w:val="0"/>
      <w:divBdr>
        <w:top w:val="none" w:sz="0" w:space="0" w:color="auto"/>
        <w:left w:val="none" w:sz="0" w:space="0" w:color="auto"/>
        <w:bottom w:val="none" w:sz="0" w:space="0" w:color="auto"/>
        <w:right w:val="none" w:sz="0" w:space="0" w:color="auto"/>
      </w:divBdr>
    </w:div>
    <w:div w:id="865410075">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04292512">
      <w:bodyDiv w:val="1"/>
      <w:marLeft w:val="0"/>
      <w:marRight w:val="0"/>
      <w:marTop w:val="0"/>
      <w:marBottom w:val="0"/>
      <w:divBdr>
        <w:top w:val="none" w:sz="0" w:space="0" w:color="auto"/>
        <w:left w:val="none" w:sz="0" w:space="0" w:color="auto"/>
        <w:bottom w:val="none" w:sz="0" w:space="0" w:color="auto"/>
        <w:right w:val="none" w:sz="0" w:space="0" w:color="auto"/>
      </w:divBdr>
    </w:div>
    <w:div w:id="908228161">
      <w:bodyDiv w:val="1"/>
      <w:marLeft w:val="0"/>
      <w:marRight w:val="0"/>
      <w:marTop w:val="0"/>
      <w:marBottom w:val="0"/>
      <w:divBdr>
        <w:top w:val="none" w:sz="0" w:space="0" w:color="auto"/>
        <w:left w:val="none" w:sz="0" w:space="0" w:color="auto"/>
        <w:bottom w:val="none" w:sz="0" w:space="0" w:color="auto"/>
        <w:right w:val="none" w:sz="0" w:space="0" w:color="auto"/>
      </w:divBdr>
    </w:div>
    <w:div w:id="908540390">
      <w:bodyDiv w:val="1"/>
      <w:marLeft w:val="0"/>
      <w:marRight w:val="0"/>
      <w:marTop w:val="0"/>
      <w:marBottom w:val="0"/>
      <w:divBdr>
        <w:top w:val="none" w:sz="0" w:space="0" w:color="auto"/>
        <w:left w:val="none" w:sz="0" w:space="0" w:color="auto"/>
        <w:bottom w:val="none" w:sz="0" w:space="0" w:color="auto"/>
        <w:right w:val="none" w:sz="0" w:space="0" w:color="auto"/>
      </w:divBdr>
    </w:div>
    <w:div w:id="913391664">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646306">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6109503">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61350532">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4436968">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08366686">
      <w:bodyDiv w:val="1"/>
      <w:marLeft w:val="0"/>
      <w:marRight w:val="0"/>
      <w:marTop w:val="0"/>
      <w:marBottom w:val="0"/>
      <w:divBdr>
        <w:top w:val="none" w:sz="0" w:space="0" w:color="auto"/>
        <w:left w:val="none" w:sz="0" w:space="0" w:color="auto"/>
        <w:bottom w:val="none" w:sz="0" w:space="0" w:color="auto"/>
        <w:right w:val="none" w:sz="0" w:space="0" w:color="auto"/>
      </w:divBdr>
    </w:div>
    <w:div w:id="1011108762">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14577457">
      <w:bodyDiv w:val="1"/>
      <w:marLeft w:val="0"/>
      <w:marRight w:val="0"/>
      <w:marTop w:val="0"/>
      <w:marBottom w:val="0"/>
      <w:divBdr>
        <w:top w:val="none" w:sz="0" w:space="0" w:color="auto"/>
        <w:left w:val="none" w:sz="0" w:space="0" w:color="auto"/>
        <w:bottom w:val="none" w:sz="0" w:space="0" w:color="auto"/>
        <w:right w:val="none" w:sz="0" w:space="0" w:color="auto"/>
      </w:divBdr>
    </w:div>
    <w:div w:id="102455016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2926226">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005729">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0714869">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621953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87768851">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53326536">
      <w:bodyDiv w:val="1"/>
      <w:marLeft w:val="0"/>
      <w:marRight w:val="0"/>
      <w:marTop w:val="0"/>
      <w:marBottom w:val="0"/>
      <w:divBdr>
        <w:top w:val="none" w:sz="0" w:space="0" w:color="auto"/>
        <w:left w:val="none" w:sz="0" w:space="0" w:color="auto"/>
        <w:bottom w:val="none" w:sz="0" w:space="0" w:color="auto"/>
        <w:right w:val="none" w:sz="0" w:space="0" w:color="auto"/>
      </w:divBdr>
    </w:div>
    <w:div w:id="1158154733">
      <w:bodyDiv w:val="1"/>
      <w:marLeft w:val="0"/>
      <w:marRight w:val="0"/>
      <w:marTop w:val="0"/>
      <w:marBottom w:val="0"/>
      <w:divBdr>
        <w:top w:val="none" w:sz="0" w:space="0" w:color="auto"/>
        <w:left w:val="none" w:sz="0" w:space="0" w:color="auto"/>
        <w:bottom w:val="none" w:sz="0" w:space="0" w:color="auto"/>
        <w:right w:val="none" w:sz="0" w:space="0" w:color="auto"/>
      </w:divBdr>
    </w:div>
    <w:div w:id="1159883883">
      <w:bodyDiv w:val="1"/>
      <w:marLeft w:val="0"/>
      <w:marRight w:val="0"/>
      <w:marTop w:val="0"/>
      <w:marBottom w:val="0"/>
      <w:divBdr>
        <w:top w:val="none" w:sz="0" w:space="0" w:color="auto"/>
        <w:left w:val="none" w:sz="0" w:space="0" w:color="auto"/>
        <w:bottom w:val="none" w:sz="0" w:space="0" w:color="auto"/>
        <w:right w:val="none" w:sz="0" w:space="0" w:color="auto"/>
      </w:divBdr>
    </w:div>
    <w:div w:id="1170605741">
      <w:bodyDiv w:val="1"/>
      <w:marLeft w:val="0"/>
      <w:marRight w:val="0"/>
      <w:marTop w:val="0"/>
      <w:marBottom w:val="0"/>
      <w:divBdr>
        <w:top w:val="none" w:sz="0" w:space="0" w:color="auto"/>
        <w:left w:val="none" w:sz="0" w:space="0" w:color="auto"/>
        <w:bottom w:val="none" w:sz="0" w:space="0" w:color="auto"/>
        <w:right w:val="none" w:sz="0" w:space="0" w:color="auto"/>
      </w:divBdr>
    </w:div>
    <w:div w:id="1171725687">
      <w:bodyDiv w:val="1"/>
      <w:marLeft w:val="0"/>
      <w:marRight w:val="0"/>
      <w:marTop w:val="0"/>
      <w:marBottom w:val="0"/>
      <w:divBdr>
        <w:top w:val="none" w:sz="0" w:space="0" w:color="auto"/>
        <w:left w:val="none" w:sz="0" w:space="0" w:color="auto"/>
        <w:bottom w:val="none" w:sz="0" w:space="0" w:color="auto"/>
        <w:right w:val="none" w:sz="0" w:space="0" w:color="auto"/>
      </w:divBdr>
    </w:div>
    <w:div w:id="1173565801">
      <w:bodyDiv w:val="1"/>
      <w:marLeft w:val="0"/>
      <w:marRight w:val="0"/>
      <w:marTop w:val="0"/>
      <w:marBottom w:val="0"/>
      <w:divBdr>
        <w:top w:val="none" w:sz="0" w:space="0" w:color="auto"/>
        <w:left w:val="none" w:sz="0" w:space="0" w:color="auto"/>
        <w:bottom w:val="none" w:sz="0" w:space="0" w:color="auto"/>
        <w:right w:val="none" w:sz="0" w:space="0" w:color="auto"/>
      </w:divBdr>
    </w:div>
    <w:div w:id="1176917212">
      <w:bodyDiv w:val="1"/>
      <w:marLeft w:val="0"/>
      <w:marRight w:val="0"/>
      <w:marTop w:val="0"/>
      <w:marBottom w:val="0"/>
      <w:divBdr>
        <w:top w:val="none" w:sz="0" w:space="0" w:color="auto"/>
        <w:left w:val="none" w:sz="0" w:space="0" w:color="auto"/>
        <w:bottom w:val="none" w:sz="0" w:space="0" w:color="auto"/>
        <w:right w:val="none" w:sz="0" w:space="0" w:color="auto"/>
      </w:divBdr>
    </w:div>
    <w:div w:id="1179923879">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0360270">
      <w:bodyDiv w:val="1"/>
      <w:marLeft w:val="0"/>
      <w:marRight w:val="0"/>
      <w:marTop w:val="0"/>
      <w:marBottom w:val="0"/>
      <w:divBdr>
        <w:top w:val="none" w:sz="0" w:space="0" w:color="auto"/>
        <w:left w:val="none" w:sz="0" w:space="0" w:color="auto"/>
        <w:bottom w:val="none" w:sz="0" w:space="0" w:color="auto"/>
        <w:right w:val="none" w:sz="0" w:space="0" w:color="auto"/>
      </w:divBdr>
    </w:div>
    <w:div w:id="1202744672">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23711765">
      <w:bodyDiv w:val="1"/>
      <w:marLeft w:val="0"/>
      <w:marRight w:val="0"/>
      <w:marTop w:val="0"/>
      <w:marBottom w:val="0"/>
      <w:divBdr>
        <w:top w:val="none" w:sz="0" w:space="0" w:color="auto"/>
        <w:left w:val="none" w:sz="0" w:space="0" w:color="auto"/>
        <w:bottom w:val="none" w:sz="0" w:space="0" w:color="auto"/>
        <w:right w:val="none" w:sz="0" w:space="0" w:color="auto"/>
      </w:divBdr>
    </w:div>
    <w:div w:id="1227841427">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37394468">
      <w:bodyDiv w:val="1"/>
      <w:marLeft w:val="0"/>
      <w:marRight w:val="0"/>
      <w:marTop w:val="0"/>
      <w:marBottom w:val="0"/>
      <w:divBdr>
        <w:top w:val="none" w:sz="0" w:space="0" w:color="auto"/>
        <w:left w:val="none" w:sz="0" w:space="0" w:color="auto"/>
        <w:bottom w:val="none" w:sz="0" w:space="0" w:color="auto"/>
        <w:right w:val="none" w:sz="0" w:space="0" w:color="auto"/>
      </w:divBdr>
    </w:div>
    <w:div w:id="123839679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0381681">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4438142">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67619186">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096994">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86808724">
      <w:bodyDiv w:val="1"/>
      <w:marLeft w:val="0"/>
      <w:marRight w:val="0"/>
      <w:marTop w:val="0"/>
      <w:marBottom w:val="0"/>
      <w:divBdr>
        <w:top w:val="none" w:sz="0" w:space="0" w:color="auto"/>
        <w:left w:val="none" w:sz="0" w:space="0" w:color="auto"/>
        <w:bottom w:val="none" w:sz="0" w:space="0" w:color="auto"/>
        <w:right w:val="none" w:sz="0" w:space="0" w:color="auto"/>
      </w:divBdr>
    </w:div>
    <w:div w:id="1297367853">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10940397">
      <w:bodyDiv w:val="1"/>
      <w:marLeft w:val="0"/>
      <w:marRight w:val="0"/>
      <w:marTop w:val="0"/>
      <w:marBottom w:val="0"/>
      <w:divBdr>
        <w:top w:val="none" w:sz="0" w:space="0" w:color="auto"/>
        <w:left w:val="none" w:sz="0" w:space="0" w:color="auto"/>
        <w:bottom w:val="none" w:sz="0" w:space="0" w:color="auto"/>
        <w:right w:val="none" w:sz="0" w:space="0" w:color="auto"/>
      </w:divBdr>
    </w:div>
    <w:div w:id="1320233713">
      <w:bodyDiv w:val="1"/>
      <w:marLeft w:val="0"/>
      <w:marRight w:val="0"/>
      <w:marTop w:val="0"/>
      <w:marBottom w:val="0"/>
      <w:divBdr>
        <w:top w:val="none" w:sz="0" w:space="0" w:color="auto"/>
        <w:left w:val="none" w:sz="0" w:space="0" w:color="auto"/>
        <w:bottom w:val="none" w:sz="0" w:space="0" w:color="auto"/>
        <w:right w:val="none" w:sz="0" w:space="0" w:color="auto"/>
      </w:divBdr>
    </w:div>
    <w:div w:id="1322083898">
      <w:bodyDiv w:val="1"/>
      <w:marLeft w:val="0"/>
      <w:marRight w:val="0"/>
      <w:marTop w:val="0"/>
      <w:marBottom w:val="0"/>
      <w:divBdr>
        <w:top w:val="none" w:sz="0" w:space="0" w:color="auto"/>
        <w:left w:val="none" w:sz="0" w:space="0" w:color="auto"/>
        <w:bottom w:val="none" w:sz="0" w:space="0" w:color="auto"/>
        <w:right w:val="none" w:sz="0" w:space="0" w:color="auto"/>
      </w:divBdr>
    </w:div>
    <w:div w:id="132443398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7462700">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54114642">
      <w:bodyDiv w:val="1"/>
      <w:marLeft w:val="0"/>
      <w:marRight w:val="0"/>
      <w:marTop w:val="0"/>
      <w:marBottom w:val="0"/>
      <w:divBdr>
        <w:top w:val="none" w:sz="0" w:space="0" w:color="auto"/>
        <w:left w:val="none" w:sz="0" w:space="0" w:color="auto"/>
        <w:bottom w:val="none" w:sz="0" w:space="0" w:color="auto"/>
        <w:right w:val="none" w:sz="0" w:space="0" w:color="auto"/>
      </w:divBdr>
    </w:div>
    <w:div w:id="1354573239">
      <w:bodyDiv w:val="1"/>
      <w:marLeft w:val="0"/>
      <w:marRight w:val="0"/>
      <w:marTop w:val="0"/>
      <w:marBottom w:val="0"/>
      <w:divBdr>
        <w:top w:val="none" w:sz="0" w:space="0" w:color="auto"/>
        <w:left w:val="none" w:sz="0" w:space="0" w:color="auto"/>
        <w:bottom w:val="none" w:sz="0" w:space="0" w:color="auto"/>
        <w:right w:val="none" w:sz="0" w:space="0" w:color="auto"/>
      </w:divBdr>
    </w:div>
    <w:div w:id="1356881098">
      <w:bodyDiv w:val="1"/>
      <w:marLeft w:val="0"/>
      <w:marRight w:val="0"/>
      <w:marTop w:val="0"/>
      <w:marBottom w:val="0"/>
      <w:divBdr>
        <w:top w:val="none" w:sz="0" w:space="0" w:color="auto"/>
        <w:left w:val="none" w:sz="0" w:space="0" w:color="auto"/>
        <w:bottom w:val="none" w:sz="0" w:space="0" w:color="auto"/>
        <w:right w:val="none" w:sz="0" w:space="0" w:color="auto"/>
      </w:divBdr>
    </w:div>
    <w:div w:id="1361972443">
      <w:bodyDiv w:val="1"/>
      <w:marLeft w:val="0"/>
      <w:marRight w:val="0"/>
      <w:marTop w:val="0"/>
      <w:marBottom w:val="0"/>
      <w:divBdr>
        <w:top w:val="none" w:sz="0" w:space="0" w:color="auto"/>
        <w:left w:val="none" w:sz="0" w:space="0" w:color="auto"/>
        <w:bottom w:val="none" w:sz="0" w:space="0" w:color="auto"/>
        <w:right w:val="none" w:sz="0" w:space="0" w:color="auto"/>
      </w:divBdr>
    </w:div>
    <w:div w:id="1362171642">
      <w:bodyDiv w:val="1"/>
      <w:marLeft w:val="0"/>
      <w:marRight w:val="0"/>
      <w:marTop w:val="0"/>
      <w:marBottom w:val="0"/>
      <w:divBdr>
        <w:top w:val="none" w:sz="0" w:space="0" w:color="auto"/>
        <w:left w:val="none" w:sz="0" w:space="0" w:color="auto"/>
        <w:bottom w:val="none" w:sz="0" w:space="0" w:color="auto"/>
        <w:right w:val="none" w:sz="0" w:space="0" w:color="auto"/>
      </w:divBdr>
    </w:div>
    <w:div w:id="1362393284">
      <w:bodyDiv w:val="1"/>
      <w:marLeft w:val="0"/>
      <w:marRight w:val="0"/>
      <w:marTop w:val="0"/>
      <w:marBottom w:val="0"/>
      <w:divBdr>
        <w:top w:val="none" w:sz="0" w:space="0" w:color="auto"/>
        <w:left w:val="none" w:sz="0" w:space="0" w:color="auto"/>
        <w:bottom w:val="none" w:sz="0" w:space="0" w:color="auto"/>
        <w:right w:val="none" w:sz="0" w:space="0" w:color="auto"/>
      </w:divBdr>
    </w:div>
    <w:div w:id="1371568087">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83747045">
      <w:bodyDiv w:val="1"/>
      <w:marLeft w:val="0"/>
      <w:marRight w:val="0"/>
      <w:marTop w:val="0"/>
      <w:marBottom w:val="0"/>
      <w:divBdr>
        <w:top w:val="none" w:sz="0" w:space="0" w:color="auto"/>
        <w:left w:val="none" w:sz="0" w:space="0" w:color="auto"/>
        <w:bottom w:val="none" w:sz="0" w:space="0" w:color="auto"/>
        <w:right w:val="none" w:sz="0" w:space="0" w:color="auto"/>
      </w:divBdr>
    </w:div>
    <w:div w:id="1384257571">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07144522">
      <w:bodyDiv w:val="1"/>
      <w:marLeft w:val="0"/>
      <w:marRight w:val="0"/>
      <w:marTop w:val="0"/>
      <w:marBottom w:val="0"/>
      <w:divBdr>
        <w:top w:val="none" w:sz="0" w:space="0" w:color="auto"/>
        <w:left w:val="none" w:sz="0" w:space="0" w:color="auto"/>
        <w:bottom w:val="none" w:sz="0" w:space="0" w:color="auto"/>
        <w:right w:val="none" w:sz="0" w:space="0" w:color="auto"/>
      </w:divBdr>
    </w:div>
    <w:div w:id="1413551882">
      <w:bodyDiv w:val="1"/>
      <w:marLeft w:val="0"/>
      <w:marRight w:val="0"/>
      <w:marTop w:val="0"/>
      <w:marBottom w:val="0"/>
      <w:divBdr>
        <w:top w:val="none" w:sz="0" w:space="0" w:color="auto"/>
        <w:left w:val="none" w:sz="0" w:space="0" w:color="auto"/>
        <w:bottom w:val="none" w:sz="0" w:space="0" w:color="auto"/>
        <w:right w:val="none" w:sz="0" w:space="0" w:color="auto"/>
      </w:divBdr>
    </w:div>
    <w:div w:id="1421289591">
      <w:bodyDiv w:val="1"/>
      <w:marLeft w:val="0"/>
      <w:marRight w:val="0"/>
      <w:marTop w:val="0"/>
      <w:marBottom w:val="0"/>
      <w:divBdr>
        <w:top w:val="none" w:sz="0" w:space="0" w:color="auto"/>
        <w:left w:val="none" w:sz="0" w:space="0" w:color="auto"/>
        <w:bottom w:val="none" w:sz="0" w:space="0" w:color="auto"/>
        <w:right w:val="none" w:sz="0" w:space="0" w:color="auto"/>
      </w:divBdr>
    </w:div>
    <w:div w:id="1422143185">
      <w:bodyDiv w:val="1"/>
      <w:marLeft w:val="0"/>
      <w:marRight w:val="0"/>
      <w:marTop w:val="0"/>
      <w:marBottom w:val="0"/>
      <w:divBdr>
        <w:top w:val="none" w:sz="0" w:space="0" w:color="auto"/>
        <w:left w:val="none" w:sz="0" w:space="0" w:color="auto"/>
        <w:bottom w:val="none" w:sz="0" w:space="0" w:color="auto"/>
        <w:right w:val="none" w:sz="0" w:space="0" w:color="auto"/>
      </w:divBdr>
    </w:div>
    <w:div w:id="1423574318">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46773634">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2140479">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1574752">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372169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039743">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0656727">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12378301">
      <w:bodyDiv w:val="1"/>
      <w:marLeft w:val="0"/>
      <w:marRight w:val="0"/>
      <w:marTop w:val="0"/>
      <w:marBottom w:val="0"/>
      <w:divBdr>
        <w:top w:val="none" w:sz="0" w:space="0" w:color="auto"/>
        <w:left w:val="none" w:sz="0" w:space="0" w:color="auto"/>
        <w:bottom w:val="none" w:sz="0" w:space="0" w:color="auto"/>
        <w:right w:val="none" w:sz="0" w:space="0" w:color="auto"/>
      </w:divBdr>
    </w:div>
    <w:div w:id="1513761061">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36960186">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45101309">
      <w:bodyDiv w:val="1"/>
      <w:marLeft w:val="0"/>
      <w:marRight w:val="0"/>
      <w:marTop w:val="0"/>
      <w:marBottom w:val="0"/>
      <w:divBdr>
        <w:top w:val="none" w:sz="0" w:space="0" w:color="auto"/>
        <w:left w:val="none" w:sz="0" w:space="0" w:color="auto"/>
        <w:bottom w:val="none" w:sz="0" w:space="0" w:color="auto"/>
        <w:right w:val="none" w:sz="0" w:space="0" w:color="auto"/>
      </w:divBdr>
    </w:div>
    <w:div w:id="1549147548">
      <w:bodyDiv w:val="1"/>
      <w:marLeft w:val="0"/>
      <w:marRight w:val="0"/>
      <w:marTop w:val="0"/>
      <w:marBottom w:val="0"/>
      <w:divBdr>
        <w:top w:val="none" w:sz="0" w:space="0" w:color="auto"/>
        <w:left w:val="none" w:sz="0" w:space="0" w:color="auto"/>
        <w:bottom w:val="none" w:sz="0" w:space="0" w:color="auto"/>
        <w:right w:val="none" w:sz="0" w:space="0" w:color="auto"/>
      </w:divBdr>
    </w:div>
    <w:div w:id="1550068612">
      <w:bodyDiv w:val="1"/>
      <w:marLeft w:val="0"/>
      <w:marRight w:val="0"/>
      <w:marTop w:val="0"/>
      <w:marBottom w:val="0"/>
      <w:divBdr>
        <w:top w:val="none" w:sz="0" w:space="0" w:color="auto"/>
        <w:left w:val="none" w:sz="0" w:space="0" w:color="auto"/>
        <w:bottom w:val="none" w:sz="0" w:space="0" w:color="auto"/>
        <w:right w:val="none" w:sz="0" w:space="0" w:color="auto"/>
      </w:divBdr>
    </w:div>
    <w:div w:id="1552379750">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62403067">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190657">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0481858">
      <w:bodyDiv w:val="1"/>
      <w:marLeft w:val="0"/>
      <w:marRight w:val="0"/>
      <w:marTop w:val="0"/>
      <w:marBottom w:val="0"/>
      <w:divBdr>
        <w:top w:val="none" w:sz="0" w:space="0" w:color="auto"/>
        <w:left w:val="none" w:sz="0" w:space="0" w:color="auto"/>
        <w:bottom w:val="none" w:sz="0" w:space="0" w:color="auto"/>
        <w:right w:val="none" w:sz="0" w:space="0" w:color="auto"/>
      </w:divBdr>
    </w:div>
    <w:div w:id="1581673980">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7714215">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2563420">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22839">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5403367">
      <w:bodyDiv w:val="1"/>
      <w:marLeft w:val="0"/>
      <w:marRight w:val="0"/>
      <w:marTop w:val="0"/>
      <w:marBottom w:val="0"/>
      <w:divBdr>
        <w:top w:val="none" w:sz="0" w:space="0" w:color="auto"/>
        <w:left w:val="none" w:sz="0" w:space="0" w:color="auto"/>
        <w:bottom w:val="none" w:sz="0" w:space="0" w:color="auto"/>
        <w:right w:val="none" w:sz="0" w:space="0" w:color="auto"/>
      </w:divBdr>
    </w:div>
    <w:div w:id="161691076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37757334">
      <w:bodyDiv w:val="1"/>
      <w:marLeft w:val="0"/>
      <w:marRight w:val="0"/>
      <w:marTop w:val="0"/>
      <w:marBottom w:val="0"/>
      <w:divBdr>
        <w:top w:val="none" w:sz="0" w:space="0" w:color="auto"/>
        <w:left w:val="none" w:sz="0" w:space="0" w:color="auto"/>
        <w:bottom w:val="none" w:sz="0" w:space="0" w:color="auto"/>
        <w:right w:val="none" w:sz="0" w:space="0" w:color="auto"/>
      </w:divBdr>
    </w:div>
    <w:div w:id="1638795778">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7279826">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56304175">
      <w:bodyDiv w:val="1"/>
      <w:marLeft w:val="0"/>
      <w:marRight w:val="0"/>
      <w:marTop w:val="0"/>
      <w:marBottom w:val="0"/>
      <w:divBdr>
        <w:top w:val="none" w:sz="0" w:space="0" w:color="auto"/>
        <w:left w:val="none" w:sz="0" w:space="0" w:color="auto"/>
        <w:bottom w:val="none" w:sz="0" w:space="0" w:color="auto"/>
        <w:right w:val="none" w:sz="0" w:space="0" w:color="auto"/>
      </w:divBdr>
    </w:div>
    <w:div w:id="1656488585">
      <w:bodyDiv w:val="1"/>
      <w:marLeft w:val="0"/>
      <w:marRight w:val="0"/>
      <w:marTop w:val="0"/>
      <w:marBottom w:val="0"/>
      <w:divBdr>
        <w:top w:val="none" w:sz="0" w:space="0" w:color="auto"/>
        <w:left w:val="none" w:sz="0" w:space="0" w:color="auto"/>
        <w:bottom w:val="none" w:sz="0" w:space="0" w:color="auto"/>
        <w:right w:val="none" w:sz="0" w:space="0" w:color="auto"/>
      </w:divBdr>
    </w:div>
    <w:div w:id="1657144164">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0137637">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436407">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1515301">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2577748">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4913883">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66805431">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4131098">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031309">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791775673">
      <w:bodyDiv w:val="1"/>
      <w:marLeft w:val="0"/>
      <w:marRight w:val="0"/>
      <w:marTop w:val="0"/>
      <w:marBottom w:val="0"/>
      <w:divBdr>
        <w:top w:val="none" w:sz="0" w:space="0" w:color="auto"/>
        <w:left w:val="none" w:sz="0" w:space="0" w:color="auto"/>
        <w:bottom w:val="none" w:sz="0" w:space="0" w:color="auto"/>
        <w:right w:val="none" w:sz="0" w:space="0" w:color="auto"/>
      </w:divBdr>
    </w:div>
    <w:div w:id="1793136130">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08620093">
      <w:bodyDiv w:val="1"/>
      <w:marLeft w:val="0"/>
      <w:marRight w:val="0"/>
      <w:marTop w:val="0"/>
      <w:marBottom w:val="0"/>
      <w:divBdr>
        <w:top w:val="none" w:sz="0" w:space="0" w:color="auto"/>
        <w:left w:val="none" w:sz="0" w:space="0" w:color="auto"/>
        <w:bottom w:val="none" w:sz="0" w:space="0" w:color="auto"/>
        <w:right w:val="none" w:sz="0" w:space="0" w:color="auto"/>
      </w:divBdr>
    </w:div>
    <w:div w:id="1809275714">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2500848">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29666718">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4299587">
      <w:bodyDiv w:val="1"/>
      <w:marLeft w:val="0"/>
      <w:marRight w:val="0"/>
      <w:marTop w:val="0"/>
      <w:marBottom w:val="0"/>
      <w:divBdr>
        <w:top w:val="none" w:sz="0" w:space="0" w:color="auto"/>
        <w:left w:val="none" w:sz="0" w:space="0" w:color="auto"/>
        <w:bottom w:val="none" w:sz="0" w:space="0" w:color="auto"/>
        <w:right w:val="none" w:sz="0" w:space="0" w:color="auto"/>
      </w:divBdr>
    </w:div>
    <w:div w:id="1837764529">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4028285">
      <w:bodyDiv w:val="1"/>
      <w:marLeft w:val="0"/>
      <w:marRight w:val="0"/>
      <w:marTop w:val="0"/>
      <w:marBottom w:val="0"/>
      <w:divBdr>
        <w:top w:val="none" w:sz="0" w:space="0" w:color="auto"/>
        <w:left w:val="none" w:sz="0" w:space="0" w:color="auto"/>
        <w:bottom w:val="none" w:sz="0" w:space="0" w:color="auto"/>
        <w:right w:val="none" w:sz="0" w:space="0" w:color="auto"/>
      </w:divBdr>
    </w:div>
    <w:div w:id="1855268291">
      <w:bodyDiv w:val="1"/>
      <w:marLeft w:val="0"/>
      <w:marRight w:val="0"/>
      <w:marTop w:val="0"/>
      <w:marBottom w:val="0"/>
      <w:divBdr>
        <w:top w:val="none" w:sz="0" w:space="0" w:color="auto"/>
        <w:left w:val="none" w:sz="0" w:space="0" w:color="auto"/>
        <w:bottom w:val="none" w:sz="0" w:space="0" w:color="auto"/>
        <w:right w:val="none" w:sz="0" w:space="0" w:color="auto"/>
      </w:divBdr>
    </w:div>
    <w:div w:id="1855608721">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3085882">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69760029">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895694521">
      <w:bodyDiv w:val="1"/>
      <w:marLeft w:val="0"/>
      <w:marRight w:val="0"/>
      <w:marTop w:val="0"/>
      <w:marBottom w:val="0"/>
      <w:divBdr>
        <w:top w:val="none" w:sz="0" w:space="0" w:color="auto"/>
        <w:left w:val="none" w:sz="0" w:space="0" w:color="auto"/>
        <w:bottom w:val="none" w:sz="0" w:space="0" w:color="auto"/>
        <w:right w:val="none" w:sz="0" w:space="0" w:color="auto"/>
      </w:divBdr>
    </w:div>
    <w:div w:id="1902979254">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18324369">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22446185">
      <w:bodyDiv w:val="1"/>
      <w:marLeft w:val="0"/>
      <w:marRight w:val="0"/>
      <w:marTop w:val="0"/>
      <w:marBottom w:val="0"/>
      <w:divBdr>
        <w:top w:val="none" w:sz="0" w:space="0" w:color="auto"/>
        <w:left w:val="none" w:sz="0" w:space="0" w:color="auto"/>
        <w:bottom w:val="none" w:sz="0" w:space="0" w:color="auto"/>
        <w:right w:val="none" w:sz="0" w:space="0" w:color="auto"/>
      </w:divBdr>
    </w:div>
    <w:div w:id="1925340098">
      <w:bodyDiv w:val="1"/>
      <w:marLeft w:val="0"/>
      <w:marRight w:val="0"/>
      <w:marTop w:val="0"/>
      <w:marBottom w:val="0"/>
      <w:divBdr>
        <w:top w:val="none" w:sz="0" w:space="0" w:color="auto"/>
        <w:left w:val="none" w:sz="0" w:space="0" w:color="auto"/>
        <w:bottom w:val="none" w:sz="0" w:space="0" w:color="auto"/>
        <w:right w:val="none" w:sz="0" w:space="0" w:color="auto"/>
      </w:divBdr>
    </w:div>
    <w:div w:id="1931817862">
      <w:bodyDiv w:val="1"/>
      <w:marLeft w:val="0"/>
      <w:marRight w:val="0"/>
      <w:marTop w:val="0"/>
      <w:marBottom w:val="0"/>
      <w:divBdr>
        <w:top w:val="none" w:sz="0" w:space="0" w:color="auto"/>
        <w:left w:val="none" w:sz="0" w:space="0" w:color="auto"/>
        <w:bottom w:val="none" w:sz="0" w:space="0" w:color="auto"/>
        <w:right w:val="none" w:sz="0" w:space="0" w:color="auto"/>
      </w:divBdr>
    </w:div>
    <w:div w:id="1936089761">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5764299">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58874787">
      <w:bodyDiv w:val="1"/>
      <w:marLeft w:val="0"/>
      <w:marRight w:val="0"/>
      <w:marTop w:val="0"/>
      <w:marBottom w:val="0"/>
      <w:divBdr>
        <w:top w:val="none" w:sz="0" w:space="0" w:color="auto"/>
        <w:left w:val="none" w:sz="0" w:space="0" w:color="auto"/>
        <w:bottom w:val="none" w:sz="0" w:space="0" w:color="auto"/>
        <w:right w:val="none" w:sz="0" w:space="0" w:color="auto"/>
      </w:divBdr>
    </w:div>
    <w:div w:id="1959532415">
      <w:bodyDiv w:val="1"/>
      <w:marLeft w:val="0"/>
      <w:marRight w:val="0"/>
      <w:marTop w:val="0"/>
      <w:marBottom w:val="0"/>
      <w:divBdr>
        <w:top w:val="none" w:sz="0" w:space="0" w:color="auto"/>
        <w:left w:val="none" w:sz="0" w:space="0" w:color="auto"/>
        <w:bottom w:val="none" w:sz="0" w:space="0" w:color="auto"/>
        <w:right w:val="none" w:sz="0" w:space="0" w:color="auto"/>
      </w:divBdr>
    </w:div>
    <w:div w:id="1961061239">
      <w:bodyDiv w:val="1"/>
      <w:marLeft w:val="0"/>
      <w:marRight w:val="0"/>
      <w:marTop w:val="0"/>
      <w:marBottom w:val="0"/>
      <w:divBdr>
        <w:top w:val="none" w:sz="0" w:space="0" w:color="auto"/>
        <w:left w:val="none" w:sz="0" w:space="0" w:color="auto"/>
        <w:bottom w:val="none" w:sz="0" w:space="0" w:color="auto"/>
        <w:right w:val="none" w:sz="0" w:space="0" w:color="auto"/>
      </w:divBdr>
    </w:div>
    <w:div w:id="1961454070">
      <w:bodyDiv w:val="1"/>
      <w:marLeft w:val="0"/>
      <w:marRight w:val="0"/>
      <w:marTop w:val="0"/>
      <w:marBottom w:val="0"/>
      <w:divBdr>
        <w:top w:val="none" w:sz="0" w:space="0" w:color="auto"/>
        <w:left w:val="none" w:sz="0" w:space="0" w:color="auto"/>
        <w:bottom w:val="none" w:sz="0" w:space="0" w:color="auto"/>
        <w:right w:val="none" w:sz="0" w:space="0" w:color="auto"/>
      </w:divBdr>
    </w:div>
    <w:div w:id="1962686155">
      <w:bodyDiv w:val="1"/>
      <w:marLeft w:val="0"/>
      <w:marRight w:val="0"/>
      <w:marTop w:val="0"/>
      <w:marBottom w:val="0"/>
      <w:divBdr>
        <w:top w:val="none" w:sz="0" w:space="0" w:color="auto"/>
        <w:left w:val="none" w:sz="0" w:space="0" w:color="auto"/>
        <w:bottom w:val="none" w:sz="0" w:space="0" w:color="auto"/>
        <w:right w:val="none" w:sz="0" w:space="0" w:color="auto"/>
      </w:divBdr>
    </w:div>
    <w:div w:id="1973552852">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04236084">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1464531">
      <w:bodyDiv w:val="1"/>
      <w:marLeft w:val="0"/>
      <w:marRight w:val="0"/>
      <w:marTop w:val="0"/>
      <w:marBottom w:val="0"/>
      <w:divBdr>
        <w:top w:val="none" w:sz="0" w:space="0" w:color="auto"/>
        <w:left w:val="none" w:sz="0" w:space="0" w:color="auto"/>
        <w:bottom w:val="none" w:sz="0" w:space="0" w:color="auto"/>
        <w:right w:val="none" w:sz="0" w:space="0" w:color="auto"/>
      </w:divBdr>
    </w:div>
    <w:div w:id="2027367541">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8866882">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37844705">
      <w:bodyDiv w:val="1"/>
      <w:marLeft w:val="0"/>
      <w:marRight w:val="0"/>
      <w:marTop w:val="0"/>
      <w:marBottom w:val="0"/>
      <w:divBdr>
        <w:top w:val="none" w:sz="0" w:space="0" w:color="auto"/>
        <w:left w:val="none" w:sz="0" w:space="0" w:color="auto"/>
        <w:bottom w:val="none" w:sz="0" w:space="0" w:color="auto"/>
        <w:right w:val="none" w:sz="0" w:space="0" w:color="auto"/>
      </w:divBdr>
    </w:div>
    <w:div w:id="2038040733">
      <w:bodyDiv w:val="1"/>
      <w:marLeft w:val="0"/>
      <w:marRight w:val="0"/>
      <w:marTop w:val="0"/>
      <w:marBottom w:val="0"/>
      <w:divBdr>
        <w:top w:val="none" w:sz="0" w:space="0" w:color="auto"/>
        <w:left w:val="none" w:sz="0" w:space="0" w:color="auto"/>
        <w:bottom w:val="none" w:sz="0" w:space="0" w:color="auto"/>
        <w:right w:val="none" w:sz="0" w:space="0" w:color="auto"/>
      </w:divBdr>
    </w:div>
    <w:div w:id="2038849586">
      <w:bodyDiv w:val="1"/>
      <w:marLeft w:val="0"/>
      <w:marRight w:val="0"/>
      <w:marTop w:val="0"/>
      <w:marBottom w:val="0"/>
      <w:divBdr>
        <w:top w:val="none" w:sz="0" w:space="0" w:color="auto"/>
        <w:left w:val="none" w:sz="0" w:space="0" w:color="auto"/>
        <w:bottom w:val="none" w:sz="0" w:space="0" w:color="auto"/>
        <w:right w:val="none" w:sz="0" w:space="0" w:color="auto"/>
      </w:divBdr>
    </w:div>
    <w:div w:id="2039428901">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3164631">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6981470">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449600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073651887">
      <w:bodyDiv w:val="1"/>
      <w:marLeft w:val="0"/>
      <w:marRight w:val="0"/>
      <w:marTop w:val="0"/>
      <w:marBottom w:val="0"/>
      <w:divBdr>
        <w:top w:val="none" w:sz="0" w:space="0" w:color="auto"/>
        <w:left w:val="none" w:sz="0" w:space="0" w:color="auto"/>
        <w:bottom w:val="none" w:sz="0" w:space="0" w:color="auto"/>
        <w:right w:val="none" w:sz="0" w:space="0" w:color="auto"/>
      </w:divBdr>
    </w:div>
    <w:div w:id="2074615461">
      <w:bodyDiv w:val="1"/>
      <w:marLeft w:val="0"/>
      <w:marRight w:val="0"/>
      <w:marTop w:val="0"/>
      <w:marBottom w:val="0"/>
      <w:divBdr>
        <w:top w:val="none" w:sz="0" w:space="0" w:color="auto"/>
        <w:left w:val="none" w:sz="0" w:space="0" w:color="auto"/>
        <w:bottom w:val="none" w:sz="0" w:space="0" w:color="auto"/>
        <w:right w:val="none" w:sz="0" w:space="0" w:color="auto"/>
      </w:divBdr>
    </w:div>
    <w:div w:id="2078547495">
      <w:bodyDiv w:val="1"/>
      <w:marLeft w:val="0"/>
      <w:marRight w:val="0"/>
      <w:marTop w:val="0"/>
      <w:marBottom w:val="0"/>
      <w:divBdr>
        <w:top w:val="none" w:sz="0" w:space="0" w:color="auto"/>
        <w:left w:val="none" w:sz="0" w:space="0" w:color="auto"/>
        <w:bottom w:val="none" w:sz="0" w:space="0" w:color="auto"/>
        <w:right w:val="none" w:sz="0" w:space="0" w:color="auto"/>
      </w:divBdr>
    </w:div>
    <w:div w:id="2080902247">
      <w:bodyDiv w:val="1"/>
      <w:marLeft w:val="0"/>
      <w:marRight w:val="0"/>
      <w:marTop w:val="0"/>
      <w:marBottom w:val="0"/>
      <w:divBdr>
        <w:top w:val="none" w:sz="0" w:space="0" w:color="auto"/>
        <w:left w:val="none" w:sz="0" w:space="0" w:color="auto"/>
        <w:bottom w:val="none" w:sz="0" w:space="0" w:color="auto"/>
        <w:right w:val="none" w:sz="0" w:space="0" w:color="auto"/>
      </w:divBdr>
    </w:div>
    <w:div w:id="2091003699">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18984347">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22650255">
      <w:bodyDiv w:val="1"/>
      <w:marLeft w:val="0"/>
      <w:marRight w:val="0"/>
      <w:marTop w:val="0"/>
      <w:marBottom w:val="0"/>
      <w:divBdr>
        <w:top w:val="none" w:sz="0" w:space="0" w:color="auto"/>
        <w:left w:val="none" w:sz="0" w:space="0" w:color="auto"/>
        <w:bottom w:val="none" w:sz="0" w:space="0" w:color="auto"/>
        <w:right w:val="none" w:sz="0" w:space="0" w:color="auto"/>
      </w:divBdr>
    </w:div>
    <w:div w:id="2127967131">
      <w:bodyDiv w:val="1"/>
      <w:marLeft w:val="0"/>
      <w:marRight w:val="0"/>
      <w:marTop w:val="0"/>
      <w:marBottom w:val="0"/>
      <w:divBdr>
        <w:top w:val="none" w:sz="0" w:space="0" w:color="auto"/>
        <w:left w:val="none" w:sz="0" w:space="0" w:color="auto"/>
        <w:bottom w:val="none" w:sz="0" w:space="0" w:color="auto"/>
        <w:right w:val="none" w:sz="0" w:space="0" w:color="auto"/>
      </w:divBdr>
    </w:div>
    <w:div w:id="2133934304">
      <w:bodyDiv w:val="1"/>
      <w:marLeft w:val="0"/>
      <w:marRight w:val="0"/>
      <w:marTop w:val="0"/>
      <w:marBottom w:val="0"/>
      <w:divBdr>
        <w:top w:val="none" w:sz="0" w:space="0" w:color="auto"/>
        <w:left w:val="none" w:sz="0" w:space="0" w:color="auto"/>
        <w:bottom w:val="none" w:sz="0" w:space="0" w:color="auto"/>
        <w:right w:val="none" w:sz="0" w:space="0" w:color="auto"/>
      </w:divBdr>
    </w:div>
    <w:div w:id="2134132676">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39.png"/><Relationship Id="rId58" Type="http://schemas.openxmlformats.org/officeDocument/2006/relationships/image" Target="media/image44.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2.sv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hyperlink" Target="https://privacidadfst.lapspartbox.com"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0.svg"/><Relationship Id="rId62" Type="http://schemas.openxmlformats.org/officeDocument/2006/relationships/image" Target="media/image48.svg"/><Relationship Id="rId70" Type="http://schemas.openxmlformats.org/officeDocument/2006/relationships/image" Target="media/image56.emf"/><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38.jpg"/><Relationship Id="rId60" Type="http://schemas.openxmlformats.org/officeDocument/2006/relationships/image" Target="media/image46.sv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hyperlink" Target="https://soportefst.lapspartbox.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sv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3</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4</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5</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2</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6</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22</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23</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24</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30</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31</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17</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7</b:RefOrder>
  </b:Source>
  <b:Source>
    <b:Tag>Del24</b:Tag>
    <b:SourceType>InternetSite</b:SourceType>
    <b:Guid>{210A36AA-E82E-6A4B-AD41-100FEDEC09B8}</b:Guid>
    <b:Title>Deloitte</b:Title>
    <b:URL>¿Qué es React Native?</b:URL>
    <b:YearAccessed>2024</b:YearAccessed>
    <b:MonthAccessed>Marzo </b:MonthAccessed>
    <b:DayAccessed>24</b:DayAccessed>
    <b:RefOrder>8</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9</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10</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11</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12</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13</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14</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15</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26</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25</b:RefOrder>
  </b:Source>
  <b:Source>
    <b:Tag>Goo22</b:Tag>
    <b:SourceType>InternetSite</b:SourceType>
    <b:Guid>{7F4CFD3E-62A2-C84E-8E5E-56B4C1D8C0EE}</b:Guid>
    <b:Title>GooApps</b:Title>
    <b:Year>2022</b:Year>
    <b:Author>
      <b:Author>
        <b:NameList>
          <b:Person>
            <b:Last>GooApps</b:Last>
          </b:Person>
        </b:NameList>
      </b:Author>
    </b:Author>
    <b:URL>https://gooapps.es/2022/02/21/cuanto-cuesta-subir-una-aplicacion-a-una-app-store/</b:URL>
    <b:Month>Febrero</b:Month>
    <b:Day>21</b:Day>
    <b:YearAccessed>2025</b:YearAccessed>
    <b:MonthAccessed>Abril</b:MonthAccessed>
    <b:DayAccessed>25</b:DayAccessed>
    <b:RefOrder>16</b:RefOrder>
  </b:Source>
  <b:Source>
    <b:Tag>San22</b:Tag>
    <b:SourceType>InternetSite</b:SourceType>
    <b:Guid>{519F3F70-6348-9848-A366-76B8EA5F0CC5}</b:Guid>
    <b:Title>StackOverflow</b:Title>
    <b:URL>https://stackoverflow.com/questions/24184579/how-to-properly-write-a-gradle-wrapper-properties-file</b:URL>
    <b:Year>2022</b:Year>
    <b:Month>Mayo</b:Month>
    <b:Day>18</b:Day>
    <b:YearAccessed>5</b:YearAccessed>
    <b:MonthAccessed>Marzo</b:MonthAccessed>
    <b:DayAccessed>2024</b:DayAccessed>
    <b:Author>
      <b:Author>
        <b:NameList>
          <b:Person>
            <b:Last>Sanjeev</b:Last>
          </b:Person>
        </b:NameList>
      </b:Author>
    </b:Author>
    <b:RefOrder>18</b:RefOrder>
  </b:Source>
  <b:Source>
    <b:Tag>Cha241</b:Tag>
    <b:SourceType>InternetSite</b:SourceType>
    <b:Guid>{0C5A5F4C-0E6F-9D42-800E-8D51154F04B2}</b:Guid>
    <b:Author>
      <b:Author>
        <b:NameList>
          <b:Person>
            <b:Last>ChatGPT</b:Last>
          </b:Person>
        </b:NameList>
      </b:Author>
    </b:Author>
    <b:URL>https://chat.openai.com/share/10e3510c-3127-4073-8256-016bdc987b43</b:URL>
    <b:Year>2024</b:Year>
    <b:Month>Abril</b:Month>
    <b:Day>25</b:Day>
    <b:YearAccessed>2024</b:YearAccessed>
    <b:MonthAccessed>Abril</b:MonthAccessed>
    <b:DayAccessed>24</b:DayAccessed>
    <b:RefOrder>19</b:RefOrder>
  </b:Source>
  <b:Source>
    <b:Tag>Lif24</b:Tag>
    <b:SourceType>InternetSite</b:SourceType>
    <b:Guid>{0268B225-F13C-4644-B1F4-F4D33B9C7CBD}</b:Guid>
    <b:Author>
      <b:Author>
        <b:NameList>
          <b:Person>
            <b:Last>Life360</b:Last>
          </b:Person>
        </b:NameList>
      </b:Author>
    </b:Author>
    <b:URL>https://apps.apple.com/us/app/life360-buscar-familia-amigos/id384830320?l=es-MX</b:URL>
    <b:YearAccessed>2024</b:YearAccessed>
    <b:MonthAccessed>Abril</b:MonthAccessed>
    <b:DayAccessed>3</b:DayAccessed>
    <b:RefOrder>20</b:RefOrder>
  </b:Source>
  <b:Source>
    <b:Tag>Eug20</b:Tag>
    <b:SourceType>Book</b:SourceType>
    <b:Guid>{5F52DEBB-D4A8-744E-9A62-3DDA95B70738}</b:Guid>
    <b:Title>Designing in Figma: The complete guide to designing with reusable components and styles in Figma</b:Title>
    <b:Year>2020</b:Year>
    <b:Author>
      <b:Author>
        <b:NameList>
          <b:Person>
            <b:Last>Fedorenko</b:Last>
            <b:First>Eugene</b:First>
          </b:Person>
        </b:NameList>
      </b:Author>
    </b:Author>
    <b:Publisher>Independently published</b:Publisher>
    <b:RefOrder>21</b:RefOrder>
  </b:Source>
  <b:Source>
    <b:Tag>Man21</b:Tag>
    <b:SourceType>InternetSite</b:SourceType>
    <b:Guid>{870F1847-C54F-8E42-B59D-FC821E2F0D09}</b:Guid>
    <b:Title>Manuel Morejón</b:Title>
    <b:Year>2021</b:Year>
    <b:Author>
      <b:Author>
        <b:NameList>
          <b:Person>
            <b:Last>Morejón</b:Last>
            <b:First>Manuel</b:First>
          </b:Person>
        </b:NameList>
      </b:Author>
    </b:Author>
    <b:URL>https://mmorejon.io/blog/traefik-2-configuracion-avanzada-docker-compose/</b:URL>
    <b:Month>Febrero</b:Month>
    <b:Day>23</b:Day>
    <b:YearAccessed>2024</b:YearAccessed>
    <b:MonthAccessed>Febrero</b:MonthAccessed>
    <b:DayAccessed>4</b:DayAccessed>
    <b:RefOrder>28</b:RefOrder>
  </b:Source>
  <b:Source>
    <b:Tag>Jos20</b:Tag>
    <b:SourceType>InternetSite</b:SourceType>
    <b:Guid>{C84AF806-4E09-8645-8051-FF3218B58C0C}</b:Guid>
    <b:Author>
      <b:Author>
        <b:NameList>
          <b:Person>
            <b:Last>Ramírez</b:Last>
            <b:First>José</b:First>
            <b:Middle>Manuel</b:Middle>
          </b:Person>
        </b:NameList>
      </b:Author>
    </b:Author>
    <b:Title>MasQteclas</b:Title>
    <b:URL>https://www.masqueteclas.com/curso/docker-qnap/4-proxy-inverso-traefik-2/</b:URL>
    <b:Year>2020</b:Year>
    <b:Month>Marzo</b:Month>
    <b:Day>29</b:Day>
    <b:RefOrder>29</b:RefOrder>
  </b:Source>
  <b:Source>
    <b:Tag>Exp242</b:Tag>
    <b:SourceType>InternetSite</b:SourceType>
    <b:Guid>{24111E19-592B-C444-9599-E954DF12D66A}</b:Guid>
    <b:Author>
      <b:Author>
        <b:NameList>
          <b:Person>
            <b:Last>Expo</b:Last>
          </b:Person>
        </b:NameList>
      </b:Author>
    </b:Author>
    <b:Title>Expo Docs</b:Title>
    <b:URL>https://docs.expo.dev/build/setup/</b:URL>
    <b:YearAccessed>2024</b:YearAccessed>
    <b:MonthAccessed>Marzo</b:MonthAccessed>
    <b:DayAccessed>23</b:DayAccessed>
    <b:RefOrder>34</b:RefOrder>
  </b:Source>
  <b:Source>
    <b:Tag>ouz24</b:Tag>
    <b:SourceType>Book</b:SourceType>
    <b:Guid>{07C7FD3E-0AEC-A348-A536-A81D630C6D37}</b:Guid>
    <b:Title>iOS app Development for Novices - iOS App Creation with Swift, Xcode - Paving Your Way to App Store Success</b:Title>
    <b:Year>2024</b:Year>
    <b:Author>
      <b:Author>
        <b:NameList>
          <b:Person>
            <b:Last>ak</b:Last>
            <b:First>ouz</b:First>
          </b:Person>
        </b:NameList>
      </b:Author>
    </b:Author>
    <b:Publisher> Independently published </b:Publisher>
    <b:RefOrder>35</b:RefOrder>
  </b:Source>
  <b:Source>
    <b:Tag>And231</b:Tag>
    <b:SourceType>Book</b:SourceType>
    <b:Guid>{69282B45-C1C5-3743-8A1A-4493DD985446}</b:Guid>
    <b:Title>Android App Development: From Concept to Code</b:Title>
    <b:Publisher>Independently published</b:Publisher>
    <b:Year>2023</b:Year>
    <b:RefOrder>36</b:RefOrder>
  </b:Source>
  <b:Source>
    <b:Tag>Jin18</b:Tag>
    <b:SourceType>Book</b:SourceType>
    <b:Guid>{023A59C0-E761-0443-847D-4DD8901D9EE5}</b:Guid>
    <b:Title>Designing Web APIs: Building APIs That Developers Love</b:Title>
    <b:Publisher>O'Reilly Media</b:Publisher>
    <b:Year>2018</b:Year>
    <b:Author>
      <b:Author>
        <b:NameList>
          <b:Person>
            <b:Last>Jin</b:Last>
            <b:First>Brenda</b:First>
          </b:Person>
          <b:Person>
            <b:Last>Sahni</b:Last>
            <b:First>Saurabh</b:First>
          </b:Person>
          <b:Person>
            <b:Last>Shevat </b:Last>
            <b:First>Amir</b:First>
          </b:Person>
        </b:NameList>
      </b:Author>
    </b:Author>
    <b:RefOrder>33</b:RefOrder>
  </b:Source>
  <b:Source>
    <b:Tag>San17</b:Tag>
    <b:SourceType>Book</b:SourceType>
    <b:Guid>{3AB352A6-D926-D044-A035-6CC6E823AE7C}</b:Guid>
    <b:Author>
      <b:Author>
        <b:NameList>
          <b:Person>
            <b:Last>Patni</b:Last>
            <b:First>Sanjay</b:First>
          </b:Person>
        </b:NameList>
      </b:Author>
    </b:Author>
    <b:Title>Pro RESTful APIs: Design, Build and Integrate with REST, JSON, XML and JAX-RS</b:Title>
    <b:Publisher>Apress</b:Publisher>
    <b:Year>2017</b:Year>
    <b:RefOrder>32</b:RefOrder>
  </b:Source>
  <b:Source>
    <b:Tag>Jam15</b:Tag>
    <b:SourceType>Book</b:SourceType>
    <b:Guid>{F7C45038-5667-6F44-9108-E9624DA7F43F}</b:Guid>
    <b:Author>
      <b:Author>
        <b:NameList>
          <b:Person>
            <b:Last>Turnbull</b:Last>
            <b:First>James</b:First>
          </b:Person>
        </b:NameList>
      </b:Author>
    </b:Author>
    <b:Title>The Docker Book: Containerization is the new virtualization</b:Title>
    <b:Year>2015</b:Year>
    <b:RefOrder>27</b:RefOrder>
  </b:Source>
  <b:Source>
    <b:Tag>Aja23</b:Tag>
    <b:SourceType>InternetSite</b:SourceType>
    <b:Guid>{0E5B6545-BB69-B044-8930-15CE7E8C84E0}</b:Guid>
    <b:Title>Blackcoffer Insights</b:Title>
    <b:Year>2023</b:Year>
    <b:Author>
      <b:Author>
        <b:NameList>
          <b:Person>
            <b:Last>Bidyarthy</b:Last>
            <b:First>Ajay</b:First>
          </b:Person>
        </b:NameList>
      </b:Author>
    </b:Author>
    <b:URL>https://insights.blackcoffer.com/the-rise-of-the-ott-platform-and-its-impact-on-the-entertainment-industry-by-2040/</b:URL>
    <b:Month>Agosto</b:Month>
    <b:Day>17</b:Day>
    <b:YearAccessed>2024</b:YearAccessed>
    <b:MonthAccessed>Febrero</b:MonthAccessed>
    <b:DayAccessed>15</b:DayAccessed>
    <b:RefOrder>1</b:RefOrder>
  </b:Source>
  <b:Source>
    <b:Tag>Jef18</b:Tag>
    <b:SourceType>Report</b:SourceType>
    <b:Guid>{B1E34E3F-F856-D344-B58B-ECDB51C06191}</b:Guid>
    <b:Author>
      <b:Author>
        <b:NameList>
          <b:Person>
            <b:Last>Estado</b:Last>
            <b:First>Jefatura</b:First>
            <b:Middle>del</b:Middle>
          </b:Person>
        </b:NameList>
      </b:Author>
    </b:Author>
    <b:Title>Ley Orgánica 3/2018, de 5 de diciembre, de Protección de Datos Personales y garantía de los derechos digitales</b:Title>
    <b:Publisher>Boletín Oficial del Estado (BOE)</b:Publisher>
    <b:City>Madrid</b:City>
    <b:Year>2018</b:Year>
    <b:RefOrder>38</b:RefOrder>
  </b:Source>
  <b:Source>
    <b:Tag>Ass18</b:Tag>
    <b:SourceType>Book</b:SourceType>
    <b:Guid>{0030DF5C-D4E4-F64A-831D-7B73848FB257}</b:Guid>
    <b:Title>ACM Code of Ethics and Professional Conduct</b:Title>
    <b:Publisher>Nueva York</b:Publisher>
    <b:City>Association for Computing Machinery</b:City>
    <b:Year>2018</b:Year>
    <b:Author>
      <b:Author>
        <b:NameList>
          <b:Person>
            <b:Last>(ACM)</b:Last>
            <b:First>Association</b:First>
            <b:Middle>for Computing Machinery</b:Middle>
          </b:Person>
        </b:NameList>
      </b:Author>
    </b:Author>
    <b:RefOrder>37</b:RefOrder>
  </b:Source>
  <b:Source>
    <b:Tag>Ins20</b:Tag>
    <b:SourceType>Book</b:SourceType>
    <b:Guid>{73C41902-DA89-8B4E-86D8-27CBC3B60286}</b:Guid>
    <b:Author>
      <b:Author>
        <b:NameList>
          <b:Person>
            <b:Last>(IEEE)</b:Last>
            <b:First>Institute</b:First>
            <b:Middle>of Electrical and Electronics Engineers</b:Middle>
          </b:Person>
        </b:NameList>
      </b:Author>
    </b:Author>
    <b:Title>IEEE Code of Ethics</b:Title>
    <b:City>Institute of Electrical and Electronics Engineers</b:City>
    <b:Publisher>Piscataway, NJ</b:Publisher>
    <b:Year>2020</b:Year>
    <b:RefOrder>39</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9819B8-428C-AB49-B98B-3AF5F6C9C230}">
  <ds:schemaRefs>
    <ds:schemaRef ds:uri="http://schemas.openxmlformats.org/officeDocument/2006/bibliography"/>
  </ds:schemaRefs>
</ds:datastoreItem>
</file>

<file path=customXml/itemProps4.xml><?xml version="1.0" encoding="utf-8"?>
<ds:datastoreItem xmlns:ds="http://schemas.openxmlformats.org/officeDocument/2006/customXml" ds:itemID="{FC0FEE2D-23B4-473A-B98E-ED8AFF7778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127</TotalTime>
  <Pages>117</Pages>
  <Words>31912</Words>
  <Characters>175517</Characters>
  <Application>Microsoft Office Word</Application>
  <DocSecurity>0</DocSecurity>
  <Lines>1462</Lines>
  <Paragraphs>414</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207015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3</cp:revision>
  <cp:lastPrinted>2024-05-20T13:33:00Z</cp:lastPrinted>
  <dcterms:created xsi:type="dcterms:W3CDTF">2024-05-20T13:33:00Z</dcterms:created>
  <dcterms:modified xsi:type="dcterms:W3CDTF">2024-05-21T08:03:00Z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