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274135" w:rsidRDefault="00591DCB" w:rsidP="00CB0A14">
      <w:pPr>
        <w:spacing w:before="120" w:after="240" w:line="360" w:lineRule="auto"/>
        <w:jc w:val="center"/>
        <w:rPr>
          <w:rFonts w:ascii="Times New Roman" w:eastAsia="Cambria" w:hAnsi="Times New Roman" w:cs="Times New Roman"/>
          <w:szCs w:val="24"/>
          <w:lang w:eastAsia="en-US"/>
        </w:rPr>
      </w:pPr>
      <w:r w:rsidRPr="00274135">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274135" w:rsidRDefault="00CB0A14" w:rsidP="009F0C73">
      <w:pPr>
        <w:rPr>
          <w:lang w:eastAsia="en-US"/>
        </w:rPr>
      </w:pPr>
    </w:p>
    <w:p w14:paraId="3B6EE6C5" w14:textId="77777777" w:rsidR="00CB0A14" w:rsidRPr="00274135" w:rsidRDefault="00CB0A14" w:rsidP="00CB0A14">
      <w:pPr>
        <w:spacing w:before="120" w:after="240" w:line="360" w:lineRule="auto"/>
        <w:jc w:val="center"/>
        <w:rPr>
          <w:rFonts w:ascii="Times New Roman" w:eastAsia="Cambria" w:hAnsi="Times New Roman" w:cs="Times New Roman"/>
          <w:sz w:val="40"/>
          <w:szCs w:val="40"/>
          <w:lang w:eastAsia="en-US"/>
        </w:rPr>
      </w:pPr>
      <w:r w:rsidRPr="00274135">
        <w:rPr>
          <w:rFonts w:ascii="Times New Roman" w:eastAsia="Cambria" w:hAnsi="Times New Roman" w:cs="Times New Roman"/>
          <w:sz w:val="40"/>
          <w:szCs w:val="40"/>
          <w:lang w:eastAsia="en-US"/>
        </w:rPr>
        <w:t>UNIVERSIDAD FRANCISCO DE VITORIA</w:t>
      </w:r>
    </w:p>
    <w:p w14:paraId="3B6EE6C6" w14:textId="77777777" w:rsidR="00CB0A14" w:rsidRPr="00274135" w:rsidRDefault="00CB0A14" w:rsidP="00CB0A14">
      <w:pPr>
        <w:spacing w:before="120" w:after="240" w:line="360" w:lineRule="auto"/>
        <w:jc w:val="center"/>
        <w:rPr>
          <w:rFonts w:ascii="Times New Roman" w:eastAsia="Cambria" w:hAnsi="Times New Roman" w:cs="Times New Roman"/>
          <w:b/>
          <w:bCs/>
          <w:sz w:val="28"/>
          <w:szCs w:val="28"/>
          <w:lang w:eastAsia="en-US"/>
        </w:rPr>
      </w:pPr>
      <w:r w:rsidRPr="00274135">
        <w:rPr>
          <w:rFonts w:ascii="Times New Roman" w:eastAsia="Cambria" w:hAnsi="Times New Roman" w:cs="Times New Roman"/>
          <w:b/>
          <w:bCs/>
          <w:sz w:val="28"/>
          <w:szCs w:val="28"/>
          <w:lang w:eastAsia="en-US"/>
        </w:rPr>
        <w:t>ESCUELA POLITÉCNICA SUPERIOR</w:t>
      </w:r>
    </w:p>
    <w:p w14:paraId="3B6EE6C7" w14:textId="77777777" w:rsidR="00CB0A14" w:rsidRPr="00274135" w:rsidRDefault="00CB0A14" w:rsidP="00CB0A14">
      <w:pPr>
        <w:spacing w:before="120" w:after="240" w:line="360" w:lineRule="auto"/>
        <w:jc w:val="center"/>
        <w:rPr>
          <w:rFonts w:ascii="Times New Roman" w:eastAsia="Cambria" w:hAnsi="Times New Roman" w:cs="Times New Roman"/>
          <w:sz w:val="28"/>
          <w:szCs w:val="28"/>
          <w:lang w:eastAsia="en-US"/>
        </w:rPr>
      </w:pPr>
      <w:r w:rsidRPr="00274135">
        <w:rPr>
          <w:rFonts w:ascii="Times New Roman" w:eastAsia="Cambria" w:hAnsi="Times New Roman" w:cs="Times New Roman"/>
          <w:b/>
          <w:bCs/>
          <w:sz w:val="28"/>
          <w:szCs w:val="28"/>
          <w:lang w:eastAsia="en-US"/>
        </w:rPr>
        <w:t>GRADO EN INGENIERÍA INFORMÁTICA</w:t>
      </w:r>
    </w:p>
    <w:p w14:paraId="3B6EE6C8" w14:textId="77777777" w:rsidR="00CB0A14" w:rsidRPr="00274135" w:rsidRDefault="00CB0A14" w:rsidP="009F0C73">
      <w:pPr>
        <w:rPr>
          <w:lang w:eastAsia="en-US"/>
        </w:rPr>
      </w:pPr>
    </w:p>
    <w:p w14:paraId="3B6EE6C9" w14:textId="77777777" w:rsidR="00CB0A14" w:rsidRPr="00274135" w:rsidRDefault="00CB0A14" w:rsidP="009F0C73">
      <w:pPr>
        <w:rPr>
          <w:lang w:eastAsia="en-US"/>
        </w:rPr>
      </w:pPr>
    </w:p>
    <w:p w14:paraId="3B6EE6CA" w14:textId="77777777" w:rsidR="00CB0A14" w:rsidRPr="00274135" w:rsidRDefault="00CB0A14" w:rsidP="009F0C73">
      <w:pPr>
        <w:rPr>
          <w:lang w:eastAsia="en-US"/>
        </w:rPr>
      </w:pPr>
    </w:p>
    <w:p w14:paraId="3B6EE6CB" w14:textId="214CD4FE" w:rsidR="00CB0A14" w:rsidRPr="00274135" w:rsidRDefault="00D075C0" w:rsidP="00CB0A14">
      <w:pPr>
        <w:spacing w:before="120" w:after="240" w:line="360" w:lineRule="auto"/>
        <w:jc w:val="center"/>
        <w:rPr>
          <w:rFonts w:ascii="Times New Roman" w:eastAsia="Cambria" w:hAnsi="Times New Roman" w:cs="Times New Roman"/>
          <w:b/>
          <w:bCs/>
          <w:sz w:val="36"/>
          <w:szCs w:val="36"/>
          <w:lang w:eastAsia="en-US"/>
        </w:rPr>
      </w:pPr>
      <w:r w:rsidRPr="00274135">
        <w:rPr>
          <w:rFonts w:ascii="Times New Roman" w:eastAsia="Cambria" w:hAnsi="Times New Roman" w:cs="Times New Roman"/>
          <w:b/>
          <w:bCs/>
          <w:sz w:val="36"/>
          <w:szCs w:val="36"/>
          <w:lang w:eastAsia="en-US"/>
        </w:rPr>
        <w:t>ANTE</w:t>
      </w:r>
      <w:r w:rsidR="00CB0A14" w:rsidRPr="00274135">
        <w:rPr>
          <w:rFonts w:ascii="Times New Roman" w:eastAsia="Cambria" w:hAnsi="Times New Roman" w:cs="Times New Roman"/>
          <w:b/>
          <w:bCs/>
          <w:sz w:val="36"/>
          <w:szCs w:val="36"/>
          <w:lang w:eastAsia="en-US"/>
        </w:rPr>
        <w:t xml:space="preserve">PROYECTO DE </w:t>
      </w:r>
      <w:r w:rsidRPr="00274135">
        <w:rPr>
          <w:rFonts w:ascii="Times New Roman" w:eastAsia="Cambria" w:hAnsi="Times New Roman" w:cs="Times New Roman"/>
          <w:b/>
          <w:bCs/>
          <w:sz w:val="36"/>
          <w:szCs w:val="36"/>
          <w:lang w:eastAsia="en-US"/>
        </w:rPr>
        <w:t>PFG</w:t>
      </w:r>
    </w:p>
    <w:p w14:paraId="3B6EE6CC" w14:textId="77777777" w:rsidR="00CB0A14" w:rsidRPr="00274135" w:rsidRDefault="00CB0A14" w:rsidP="009F0C73">
      <w:pPr>
        <w:rPr>
          <w:lang w:eastAsia="en-US"/>
        </w:rPr>
      </w:pPr>
    </w:p>
    <w:p w14:paraId="3B6EE6CD" w14:textId="4F1F2AB8" w:rsidR="00CB0A14" w:rsidRPr="00274135" w:rsidRDefault="006808E3" w:rsidP="00CB0A14">
      <w:pPr>
        <w:spacing w:before="120" w:after="240" w:line="360" w:lineRule="auto"/>
        <w:jc w:val="center"/>
        <w:rPr>
          <w:rFonts w:ascii="Times New Roman" w:eastAsia="Cambria" w:hAnsi="Times New Roman" w:cs="Times New Roman"/>
          <w:b/>
          <w:bCs/>
          <w:iCs/>
          <w:sz w:val="48"/>
          <w:szCs w:val="48"/>
          <w:lang w:eastAsia="en-US"/>
        </w:rPr>
      </w:pPr>
      <w:r w:rsidRPr="00274135">
        <w:rPr>
          <w:rFonts w:ascii="Times New Roman" w:eastAsia="Cambria" w:hAnsi="Times New Roman" w:cs="Times New Roman"/>
          <w:b/>
          <w:bCs/>
          <w:iCs/>
          <w:color w:val="F07F09" w:themeColor="accent1"/>
          <w:sz w:val="48"/>
          <w:szCs w:val="48"/>
          <w:lang w:eastAsia="en-US"/>
        </w:rPr>
        <w:t>GESTIÓN Y SEGUIMIENTO DE SERIES PARA GRUPOS FAMILI</w:t>
      </w:r>
      <w:r w:rsidR="00887649">
        <w:rPr>
          <w:rFonts w:ascii="Times New Roman" w:eastAsia="Cambria" w:hAnsi="Times New Roman" w:cs="Times New Roman"/>
          <w:b/>
          <w:bCs/>
          <w:iCs/>
          <w:color w:val="F07F09" w:themeColor="accent1"/>
          <w:sz w:val="48"/>
          <w:szCs w:val="48"/>
          <w:lang w:eastAsia="en-US"/>
        </w:rPr>
        <w:t>A</w:t>
      </w:r>
      <w:r w:rsidRPr="00274135">
        <w:rPr>
          <w:rFonts w:ascii="Times New Roman" w:eastAsia="Cambria" w:hAnsi="Times New Roman" w:cs="Times New Roman"/>
          <w:b/>
          <w:bCs/>
          <w:iCs/>
          <w:color w:val="F07F09" w:themeColor="accent1"/>
          <w:sz w:val="48"/>
          <w:szCs w:val="48"/>
          <w:lang w:eastAsia="en-US"/>
        </w:rPr>
        <w:t>RES</w:t>
      </w:r>
    </w:p>
    <w:p w14:paraId="3B6EE6CF" w14:textId="77777777" w:rsidR="009F0C73" w:rsidRPr="00274135" w:rsidRDefault="009F0C73" w:rsidP="009F0C73">
      <w:pPr>
        <w:rPr>
          <w:lang w:eastAsia="en-US"/>
        </w:rPr>
      </w:pPr>
    </w:p>
    <w:p w14:paraId="3B6EE6D0" w14:textId="77777777" w:rsidR="009F0C73" w:rsidRPr="00274135" w:rsidRDefault="009F0C73" w:rsidP="009F0C73">
      <w:pPr>
        <w:rPr>
          <w:lang w:eastAsia="en-US"/>
        </w:rPr>
      </w:pPr>
    </w:p>
    <w:p w14:paraId="3B6EE6D1" w14:textId="77777777" w:rsidR="009F0C73" w:rsidRPr="00274135" w:rsidRDefault="009F0C73" w:rsidP="009F0C73">
      <w:pPr>
        <w:rPr>
          <w:lang w:eastAsia="en-US"/>
        </w:rPr>
      </w:pPr>
    </w:p>
    <w:p w14:paraId="3B6EE6D2" w14:textId="77777777" w:rsidR="00591DCB" w:rsidRPr="00274135" w:rsidRDefault="00591DCB" w:rsidP="009F0C73">
      <w:pPr>
        <w:rPr>
          <w:lang w:eastAsia="en-US"/>
        </w:rPr>
      </w:pPr>
    </w:p>
    <w:p w14:paraId="3B6EE6D3" w14:textId="77777777" w:rsidR="009F0C73" w:rsidRPr="00274135" w:rsidRDefault="009F0C73" w:rsidP="009F0C73">
      <w:pPr>
        <w:rPr>
          <w:lang w:eastAsia="en-US"/>
        </w:rPr>
      </w:pPr>
    </w:p>
    <w:p w14:paraId="3B6EE6D4" w14:textId="77777777" w:rsidR="00CB0A14" w:rsidRPr="00274135" w:rsidRDefault="00CB0A14" w:rsidP="009F0C73">
      <w:pPr>
        <w:rPr>
          <w:lang w:eastAsia="en-US"/>
        </w:rPr>
      </w:pPr>
    </w:p>
    <w:p w14:paraId="55CFFD6E" w14:textId="2FAC52DD" w:rsidR="006808E3" w:rsidRPr="00274135" w:rsidRDefault="006808E3" w:rsidP="006808E3">
      <w:pPr>
        <w:snapToGrid w:val="0"/>
        <w:spacing w:before="120" w:after="240" w:line="360" w:lineRule="auto"/>
        <w:jc w:val="right"/>
        <w:rPr>
          <w:rFonts w:ascii="Times New Roman" w:eastAsia="Cambria" w:hAnsi="Times New Roman" w:cs="Times New Roman"/>
          <w:szCs w:val="24"/>
          <w:lang w:eastAsia="en-US"/>
        </w:rPr>
        <w:sectPr w:rsidR="006808E3" w:rsidRPr="00274135" w:rsidSect="006808E3">
          <w:type w:val="oddPage"/>
          <w:pgSz w:w="11907" w:h="16840" w:code="9"/>
          <w:pgMar w:top="1304" w:right="1247" w:bottom="1304" w:left="1247" w:header="720" w:footer="720" w:gutter="454"/>
          <w:cols w:space="720"/>
          <w:docGrid w:linePitch="299"/>
        </w:sectPr>
      </w:pPr>
      <w:r w:rsidRPr="00274135">
        <w:rPr>
          <w:rFonts w:ascii="Times New Roman" w:eastAsia="Cambria" w:hAnsi="Times New Roman" w:cs="Times New Roman"/>
          <w:szCs w:val="24"/>
          <w:lang w:eastAsia="en-US"/>
        </w:rPr>
        <w:t>Diego Viñals Lage</w:t>
      </w:r>
      <w:r w:rsidRPr="00274135">
        <w:rPr>
          <w:rFonts w:ascii="Times New Roman" w:eastAsia="Cambria" w:hAnsi="Times New Roman" w:cs="Times New Roman"/>
          <w:szCs w:val="24"/>
          <w:lang w:eastAsia="en-US"/>
        </w:rPr>
        <w:br/>
        <w:t xml:space="preserve">Convocatoria de </w:t>
      </w:r>
      <w:r w:rsidR="00802A2C">
        <w:rPr>
          <w:rFonts w:ascii="Times New Roman" w:eastAsia="Cambria" w:hAnsi="Times New Roman" w:cs="Times New Roman"/>
          <w:szCs w:val="24"/>
          <w:lang w:eastAsia="en-US"/>
        </w:rPr>
        <w:t>o</w:t>
      </w:r>
      <w:r w:rsidR="003B1EFD">
        <w:rPr>
          <w:rFonts w:ascii="Times New Roman" w:eastAsia="Cambria" w:hAnsi="Times New Roman" w:cs="Times New Roman"/>
          <w:szCs w:val="24"/>
          <w:lang w:eastAsia="en-US"/>
        </w:rPr>
        <w:t>ctubre</w:t>
      </w:r>
      <w:r w:rsidR="0038033B" w:rsidRPr="00274135">
        <w:rPr>
          <w:rFonts w:ascii="Times New Roman" w:eastAsia="Cambria" w:hAnsi="Times New Roman" w:cs="Times New Roman"/>
          <w:szCs w:val="24"/>
          <w:lang w:eastAsia="en-US"/>
        </w:rPr>
        <w:t xml:space="preserve"> 202</w:t>
      </w:r>
      <w:r w:rsidR="003B1EFD">
        <w:rPr>
          <w:rFonts w:ascii="Times New Roman" w:eastAsia="Cambria" w:hAnsi="Times New Roman" w:cs="Times New Roman"/>
          <w:szCs w:val="24"/>
          <w:lang w:eastAsia="en-US"/>
        </w:rPr>
        <w:t>3</w:t>
      </w:r>
    </w:p>
    <w:p w14:paraId="3B6EE733" w14:textId="537BA602" w:rsidR="00E23B06" w:rsidRPr="00274135" w:rsidRDefault="00E23B06" w:rsidP="00E23B06">
      <w:pPr>
        <w:tabs>
          <w:tab w:val="left" w:pos="1855"/>
        </w:tabs>
        <w:rPr>
          <w:rFonts w:ascii="Times New Roman" w:eastAsia="Cambria" w:hAnsi="Times New Roman" w:cs="Times New Roman"/>
          <w:szCs w:val="24"/>
          <w:lang w:eastAsia="es-ES_tradnl"/>
        </w:rPr>
        <w:sectPr w:rsidR="00E23B06" w:rsidRPr="00274135" w:rsidSect="00CC4575">
          <w:type w:val="oddPage"/>
          <w:pgSz w:w="11907" w:h="16840" w:code="9"/>
          <w:pgMar w:top="1304" w:right="1247" w:bottom="1304" w:left="1247" w:header="720" w:footer="720" w:gutter="454"/>
          <w:cols w:space="720"/>
          <w:docGrid w:linePitch="299"/>
        </w:sectPr>
      </w:pPr>
    </w:p>
    <w:p w14:paraId="3B6EE734" w14:textId="03D1811B" w:rsidR="00CB0A14" w:rsidRPr="00274135" w:rsidRDefault="00CB0A14" w:rsidP="004F0299">
      <w:pPr>
        <w:spacing w:after="120" w:line="360" w:lineRule="auto"/>
        <w:rPr>
          <w:rFonts w:ascii="Cambria" w:eastAsia="Cambria" w:hAnsi="Cambria" w:cs="Times New Roman"/>
          <w:color w:val="002060"/>
          <w:sz w:val="36"/>
          <w:szCs w:val="36"/>
          <w:lang w:eastAsia="en-US"/>
        </w:rPr>
      </w:pPr>
      <w:r w:rsidRPr="00274135">
        <w:rPr>
          <w:rFonts w:asciiTheme="majorHAnsi" w:eastAsiaTheme="majorEastAsia" w:hAnsiTheme="majorHAnsi" w:cstheme="majorBidi"/>
          <w:color w:val="002060"/>
          <w:sz w:val="56"/>
          <w:szCs w:val="56"/>
        </w:rPr>
        <w:lastRenderedPageBreak/>
        <w:t>Resumen</w:t>
      </w:r>
    </w:p>
    <w:p w14:paraId="698263AD" w14:textId="41595290" w:rsidR="00D6563C" w:rsidRPr="00274135" w:rsidRDefault="00D6563C" w:rsidP="00D6563C">
      <w:pPr>
        <w:spacing w:before="480" w:after="120" w:line="360" w:lineRule="auto"/>
        <w:rPr>
          <w:lang w:eastAsia="es-ES"/>
        </w:rPr>
      </w:pPr>
      <w:r w:rsidRPr="00274135">
        <w:rPr>
          <w:lang w:eastAsia="es-ES"/>
        </w:rPr>
        <w:t xml:space="preserve">En este documento, se explicará </w:t>
      </w:r>
      <w:r w:rsidR="00B839F9">
        <w:rPr>
          <w:lang w:eastAsia="es-ES"/>
        </w:rPr>
        <w:t>con el mayor detalle</w:t>
      </w:r>
      <w:r w:rsidRPr="00274135">
        <w:rPr>
          <w:lang w:eastAsia="es-ES"/>
        </w:rPr>
        <w:t xml:space="preserve"> posible la idea que tengo para </w:t>
      </w:r>
      <w:r w:rsidR="00AB7790">
        <w:rPr>
          <w:lang w:eastAsia="es-ES"/>
        </w:rPr>
        <w:t xml:space="preserve">realizar </w:t>
      </w:r>
      <w:r w:rsidRPr="00274135">
        <w:rPr>
          <w:lang w:eastAsia="es-ES"/>
        </w:rPr>
        <w:t>mi Proyecto Fin de Grado. Se describirá el problema que se pretende abordar y la solución que se propone desarrollar en el proyecto. Además, se detallará la motivación que me ha impulsado a emprender este proyecto y las herramientas que se utilizarán para llevarlo a cabo.</w:t>
      </w:r>
    </w:p>
    <w:p w14:paraId="3719B56C" w14:textId="265CFA70" w:rsidR="00D6563C" w:rsidRPr="00274135" w:rsidRDefault="00D6563C" w:rsidP="00D6563C">
      <w:pPr>
        <w:spacing w:before="480" w:after="120" w:line="360" w:lineRule="auto"/>
        <w:rPr>
          <w:lang w:eastAsia="es-ES"/>
        </w:rPr>
      </w:pPr>
      <w:proofErr w:type="gramStart"/>
      <w:r w:rsidRPr="00274135">
        <w:rPr>
          <w:lang w:eastAsia="es-ES"/>
        </w:rPr>
        <w:t>Las herramientas a emplear</w:t>
      </w:r>
      <w:proofErr w:type="gramEnd"/>
      <w:r w:rsidRPr="00274135">
        <w:rPr>
          <w:lang w:eastAsia="es-ES"/>
        </w:rPr>
        <w:t xml:space="preserve"> abarcarán tanto las que he adquirido a lo largo de mi carrera en Ingeniería Informática como aquellas que serán nuevas para mí. La incorporación de estas nuevas herramientas requerirá </w:t>
      </w:r>
      <w:r w:rsidR="00F53691">
        <w:rPr>
          <w:lang w:eastAsia="es-ES"/>
        </w:rPr>
        <w:t xml:space="preserve">una </w:t>
      </w:r>
      <w:r w:rsidRPr="00274135">
        <w:rPr>
          <w:lang w:eastAsia="es-ES"/>
        </w:rPr>
        <w:t>investigación y aprendizaje por mi parte, lo que enriquecerá mi conjunto de habilidades y conocimientos</w:t>
      </w:r>
      <w:r w:rsidR="00F53691">
        <w:rPr>
          <w:lang w:eastAsia="es-ES"/>
        </w:rPr>
        <w:t xml:space="preserve"> que me ayudaran a mi incorporación al mundo laboral</w:t>
      </w:r>
      <w:r w:rsidR="001C2F38">
        <w:rPr>
          <w:lang w:eastAsia="es-ES"/>
        </w:rPr>
        <w:t>.</w:t>
      </w:r>
    </w:p>
    <w:p w14:paraId="74B672AD" w14:textId="77777777" w:rsidR="00D6563C" w:rsidRDefault="00D6563C" w:rsidP="00D6563C">
      <w:pPr>
        <w:spacing w:before="480" w:after="120" w:line="360" w:lineRule="auto"/>
        <w:rPr>
          <w:lang w:eastAsia="es-ES"/>
        </w:rPr>
      </w:pPr>
      <w:r w:rsidRPr="00274135">
        <w:rPr>
          <w:lang w:eastAsia="es-ES"/>
        </w:rPr>
        <w:t>La elección de estas herramientas será cuidadosamente considerada para garantizar que sean las más adecuadas para el desarrollo del proyecto y que contribuyan a su éxito. Estoy entusiasmado por la oportunidad de aplicar mis conocimientos previos y adquirir nuevos conocimientos para abordar este desafío de manera efectiva.</w:t>
      </w:r>
    </w:p>
    <w:p w14:paraId="2041B5E8" w14:textId="32365A95" w:rsidR="00D117B7" w:rsidRPr="00274135" w:rsidRDefault="00D117B7" w:rsidP="00D6563C">
      <w:pPr>
        <w:spacing w:before="480" w:after="120" w:line="360" w:lineRule="auto"/>
        <w:rPr>
          <w:lang w:eastAsia="es-ES"/>
        </w:rPr>
      </w:pPr>
      <w:r w:rsidRPr="00D117B7">
        <w:rPr>
          <w:lang w:eastAsia="es-ES"/>
        </w:rPr>
        <w:t xml:space="preserve">El proyecto que </w:t>
      </w:r>
      <w:r>
        <w:rPr>
          <w:lang w:eastAsia="es-ES"/>
        </w:rPr>
        <w:t>se</w:t>
      </w:r>
      <w:r w:rsidRPr="00D117B7">
        <w:rPr>
          <w:lang w:eastAsia="es-ES"/>
        </w:rPr>
        <w:t xml:space="preserve"> desarroll</w:t>
      </w:r>
      <w:r>
        <w:rPr>
          <w:lang w:eastAsia="es-ES"/>
        </w:rPr>
        <w:t>ará</w:t>
      </w:r>
      <w:r w:rsidRPr="00D117B7">
        <w:rPr>
          <w:lang w:eastAsia="es-ES"/>
        </w:rPr>
        <w:t xml:space="preserve"> soluciona </w:t>
      </w:r>
      <w:r w:rsidR="006F31D2">
        <w:rPr>
          <w:lang w:eastAsia="es-ES"/>
        </w:rPr>
        <w:t>este</w:t>
      </w:r>
      <w:r w:rsidRPr="00D117B7">
        <w:rPr>
          <w:lang w:eastAsia="es-ES"/>
        </w:rPr>
        <w:t xml:space="preserve"> problema personal que ocurre en mi casa, y es una herramienta que, una vez terminada, podré poner en práctica. </w:t>
      </w:r>
      <w:r w:rsidR="00CA51EE">
        <w:rPr>
          <w:lang w:eastAsia="es-ES"/>
        </w:rPr>
        <w:t>También</w:t>
      </w:r>
      <w:r w:rsidRPr="00D117B7">
        <w:rPr>
          <w:lang w:eastAsia="es-ES"/>
        </w:rPr>
        <w:t>, he observado que este problema no es exclusivo de mi hogar, sino que afecta a más personas. Se trata de una aplicación que permitirá gestionar el seguimiento de la visualización de series en tiempo real por un grupo de personas, lo que facilitará la coordinación y el disfrute compartido de este entretenimiento.</w:t>
      </w:r>
    </w:p>
    <w:p w14:paraId="3B6EE736" w14:textId="5462FDFB" w:rsidR="00CB0A14" w:rsidRPr="00274135" w:rsidRDefault="00CB0A14" w:rsidP="00D6563C">
      <w:pPr>
        <w:spacing w:before="480" w:after="120" w:line="360" w:lineRule="auto"/>
        <w:rPr>
          <w:rFonts w:asciiTheme="majorHAnsi" w:eastAsiaTheme="majorEastAsia" w:hAnsiTheme="majorHAnsi" w:cstheme="majorBidi"/>
          <w:color w:val="002060"/>
          <w:sz w:val="56"/>
          <w:szCs w:val="56"/>
        </w:rPr>
      </w:pPr>
      <w:r w:rsidRPr="00274135">
        <w:rPr>
          <w:rFonts w:asciiTheme="majorHAnsi" w:eastAsiaTheme="majorEastAsia" w:hAnsiTheme="majorHAnsi" w:cstheme="majorBidi"/>
          <w:color w:val="002060"/>
          <w:sz w:val="56"/>
          <w:szCs w:val="56"/>
        </w:rPr>
        <w:t>Palabras claves</w:t>
      </w:r>
    </w:p>
    <w:p w14:paraId="3B6EE73C" w14:textId="0D09A391" w:rsidR="00CB0A14" w:rsidRPr="00274135" w:rsidRDefault="00492E7A" w:rsidP="00CC4575">
      <w:pPr>
        <w:rPr>
          <w:rFonts w:ascii="Calibri Light" w:hAnsi="Calibri Light"/>
          <w:color w:val="000000"/>
        </w:rPr>
      </w:pPr>
      <w:r w:rsidRPr="00274135">
        <w:t>React Native, FamilySeriesTrack</w:t>
      </w:r>
      <w:r w:rsidR="00274135" w:rsidRPr="00274135">
        <w:t>, series, grupos, familia</w:t>
      </w:r>
      <w:r w:rsidR="00A22E2B">
        <w:t xml:space="preserve">, </w:t>
      </w:r>
      <w:r w:rsidR="00AF7361">
        <w:t>F</w:t>
      </w:r>
      <w:r w:rsidR="00A22E2B">
        <w:t>igma</w:t>
      </w:r>
    </w:p>
    <w:p w14:paraId="3B6EE73D" w14:textId="77777777" w:rsidR="00CB0A14" w:rsidRPr="00274135" w:rsidRDefault="00CB0A14" w:rsidP="00CC4575">
      <w:pPr>
        <w:rPr>
          <w:rFonts w:ascii="Calibri Light" w:hAnsi="Calibri Light"/>
          <w:color w:val="000000"/>
        </w:rPr>
      </w:pPr>
    </w:p>
    <w:p w14:paraId="3B6EE73E" w14:textId="61F5DEFE" w:rsidR="00B36B5F" w:rsidRPr="00274135" w:rsidRDefault="00B36B5F">
      <w:pPr>
        <w:jc w:val="left"/>
        <w:rPr>
          <w:rFonts w:ascii="Calibri Light" w:hAnsi="Calibri Light"/>
          <w:color w:val="000000"/>
        </w:rPr>
      </w:pPr>
      <w:r w:rsidRPr="00274135">
        <w:rPr>
          <w:rFonts w:ascii="Calibri Light" w:hAnsi="Calibri Light"/>
          <w:color w:val="000000"/>
        </w:rPr>
        <w:lastRenderedPageBreak/>
        <w:br w:type="page"/>
      </w:r>
    </w:p>
    <w:p w14:paraId="30789CB4" w14:textId="586AF75D" w:rsidR="00CB0A14" w:rsidRPr="00274135" w:rsidRDefault="00B36B5F" w:rsidP="00CC4575">
      <w:pPr>
        <w:rPr>
          <w:rFonts w:ascii="Calibri Light" w:hAnsi="Calibri Light"/>
          <w:color w:val="000000"/>
        </w:rPr>
        <w:sectPr w:rsidR="00CB0A14" w:rsidRPr="00274135" w:rsidSect="00CC4575">
          <w:type w:val="oddPage"/>
          <w:pgSz w:w="11907" w:h="16840" w:code="9"/>
          <w:pgMar w:top="1304" w:right="1247" w:bottom="1304" w:left="1247" w:header="720" w:footer="720" w:gutter="454"/>
          <w:cols w:space="720"/>
          <w:docGrid w:linePitch="299"/>
        </w:sectPr>
      </w:pPr>
      <w:r w:rsidRPr="00274135">
        <w:rPr>
          <w:rFonts w:ascii="Calibri Light" w:hAnsi="Calibri Light"/>
          <w:color w:val="000000"/>
        </w:rPr>
        <w:lastRenderedPageBreak/>
        <w:br/>
      </w:r>
    </w:p>
    <w:p w14:paraId="3B6EE73F" w14:textId="77777777" w:rsidR="00CB0A14" w:rsidRPr="00274135" w:rsidRDefault="0067575B" w:rsidP="0067575B">
      <w:pPr>
        <w:pStyle w:val="Ttulo"/>
        <w:rPr>
          <w:color w:val="002060"/>
        </w:rPr>
      </w:pPr>
      <w:r w:rsidRPr="00274135">
        <w:rPr>
          <w:color w:val="002060"/>
        </w:rPr>
        <w:lastRenderedPageBreak/>
        <w:t>Índice de Contenidos</w:t>
      </w:r>
    </w:p>
    <w:p w14:paraId="3B6EE740" w14:textId="77777777" w:rsidR="0067575B" w:rsidRPr="00274135" w:rsidRDefault="0067575B" w:rsidP="0067575B"/>
    <w:p w14:paraId="35591F93" w14:textId="64CF4682" w:rsidR="008500C5"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274135">
        <w:rPr>
          <w:noProof w:val="0"/>
        </w:rPr>
        <w:fldChar w:fldCharType="begin"/>
      </w:r>
      <w:r w:rsidRPr="00274135">
        <w:rPr>
          <w:noProof w:val="0"/>
        </w:rPr>
        <w:instrText xml:space="preserve"> TOC \o "1-3" \h \z \u </w:instrText>
      </w:r>
      <w:r w:rsidRPr="00274135">
        <w:rPr>
          <w:noProof w:val="0"/>
        </w:rPr>
        <w:fldChar w:fldCharType="separate"/>
      </w:r>
      <w:hyperlink w:anchor="_Toc148779692" w:history="1">
        <w:r w:rsidR="008500C5" w:rsidRPr="00192361">
          <w:rPr>
            <w:rStyle w:val="Hipervnculo"/>
          </w:rPr>
          <w:t>1</w:t>
        </w:r>
        <w:r w:rsidR="008500C5">
          <w:rPr>
            <w:rFonts w:asciiTheme="minorHAnsi" w:eastAsiaTheme="minorEastAsia" w:hAnsiTheme="minorHAnsi" w:cstheme="minorBidi"/>
            <w:b w:val="0"/>
            <w:color w:val="auto"/>
            <w:kern w:val="2"/>
            <w:sz w:val="24"/>
            <w:szCs w:val="24"/>
            <w:lang w:eastAsia="es-ES_tradnl"/>
            <w14:ligatures w14:val="standardContextual"/>
          </w:rPr>
          <w:tab/>
        </w:r>
        <w:r w:rsidR="008500C5" w:rsidRPr="00192361">
          <w:rPr>
            <w:rStyle w:val="Hipervnculo"/>
          </w:rPr>
          <w:t>Descripción del Proyecto</w:t>
        </w:r>
        <w:r w:rsidR="008500C5">
          <w:rPr>
            <w:webHidden/>
          </w:rPr>
          <w:tab/>
        </w:r>
        <w:r w:rsidR="008500C5">
          <w:rPr>
            <w:webHidden/>
          </w:rPr>
          <w:fldChar w:fldCharType="begin"/>
        </w:r>
        <w:r w:rsidR="008500C5">
          <w:rPr>
            <w:webHidden/>
          </w:rPr>
          <w:instrText xml:space="preserve"> PAGEREF _Toc148779692 \h </w:instrText>
        </w:r>
        <w:r w:rsidR="008500C5">
          <w:rPr>
            <w:webHidden/>
          </w:rPr>
        </w:r>
        <w:r w:rsidR="008500C5">
          <w:rPr>
            <w:webHidden/>
          </w:rPr>
          <w:fldChar w:fldCharType="separate"/>
        </w:r>
        <w:r w:rsidR="00E046DD">
          <w:rPr>
            <w:webHidden/>
          </w:rPr>
          <w:t>1</w:t>
        </w:r>
        <w:r w:rsidR="008500C5">
          <w:rPr>
            <w:webHidden/>
          </w:rPr>
          <w:fldChar w:fldCharType="end"/>
        </w:r>
      </w:hyperlink>
    </w:p>
    <w:p w14:paraId="371D0D2A" w14:textId="2D700B77" w:rsidR="008500C5" w:rsidRDefault="0088764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48779693" w:history="1">
        <w:r w:rsidR="008500C5" w:rsidRPr="00192361">
          <w:rPr>
            <w:rStyle w:val="Hipervnculo"/>
          </w:rPr>
          <w:t>2</w:t>
        </w:r>
        <w:r w:rsidR="008500C5">
          <w:rPr>
            <w:rFonts w:asciiTheme="minorHAnsi" w:eastAsiaTheme="minorEastAsia" w:hAnsiTheme="minorHAnsi" w:cstheme="minorBidi"/>
            <w:b w:val="0"/>
            <w:color w:val="auto"/>
            <w:kern w:val="2"/>
            <w:sz w:val="24"/>
            <w:szCs w:val="24"/>
            <w:lang w:eastAsia="es-ES_tradnl"/>
            <w14:ligatures w14:val="standardContextual"/>
          </w:rPr>
          <w:tab/>
        </w:r>
        <w:r w:rsidR="008500C5" w:rsidRPr="00192361">
          <w:rPr>
            <w:rStyle w:val="Hipervnculo"/>
          </w:rPr>
          <w:t>Motivación</w:t>
        </w:r>
        <w:r w:rsidR="008500C5">
          <w:rPr>
            <w:webHidden/>
          </w:rPr>
          <w:tab/>
        </w:r>
        <w:r w:rsidR="008500C5">
          <w:rPr>
            <w:webHidden/>
          </w:rPr>
          <w:fldChar w:fldCharType="begin"/>
        </w:r>
        <w:r w:rsidR="008500C5">
          <w:rPr>
            <w:webHidden/>
          </w:rPr>
          <w:instrText xml:space="preserve"> PAGEREF _Toc148779693 \h </w:instrText>
        </w:r>
        <w:r w:rsidR="008500C5">
          <w:rPr>
            <w:webHidden/>
          </w:rPr>
        </w:r>
        <w:r w:rsidR="008500C5">
          <w:rPr>
            <w:webHidden/>
          </w:rPr>
          <w:fldChar w:fldCharType="separate"/>
        </w:r>
        <w:r w:rsidR="00E046DD">
          <w:rPr>
            <w:webHidden/>
          </w:rPr>
          <w:t>3</w:t>
        </w:r>
        <w:r w:rsidR="008500C5">
          <w:rPr>
            <w:webHidden/>
          </w:rPr>
          <w:fldChar w:fldCharType="end"/>
        </w:r>
      </w:hyperlink>
    </w:p>
    <w:p w14:paraId="708ED806" w14:textId="1B0D93D2" w:rsidR="008500C5" w:rsidRDefault="0088764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48779694" w:history="1">
        <w:r w:rsidR="008500C5" w:rsidRPr="00192361">
          <w:rPr>
            <w:rStyle w:val="Hipervnculo"/>
          </w:rPr>
          <w:t>3</w:t>
        </w:r>
        <w:r w:rsidR="008500C5">
          <w:rPr>
            <w:rFonts w:asciiTheme="minorHAnsi" w:eastAsiaTheme="minorEastAsia" w:hAnsiTheme="minorHAnsi" w:cstheme="minorBidi"/>
            <w:b w:val="0"/>
            <w:color w:val="auto"/>
            <w:kern w:val="2"/>
            <w:sz w:val="24"/>
            <w:szCs w:val="24"/>
            <w:lang w:eastAsia="es-ES_tradnl"/>
            <w14:ligatures w14:val="standardContextual"/>
          </w:rPr>
          <w:tab/>
        </w:r>
        <w:r w:rsidR="008500C5" w:rsidRPr="00192361">
          <w:rPr>
            <w:rStyle w:val="Hipervnculo"/>
          </w:rPr>
          <w:t>Resultados Esperados y Viabilidad</w:t>
        </w:r>
        <w:r w:rsidR="008500C5">
          <w:rPr>
            <w:webHidden/>
          </w:rPr>
          <w:tab/>
        </w:r>
        <w:r w:rsidR="008500C5">
          <w:rPr>
            <w:webHidden/>
          </w:rPr>
          <w:fldChar w:fldCharType="begin"/>
        </w:r>
        <w:r w:rsidR="008500C5">
          <w:rPr>
            <w:webHidden/>
          </w:rPr>
          <w:instrText xml:space="preserve"> PAGEREF _Toc148779694 \h </w:instrText>
        </w:r>
        <w:r w:rsidR="008500C5">
          <w:rPr>
            <w:webHidden/>
          </w:rPr>
        </w:r>
        <w:r w:rsidR="008500C5">
          <w:rPr>
            <w:webHidden/>
          </w:rPr>
          <w:fldChar w:fldCharType="separate"/>
        </w:r>
        <w:r w:rsidR="00E046DD">
          <w:rPr>
            <w:webHidden/>
          </w:rPr>
          <w:t>5</w:t>
        </w:r>
        <w:r w:rsidR="008500C5">
          <w:rPr>
            <w:webHidden/>
          </w:rPr>
          <w:fldChar w:fldCharType="end"/>
        </w:r>
      </w:hyperlink>
    </w:p>
    <w:p w14:paraId="3302613B" w14:textId="7A42A9CD" w:rsidR="008500C5" w:rsidRDefault="00887649">
      <w:pPr>
        <w:pStyle w:val="TDC2"/>
        <w:tabs>
          <w:tab w:val="left" w:pos="960"/>
          <w:tab w:val="right" w:leader="dot" w:pos="8949"/>
        </w:tabs>
        <w:rPr>
          <w:noProof/>
          <w:kern w:val="2"/>
          <w:szCs w:val="24"/>
          <w:lang w:eastAsia="es-ES_tradnl"/>
          <w14:ligatures w14:val="standardContextual"/>
        </w:rPr>
      </w:pPr>
      <w:hyperlink w:anchor="_Toc148779695" w:history="1">
        <w:r w:rsidR="008500C5" w:rsidRPr="00192361">
          <w:rPr>
            <w:rStyle w:val="Hipervnculo"/>
            <w:noProof/>
          </w:rPr>
          <w:t>3.1</w:t>
        </w:r>
        <w:r w:rsidR="008500C5">
          <w:rPr>
            <w:noProof/>
            <w:kern w:val="2"/>
            <w:szCs w:val="24"/>
            <w:lang w:eastAsia="es-ES_tradnl"/>
            <w14:ligatures w14:val="standardContextual"/>
          </w:rPr>
          <w:tab/>
        </w:r>
        <w:r w:rsidR="008500C5" w:rsidRPr="00192361">
          <w:rPr>
            <w:rStyle w:val="Hipervnculo"/>
            <w:noProof/>
          </w:rPr>
          <w:t>Resultados Esperados</w:t>
        </w:r>
        <w:r w:rsidR="008500C5">
          <w:rPr>
            <w:noProof/>
            <w:webHidden/>
          </w:rPr>
          <w:tab/>
        </w:r>
        <w:r w:rsidR="008500C5">
          <w:rPr>
            <w:noProof/>
            <w:webHidden/>
          </w:rPr>
          <w:fldChar w:fldCharType="begin"/>
        </w:r>
        <w:r w:rsidR="008500C5">
          <w:rPr>
            <w:noProof/>
            <w:webHidden/>
          </w:rPr>
          <w:instrText xml:space="preserve"> PAGEREF _Toc148779695 \h </w:instrText>
        </w:r>
        <w:r w:rsidR="008500C5">
          <w:rPr>
            <w:noProof/>
            <w:webHidden/>
          </w:rPr>
        </w:r>
        <w:r w:rsidR="008500C5">
          <w:rPr>
            <w:noProof/>
            <w:webHidden/>
          </w:rPr>
          <w:fldChar w:fldCharType="separate"/>
        </w:r>
        <w:r w:rsidR="00E046DD">
          <w:rPr>
            <w:noProof/>
            <w:webHidden/>
          </w:rPr>
          <w:t>5</w:t>
        </w:r>
        <w:r w:rsidR="008500C5">
          <w:rPr>
            <w:noProof/>
            <w:webHidden/>
          </w:rPr>
          <w:fldChar w:fldCharType="end"/>
        </w:r>
      </w:hyperlink>
    </w:p>
    <w:p w14:paraId="7D58E26E" w14:textId="425A9445" w:rsidR="008500C5" w:rsidRDefault="00887649">
      <w:pPr>
        <w:pStyle w:val="TDC2"/>
        <w:tabs>
          <w:tab w:val="left" w:pos="960"/>
          <w:tab w:val="right" w:leader="dot" w:pos="8949"/>
        </w:tabs>
        <w:rPr>
          <w:noProof/>
          <w:kern w:val="2"/>
          <w:szCs w:val="24"/>
          <w:lang w:eastAsia="es-ES_tradnl"/>
          <w14:ligatures w14:val="standardContextual"/>
        </w:rPr>
      </w:pPr>
      <w:hyperlink w:anchor="_Toc148779696" w:history="1">
        <w:r w:rsidR="008500C5" w:rsidRPr="00192361">
          <w:rPr>
            <w:rStyle w:val="Hipervnculo"/>
            <w:noProof/>
          </w:rPr>
          <w:t>3.2</w:t>
        </w:r>
        <w:r w:rsidR="008500C5">
          <w:rPr>
            <w:noProof/>
            <w:kern w:val="2"/>
            <w:szCs w:val="24"/>
            <w:lang w:eastAsia="es-ES_tradnl"/>
            <w14:ligatures w14:val="standardContextual"/>
          </w:rPr>
          <w:tab/>
        </w:r>
        <w:r w:rsidR="008500C5" w:rsidRPr="00192361">
          <w:rPr>
            <w:rStyle w:val="Hipervnculo"/>
            <w:noProof/>
          </w:rPr>
          <w:t>Plazo Estimado del Desarrollo Técnico</w:t>
        </w:r>
        <w:r w:rsidR="008500C5">
          <w:rPr>
            <w:noProof/>
            <w:webHidden/>
          </w:rPr>
          <w:tab/>
        </w:r>
        <w:r w:rsidR="008500C5">
          <w:rPr>
            <w:noProof/>
            <w:webHidden/>
          </w:rPr>
          <w:fldChar w:fldCharType="begin"/>
        </w:r>
        <w:r w:rsidR="008500C5">
          <w:rPr>
            <w:noProof/>
            <w:webHidden/>
          </w:rPr>
          <w:instrText xml:space="preserve"> PAGEREF _Toc148779696 \h </w:instrText>
        </w:r>
        <w:r w:rsidR="008500C5">
          <w:rPr>
            <w:noProof/>
            <w:webHidden/>
          </w:rPr>
        </w:r>
        <w:r w:rsidR="008500C5">
          <w:rPr>
            <w:noProof/>
            <w:webHidden/>
          </w:rPr>
          <w:fldChar w:fldCharType="separate"/>
        </w:r>
        <w:r w:rsidR="00E046DD">
          <w:rPr>
            <w:noProof/>
            <w:webHidden/>
          </w:rPr>
          <w:t>5</w:t>
        </w:r>
        <w:r w:rsidR="008500C5">
          <w:rPr>
            <w:noProof/>
            <w:webHidden/>
          </w:rPr>
          <w:fldChar w:fldCharType="end"/>
        </w:r>
      </w:hyperlink>
    </w:p>
    <w:p w14:paraId="55F39989" w14:textId="4660AE00" w:rsidR="008500C5" w:rsidRDefault="00887649">
      <w:pPr>
        <w:pStyle w:val="TDC2"/>
        <w:tabs>
          <w:tab w:val="left" w:pos="960"/>
          <w:tab w:val="right" w:leader="dot" w:pos="8949"/>
        </w:tabs>
        <w:rPr>
          <w:noProof/>
          <w:kern w:val="2"/>
          <w:szCs w:val="24"/>
          <w:lang w:eastAsia="es-ES_tradnl"/>
          <w14:ligatures w14:val="standardContextual"/>
        </w:rPr>
      </w:pPr>
      <w:hyperlink w:anchor="_Toc148779697" w:history="1">
        <w:r w:rsidR="008500C5" w:rsidRPr="00192361">
          <w:rPr>
            <w:rStyle w:val="Hipervnculo"/>
            <w:noProof/>
          </w:rPr>
          <w:t>3.3</w:t>
        </w:r>
        <w:r w:rsidR="008500C5">
          <w:rPr>
            <w:noProof/>
            <w:kern w:val="2"/>
            <w:szCs w:val="24"/>
            <w:lang w:eastAsia="es-ES_tradnl"/>
            <w14:ligatures w14:val="standardContextual"/>
          </w:rPr>
          <w:tab/>
        </w:r>
        <w:r w:rsidR="008500C5" w:rsidRPr="00192361">
          <w:rPr>
            <w:rStyle w:val="Hipervnculo"/>
            <w:noProof/>
          </w:rPr>
          <w:t>Conocimientos Necesarios Adquiridos</w:t>
        </w:r>
        <w:r w:rsidR="008500C5">
          <w:rPr>
            <w:noProof/>
            <w:webHidden/>
          </w:rPr>
          <w:tab/>
        </w:r>
        <w:r w:rsidR="008500C5">
          <w:rPr>
            <w:noProof/>
            <w:webHidden/>
          </w:rPr>
          <w:fldChar w:fldCharType="begin"/>
        </w:r>
        <w:r w:rsidR="008500C5">
          <w:rPr>
            <w:noProof/>
            <w:webHidden/>
          </w:rPr>
          <w:instrText xml:space="preserve"> PAGEREF _Toc148779697 \h </w:instrText>
        </w:r>
        <w:r w:rsidR="008500C5">
          <w:rPr>
            <w:noProof/>
            <w:webHidden/>
          </w:rPr>
        </w:r>
        <w:r w:rsidR="008500C5">
          <w:rPr>
            <w:noProof/>
            <w:webHidden/>
          </w:rPr>
          <w:fldChar w:fldCharType="separate"/>
        </w:r>
        <w:r w:rsidR="00E046DD">
          <w:rPr>
            <w:noProof/>
            <w:webHidden/>
          </w:rPr>
          <w:t>6</w:t>
        </w:r>
        <w:r w:rsidR="008500C5">
          <w:rPr>
            <w:noProof/>
            <w:webHidden/>
          </w:rPr>
          <w:fldChar w:fldCharType="end"/>
        </w:r>
      </w:hyperlink>
    </w:p>
    <w:p w14:paraId="7D55F51B" w14:textId="4958B4B4" w:rsidR="008500C5" w:rsidRDefault="00887649">
      <w:pPr>
        <w:pStyle w:val="TDC2"/>
        <w:tabs>
          <w:tab w:val="left" w:pos="960"/>
          <w:tab w:val="right" w:leader="dot" w:pos="8949"/>
        </w:tabs>
        <w:rPr>
          <w:noProof/>
          <w:kern w:val="2"/>
          <w:szCs w:val="24"/>
          <w:lang w:eastAsia="es-ES_tradnl"/>
          <w14:ligatures w14:val="standardContextual"/>
        </w:rPr>
      </w:pPr>
      <w:hyperlink w:anchor="_Toc148779698" w:history="1">
        <w:r w:rsidR="008500C5" w:rsidRPr="00192361">
          <w:rPr>
            <w:rStyle w:val="Hipervnculo"/>
            <w:noProof/>
          </w:rPr>
          <w:t>3.4</w:t>
        </w:r>
        <w:r w:rsidR="008500C5">
          <w:rPr>
            <w:noProof/>
            <w:kern w:val="2"/>
            <w:szCs w:val="24"/>
            <w:lang w:eastAsia="es-ES_tradnl"/>
            <w14:ligatures w14:val="standardContextual"/>
          </w:rPr>
          <w:tab/>
        </w:r>
        <w:r w:rsidR="008500C5" w:rsidRPr="00192361">
          <w:rPr>
            <w:rStyle w:val="Hipervnculo"/>
            <w:noProof/>
          </w:rPr>
          <w:t>Conocimientos Necesarios que se Deberán Adquirir</w:t>
        </w:r>
        <w:r w:rsidR="008500C5">
          <w:rPr>
            <w:noProof/>
            <w:webHidden/>
          </w:rPr>
          <w:tab/>
        </w:r>
        <w:r w:rsidR="008500C5">
          <w:rPr>
            <w:noProof/>
            <w:webHidden/>
          </w:rPr>
          <w:fldChar w:fldCharType="begin"/>
        </w:r>
        <w:r w:rsidR="008500C5">
          <w:rPr>
            <w:noProof/>
            <w:webHidden/>
          </w:rPr>
          <w:instrText xml:space="preserve"> PAGEREF _Toc148779698 \h </w:instrText>
        </w:r>
        <w:r w:rsidR="008500C5">
          <w:rPr>
            <w:noProof/>
            <w:webHidden/>
          </w:rPr>
        </w:r>
        <w:r w:rsidR="008500C5">
          <w:rPr>
            <w:noProof/>
            <w:webHidden/>
          </w:rPr>
          <w:fldChar w:fldCharType="separate"/>
        </w:r>
        <w:r w:rsidR="00E046DD">
          <w:rPr>
            <w:noProof/>
            <w:webHidden/>
          </w:rPr>
          <w:t>6</w:t>
        </w:r>
        <w:r w:rsidR="008500C5">
          <w:rPr>
            <w:noProof/>
            <w:webHidden/>
          </w:rPr>
          <w:fldChar w:fldCharType="end"/>
        </w:r>
      </w:hyperlink>
    </w:p>
    <w:p w14:paraId="65A912EE" w14:textId="409C8D4A" w:rsidR="008500C5" w:rsidRDefault="00887649">
      <w:pPr>
        <w:pStyle w:val="TDC2"/>
        <w:tabs>
          <w:tab w:val="left" w:pos="960"/>
          <w:tab w:val="right" w:leader="dot" w:pos="8949"/>
        </w:tabs>
        <w:rPr>
          <w:noProof/>
          <w:kern w:val="2"/>
          <w:szCs w:val="24"/>
          <w:lang w:eastAsia="es-ES_tradnl"/>
          <w14:ligatures w14:val="standardContextual"/>
        </w:rPr>
      </w:pPr>
      <w:hyperlink w:anchor="_Toc148779699" w:history="1">
        <w:r w:rsidR="008500C5" w:rsidRPr="00192361">
          <w:rPr>
            <w:rStyle w:val="Hipervnculo"/>
            <w:noProof/>
          </w:rPr>
          <w:t>3.5</w:t>
        </w:r>
        <w:r w:rsidR="008500C5">
          <w:rPr>
            <w:noProof/>
            <w:kern w:val="2"/>
            <w:szCs w:val="24"/>
            <w:lang w:eastAsia="es-ES_tradnl"/>
            <w14:ligatures w14:val="standardContextual"/>
          </w:rPr>
          <w:tab/>
        </w:r>
        <w:r w:rsidR="008500C5" w:rsidRPr="00192361">
          <w:rPr>
            <w:rStyle w:val="Hipervnculo"/>
            <w:noProof/>
          </w:rPr>
          <w:t>Asignaturas del Grado Relacionadas</w:t>
        </w:r>
        <w:r w:rsidR="008500C5">
          <w:rPr>
            <w:noProof/>
            <w:webHidden/>
          </w:rPr>
          <w:tab/>
        </w:r>
        <w:r w:rsidR="008500C5">
          <w:rPr>
            <w:noProof/>
            <w:webHidden/>
          </w:rPr>
          <w:fldChar w:fldCharType="begin"/>
        </w:r>
        <w:r w:rsidR="008500C5">
          <w:rPr>
            <w:noProof/>
            <w:webHidden/>
          </w:rPr>
          <w:instrText xml:space="preserve"> PAGEREF _Toc148779699 \h </w:instrText>
        </w:r>
        <w:r w:rsidR="008500C5">
          <w:rPr>
            <w:noProof/>
            <w:webHidden/>
          </w:rPr>
        </w:r>
        <w:r w:rsidR="008500C5">
          <w:rPr>
            <w:noProof/>
            <w:webHidden/>
          </w:rPr>
          <w:fldChar w:fldCharType="separate"/>
        </w:r>
        <w:r w:rsidR="00E046DD">
          <w:rPr>
            <w:noProof/>
            <w:webHidden/>
          </w:rPr>
          <w:t>7</w:t>
        </w:r>
        <w:r w:rsidR="008500C5">
          <w:rPr>
            <w:noProof/>
            <w:webHidden/>
          </w:rPr>
          <w:fldChar w:fldCharType="end"/>
        </w:r>
      </w:hyperlink>
    </w:p>
    <w:p w14:paraId="2248138C" w14:textId="004B093B" w:rsidR="008500C5" w:rsidRDefault="00887649">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48779700" w:history="1">
        <w:r w:rsidR="008500C5" w:rsidRPr="00192361">
          <w:rPr>
            <w:rStyle w:val="Hipervnculo"/>
          </w:rPr>
          <w:t>4</w:t>
        </w:r>
        <w:r w:rsidR="008500C5">
          <w:rPr>
            <w:rFonts w:asciiTheme="minorHAnsi" w:eastAsiaTheme="minorEastAsia" w:hAnsiTheme="minorHAnsi" w:cstheme="minorBidi"/>
            <w:b w:val="0"/>
            <w:color w:val="auto"/>
            <w:kern w:val="2"/>
            <w:sz w:val="24"/>
            <w:szCs w:val="24"/>
            <w:lang w:eastAsia="es-ES_tradnl"/>
            <w14:ligatures w14:val="standardContextual"/>
          </w:rPr>
          <w:tab/>
        </w:r>
        <w:r w:rsidR="008500C5" w:rsidRPr="00192361">
          <w:rPr>
            <w:rStyle w:val="Hipervnculo"/>
          </w:rPr>
          <w:t>Bibliografía</w:t>
        </w:r>
        <w:r w:rsidR="008500C5">
          <w:rPr>
            <w:webHidden/>
          </w:rPr>
          <w:tab/>
        </w:r>
        <w:r w:rsidR="008500C5">
          <w:rPr>
            <w:webHidden/>
          </w:rPr>
          <w:fldChar w:fldCharType="begin"/>
        </w:r>
        <w:r w:rsidR="008500C5">
          <w:rPr>
            <w:webHidden/>
          </w:rPr>
          <w:instrText xml:space="preserve"> PAGEREF _Toc148779700 \h </w:instrText>
        </w:r>
        <w:r w:rsidR="008500C5">
          <w:rPr>
            <w:webHidden/>
          </w:rPr>
        </w:r>
        <w:r w:rsidR="008500C5">
          <w:rPr>
            <w:webHidden/>
          </w:rPr>
          <w:fldChar w:fldCharType="separate"/>
        </w:r>
        <w:r w:rsidR="00E046DD">
          <w:rPr>
            <w:webHidden/>
          </w:rPr>
          <w:t>9</w:t>
        </w:r>
        <w:r w:rsidR="008500C5">
          <w:rPr>
            <w:webHidden/>
          </w:rPr>
          <w:fldChar w:fldCharType="end"/>
        </w:r>
      </w:hyperlink>
    </w:p>
    <w:p w14:paraId="3B6EE75D" w14:textId="4222A898" w:rsidR="0067575B" w:rsidRPr="00274135" w:rsidRDefault="00A32323" w:rsidP="0067575B">
      <w:r w:rsidRPr="00274135">
        <w:fldChar w:fldCharType="end"/>
      </w:r>
    </w:p>
    <w:p w14:paraId="3B6EE77C" w14:textId="0C6FC5BD" w:rsidR="00B36B5F" w:rsidRPr="00274135" w:rsidRDefault="00B36B5F" w:rsidP="004A4057">
      <w:r w:rsidRPr="00274135">
        <w:br/>
      </w:r>
      <w:r w:rsidRPr="00274135">
        <w:br/>
      </w:r>
    </w:p>
    <w:p w14:paraId="370191D1" w14:textId="77777777" w:rsidR="00B36B5F" w:rsidRPr="00274135" w:rsidRDefault="00B36B5F">
      <w:pPr>
        <w:jc w:val="left"/>
      </w:pPr>
      <w:r w:rsidRPr="00274135">
        <w:br w:type="page"/>
      </w:r>
    </w:p>
    <w:p w14:paraId="34CF36A2" w14:textId="77777777" w:rsidR="004A4057" w:rsidRPr="00274135" w:rsidRDefault="004A4057" w:rsidP="004A4057"/>
    <w:p w14:paraId="3B6EE77D" w14:textId="77777777" w:rsidR="004A4057" w:rsidRPr="00274135" w:rsidRDefault="004A4057" w:rsidP="004A4057"/>
    <w:p w14:paraId="3B6EE77E" w14:textId="77777777" w:rsidR="004A4057" w:rsidRPr="00274135" w:rsidRDefault="004A4057" w:rsidP="004A4057"/>
    <w:p w14:paraId="3B6EE77F" w14:textId="77777777" w:rsidR="0067575B" w:rsidRPr="00274135" w:rsidRDefault="0067575B" w:rsidP="0067575B"/>
    <w:p w14:paraId="3B6EE780" w14:textId="77777777" w:rsidR="0067575B" w:rsidRPr="00274135" w:rsidRDefault="0067575B" w:rsidP="003279CE">
      <w:pPr>
        <w:pStyle w:val="Ttulo1"/>
        <w:numPr>
          <w:ilvl w:val="0"/>
          <w:numId w:val="0"/>
        </w:numPr>
        <w:ind w:left="432" w:hanging="432"/>
        <w:jc w:val="both"/>
        <w:rPr>
          <w:noProof w:val="0"/>
        </w:rPr>
        <w:sectPr w:rsidR="0067575B" w:rsidRPr="00274135" w:rsidSect="0067575B">
          <w:footerReference w:type="even" r:id="rId12"/>
          <w:footerReference w:type="default" r:id="rId13"/>
          <w:type w:val="oddPage"/>
          <w:pgSz w:w="11907" w:h="16840" w:code="9"/>
          <w:pgMar w:top="1304" w:right="1247" w:bottom="1304" w:left="1247" w:header="720" w:footer="720" w:gutter="454"/>
          <w:pgNumType w:fmt="lowerRoman"/>
          <w:cols w:space="720"/>
          <w:docGrid w:linePitch="299"/>
        </w:sectPr>
      </w:pPr>
    </w:p>
    <w:p w14:paraId="3B6EE790" w14:textId="5631EBCD" w:rsidR="0026243C" w:rsidRPr="00274135" w:rsidRDefault="00D06325" w:rsidP="00B36B5F">
      <w:pPr>
        <w:pStyle w:val="Ttulo1"/>
      </w:pPr>
      <w:bookmarkStart w:id="0" w:name="_Toc148779692"/>
      <w:r w:rsidRPr="00274135">
        <w:lastRenderedPageBreak/>
        <w:t>Descripción del Proyecto</w:t>
      </w:r>
      <w:bookmarkEnd w:id="0"/>
    </w:p>
    <w:p w14:paraId="23FF4CE1" w14:textId="66CEF7B5" w:rsidR="00AB5A97" w:rsidRDefault="00DF0AA1" w:rsidP="0028490F">
      <w:r w:rsidRPr="00DF0AA1">
        <w:t>El proyecto consiste en la creación de una aplicación llamada "FamilySeriesTrack" disponible para dispositivos iPhone y Android, que permite a los usuarios descargarla en cualquier momento. Su principal objetivo es facilitar el seguimiento conjunto de las series de televisión favoritas de grupos de usuarios, como familias o amigos. La aplicación simplifica la gestión de las series que todos</w:t>
      </w:r>
      <w:r w:rsidR="00530C0C">
        <w:t xml:space="preserve"> los pertenecientes al grupo</w:t>
      </w:r>
      <w:r w:rsidRPr="00DF0AA1">
        <w:t xml:space="preserve"> disfrutan, asegurando que todos estén sincronizados en cuanto a los episodios vistos.</w:t>
      </w:r>
    </w:p>
    <w:p w14:paraId="170A69D4" w14:textId="26879BD2" w:rsidR="0028490F" w:rsidRPr="00274135" w:rsidRDefault="0028490F" w:rsidP="0028490F">
      <w:r w:rsidRPr="00274135">
        <w:t>Los usuarios pueden crear grupos familiares en los que compartir las series que están viendo actualmente. La aplicación utilizará una API que contiene toda la información de las series, lo que proporcionará a los usuarios acceso a una amplia gama de series disponibles, incluyendo</w:t>
      </w:r>
      <w:r w:rsidR="005B02E8">
        <w:t>, no solo el título de las series, sino también</w:t>
      </w:r>
      <w:r w:rsidRPr="00274135">
        <w:t xml:space="preserve"> nombres de episodios y descripciones. Cuando uno de los miembros ve un capítulo, podrá marcarlo como "visto" en la aplicación, y esto generará una notificación para el resto de los usuarios del grupo que aún no han visto el episodio. Esto permite un seguimiento eficiente del progreso de visualización y ayuda a identificar quiénes en el grupo han visto cada capítulo.</w:t>
      </w:r>
    </w:p>
    <w:p w14:paraId="32611598" w14:textId="1C91D7A2" w:rsidR="0028490F" w:rsidRPr="00274135" w:rsidRDefault="0028490F" w:rsidP="0028490F">
      <w:r w:rsidRPr="00274135">
        <w:t>Además, la aplicación contará con un calendario que mostrará las fechas de lanzamiento de nuevos episodios de las series que se están viendo. Esto facilitará la planificación de la visualización en grupo o en familia. Los usuarios también recibirán notificaciones en los días en que se publique un nuevo capítulo.</w:t>
      </w:r>
    </w:p>
    <w:p w14:paraId="7C7E8DA7" w14:textId="08378DB3" w:rsidR="00680047" w:rsidRPr="00274135" w:rsidRDefault="00680047" w:rsidP="0028490F">
      <w:r w:rsidRPr="00274135">
        <w:t>Para fomentar la interacción y la discusión en el grupo, la aplicación ofrecerá un sistema de calificación y valoración de los capítulos, así como un espacio para dejar comentarios. Esto permitirá a los usuarios conocer fácilmente las opiniones de sus amigos o familiares sobre la serie, y quiénes disfrut</w:t>
      </w:r>
      <w:r w:rsidR="00577B51">
        <w:t>aron</w:t>
      </w:r>
      <w:r w:rsidRPr="00274135">
        <w:t xml:space="preserve"> más o menos de ella. Además, se habilitará una sección de discusión abierta, donde los usuarios podrán intercambiar opiniones y debatir los episodios de una serie con otros usuarios, incluso aquellos que no estén en el grupo familiar, enriqueciendo así la experiencia de la comunidad de amantes de las series.</w:t>
      </w:r>
    </w:p>
    <w:p w14:paraId="3A704B2D" w14:textId="61F2A013" w:rsidR="0028490F" w:rsidRPr="00274135" w:rsidRDefault="00565117" w:rsidP="0028490F">
      <w:r w:rsidRPr="00565117">
        <w:t xml:space="preserve">Además, para mejorar la experiencia de los usuarios, la aplicación podría considerar la inclusión de funciones adicionales. Estas podrían incluir recomendaciones personalizadas de series basadas en los gustos de los usuarios, la posibilidad de crear listas de series por género o interés, e incluso la opción de programar reuniones o eventos de visualización en grupo directamente desde la aplicación. </w:t>
      </w:r>
      <w:r>
        <w:t>Se</w:t>
      </w:r>
      <w:r w:rsidRPr="00565117">
        <w:t xml:space="preserve"> podría añadir una pestaña de estadísticas en la que los usuarios del grupo familiar puedan ver el número de capítulos o series que han visto a lo largo de los años.</w:t>
      </w:r>
      <w:r w:rsidR="004F0909">
        <w:t xml:space="preserve"> </w:t>
      </w:r>
      <w:r w:rsidR="004F0909" w:rsidRPr="00565117">
        <w:t>Todo esto contribuiría a hacer que FamilySeriesTrack sea una herramienta aún más valiosa para los amantes de las series</w:t>
      </w:r>
    </w:p>
    <w:p w14:paraId="65F46F7C" w14:textId="6D65C4BB" w:rsidR="00B36B5F" w:rsidRPr="00274135" w:rsidRDefault="00B36B5F" w:rsidP="00B36B5F"/>
    <w:p w14:paraId="74392E38" w14:textId="77777777" w:rsidR="00B36B5F" w:rsidRPr="00274135" w:rsidRDefault="00B36B5F" w:rsidP="00B36B5F"/>
    <w:p w14:paraId="01C92D2E" w14:textId="77777777" w:rsidR="004C4B8C" w:rsidRPr="00274135" w:rsidRDefault="004C4B8C" w:rsidP="00B36B5F">
      <w:pPr>
        <w:pStyle w:val="Ttulo1"/>
        <w:sectPr w:rsidR="004C4B8C" w:rsidRPr="00274135" w:rsidSect="00AD0DFC">
          <w:type w:val="oddPage"/>
          <w:pgSz w:w="11907" w:h="16840" w:code="9"/>
          <w:pgMar w:top="1304" w:right="1247" w:bottom="1304" w:left="1247" w:header="720" w:footer="720" w:gutter="454"/>
          <w:pgNumType w:start="1"/>
          <w:cols w:space="720"/>
          <w:docGrid w:linePitch="299"/>
        </w:sectPr>
      </w:pPr>
    </w:p>
    <w:p w14:paraId="438A5391" w14:textId="1DD70113" w:rsidR="00D06325" w:rsidRPr="00274135" w:rsidRDefault="00D06325" w:rsidP="004C4B8C">
      <w:pPr>
        <w:pStyle w:val="Ttulo1"/>
      </w:pPr>
      <w:bookmarkStart w:id="1" w:name="_Toc148779693"/>
      <w:r w:rsidRPr="00274135">
        <w:lastRenderedPageBreak/>
        <w:t>Motivación</w:t>
      </w:r>
      <w:bookmarkEnd w:id="1"/>
    </w:p>
    <w:p w14:paraId="0C174A3B" w14:textId="66A0ADF6" w:rsidR="00554808" w:rsidRPr="00274135" w:rsidRDefault="00554808" w:rsidP="00012AA9">
      <w:r w:rsidRPr="00274135">
        <w:t xml:space="preserve">En mi casa, siempre hemos compartido un profundo amor por </w:t>
      </w:r>
      <w:r w:rsidR="00D151A3">
        <w:t xml:space="preserve">el mundo del cine y </w:t>
      </w:r>
      <w:r w:rsidRPr="00274135">
        <w:t xml:space="preserve">las series de televisión. Durante los días laborables, después de cenar, </w:t>
      </w:r>
      <w:r w:rsidR="00A34D34">
        <w:t xml:space="preserve">nos gusta terminar el día disfrutando juntos de nuestras series </w:t>
      </w:r>
      <w:r w:rsidR="00F90BA3">
        <w:t>favoritas</w:t>
      </w:r>
      <w:r w:rsidRPr="00274135">
        <w:t xml:space="preserve">. </w:t>
      </w:r>
      <w:r w:rsidR="00CB4394" w:rsidRPr="00CB4394">
        <w:t xml:space="preserve">Sin embargo, a medida que los seis miembros de la familia </w:t>
      </w:r>
      <w:r w:rsidR="00CB4394">
        <w:t>hemos</w:t>
      </w:r>
      <w:r w:rsidR="00CB4394" w:rsidRPr="00CB4394">
        <w:t xml:space="preserve"> ido creciendo y alcanzando una mayor independencia debido a sus edades,</w:t>
      </w:r>
      <w:r w:rsidRPr="00274135">
        <w:t xml:space="preserve"> surgen complicaciones cuando uno de nosotros</w:t>
      </w:r>
      <w:r w:rsidR="00572FFD">
        <w:t xml:space="preserve"> tiene otros compromisos, por ejemplo,</w:t>
      </w:r>
      <w:r w:rsidRPr="00274135">
        <w:t xml:space="preserve"> debe quedarse para estudiar, salir con amigos o juagar un partido de pádel</w:t>
      </w:r>
      <w:r w:rsidR="00FF57BA">
        <w:t xml:space="preserve">, y no puede ver el </w:t>
      </w:r>
      <w:r w:rsidR="00D30E18">
        <w:t>capítulo</w:t>
      </w:r>
      <w:r w:rsidR="00FF57BA">
        <w:t xml:space="preserve"> que vemos ese </w:t>
      </w:r>
      <w:r w:rsidR="00D30E18">
        <w:t>día</w:t>
      </w:r>
      <w:r w:rsidR="00FF57BA">
        <w:t xml:space="preserve">. </w:t>
      </w:r>
    </w:p>
    <w:p w14:paraId="0C7AE086" w14:textId="6CF69F37" w:rsidR="00554808" w:rsidRPr="00274135" w:rsidRDefault="00554808" w:rsidP="00012AA9">
      <w:r w:rsidRPr="00274135">
        <w:t>Cuando esta situación se repite varios días a la semana, o incluso con varios miembros de la familia</w:t>
      </w:r>
      <w:r w:rsidR="002035E2">
        <w:t xml:space="preserve"> el mismo día</w:t>
      </w:r>
      <w:r w:rsidRPr="00274135">
        <w:t>, resulta bastante complicado ponernos de acuerdo sobre qué serie ver, ya que no todos hemos visto todos los capítulos</w:t>
      </w:r>
      <w:r w:rsidR="0025588F">
        <w:t xml:space="preserve"> de una serie concreta</w:t>
      </w:r>
      <w:r w:rsidRPr="00274135">
        <w:t>. A esto se añade el hecho de que</w:t>
      </w:r>
      <w:r w:rsidR="00BB69C4">
        <w:t xml:space="preserve">, uno de mis hermanos ya se ha casado, y </w:t>
      </w:r>
      <w:r w:rsidRPr="00274135">
        <w:t xml:space="preserve">mis padres </w:t>
      </w:r>
      <w:r w:rsidR="005175D8" w:rsidRPr="00274135">
        <w:t>viven</w:t>
      </w:r>
      <w:r w:rsidRPr="00274135">
        <w:t xml:space="preserve"> en Estados Unidos, lo que </w:t>
      </w:r>
      <w:r w:rsidR="00684165">
        <w:t>aumenta la</w:t>
      </w:r>
      <w:r w:rsidRPr="00274135">
        <w:t xml:space="preserve"> </w:t>
      </w:r>
      <w:r w:rsidR="00684165">
        <w:t>dificultad en</w:t>
      </w:r>
      <w:r w:rsidRPr="00274135">
        <w:t xml:space="preserve"> tener una forma sencilla de </w:t>
      </w:r>
      <w:r w:rsidR="007172EF">
        <w:t>conocer</w:t>
      </w:r>
      <w:r w:rsidRPr="00274135">
        <w:t xml:space="preserve"> por dónde vamos en cada serie.</w:t>
      </w:r>
    </w:p>
    <w:p w14:paraId="296437B8" w14:textId="071C51CA" w:rsidR="00F35DA3" w:rsidRPr="00274135" w:rsidRDefault="00554808" w:rsidP="00012AA9">
      <w:r w:rsidRPr="00274135">
        <w:t xml:space="preserve">Esta problemática me ha impulsado a emprender este proyecto. En nuestra familia, disfrutamos enormemente de la experiencia de ver series juntos, pero lamentablemente no siempre es factible debido a nuestras ocupaciones individuales. Con esta aplicación, aspiramos a organizarnos de manera más eficiente. Si me falta por ver un capítulo, </w:t>
      </w:r>
      <w:r w:rsidR="00841931">
        <w:t xml:space="preserve">estaré </w:t>
      </w:r>
      <w:r w:rsidRPr="00274135">
        <w:t>al tanto de que el resto de la familia ha avanzado un capítulo más</w:t>
      </w:r>
      <w:r w:rsidR="000B6076">
        <w:t xml:space="preserve">, o que sepan mis padres </w:t>
      </w:r>
      <w:r w:rsidR="003B4F2F">
        <w:t>cuantos capítulos hemos visto de una serie</w:t>
      </w:r>
      <w:r w:rsidRPr="00274135">
        <w:t xml:space="preserve">. La aplicación no solo simplificará la coordinación de nuestras sesiones de visualización, sino que también nos permitirá mantenernos sincronizados en nuestras series favoritas, sin importar </w:t>
      </w:r>
      <w:r w:rsidR="00916285" w:rsidRPr="00274135">
        <w:t xml:space="preserve">donde </w:t>
      </w:r>
      <w:r w:rsidR="00816347" w:rsidRPr="00274135">
        <w:t>se encuentre cada uno en ese momento</w:t>
      </w:r>
      <w:r w:rsidR="00F35DA3" w:rsidRPr="00274135">
        <w:t>.</w:t>
      </w:r>
    </w:p>
    <w:p w14:paraId="3F15D49D" w14:textId="1923CC8A" w:rsidR="004C4B8C" w:rsidRPr="00274135" w:rsidRDefault="00F35DA3" w:rsidP="00012AA9">
      <w:r w:rsidRPr="00274135">
        <w:t xml:space="preserve">Además, uno de los aspectos que más disfrutamos es comentar los capítulos después de verlos, y al estar mis padres fuera en Estados Unidos, </w:t>
      </w:r>
      <w:r w:rsidR="00EB50DE">
        <w:t>se podría hacer</w:t>
      </w:r>
      <w:r w:rsidRPr="00274135">
        <w:t xml:space="preserve"> de manera más efectiva a través de la aplicación, lo que fortalecerá nuestra conexión a pesar de la distancia física que nos separa.</w:t>
      </w:r>
      <w:r w:rsidR="004C4B8C" w:rsidRPr="00274135">
        <w:br w:type="page"/>
      </w:r>
    </w:p>
    <w:p w14:paraId="712A7183" w14:textId="77777777" w:rsidR="003125C6" w:rsidRPr="00274135" w:rsidRDefault="003125C6" w:rsidP="00603E0B">
      <w:pPr>
        <w:rPr>
          <w:rFonts w:ascii="Calibri" w:hAnsi="Calibri"/>
        </w:rPr>
        <w:sectPr w:rsidR="003125C6" w:rsidRPr="00274135" w:rsidSect="004C4B8C">
          <w:pgSz w:w="11907" w:h="16840" w:code="9"/>
          <w:pgMar w:top="1304" w:right="1247" w:bottom="1304" w:left="1247" w:header="720" w:footer="720" w:gutter="454"/>
          <w:cols w:space="720"/>
          <w:docGrid w:linePitch="299"/>
        </w:sectPr>
      </w:pPr>
    </w:p>
    <w:p w14:paraId="3B6EE795" w14:textId="5919FE4C" w:rsidR="00E362EF" w:rsidRPr="00274135" w:rsidRDefault="00D06325" w:rsidP="00AD0DFC">
      <w:pPr>
        <w:pStyle w:val="Ttulo1"/>
        <w:rPr>
          <w:noProof w:val="0"/>
        </w:rPr>
      </w:pPr>
      <w:bookmarkStart w:id="2" w:name="_Toc148779694"/>
      <w:r w:rsidRPr="00274135">
        <w:rPr>
          <w:noProof w:val="0"/>
        </w:rPr>
        <w:lastRenderedPageBreak/>
        <w:t>Resultados Esperados y Viabilidad</w:t>
      </w:r>
      <w:bookmarkEnd w:id="2"/>
      <w:r w:rsidRPr="00274135">
        <w:rPr>
          <w:noProof w:val="0"/>
        </w:rPr>
        <w:t xml:space="preserve"> </w:t>
      </w:r>
    </w:p>
    <w:p w14:paraId="3B6EE796" w14:textId="69E4B7C7" w:rsidR="00E362EF" w:rsidRPr="00274135" w:rsidRDefault="00D06325" w:rsidP="00FE3C12">
      <w:pPr>
        <w:pStyle w:val="Ttulo2"/>
        <w:rPr>
          <w:noProof w:val="0"/>
        </w:rPr>
      </w:pPr>
      <w:bookmarkStart w:id="3" w:name="_Toc148779695"/>
      <w:r w:rsidRPr="00274135">
        <w:rPr>
          <w:noProof w:val="0"/>
        </w:rPr>
        <w:t xml:space="preserve">Resultados </w:t>
      </w:r>
      <w:r w:rsidR="00B36B5F" w:rsidRPr="00274135">
        <w:rPr>
          <w:noProof w:val="0"/>
        </w:rPr>
        <w:t>E</w:t>
      </w:r>
      <w:r w:rsidRPr="00274135">
        <w:rPr>
          <w:noProof w:val="0"/>
        </w:rPr>
        <w:t>sperados</w:t>
      </w:r>
      <w:bookmarkEnd w:id="3"/>
    </w:p>
    <w:p w14:paraId="4B03C235" w14:textId="20080CE9" w:rsidR="00DD49D2" w:rsidRPr="00274135" w:rsidRDefault="00DD49D2" w:rsidP="00827D64">
      <w:r w:rsidRPr="00274135">
        <w:t>El resultado esperado es una aplicación disponible para su descarga en Apple Store y Google Play, donde los usuarios podrán iniciar sesión con su usuario y contraseña. Cada usuario contará con un perfil que incluirá su nombre y una foto de perfil. La aplicación permitirá la creación de grupos familiares en los que se podrán añadir a otros usuarios</w:t>
      </w:r>
      <w:r w:rsidR="00E56BB2">
        <w:t xml:space="preserve">, que </w:t>
      </w:r>
      <w:r w:rsidR="00796B82">
        <w:t>estén</w:t>
      </w:r>
      <w:r w:rsidR="00E56BB2">
        <w:t xml:space="preserve"> registrados en la </w:t>
      </w:r>
      <w:proofErr w:type="gramStart"/>
      <w:r w:rsidR="00E56BB2">
        <w:t>app</w:t>
      </w:r>
      <w:proofErr w:type="gramEnd"/>
      <w:r w:rsidR="00E56BB2">
        <w:t>,</w:t>
      </w:r>
      <w:r w:rsidRPr="00274135">
        <w:t xml:space="preserve"> mediante su dirección de correo electrónico, lo que posibilitará la sincronización de las series vistas entre los miembros del grupo</w:t>
      </w:r>
      <w:r w:rsidR="000618FA" w:rsidRPr="00274135">
        <w:t xml:space="preserve">. </w:t>
      </w:r>
    </w:p>
    <w:p w14:paraId="165BD1E2" w14:textId="5B8F7596" w:rsidR="00343E0E" w:rsidRPr="00274135" w:rsidRDefault="00343E0E" w:rsidP="00827D64">
      <w:r w:rsidRPr="00274135">
        <w:t>Se espera una aplicación agradable, atractiva, de fácil manejo y amigable para el usuario promedio que carece de experiencia en tecnología.</w:t>
      </w:r>
    </w:p>
    <w:p w14:paraId="4A2FCC95" w14:textId="299ED4F5" w:rsidR="00DD49D2" w:rsidRPr="00274135" w:rsidRDefault="00343E0E" w:rsidP="00827D64">
      <w:r w:rsidRPr="00274135">
        <w:t>L</w:t>
      </w:r>
      <w:r w:rsidR="00DD49D2" w:rsidRPr="00274135">
        <w:t>a aplicación contará con una base de datos en la que se almacenarán las series del grupo familiar y los capítulos que cada miembro haya visualizado. Además, se aprovechará de una API para obtener toda la información de las series, lo que permitirá acceder a detalles como los nombres de los capítulos y sus descripciones.</w:t>
      </w:r>
    </w:p>
    <w:p w14:paraId="78D06EC3" w14:textId="26C85522" w:rsidR="00DD49D2" w:rsidRPr="00274135" w:rsidRDefault="00DD49D2" w:rsidP="00827D64">
      <w:r w:rsidRPr="00274135">
        <w:t>Además, se facilitará la interacción entre los miembros del grupo familiar al ofrecer la posibilidad de comentar y valorar los capítulos, promoviendo así la discusión y el intercambio de opiniones sobre las series.</w:t>
      </w:r>
    </w:p>
    <w:p w14:paraId="3B6EE798" w14:textId="1B33E417" w:rsidR="00827D64" w:rsidRPr="00274135" w:rsidRDefault="00D06325" w:rsidP="00FE3C12">
      <w:pPr>
        <w:pStyle w:val="Ttulo2"/>
        <w:rPr>
          <w:noProof w:val="0"/>
        </w:rPr>
      </w:pPr>
      <w:bookmarkStart w:id="4" w:name="_Toc148779696"/>
      <w:r w:rsidRPr="00274135">
        <w:rPr>
          <w:noProof w:val="0"/>
        </w:rPr>
        <w:t xml:space="preserve">Plazo </w:t>
      </w:r>
      <w:r w:rsidR="00B36B5F" w:rsidRPr="00274135">
        <w:rPr>
          <w:noProof w:val="0"/>
        </w:rPr>
        <w:t>E</w:t>
      </w:r>
      <w:r w:rsidRPr="00274135">
        <w:rPr>
          <w:noProof w:val="0"/>
        </w:rPr>
        <w:t>stimado del Desarrollo Técnico</w:t>
      </w:r>
      <w:bookmarkEnd w:id="4"/>
    </w:p>
    <w:p w14:paraId="22F08097" w14:textId="77777777" w:rsidR="00641AB1" w:rsidRDefault="004D03BF" w:rsidP="005D6E54">
      <w:r w:rsidRPr="004D03BF">
        <w:t>El desarrollo técnico se estima en unas 10 semanas, considerando la investigación inicial. El proyecto se divide en fases simples que se detallarán posteriormente con sus respectivas tareas y subtareas para cumplir con el plazo estimado. Se adjunta un diagrama de Gantt que muestra el tiempo requerido para completar el proyecto. Teniendo en cuenta una jornada laboral de 5 días a la semana y 4 horas por día, se trabajará un total de 20 horas a la semana, lo que nos proporciona un total de 200 horas para el desarrollo técnico. Esto nos deja aproximadamente 100 horas adicionales para actividades como la redacción de la memoria y reuniones con el tutor, entre otras.</w:t>
      </w:r>
    </w:p>
    <w:p w14:paraId="7C4D2C78" w14:textId="2773DCF6" w:rsidR="00E046DD" w:rsidRPr="00274135" w:rsidRDefault="0082094D" w:rsidP="005D6E54">
      <w:r>
        <w:rPr>
          <w:noProof/>
        </w:rPr>
        <w:drawing>
          <wp:inline distT="0" distB="0" distL="0" distR="0" wp14:anchorId="23E7506C" wp14:editId="3DC45EF7">
            <wp:extent cx="5688965" cy="398145"/>
            <wp:effectExtent l="0" t="0" r="635" b="0"/>
            <wp:docPr id="1481368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68928" name="Imagen 14813689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8965" cy="398145"/>
                    </a:xfrm>
                    <a:prstGeom prst="rect">
                      <a:avLst/>
                    </a:prstGeom>
                  </pic:spPr>
                </pic:pic>
              </a:graphicData>
            </a:graphic>
          </wp:inline>
        </w:drawing>
      </w:r>
    </w:p>
    <w:p w14:paraId="129B5AF4" w14:textId="5720B8AD" w:rsidR="009B5791" w:rsidRPr="00274135" w:rsidRDefault="00B36B5F" w:rsidP="009B5791">
      <w:pPr>
        <w:pStyle w:val="Ttulo2"/>
        <w:rPr>
          <w:noProof w:val="0"/>
        </w:rPr>
      </w:pPr>
      <w:bookmarkStart w:id="5" w:name="_Toc148779697"/>
      <w:r w:rsidRPr="00274135">
        <w:rPr>
          <w:noProof w:val="0"/>
        </w:rPr>
        <w:lastRenderedPageBreak/>
        <w:t>Conocimientos Necesarios Adquiridos</w:t>
      </w:r>
      <w:bookmarkEnd w:id="5"/>
    </w:p>
    <w:p w14:paraId="6DC7F407" w14:textId="77777777" w:rsidR="000B1992" w:rsidRDefault="000B1992" w:rsidP="000B1992">
      <w:r w:rsidRPr="000B1992">
        <w:t>De todo lo aprendido a lo largo del Grado de Ingeniería Informática, los conocimientos que más relevancia tendrán a la hora de poder desarrollar este proyecto serán los siguientes</w:t>
      </w:r>
      <w:r>
        <w:t>:</w:t>
      </w:r>
    </w:p>
    <w:p w14:paraId="1E24DFD4" w14:textId="77777777" w:rsidR="00FE494F" w:rsidRPr="00274135" w:rsidRDefault="00FE494F" w:rsidP="00FE494F">
      <w:pPr>
        <w:pStyle w:val="Prrafodelista"/>
        <w:numPr>
          <w:ilvl w:val="0"/>
          <w:numId w:val="30"/>
        </w:numPr>
      </w:pPr>
      <w:r w:rsidRPr="00274135">
        <w:t>Diseño CSS: Se tendrá que diseñar la aplicación mediante CSS.</w:t>
      </w:r>
    </w:p>
    <w:p w14:paraId="6FA912E5" w14:textId="522D63C2" w:rsidR="00547B65" w:rsidRPr="00274135" w:rsidRDefault="00547B65" w:rsidP="00F823D8">
      <w:pPr>
        <w:pStyle w:val="Prrafodelista"/>
        <w:numPr>
          <w:ilvl w:val="0"/>
          <w:numId w:val="30"/>
        </w:numPr>
      </w:pPr>
      <w:r w:rsidRPr="00274135">
        <w:t>Diseño de la aplicación para garantizar una interfaz visual atractiva y accesible. Realizaremos un diseño previo utilizando Figma</w:t>
      </w:r>
      <w:sdt>
        <w:sdtPr>
          <w:id w:val="1586963063"/>
          <w:citation/>
        </w:sdtPr>
        <w:sdtEndPr/>
        <w:sdtContent>
          <w:r w:rsidR="000B2F9C" w:rsidRPr="00274135">
            <w:fldChar w:fldCharType="begin"/>
          </w:r>
          <w:r w:rsidR="000A5745" w:rsidRPr="00274135">
            <w:instrText xml:space="preserve">CITATION Fig23 \l 3082 </w:instrText>
          </w:r>
          <w:r w:rsidR="000B2F9C" w:rsidRPr="00274135">
            <w:fldChar w:fldCharType="separate"/>
          </w:r>
          <w:r w:rsidR="003239A8">
            <w:rPr>
              <w:noProof/>
            </w:rPr>
            <w:t xml:space="preserve"> </w:t>
          </w:r>
          <w:r w:rsidR="003239A8" w:rsidRPr="003239A8">
            <w:rPr>
              <w:noProof/>
            </w:rPr>
            <w:t>[1]</w:t>
          </w:r>
          <w:r w:rsidR="000B2F9C" w:rsidRPr="00274135">
            <w:fldChar w:fldCharType="end"/>
          </w:r>
        </w:sdtContent>
      </w:sdt>
      <w:r w:rsidRPr="00274135">
        <w:t>, una herramienta que hemos estudiado en la asignatura de Interacción Persona-Ordenador, con el fin de asegurar una experiencia de usuario óptima.</w:t>
      </w:r>
    </w:p>
    <w:p w14:paraId="3A38C10C" w14:textId="20F5C646" w:rsidR="00F823D8" w:rsidRPr="00274135" w:rsidRDefault="00547B65" w:rsidP="00F823D8">
      <w:pPr>
        <w:pStyle w:val="Prrafodelista"/>
        <w:numPr>
          <w:ilvl w:val="0"/>
          <w:numId w:val="30"/>
        </w:numPr>
      </w:pPr>
      <w:r w:rsidRPr="00274135">
        <w:t>C</w:t>
      </w:r>
      <w:r w:rsidR="00C23E05" w:rsidRPr="00274135">
        <w:t>onstrucción y gestión de una base de datos: Utilizaremos una base de datos para almacenar toda la información de los usuarios y las series. En este caso, optaremos por MySQL</w:t>
      </w:r>
      <w:sdt>
        <w:sdtPr>
          <w:id w:val="1115489150"/>
          <w:citation/>
        </w:sdtPr>
        <w:sdtEndPr/>
        <w:sdtContent>
          <w:r w:rsidR="003239A8">
            <w:fldChar w:fldCharType="begin"/>
          </w:r>
          <w:r w:rsidR="003239A8">
            <w:instrText xml:space="preserve"> CITATION Mar22 \l 3082 </w:instrText>
          </w:r>
          <w:r w:rsidR="003239A8">
            <w:fldChar w:fldCharType="separate"/>
          </w:r>
          <w:r w:rsidR="003239A8">
            <w:rPr>
              <w:noProof/>
            </w:rPr>
            <w:t xml:space="preserve"> </w:t>
          </w:r>
          <w:r w:rsidR="003239A8" w:rsidRPr="003239A8">
            <w:rPr>
              <w:noProof/>
            </w:rPr>
            <w:t>[2]</w:t>
          </w:r>
          <w:r w:rsidR="003239A8">
            <w:fldChar w:fldCharType="end"/>
          </w:r>
        </w:sdtContent>
      </w:sdt>
      <w:r w:rsidR="00C23E05" w:rsidRPr="00274135">
        <w:t>, una tecnología que ya conocemos.</w:t>
      </w:r>
    </w:p>
    <w:p w14:paraId="03BFE9F7" w14:textId="44CF9081" w:rsidR="00B36B5F" w:rsidRPr="00274135" w:rsidRDefault="0099350F" w:rsidP="0099350F">
      <w:pPr>
        <w:pStyle w:val="Prrafodelista"/>
        <w:numPr>
          <w:ilvl w:val="0"/>
          <w:numId w:val="30"/>
        </w:numPr>
      </w:pPr>
      <w:r w:rsidRPr="00274135">
        <w:t>Gestión de una API</w:t>
      </w:r>
      <w:sdt>
        <w:sdtPr>
          <w:id w:val="670535093"/>
          <w:citation/>
        </w:sdtPr>
        <w:sdtEndPr/>
        <w:sdtContent>
          <w:r w:rsidR="006C1718">
            <w:fldChar w:fldCharType="begin"/>
          </w:r>
          <w:r w:rsidR="006C1718">
            <w:instrText xml:space="preserve"> CITATION TMD23 \l 3082 </w:instrText>
          </w:r>
          <w:r w:rsidR="006C1718">
            <w:fldChar w:fldCharType="separate"/>
          </w:r>
          <w:r w:rsidR="003239A8">
            <w:rPr>
              <w:noProof/>
            </w:rPr>
            <w:t xml:space="preserve"> </w:t>
          </w:r>
          <w:r w:rsidR="003239A8" w:rsidRPr="003239A8">
            <w:rPr>
              <w:noProof/>
            </w:rPr>
            <w:t>[3]</w:t>
          </w:r>
          <w:r w:rsidR="006C1718">
            <w:fldChar w:fldCharType="end"/>
          </w:r>
        </w:sdtContent>
      </w:sdt>
      <w:r w:rsidRPr="00274135">
        <w:t xml:space="preserve">: Será necesario obtener la información relevante de las series para mostrar a los usuarios, y esto se llevará a cabo a través de una API. Todas las habilidades relacionadas con la gestión de </w:t>
      </w:r>
      <w:proofErr w:type="spellStart"/>
      <w:r w:rsidRPr="00274135">
        <w:t>APIs</w:t>
      </w:r>
      <w:proofErr w:type="spellEnd"/>
      <w:r w:rsidRPr="00274135">
        <w:t xml:space="preserve"> las hemos adquirido a lo largo de nuestra carrera.</w:t>
      </w:r>
    </w:p>
    <w:p w14:paraId="7A958EE2" w14:textId="3E596667" w:rsidR="00B36B5F" w:rsidRPr="00274135" w:rsidRDefault="00B36B5F" w:rsidP="00B36B5F">
      <w:pPr>
        <w:pStyle w:val="Ttulo2"/>
        <w:rPr>
          <w:noProof w:val="0"/>
        </w:rPr>
      </w:pPr>
      <w:bookmarkStart w:id="6" w:name="_Toc148779698"/>
      <w:r w:rsidRPr="00274135">
        <w:rPr>
          <w:noProof w:val="0"/>
        </w:rPr>
        <w:t xml:space="preserve">Conocimientos Necesarios que se Deberán </w:t>
      </w:r>
      <w:r w:rsidR="00116ECD" w:rsidRPr="00274135">
        <w:rPr>
          <w:noProof w:val="0"/>
        </w:rPr>
        <w:t>Adquirir</w:t>
      </w:r>
      <w:bookmarkEnd w:id="6"/>
    </w:p>
    <w:p w14:paraId="0D2E4A99" w14:textId="416CF266" w:rsidR="00116ECD" w:rsidRPr="00274135" w:rsidRDefault="0099350F" w:rsidP="00116ECD">
      <w:r w:rsidRPr="00274135">
        <w:t>Los conocimientos que se deberán adquirir son:</w:t>
      </w:r>
    </w:p>
    <w:p w14:paraId="33F2E058" w14:textId="4752682E" w:rsidR="008C3417" w:rsidRPr="00274135" w:rsidRDefault="002B4A71" w:rsidP="008C3417">
      <w:pPr>
        <w:pStyle w:val="Prrafodelista"/>
        <w:numPr>
          <w:ilvl w:val="0"/>
          <w:numId w:val="32"/>
        </w:numPr>
      </w:pPr>
      <w:r w:rsidRPr="00274135">
        <w:t xml:space="preserve">React Native: Utilizaremos este framework para desarrollar la aplicación. Aunque no lo hemos estudiado en la universidad, hemos adquirido experiencia con otros frameworks como Django y </w:t>
      </w:r>
      <w:proofErr w:type="spellStart"/>
      <w:r w:rsidRPr="00274135">
        <w:t>Vaadin</w:t>
      </w:r>
      <w:proofErr w:type="spellEnd"/>
      <w:r w:rsidRPr="00274135">
        <w:t xml:space="preserve">, que comparten similitudes en cuanto a la estructura y la lógica de desarrollo. </w:t>
      </w:r>
      <w:r w:rsidR="00DE270E" w:rsidRPr="002B4A71">
        <w:t xml:space="preserve">La elección de React Native se basa en la ventaja </w:t>
      </w:r>
      <w:r w:rsidR="00DE270E" w:rsidRPr="00DE270E">
        <w:t>por las facilidades que ofrece a la hora de realizar</w:t>
      </w:r>
      <w:r w:rsidR="00DE270E" w:rsidRPr="002B4A71">
        <w:t xml:space="preserve"> la transición</w:t>
      </w:r>
      <w:r w:rsidRPr="00274135">
        <w:t xml:space="preserve"> a una aplicación móvil de manera más sencilla en comparación con otros frameworks.</w:t>
      </w:r>
      <w:sdt>
        <w:sdtPr>
          <w:id w:val="853073819"/>
          <w:citation/>
        </w:sdtPr>
        <w:sdtEndPr/>
        <w:sdtContent>
          <w:r w:rsidR="0032264F" w:rsidRPr="00274135">
            <w:fldChar w:fldCharType="begin"/>
          </w:r>
          <w:r w:rsidR="00C44599" w:rsidRPr="00274135">
            <w:instrText xml:space="preserve">CITATION Rea23 \l 3082 </w:instrText>
          </w:r>
          <w:r w:rsidR="0032264F" w:rsidRPr="00274135">
            <w:fldChar w:fldCharType="separate"/>
          </w:r>
          <w:r w:rsidR="003239A8">
            <w:rPr>
              <w:noProof/>
            </w:rPr>
            <w:t xml:space="preserve"> </w:t>
          </w:r>
          <w:r w:rsidR="003239A8" w:rsidRPr="003239A8">
            <w:rPr>
              <w:noProof/>
            </w:rPr>
            <w:t>[4]</w:t>
          </w:r>
          <w:r w:rsidR="0032264F" w:rsidRPr="00274135">
            <w:fldChar w:fldCharType="end"/>
          </w:r>
        </w:sdtContent>
      </w:sdt>
    </w:p>
    <w:p w14:paraId="481E562E" w14:textId="64E5D797" w:rsidR="00434F26" w:rsidRPr="00274135" w:rsidRDefault="006E2275" w:rsidP="007A4365">
      <w:pPr>
        <w:pStyle w:val="Prrafodelista"/>
        <w:numPr>
          <w:ilvl w:val="0"/>
          <w:numId w:val="32"/>
        </w:numPr>
      </w:pPr>
      <w:r w:rsidRPr="00274135">
        <w:t>Despliegue en App Store y Google Play</w:t>
      </w:r>
      <w:sdt>
        <w:sdtPr>
          <w:id w:val="167679649"/>
          <w:citation/>
        </w:sdtPr>
        <w:sdtEndPr/>
        <w:sdtContent>
          <w:r w:rsidR="00B7732A" w:rsidRPr="00274135">
            <w:fldChar w:fldCharType="begin"/>
          </w:r>
          <w:r w:rsidR="00B7732A" w:rsidRPr="00274135">
            <w:instrText xml:space="preserve"> CITATION Pir19 \l 3082 </w:instrText>
          </w:r>
          <w:r w:rsidR="00B7732A" w:rsidRPr="00274135">
            <w:fldChar w:fldCharType="separate"/>
          </w:r>
          <w:r w:rsidR="003239A8">
            <w:rPr>
              <w:noProof/>
            </w:rPr>
            <w:t xml:space="preserve"> </w:t>
          </w:r>
          <w:r w:rsidR="003239A8" w:rsidRPr="003239A8">
            <w:rPr>
              <w:noProof/>
            </w:rPr>
            <w:t>[5]</w:t>
          </w:r>
          <w:r w:rsidR="00B7732A" w:rsidRPr="00274135">
            <w:fldChar w:fldCharType="end"/>
          </w:r>
        </w:sdtContent>
      </w:sdt>
      <w:r w:rsidRPr="00274135">
        <w:t xml:space="preserve">: </w:t>
      </w:r>
      <w:r w:rsidR="00140494" w:rsidRPr="00274135">
        <w:t xml:space="preserve">Como </w:t>
      </w:r>
      <w:r w:rsidR="005C3B09">
        <w:t>se mencionó</w:t>
      </w:r>
      <w:r w:rsidR="00140494" w:rsidRPr="00274135">
        <w:t xml:space="preserve"> anteriormente, la aplicación se distribuirá en las tiendas mencionadas. Esta etapa no ha sido cubierta en nuestros cursos, por lo que adquirir este conocimiento será fundamental para llevar a cabo el proyecto con éxito. Vale la pena mencionar que existe una herramienta llamada Expo</w:t>
      </w:r>
      <w:sdt>
        <w:sdtPr>
          <w:id w:val="152650741"/>
          <w:citation/>
        </w:sdtPr>
        <w:sdtEndPr/>
        <w:sdtContent>
          <w:r w:rsidR="00311E1A" w:rsidRPr="00274135">
            <w:fldChar w:fldCharType="begin"/>
          </w:r>
          <w:r w:rsidR="00A57D82" w:rsidRPr="00274135">
            <w:instrText xml:space="preserve">CITATION Exp23 \l 3082 </w:instrText>
          </w:r>
          <w:r w:rsidR="00311E1A" w:rsidRPr="00274135">
            <w:fldChar w:fldCharType="separate"/>
          </w:r>
          <w:r w:rsidR="003239A8">
            <w:rPr>
              <w:noProof/>
            </w:rPr>
            <w:t xml:space="preserve"> </w:t>
          </w:r>
          <w:r w:rsidR="003239A8" w:rsidRPr="003239A8">
            <w:rPr>
              <w:noProof/>
            </w:rPr>
            <w:t>[6]</w:t>
          </w:r>
          <w:r w:rsidR="00311E1A" w:rsidRPr="00274135">
            <w:fldChar w:fldCharType="end"/>
          </w:r>
        </w:sdtContent>
      </w:sdt>
      <w:r w:rsidR="00140494" w:rsidRPr="00274135">
        <w:t xml:space="preserve"> que permite compilar con un mismo código base para web, iPhone y Android al mismo tiempo.</w:t>
      </w:r>
    </w:p>
    <w:p w14:paraId="6C5C7537" w14:textId="77777777" w:rsidR="009716B6" w:rsidRPr="009716B6" w:rsidRDefault="009716B6" w:rsidP="009716B6">
      <w:pPr>
        <w:pStyle w:val="NormalWeb"/>
        <w:spacing w:before="0" w:beforeAutospacing="0" w:after="300" w:afterAutospacing="0"/>
        <w:jc w:val="both"/>
        <w:rPr>
          <w:rFonts w:asciiTheme="minorHAnsi" w:eastAsiaTheme="minorEastAsia" w:hAnsiTheme="minorHAnsi" w:cstheme="minorBidi"/>
          <w:szCs w:val="22"/>
          <w:lang w:eastAsia="ja-JP"/>
        </w:rPr>
      </w:pPr>
      <w:bookmarkStart w:id="7" w:name="_Toc148779699"/>
      <w:r w:rsidRPr="009716B6">
        <w:rPr>
          <w:rFonts w:asciiTheme="minorHAnsi" w:eastAsiaTheme="minorEastAsia" w:hAnsiTheme="minorHAnsi" w:cstheme="minorBidi"/>
          <w:szCs w:val="22"/>
          <w:lang w:eastAsia="ja-JP"/>
        </w:rPr>
        <w:t>En el futuro, se llevará a cabo el proceso de diseño como primer paso, seguido de la fase de codificación. Para ello, se adquirirán habilidades en React Native como paso inicial, y se estima que este proceso tomará aproximadamente dos semanas, dado que se contarán con conocimientos previos que servirán de base. La intención es completar este aprendizaje en el primer cuatrimestre para poder comenzar la elaboración del Proyecto Fin de Grado al inicio del segundo cuatrimestre.</w:t>
      </w:r>
    </w:p>
    <w:p w14:paraId="3209AA47" w14:textId="77777777" w:rsidR="009716B6" w:rsidRPr="009716B6" w:rsidRDefault="009716B6" w:rsidP="008E31F0">
      <w:pPr>
        <w:pStyle w:val="NormalWeb"/>
        <w:spacing w:before="300" w:beforeAutospacing="0" w:after="0" w:afterAutospacing="0"/>
        <w:jc w:val="both"/>
        <w:rPr>
          <w:rFonts w:asciiTheme="minorHAnsi" w:eastAsiaTheme="minorEastAsia" w:hAnsiTheme="minorHAnsi" w:cstheme="minorBidi"/>
          <w:szCs w:val="22"/>
          <w:lang w:eastAsia="ja-JP"/>
        </w:rPr>
      </w:pPr>
      <w:r w:rsidRPr="009716B6">
        <w:rPr>
          <w:rFonts w:asciiTheme="minorHAnsi" w:eastAsiaTheme="minorEastAsia" w:hAnsiTheme="minorHAnsi" w:cstheme="minorBidi"/>
          <w:szCs w:val="22"/>
          <w:lang w:eastAsia="ja-JP"/>
        </w:rPr>
        <w:t xml:space="preserve">Una vez que la fase de programación esté cerca de su finalización, se enfocará en investigar y adquirir los conocimientos necesarios para desplegar la aplicación en el App Store y Google </w:t>
      </w:r>
      <w:r w:rsidRPr="009716B6">
        <w:rPr>
          <w:rFonts w:asciiTheme="minorHAnsi" w:eastAsiaTheme="minorEastAsia" w:hAnsiTheme="minorHAnsi" w:cstheme="minorBidi"/>
          <w:szCs w:val="22"/>
          <w:lang w:eastAsia="ja-JP"/>
        </w:rPr>
        <w:lastRenderedPageBreak/>
        <w:t>Play. Sin embargo, en caso de enfrentar desafíos insuperables en este proceso, se considerará la posibilidad de lanzar la aplicación como una página web. No obstante, la meta principal es lograr que la aplicación esté disponible en el App Store y Google Play, para que los usuarios puedan descargarla fácilmente en sus dispositivos móviles y disfrutar de una experiencia más accesible y cómoda.</w:t>
      </w:r>
    </w:p>
    <w:p w14:paraId="5A8B0FD5" w14:textId="3C8A8722" w:rsidR="00B36B5F" w:rsidRPr="00274135" w:rsidRDefault="00B36B5F" w:rsidP="00B36B5F">
      <w:pPr>
        <w:pStyle w:val="Ttulo2"/>
        <w:rPr>
          <w:noProof w:val="0"/>
        </w:rPr>
      </w:pPr>
      <w:r w:rsidRPr="00274135">
        <w:rPr>
          <w:noProof w:val="0"/>
        </w:rPr>
        <w:t>Asignaturas del Grado Relacionadas</w:t>
      </w:r>
      <w:bookmarkEnd w:id="7"/>
    </w:p>
    <w:p w14:paraId="0D326D5E" w14:textId="0D3F6880" w:rsidR="007405F5" w:rsidRPr="00274135" w:rsidRDefault="00B20A0B" w:rsidP="007405F5">
      <w:r w:rsidRPr="00274135">
        <w:t xml:space="preserve">A </w:t>
      </w:r>
      <w:r w:rsidR="0034183B" w:rsidRPr="00274135">
        <w:t>continuación,</w:t>
      </w:r>
      <w:r w:rsidRPr="00274135">
        <w:t xml:space="preserve"> se </w:t>
      </w:r>
      <w:r w:rsidR="0010215F" w:rsidRPr="00274135">
        <w:t>detallará</w:t>
      </w:r>
      <w:r w:rsidRPr="00274135">
        <w:t xml:space="preserve"> las </w:t>
      </w:r>
      <w:r w:rsidR="001D54C9" w:rsidRPr="00274135">
        <w:t xml:space="preserve">asignaturas del grado relacionadas </w:t>
      </w:r>
      <w:r w:rsidRPr="00274135">
        <w:t>con este proyecto:</w:t>
      </w:r>
    </w:p>
    <w:p w14:paraId="5B402AFD" w14:textId="31DE60B2" w:rsidR="00AE7835" w:rsidRPr="00274135" w:rsidRDefault="00AE7835" w:rsidP="006421F4">
      <w:pPr>
        <w:pStyle w:val="Prrafodelista"/>
        <w:numPr>
          <w:ilvl w:val="0"/>
          <w:numId w:val="37"/>
        </w:numPr>
      </w:pPr>
      <w:r w:rsidRPr="00274135">
        <w:t>Ingeniería de Software I y II: Se aplicarán las técnicas aprendidas en estas asignaturas para la preparación y desarrollo de la aplicación, haciendo uso de metodologías ágiles.</w:t>
      </w:r>
      <w:r w:rsidR="0093412C" w:rsidRPr="00274135">
        <w:t xml:space="preserve"> Estos conocimientos serán esenciales para planificar y gestionar de manera eficiente el ciclo de desarrollo de la aplicación</w:t>
      </w:r>
      <w:r w:rsidR="008D2D68" w:rsidRPr="00274135">
        <w:t>.</w:t>
      </w:r>
    </w:p>
    <w:p w14:paraId="437C08D9" w14:textId="11075955" w:rsidR="00AE7835" w:rsidRPr="00274135" w:rsidRDefault="00AE7835" w:rsidP="00670695">
      <w:pPr>
        <w:pStyle w:val="Prrafodelista"/>
        <w:numPr>
          <w:ilvl w:val="0"/>
          <w:numId w:val="36"/>
        </w:numPr>
      </w:pPr>
      <w:r w:rsidRPr="00274135">
        <w:t>Bases de datos avanzadas: Se establecerá una base de datos con el propósito de almacenar toda la información necesaria.</w:t>
      </w:r>
      <w:r w:rsidR="00DA07C7" w:rsidRPr="00274135">
        <w:t xml:space="preserve"> La implementación de una base de datos adecuada es fundamental para garantizar el manejo de datos de los usuarios, sus preferencias, y el seguimiento de las series, lo que contribuirá a una experiencia de usuario sólida y consistente.</w:t>
      </w:r>
    </w:p>
    <w:p w14:paraId="6E0AEBD5" w14:textId="1422CE21" w:rsidR="00AE7835" w:rsidRPr="00274135" w:rsidRDefault="00AE7835" w:rsidP="00670695">
      <w:pPr>
        <w:pStyle w:val="Prrafodelista"/>
        <w:numPr>
          <w:ilvl w:val="0"/>
          <w:numId w:val="36"/>
        </w:numPr>
      </w:pPr>
      <w:r w:rsidRPr="00274135">
        <w:t>Interacción Persona-Ordenador: Se utilizará Figma para diseñar la aplicación, asegurando una interfaz atractiva y accesible.</w:t>
      </w:r>
      <w:r w:rsidR="007E724A" w:rsidRPr="00274135">
        <w:t xml:space="preserve"> La experiencia del usuario será una prioridad, y nos aseguraremos de que la interfaz sea intuitiva y fácil de usar.</w:t>
      </w:r>
    </w:p>
    <w:p w14:paraId="6A5B5D1D" w14:textId="124F2927" w:rsidR="00AE7835" w:rsidRPr="00274135" w:rsidRDefault="00AE7835" w:rsidP="00670695">
      <w:pPr>
        <w:pStyle w:val="Prrafodelista"/>
        <w:numPr>
          <w:ilvl w:val="0"/>
          <w:numId w:val="36"/>
        </w:numPr>
      </w:pPr>
      <w:r w:rsidRPr="00274135">
        <w:t>Desarrollo Web: Se emplearán los conocimientos adquiridos en esta asignatura para codificar el diseño de la aplicación.</w:t>
      </w:r>
      <w:r w:rsidR="00FC55BD" w:rsidRPr="00274135">
        <w:t xml:space="preserve"> Las competencias adquiridas en el desarrollo web serán fundamentales para garantizar que la aplicación funcione de manera óptima.</w:t>
      </w:r>
    </w:p>
    <w:p w14:paraId="0A2B4638" w14:textId="3496229C" w:rsidR="00670695" w:rsidRPr="00274135" w:rsidRDefault="00AE7835" w:rsidP="00670695">
      <w:pPr>
        <w:pStyle w:val="Prrafodelista"/>
        <w:numPr>
          <w:ilvl w:val="0"/>
          <w:numId w:val="36"/>
        </w:numPr>
      </w:pPr>
      <w:r w:rsidRPr="00274135">
        <w:t>Desarrollo e integración de Software: Será relevante para manejar una API, que hemos estudiado en esta asignatura, y el framework seleccionado.</w:t>
      </w:r>
      <w:r w:rsidR="00A15788" w:rsidRPr="00274135">
        <w:t xml:space="preserve"> La integración efectiva de componentes y servicios externos, así como la correcta manipulación de la API, serán claves en el proceso de desarrollo, asegurando un funcionamiento coherente y eficiente de la aplicación.</w:t>
      </w:r>
    </w:p>
    <w:p w14:paraId="59B71E87" w14:textId="29A49537" w:rsidR="00261FE0" w:rsidRDefault="00205C06" w:rsidP="00670695">
      <w:pPr>
        <w:pStyle w:val="Prrafodelista"/>
        <w:numPr>
          <w:ilvl w:val="0"/>
          <w:numId w:val="36"/>
        </w:numPr>
        <w:sectPr w:rsidR="00261FE0" w:rsidSect="0026243C">
          <w:type w:val="oddPage"/>
          <w:pgSz w:w="11907" w:h="16840" w:code="9"/>
          <w:pgMar w:top="1304" w:right="1247" w:bottom="1304" w:left="1247" w:header="720" w:footer="720" w:gutter="454"/>
          <w:cols w:space="720"/>
          <w:docGrid w:linePitch="299"/>
        </w:sectPr>
      </w:pPr>
      <w:r w:rsidRPr="00274135">
        <w:t>Proyectos I y II: En estas asignaturas, hemos adquirido las habilidades necesarias para desarrollar una página web completamente funcional con una base de datos en pleno funcionamiento. Estos conocimientos resultan altamente relevantes ya que nos permitirán aplicar eficazmente los principios y las técnicas aprendidas en la creación de la aplicación que estará basada en una infraestructura web sólida y bien gestionada</w:t>
      </w:r>
      <w:r w:rsidR="00205F74">
        <w:t>.</w:t>
      </w:r>
    </w:p>
    <w:p w14:paraId="09B1C3BF" w14:textId="4BFFA346" w:rsidR="00205C06" w:rsidRPr="00274135" w:rsidRDefault="00205C06" w:rsidP="00261FE0"/>
    <w:bookmarkStart w:id="8" w:name="_Toc148779700" w:displacedByCustomXml="next"/>
    <w:sdt>
      <w:sdtPr>
        <w:rPr>
          <w:rFonts w:asciiTheme="minorHAnsi" w:eastAsiaTheme="minorEastAsia" w:hAnsiTheme="minorHAnsi" w:cstheme="minorBidi"/>
          <w:b w:val="0"/>
          <w:smallCaps w:val="0"/>
          <w:noProof w:val="0"/>
          <w:color w:val="auto"/>
          <w:sz w:val="24"/>
          <w:szCs w:val="22"/>
        </w:rPr>
        <w:id w:val="352692896"/>
        <w:docPartObj>
          <w:docPartGallery w:val="Bibliographies"/>
          <w:docPartUnique/>
        </w:docPartObj>
      </w:sdtPr>
      <w:sdtEndPr/>
      <w:sdtContent>
        <w:p w14:paraId="16A2E213" w14:textId="5E194541" w:rsidR="0091752D" w:rsidRPr="00274135" w:rsidRDefault="0091752D" w:rsidP="00914B45">
          <w:pPr>
            <w:pStyle w:val="Ttulo1"/>
          </w:pPr>
          <w:r w:rsidRPr="00274135">
            <w:t>Bibliografía</w:t>
          </w:r>
          <w:bookmarkEnd w:id="8"/>
        </w:p>
        <w:sdt>
          <w:sdtPr>
            <w:id w:val="111145805"/>
            <w:bibliography/>
          </w:sdtPr>
          <w:sdtEndPr/>
          <w:sdtContent>
            <w:p w14:paraId="6FF34430" w14:textId="77777777" w:rsidR="003239A8" w:rsidRDefault="0091752D" w:rsidP="008C3417">
              <w:pPr>
                <w:rPr>
                  <w:noProof/>
                  <w:sz w:val="22"/>
                  <w:lang w:val="en-US"/>
                </w:rPr>
              </w:pPr>
              <w:r w:rsidRPr="00274135">
                <w:fldChar w:fldCharType="begin"/>
              </w:r>
              <w:r w:rsidRPr="00274135">
                <w:instrText>BIBLIOGRAPHY</w:instrText>
              </w:r>
              <w:r w:rsidRPr="0027413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3239A8" w14:paraId="6C45FD71" w14:textId="77777777">
                <w:trPr>
                  <w:divId w:val="1967739801"/>
                  <w:tblCellSpacing w:w="15" w:type="dxa"/>
                </w:trPr>
                <w:tc>
                  <w:tcPr>
                    <w:tcW w:w="50" w:type="pct"/>
                    <w:hideMark/>
                  </w:tcPr>
                  <w:p w14:paraId="3F39638F" w14:textId="1ECE6B33" w:rsidR="003239A8" w:rsidRDefault="003239A8">
                    <w:pPr>
                      <w:pStyle w:val="Bibliografa"/>
                      <w:rPr>
                        <w:noProof/>
                        <w:sz w:val="24"/>
                      </w:rPr>
                    </w:pPr>
                    <w:r>
                      <w:rPr>
                        <w:noProof/>
                      </w:rPr>
                      <w:t xml:space="preserve">[1] </w:t>
                    </w:r>
                  </w:p>
                </w:tc>
                <w:tc>
                  <w:tcPr>
                    <w:tcW w:w="0" w:type="auto"/>
                    <w:hideMark/>
                  </w:tcPr>
                  <w:p w14:paraId="17AD3E91" w14:textId="77777777" w:rsidR="003239A8" w:rsidRDefault="003239A8">
                    <w:pPr>
                      <w:pStyle w:val="Bibliografa"/>
                      <w:rPr>
                        <w:noProof/>
                      </w:rPr>
                    </w:pPr>
                    <w:r>
                      <w:rPr>
                        <w:noProof/>
                      </w:rPr>
                      <w:t>G. Blandino, «Figma: qué es y cómo funciona,» 4 Enero 2023. [En línea]. Available: https://www.pixartprinting.es/blog/figma-que-es/. [Último acceso: 19 Octubre 2023].</w:t>
                    </w:r>
                  </w:p>
                </w:tc>
              </w:tr>
              <w:tr w:rsidR="003239A8" w14:paraId="43655181" w14:textId="77777777">
                <w:trPr>
                  <w:divId w:val="1967739801"/>
                  <w:tblCellSpacing w:w="15" w:type="dxa"/>
                </w:trPr>
                <w:tc>
                  <w:tcPr>
                    <w:tcW w:w="50" w:type="pct"/>
                    <w:hideMark/>
                  </w:tcPr>
                  <w:p w14:paraId="5418BDCD" w14:textId="77777777" w:rsidR="003239A8" w:rsidRDefault="003239A8">
                    <w:pPr>
                      <w:pStyle w:val="Bibliografa"/>
                      <w:rPr>
                        <w:noProof/>
                      </w:rPr>
                    </w:pPr>
                    <w:r>
                      <w:rPr>
                        <w:noProof/>
                      </w:rPr>
                      <w:t xml:space="preserve">[2] </w:t>
                    </w:r>
                  </w:p>
                </w:tc>
                <w:tc>
                  <w:tcPr>
                    <w:tcW w:w="0" w:type="auto"/>
                    <w:hideMark/>
                  </w:tcPr>
                  <w:p w14:paraId="543654F0" w14:textId="77777777" w:rsidR="003239A8" w:rsidRDefault="003239A8">
                    <w:pPr>
                      <w:pStyle w:val="Bibliografa"/>
                      <w:rPr>
                        <w:noProof/>
                      </w:rPr>
                    </w:pPr>
                    <w:r>
                      <w:rPr>
                        <w:noProof/>
                      </w:rPr>
                      <w:t xml:space="preserve">M. Coppola, «HubSpot,» 22 Diciembre 2022. [En línea]. </w:t>
                    </w:r>
                    <w:r w:rsidRPr="00F3340A">
                      <w:rPr>
                        <w:noProof/>
                        <w:lang w:val="en-US"/>
                      </w:rPr>
                      <w:t xml:space="preserve">Available: https://blog.hubspot.es/website/como-crear-base-de-datos-mysql. </w:t>
                    </w:r>
                    <w:r>
                      <w:rPr>
                        <w:noProof/>
                      </w:rPr>
                      <w:t>[Último acceso: 20 Octubre 2023].</w:t>
                    </w:r>
                  </w:p>
                </w:tc>
              </w:tr>
              <w:tr w:rsidR="003239A8" w14:paraId="1F57A336" w14:textId="77777777">
                <w:trPr>
                  <w:divId w:val="1967739801"/>
                  <w:tblCellSpacing w:w="15" w:type="dxa"/>
                </w:trPr>
                <w:tc>
                  <w:tcPr>
                    <w:tcW w:w="50" w:type="pct"/>
                    <w:hideMark/>
                  </w:tcPr>
                  <w:p w14:paraId="20F4A54C" w14:textId="77777777" w:rsidR="003239A8" w:rsidRDefault="003239A8">
                    <w:pPr>
                      <w:pStyle w:val="Bibliografa"/>
                      <w:rPr>
                        <w:noProof/>
                      </w:rPr>
                    </w:pPr>
                    <w:r>
                      <w:rPr>
                        <w:noProof/>
                      </w:rPr>
                      <w:t xml:space="preserve">[3] </w:t>
                    </w:r>
                  </w:p>
                </w:tc>
                <w:tc>
                  <w:tcPr>
                    <w:tcW w:w="0" w:type="auto"/>
                    <w:hideMark/>
                  </w:tcPr>
                  <w:p w14:paraId="64760982" w14:textId="77777777" w:rsidR="003239A8" w:rsidRDefault="003239A8">
                    <w:pPr>
                      <w:pStyle w:val="Bibliografa"/>
                      <w:rPr>
                        <w:noProof/>
                      </w:rPr>
                    </w:pPr>
                    <w:r>
                      <w:rPr>
                        <w:noProof/>
                      </w:rPr>
                      <w:t>«TMDB API,» [En línea]. Available: https://developer.themoviedb.org/docs. [Último acceso: 20 Octubre 2023].</w:t>
                    </w:r>
                  </w:p>
                </w:tc>
              </w:tr>
              <w:tr w:rsidR="003239A8" w14:paraId="3DA1BEAC" w14:textId="77777777">
                <w:trPr>
                  <w:divId w:val="1967739801"/>
                  <w:tblCellSpacing w:w="15" w:type="dxa"/>
                </w:trPr>
                <w:tc>
                  <w:tcPr>
                    <w:tcW w:w="50" w:type="pct"/>
                    <w:hideMark/>
                  </w:tcPr>
                  <w:p w14:paraId="001D0013" w14:textId="77777777" w:rsidR="003239A8" w:rsidRDefault="003239A8">
                    <w:pPr>
                      <w:pStyle w:val="Bibliografa"/>
                      <w:rPr>
                        <w:noProof/>
                      </w:rPr>
                    </w:pPr>
                    <w:r>
                      <w:rPr>
                        <w:noProof/>
                      </w:rPr>
                      <w:t xml:space="preserve">[4] </w:t>
                    </w:r>
                  </w:p>
                </w:tc>
                <w:tc>
                  <w:tcPr>
                    <w:tcW w:w="0" w:type="auto"/>
                    <w:hideMark/>
                  </w:tcPr>
                  <w:p w14:paraId="739887E1" w14:textId="77777777" w:rsidR="003239A8" w:rsidRDefault="003239A8">
                    <w:pPr>
                      <w:pStyle w:val="Bibliografa"/>
                      <w:rPr>
                        <w:noProof/>
                      </w:rPr>
                    </w:pPr>
                    <w:r>
                      <w:rPr>
                        <w:noProof/>
                      </w:rPr>
                      <w:t>C. Fernando, «Como crear un proyecto de React.js desde 0,» 23 Julio 2020. [En línea]. Available: https://dev.to/duxtech/como-crear-un-proyecto-de-react-js-desde-0-create-react-app-49f6. [Último acceso: 19 Octubre 2023].</w:t>
                    </w:r>
                  </w:p>
                </w:tc>
              </w:tr>
              <w:tr w:rsidR="003239A8" w14:paraId="5C16E1C2" w14:textId="77777777">
                <w:trPr>
                  <w:divId w:val="1967739801"/>
                  <w:tblCellSpacing w:w="15" w:type="dxa"/>
                </w:trPr>
                <w:tc>
                  <w:tcPr>
                    <w:tcW w:w="50" w:type="pct"/>
                    <w:hideMark/>
                  </w:tcPr>
                  <w:p w14:paraId="011C9EFC" w14:textId="77777777" w:rsidR="003239A8" w:rsidRDefault="003239A8">
                    <w:pPr>
                      <w:pStyle w:val="Bibliografa"/>
                      <w:rPr>
                        <w:noProof/>
                      </w:rPr>
                    </w:pPr>
                    <w:r>
                      <w:rPr>
                        <w:noProof/>
                      </w:rPr>
                      <w:t xml:space="preserve">[5] </w:t>
                    </w:r>
                  </w:p>
                </w:tc>
                <w:tc>
                  <w:tcPr>
                    <w:tcW w:w="0" w:type="auto"/>
                    <w:hideMark/>
                  </w:tcPr>
                  <w:p w14:paraId="420BDC80" w14:textId="77777777" w:rsidR="003239A8" w:rsidRDefault="003239A8">
                    <w:pPr>
                      <w:pStyle w:val="Bibliografa"/>
                      <w:rPr>
                        <w:noProof/>
                      </w:rPr>
                    </w:pPr>
                    <w:r>
                      <w:rPr>
                        <w:noProof/>
                      </w:rPr>
                      <w:t>M. Pireddu, «¿Cómo publicar tu aplicación en Google Play y en la App Store?,» 31 Mayo 2019. [En línea]. Available: https://es.goodbarber.com/blog/como-publicar-tu-aplicacion-en-google-play-y-en-la-app-store-a647/. [Último acceso: 19 Cotubre 2023].</w:t>
                    </w:r>
                  </w:p>
                </w:tc>
              </w:tr>
              <w:tr w:rsidR="003239A8" w14:paraId="3F609049" w14:textId="77777777">
                <w:trPr>
                  <w:divId w:val="1967739801"/>
                  <w:tblCellSpacing w:w="15" w:type="dxa"/>
                </w:trPr>
                <w:tc>
                  <w:tcPr>
                    <w:tcW w:w="50" w:type="pct"/>
                    <w:hideMark/>
                  </w:tcPr>
                  <w:p w14:paraId="74DFAAD0" w14:textId="77777777" w:rsidR="003239A8" w:rsidRDefault="003239A8">
                    <w:pPr>
                      <w:pStyle w:val="Bibliografa"/>
                      <w:rPr>
                        <w:noProof/>
                      </w:rPr>
                    </w:pPr>
                    <w:r>
                      <w:rPr>
                        <w:noProof/>
                      </w:rPr>
                      <w:t xml:space="preserve">[6] </w:t>
                    </w:r>
                  </w:p>
                </w:tc>
                <w:tc>
                  <w:tcPr>
                    <w:tcW w:w="0" w:type="auto"/>
                    <w:hideMark/>
                  </w:tcPr>
                  <w:p w14:paraId="43A8D783" w14:textId="77777777" w:rsidR="003239A8" w:rsidRDefault="003239A8">
                    <w:pPr>
                      <w:pStyle w:val="Bibliografa"/>
                      <w:rPr>
                        <w:noProof/>
                      </w:rPr>
                    </w:pPr>
                    <w:r>
                      <w:rPr>
                        <w:noProof/>
                      </w:rPr>
                      <w:t>campusMVP, «React Native y Expo: qué son y cómo se relacionan,» 8 Agosto 2023. [En línea]. Available: https://www.campusmvp.es/recursos/post/react-native-y-expo-que-son-y-como-se-relacionan.aspx. [Último acceso: 19 Octubre 2023].</w:t>
                    </w:r>
                  </w:p>
                </w:tc>
              </w:tr>
            </w:tbl>
            <w:p w14:paraId="768C163C" w14:textId="77777777" w:rsidR="003239A8" w:rsidRDefault="003239A8">
              <w:pPr>
                <w:divId w:val="1967739801"/>
                <w:rPr>
                  <w:rFonts w:eastAsia="Times New Roman"/>
                  <w:noProof/>
                </w:rPr>
              </w:pPr>
            </w:p>
            <w:p w14:paraId="01C7AA47" w14:textId="62BAFA0F" w:rsidR="0091752D" w:rsidRPr="00274135" w:rsidRDefault="0091752D" w:rsidP="008C3417">
              <w:r w:rsidRPr="00274135">
                <w:rPr>
                  <w:b/>
                  <w:bCs/>
                  <w:noProof/>
                </w:rPr>
                <w:fldChar w:fldCharType="end"/>
              </w:r>
            </w:p>
          </w:sdtContent>
        </w:sdt>
      </w:sdtContent>
    </w:sdt>
    <w:p w14:paraId="3B6EE7F4" w14:textId="5E02945A" w:rsidR="003E62E6" w:rsidRPr="00274135" w:rsidRDefault="003E62E6" w:rsidP="004C4B8C"/>
    <w:sectPr w:rsidR="003E62E6" w:rsidRPr="00274135"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5D57" w14:textId="77777777" w:rsidR="00DC43D5" w:rsidRDefault="00DC43D5" w:rsidP="00CB0A14">
      <w:pPr>
        <w:spacing w:after="0" w:line="240" w:lineRule="auto"/>
      </w:pPr>
      <w:r>
        <w:separator/>
      </w:r>
    </w:p>
  </w:endnote>
  <w:endnote w:type="continuationSeparator" w:id="0">
    <w:p w14:paraId="57586B5D" w14:textId="77777777" w:rsidR="00DC43D5" w:rsidRDefault="00DC43D5" w:rsidP="00CB0A14">
      <w:pPr>
        <w:spacing w:after="0" w:line="240" w:lineRule="auto"/>
      </w:pPr>
      <w:r>
        <w:continuationSeparator/>
      </w:r>
    </w:p>
  </w:endnote>
  <w:endnote w:type="continuationNotice" w:id="1">
    <w:p w14:paraId="1D579CDA" w14:textId="77777777" w:rsidR="00DC43D5" w:rsidRDefault="00DC43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5DFC37CC" w:rsidR="004F1A5B" w:rsidRDefault="00D075C0" w:rsidP="0067575B">
    <w:pPr>
      <w:pStyle w:val="Piedepgina"/>
      <w:pBdr>
        <w:top w:val="single" w:sz="4" w:space="4" w:color="auto"/>
      </w:pBdr>
      <w:tabs>
        <w:tab w:val="clear" w:pos="8504"/>
        <w:tab w:val="left" w:pos="8427"/>
        <w:tab w:val="right" w:pos="9072"/>
      </w:tabs>
    </w:pPr>
    <w:r>
      <w:rPr>
        <w:caps/>
        <w:color w:val="F07F09" w:themeColor="accent1"/>
        <w:sz w:val="20"/>
        <w:szCs w:val="20"/>
      </w:rPr>
      <w:t>ANTEPROYECTO PFG</w:t>
    </w:r>
    <w:r w:rsidR="004F1A5B">
      <w:rPr>
        <w:caps/>
        <w:color w:val="808080" w:themeColor="background1" w:themeShade="80"/>
        <w:sz w:val="20"/>
        <w:szCs w:val="20"/>
      </w:rPr>
      <w:t> |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0A0C3" w14:textId="77777777" w:rsidR="00DC43D5" w:rsidRDefault="00DC43D5" w:rsidP="00CB0A14">
      <w:pPr>
        <w:spacing w:after="0" w:line="240" w:lineRule="auto"/>
      </w:pPr>
      <w:r>
        <w:separator/>
      </w:r>
    </w:p>
  </w:footnote>
  <w:footnote w:type="continuationSeparator" w:id="0">
    <w:p w14:paraId="5638FA14" w14:textId="77777777" w:rsidR="00DC43D5" w:rsidRDefault="00DC43D5" w:rsidP="00CB0A14">
      <w:pPr>
        <w:spacing w:after="0" w:line="240" w:lineRule="auto"/>
      </w:pPr>
      <w:r>
        <w:continuationSeparator/>
      </w:r>
    </w:p>
  </w:footnote>
  <w:footnote w:type="continuationNotice" w:id="1">
    <w:p w14:paraId="12938547" w14:textId="77777777" w:rsidR="00DC43D5" w:rsidRDefault="00DC43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A3C"/>
    <w:multiLevelType w:val="hybridMultilevel"/>
    <w:tmpl w:val="C50288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225A9"/>
    <w:multiLevelType w:val="hybridMultilevel"/>
    <w:tmpl w:val="F42CE2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190BA2"/>
    <w:multiLevelType w:val="hybridMultilevel"/>
    <w:tmpl w:val="CC823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C64F3E"/>
    <w:multiLevelType w:val="hybridMultilevel"/>
    <w:tmpl w:val="BB8A3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621472"/>
    <w:multiLevelType w:val="hybridMultilevel"/>
    <w:tmpl w:val="B18E0E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347C254D"/>
    <w:multiLevelType w:val="multilevel"/>
    <w:tmpl w:val="45C4F5A0"/>
    <w:lvl w:ilvl="0">
      <w:start w:val="1"/>
      <w:numFmt w:val="decimal"/>
      <w:lvlText w:val="%1."/>
      <w:lvlJc w:val="left"/>
      <w:pPr>
        <w:ind w:left="360" w:hanging="36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E4444B"/>
    <w:multiLevelType w:val="hybridMultilevel"/>
    <w:tmpl w:val="6D1642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087161"/>
    <w:multiLevelType w:val="hybridMultilevel"/>
    <w:tmpl w:val="B6403E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A0E7353"/>
    <w:multiLevelType w:val="hybridMultilevel"/>
    <w:tmpl w:val="0DDCF0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CE9778D"/>
    <w:multiLevelType w:val="hybridMultilevel"/>
    <w:tmpl w:val="811C8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E310FFD"/>
    <w:multiLevelType w:val="hybridMultilevel"/>
    <w:tmpl w:val="3DBA64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88173298">
    <w:abstractNumId w:val="4"/>
  </w:num>
  <w:num w:numId="2" w16cid:durableId="1223298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9989621">
    <w:abstractNumId w:val="4"/>
  </w:num>
  <w:num w:numId="4" w16cid:durableId="1831483060">
    <w:abstractNumId w:val="4"/>
  </w:num>
  <w:num w:numId="5" w16cid:durableId="1924338806">
    <w:abstractNumId w:val="4"/>
  </w:num>
  <w:num w:numId="6" w16cid:durableId="634145838">
    <w:abstractNumId w:val="4"/>
  </w:num>
  <w:num w:numId="7" w16cid:durableId="700592257">
    <w:abstractNumId w:val="4"/>
  </w:num>
  <w:num w:numId="8" w16cid:durableId="993677697">
    <w:abstractNumId w:val="4"/>
  </w:num>
  <w:num w:numId="9" w16cid:durableId="1493182141">
    <w:abstractNumId w:val="4"/>
  </w:num>
  <w:num w:numId="10" w16cid:durableId="1672099544">
    <w:abstractNumId w:val="4"/>
  </w:num>
  <w:num w:numId="11" w16cid:durableId="879367996">
    <w:abstractNumId w:val="4"/>
  </w:num>
  <w:num w:numId="12" w16cid:durableId="1697851242">
    <w:abstractNumId w:val="4"/>
  </w:num>
  <w:num w:numId="13" w16cid:durableId="560016430">
    <w:abstractNumId w:val="4"/>
  </w:num>
  <w:num w:numId="14" w16cid:durableId="1357341330">
    <w:abstractNumId w:val="13"/>
  </w:num>
  <w:num w:numId="15" w16cid:durableId="1630864282">
    <w:abstractNumId w:val="3"/>
  </w:num>
  <w:num w:numId="16" w16cid:durableId="317153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663948">
    <w:abstractNumId w:val="2"/>
  </w:num>
  <w:num w:numId="18" w16cid:durableId="857693927">
    <w:abstractNumId w:val="11"/>
  </w:num>
  <w:num w:numId="19" w16cid:durableId="1667321931">
    <w:abstractNumId w:val="11"/>
  </w:num>
  <w:num w:numId="20" w16cid:durableId="1267420594">
    <w:abstractNumId w:val="6"/>
  </w:num>
  <w:num w:numId="21" w16cid:durableId="652298921">
    <w:abstractNumId w:val="11"/>
  </w:num>
  <w:num w:numId="22" w16cid:durableId="1957178336">
    <w:abstractNumId w:val="11"/>
  </w:num>
  <w:num w:numId="23" w16cid:durableId="1861775930">
    <w:abstractNumId w:val="1"/>
  </w:num>
  <w:num w:numId="24" w16cid:durableId="2065326653">
    <w:abstractNumId w:val="11"/>
  </w:num>
  <w:num w:numId="25" w16cid:durableId="1236742512">
    <w:abstractNumId w:val="11"/>
  </w:num>
  <w:num w:numId="26" w16cid:durableId="1579942756">
    <w:abstractNumId w:val="11"/>
  </w:num>
  <w:num w:numId="27" w16cid:durableId="1741363539">
    <w:abstractNumId w:val="7"/>
  </w:num>
  <w:num w:numId="28" w16cid:durableId="285474873">
    <w:abstractNumId w:val="10"/>
  </w:num>
  <w:num w:numId="29" w16cid:durableId="475954636">
    <w:abstractNumId w:val="12"/>
  </w:num>
  <w:num w:numId="30" w16cid:durableId="544562209">
    <w:abstractNumId w:val="8"/>
  </w:num>
  <w:num w:numId="31" w16cid:durableId="1759595524">
    <w:abstractNumId w:val="15"/>
  </w:num>
  <w:num w:numId="32" w16cid:durableId="1831485136">
    <w:abstractNumId w:val="16"/>
  </w:num>
  <w:num w:numId="33" w16cid:durableId="2082748615">
    <w:abstractNumId w:val="14"/>
  </w:num>
  <w:num w:numId="34" w16cid:durableId="1058748206">
    <w:abstractNumId w:val="5"/>
  </w:num>
  <w:num w:numId="35" w16cid:durableId="1716811537">
    <w:abstractNumId w:val="9"/>
  </w:num>
  <w:num w:numId="36" w16cid:durableId="4670524">
    <w:abstractNumId w:val="0"/>
  </w:num>
  <w:num w:numId="37" w16cid:durableId="1604727573">
    <w:abstractNumId w:val="17"/>
  </w:num>
  <w:num w:numId="38" w16cid:durableId="65687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1276E"/>
    <w:rsid w:val="00012AA9"/>
    <w:rsid w:val="0004026A"/>
    <w:rsid w:val="00041E34"/>
    <w:rsid w:val="00051FAA"/>
    <w:rsid w:val="000522D8"/>
    <w:rsid w:val="000549FB"/>
    <w:rsid w:val="0006162F"/>
    <w:rsid w:val="000618FA"/>
    <w:rsid w:val="00066F88"/>
    <w:rsid w:val="00067926"/>
    <w:rsid w:val="00090F91"/>
    <w:rsid w:val="00097107"/>
    <w:rsid w:val="000A5745"/>
    <w:rsid w:val="000A64D6"/>
    <w:rsid w:val="000A7175"/>
    <w:rsid w:val="000B1992"/>
    <w:rsid w:val="000B2F9C"/>
    <w:rsid w:val="000B6076"/>
    <w:rsid w:val="000C31B2"/>
    <w:rsid w:val="000D08CD"/>
    <w:rsid w:val="000D5BDC"/>
    <w:rsid w:val="000E72EE"/>
    <w:rsid w:val="0010215F"/>
    <w:rsid w:val="00116ECD"/>
    <w:rsid w:val="00121B3E"/>
    <w:rsid w:val="001355B4"/>
    <w:rsid w:val="00140494"/>
    <w:rsid w:val="00140B24"/>
    <w:rsid w:val="00146CE7"/>
    <w:rsid w:val="00157218"/>
    <w:rsid w:val="001677C0"/>
    <w:rsid w:val="00181CF2"/>
    <w:rsid w:val="00186851"/>
    <w:rsid w:val="00190C1A"/>
    <w:rsid w:val="001B7937"/>
    <w:rsid w:val="001C22D8"/>
    <w:rsid w:val="001C2F38"/>
    <w:rsid w:val="001C59CB"/>
    <w:rsid w:val="001D54C9"/>
    <w:rsid w:val="001F1025"/>
    <w:rsid w:val="002035E2"/>
    <w:rsid w:val="00205C06"/>
    <w:rsid w:val="00205F74"/>
    <w:rsid w:val="00226BF0"/>
    <w:rsid w:val="0023246A"/>
    <w:rsid w:val="00234DA8"/>
    <w:rsid w:val="00251EF1"/>
    <w:rsid w:val="0025588F"/>
    <w:rsid w:val="00261FE0"/>
    <w:rsid w:val="0026243C"/>
    <w:rsid w:val="00262DE5"/>
    <w:rsid w:val="00263041"/>
    <w:rsid w:val="00274135"/>
    <w:rsid w:val="0028490F"/>
    <w:rsid w:val="0029253E"/>
    <w:rsid w:val="002B1FF0"/>
    <w:rsid w:val="002B24F5"/>
    <w:rsid w:val="002B4A71"/>
    <w:rsid w:val="002C7F47"/>
    <w:rsid w:val="002D0739"/>
    <w:rsid w:val="002E3B6B"/>
    <w:rsid w:val="002E67D3"/>
    <w:rsid w:val="00306DE1"/>
    <w:rsid w:val="00311E1A"/>
    <w:rsid w:val="003125C6"/>
    <w:rsid w:val="0031552C"/>
    <w:rsid w:val="00316302"/>
    <w:rsid w:val="0032251F"/>
    <w:rsid w:val="0032264F"/>
    <w:rsid w:val="003239A8"/>
    <w:rsid w:val="00325E35"/>
    <w:rsid w:val="003279CE"/>
    <w:rsid w:val="0034183B"/>
    <w:rsid w:val="00343E0E"/>
    <w:rsid w:val="00366E46"/>
    <w:rsid w:val="0038033B"/>
    <w:rsid w:val="00395DC4"/>
    <w:rsid w:val="003B1D76"/>
    <w:rsid w:val="003B1EFD"/>
    <w:rsid w:val="003B4F2F"/>
    <w:rsid w:val="003C69EC"/>
    <w:rsid w:val="003E62E6"/>
    <w:rsid w:val="0040290A"/>
    <w:rsid w:val="00420848"/>
    <w:rsid w:val="00434F26"/>
    <w:rsid w:val="00445411"/>
    <w:rsid w:val="00446B6E"/>
    <w:rsid w:val="004645F9"/>
    <w:rsid w:val="00467C72"/>
    <w:rsid w:val="004917A9"/>
    <w:rsid w:val="00492E7A"/>
    <w:rsid w:val="004A4057"/>
    <w:rsid w:val="004B7411"/>
    <w:rsid w:val="004C4B8C"/>
    <w:rsid w:val="004D03BF"/>
    <w:rsid w:val="004D50A8"/>
    <w:rsid w:val="004E04D6"/>
    <w:rsid w:val="004E7A2A"/>
    <w:rsid w:val="004F0299"/>
    <w:rsid w:val="004F0909"/>
    <w:rsid w:val="004F1A5B"/>
    <w:rsid w:val="005109D3"/>
    <w:rsid w:val="00515A72"/>
    <w:rsid w:val="005175D8"/>
    <w:rsid w:val="00530C0C"/>
    <w:rsid w:val="0054017C"/>
    <w:rsid w:val="00547B65"/>
    <w:rsid w:val="005529F8"/>
    <w:rsid w:val="005544CA"/>
    <w:rsid w:val="00554808"/>
    <w:rsid w:val="00565117"/>
    <w:rsid w:val="0056736D"/>
    <w:rsid w:val="00572FFD"/>
    <w:rsid w:val="00573F05"/>
    <w:rsid w:val="00577B51"/>
    <w:rsid w:val="00584B23"/>
    <w:rsid w:val="00591DCB"/>
    <w:rsid w:val="005975FF"/>
    <w:rsid w:val="005A6F12"/>
    <w:rsid w:val="005B02E8"/>
    <w:rsid w:val="005C1692"/>
    <w:rsid w:val="005C3B09"/>
    <w:rsid w:val="005D195D"/>
    <w:rsid w:val="005D6E54"/>
    <w:rsid w:val="005E42AB"/>
    <w:rsid w:val="005E5A1E"/>
    <w:rsid w:val="005F21BE"/>
    <w:rsid w:val="00603E0B"/>
    <w:rsid w:val="006105B8"/>
    <w:rsid w:val="00641AB1"/>
    <w:rsid w:val="006421F4"/>
    <w:rsid w:val="00665E91"/>
    <w:rsid w:val="00670695"/>
    <w:rsid w:val="0067575B"/>
    <w:rsid w:val="00680047"/>
    <w:rsid w:val="006808E3"/>
    <w:rsid w:val="00684165"/>
    <w:rsid w:val="006C1718"/>
    <w:rsid w:val="006E0EFD"/>
    <w:rsid w:val="006E2275"/>
    <w:rsid w:val="006E5458"/>
    <w:rsid w:val="006F075C"/>
    <w:rsid w:val="006F31D2"/>
    <w:rsid w:val="006F4684"/>
    <w:rsid w:val="007017B5"/>
    <w:rsid w:val="007172EF"/>
    <w:rsid w:val="00723244"/>
    <w:rsid w:val="007253CD"/>
    <w:rsid w:val="00732C8E"/>
    <w:rsid w:val="007405F5"/>
    <w:rsid w:val="00742A7D"/>
    <w:rsid w:val="00771908"/>
    <w:rsid w:val="007903CA"/>
    <w:rsid w:val="00796B82"/>
    <w:rsid w:val="007A2289"/>
    <w:rsid w:val="007A421C"/>
    <w:rsid w:val="007A4365"/>
    <w:rsid w:val="007B1053"/>
    <w:rsid w:val="007C1C99"/>
    <w:rsid w:val="007D2ED0"/>
    <w:rsid w:val="007E0A09"/>
    <w:rsid w:val="007E4FA9"/>
    <w:rsid w:val="007E724A"/>
    <w:rsid w:val="007F1389"/>
    <w:rsid w:val="007F28A5"/>
    <w:rsid w:val="007F632F"/>
    <w:rsid w:val="00802A2C"/>
    <w:rsid w:val="00806081"/>
    <w:rsid w:val="008145DB"/>
    <w:rsid w:val="00816347"/>
    <w:rsid w:val="0082094D"/>
    <w:rsid w:val="00827D64"/>
    <w:rsid w:val="00830A3E"/>
    <w:rsid w:val="008334A2"/>
    <w:rsid w:val="00841931"/>
    <w:rsid w:val="008500C5"/>
    <w:rsid w:val="00887649"/>
    <w:rsid w:val="00895222"/>
    <w:rsid w:val="008A3FD7"/>
    <w:rsid w:val="008C3417"/>
    <w:rsid w:val="008D2D68"/>
    <w:rsid w:val="008E2894"/>
    <w:rsid w:val="008E305C"/>
    <w:rsid w:val="008E31F0"/>
    <w:rsid w:val="00914B45"/>
    <w:rsid w:val="00914CB0"/>
    <w:rsid w:val="00916285"/>
    <w:rsid w:val="0091752D"/>
    <w:rsid w:val="009213DF"/>
    <w:rsid w:val="0093412C"/>
    <w:rsid w:val="00954A35"/>
    <w:rsid w:val="009716B6"/>
    <w:rsid w:val="009722DA"/>
    <w:rsid w:val="00973C5A"/>
    <w:rsid w:val="009924B3"/>
    <w:rsid w:val="0099350F"/>
    <w:rsid w:val="009B5791"/>
    <w:rsid w:val="009F0C73"/>
    <w:rsid w:val="00A15788"/>
    <w:rsid w:val="00A22E2B"/>
    <w:rsid w:val="00A32323"/>
    <w:rsid w:val="00A34D34"/>
    <w:rsid w:val="00A45CAC"/>
    <w:rsid w:val="00A57D82"/>
    <w:rsid w:val="00A61CDE"/>
    <w:rsid w:val="00A65C82"/>
    <w:rsid w:val="00A739B3"/>
    <w:rsid w:val="00A82B27"/>
    <w:rsid w:val="00A83C47"/>
    <w:rsid w:val="00AB068B"/>
    <w:rsid w:val="00AB5A97"/>
    <w:rsid w:val="00AB7790"/>
    <w:rsid w:val="00AD0DFC"/>
    <w:rsid w:val="00AD50E0"/>
    <w:rsid w:val="00AD5776"/>
    <w:rsid w:val="00AE7835"/>
    <w:rsid w:val="00AF7361"/>
    <w:rsid w:val="00B14060"/>
    <w:rsid w:val="00B20A0B"/>
    <w:rsid w:val="00B23638"/>
    <w:rsid w:val="00B31C05"/>
    <w:rsid w:val="00B36B5F"/>
    <w:rsid w:val="00B47DA0"/>
    <w:rsid w:val="00B7732A"/>
    <w:rsid w:val="00B812C0"/>
    <w:rsid w:val="00B839F9"/>
    <w:rsid w:val="00B86D8D"/>
    <w:rsid w:val="00BB5CD1"/>
    <w:rsid w:val="00BB69C4"/>
    <w:rsid w:val="00BD7D46"/>
    <w:rsid w:val="00BE47F1"/>
    <w:rsid w:val="00C1427B"/>
    <w:rsid w:val="00C23E05"/>
    <w:rsid w:val="00C44599"/>
    <w:rsid w:val="00C5104F"/>
    <w:rsid w:val="00C57EED"/>
    <w:rsid w:val="00C7649E"/>
    <w:rsid w:val="00C942F6"/>
    <w:rsid w:val="00CA51EE"/>
    <w:rsid w:val="00CA5F76"/>
    <w:rsid w:val="00CB0A14"/>
    <w:rsid w:val="00CB1DD0"/>
    <w:rsid w:val="00CB4394"/>
    <w:rsid w:val="00CB789F"/>
    <w:rsid w:val="00CC2B8B"/>
    <w:rsid w:val="00CC4575"/>
    <w:rsid w:val="00CE2988"/>
    <w:rsid w:val="00D06325"/>
    <w:rsid w:val="00D075C0"/>
    <w:rsid w:val="00D117B7"/>
    <w:rsid w:val="00D13DAA"/>
    <w:rsid w:val="00D151A3"/>
    <w:rsid w:val="00D16C18"/>
    <w:rsid w:val="00D211E2"/>
    <w:rsid w:val="00D27263"/>
    <w:rsid w:val="00D30E18"/>
    <w:rsid w:val="00D32F5F"/>
    <w:rsid w:val="00D37D7F"/>
    <w:rsid w:val="00D43DA6"/>
    <w:rsid w:val="00D53C46"/>
    <w:rsid w:val="00D6563C"/>
    <w:rsid w:val="00D65B67"/>
    <w:rsid w:val="00D65DCC"/>
    <w:rsid w:val="00D7739F"/>
    <w:rsid w:val="00D80112"/>
    <w:rsid w:val="00D80889"/>
    <w:rsid w:val="00DA01C8"/>
    <w:rsid w:val="00DA07C7"/>
    <w:rsid w:val="00DB259C"/>
    <w:rsid w:val="00DC2DDD"/>
    <w:rsid w:val="00DC43D5"/>
    <w:rsid w:val="00DD49D2"/>
    <w:rsid w:val="00DE270E"/>
    <w:rsid w:val="00DF0AA1"/>
    <w:rsid w:val="00DF13B7"/>
    <w:rsid w:val="00E046DD"/>
    <w:rsid w:val="00E04BE2"/>
    <w:rsid w:val="00E07217"/>
    <w:rsid w:val="00E23B06"/>
    <w:rsid w:val="00E362EF"/>
    <w:rsid w:val="00E46FB0"/>
    <w:rsid w:val="00E56BB2"/>
    <w:rsid w:val="00E5719A"/>
    <w:rsid w:val="00E73DF8"/>
    <w:rsid w:val="00E93E59"/>
    <w:rsid w:val="00E94A52"/>
    <w:rsid w:val="00EA403F"/>
    <w:rsid w:val="00EB19B5"/>
    <w:rsid w:val="00EB50DE"/>
    <w:rsid w:val="00EE3B28"/>
    <w:rsid w:val="00EF0A64"/>
    <w:rsid w:val="00EF2675"/>
    <w:rsid w:val="00F02EEB"/>
    <w:rsid w:val="00F03E52"/>
    <w:rsid w:val="00F0756D"/>
    <w:rsid w:val="00F13973"/>
    <w:rsid w:val="00F234D7"/>
    <w:rsid w:val="00F30E73"/>
    <w:rsid w:val="00F3340A"/>
    <w:rsid w:val="00F35DA3"/>
    <w:rsid w:val="00F43A9A"/>
    <w:rsid w:val="00F53691"/>
    <w:rsid w:val="00F56C5C"/>
    <w:rsid w:val="00F62B45"/>
    <w:rsid w:val="00F77855"/>
    <w:rsid w:val="00F823D8"/>
    <w:rsid w:val="00F82A68"/>
    <w:rsid w:val="00F90BA3"/>
    <w:rsid w:val="00F9760B"/>
    <w:rsid w:val="00F979D6"/>
    <w:rsid w:val="00FB0C43"/>
    <w:rsid w:val="00FC55BD"/>
    <w:rsid w:val="00FE3C12"/>
    <w:rsid w:val="00FE494F"/>
    <w:rsid w:val="00FF57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2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2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2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28"/>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28"/>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4C4B8C"/>
    <w:rPr>
      <w:color w:val="605E5C"/>
      <w:shd w:val="clear" w:color="auto" w:fill="E1DFDD"/>
    </w:rPr>
  </w:style>
  <w:style w:type="paragraph" w:styleId="NormalWeb">
    <w:name w:val="Normal (Web)"/>
    <w:basedOn w:val="Normal"/>
    <w:uiPriority w:val="99"/>
    <w:semiHidden/>
    <w:unhideWhenUsed/>
    <w:rsid w:val="009716B6"/>
    <w:pPr>
      <w:spacing w:before="100" w:beforeAutospacing="1" w:after="100" w:afterAutospacing="1" w:line="240" w:lineRule="auto"/>
      <w:jc w:val="left"/>
    </w:pPr>
    <w:rPr>
      <w:rFonts w:ascii="Times New Roman" w:eastAsia="Times New Roman" w:hAnsi="Times New Roman" w:cs="Times New Roman"/>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8944">
      <w:bodyDiv w:val="1"/>
      <w:marLeft w:val="0"/>
      <w:marRight w:val="0"/>
      <w:marTop w:val="0"/>
      <w:marBottom w:val="0"/>
      <w:divBdr>
        <w:top w:val="none" w:sz="0" w:space="0" w:color="auto"/>
        <w:left w:val="none" w:sz="0" w:space="0" w:color="auto"/>
        <w:bottom w:val="none" w:sz="0" w:space="0" w:color="auto"/>
        <w:right w:val="none" w:sz="0" w:space="0" w:color="auto"/>
      </w:divBdr>
    </w:div>
    <w:div w:id="141897268">
      <w:bodyDiv w:val="1"/>
      <w:marLeft w:val="0"/>
      <w:marRight w:val="0"/>
      <w:marTop w:val="0"/>
      <w:marBottom w:val="0"/>
      <w:divBdr>
        <w:top w:val="none" w:sz="0" w:space="0" w:color="auto"/>
        <w:left w:val="none" w:sz="0" w:space="0" w:color="auto"/>
        <w:bottom w:val="none" w:sz="0" w:space="0" w:color="auto"/>
        <w:right w:val="none" w:sz="0" w:space="0" w:color="auto"/>
      </w:divBdr>
    </w:div>
    <w:div w:id="155651906">
      <w:bodyDiv w:val="1"/>
      <w:marLeft w:val="0"/>
      <w:marRight w:val="0"/>
      <w:marTop w:val="0"/>
      <w:marBottom w:val="0"/>
      <w:divBdr>
        <w:top w:val="none" w:sz="0" w:space="0" w:color="auto"/>
        <w:left w:val="none" w:sz="0" w:space="0" w:color="auto"/>
        <w:bottom w:val="none" w:sz="0" w:space="0" w:color="auto"/>
        <w:right w:val="none" w:sz="0" w:space="0" w:color="auto"/>
      </w:divBdr>
    </w:div>
    <w:div w:id="172228922">
      <w:bodyDiv w:val="1"/>
      <w:marLeft w:val="0"/>
      <w:marRight w:val="0"/>
      <w:marTop w:val="0"/>
      <w:marBottom w:val="0"/>
      <w:divBdr>
        <w:top w:val="none" w:sz="0" w:space="0" w:color="auto"/>
        <w:left w:val="none" w:sz="0" w:space="0" w:color="auto"/>
        <w:bottom w:val="none" w:sz="0" w:space="0" w:color="auto"/>
        <w:right w:val="none" w:sz="0" w:space="0" w:color="auto"/>
      </w:divBdr>
    </w:div>
    <w:div w:id="241767483">
      <w:bodyDiv w:val="1"/>
      <w:marLeft w:val="0"/>
      <w:marRight w:val="0"/>
      <w:marTop w:val="0"/>
      <w:marBottom w:val="0"/>
      <w:divBdr>
        <w:top w:val="none" w:sz="0" w:space="0" w:color="auto"/>
        <w:left w:val="none" w:sz="0" w:space="0" w:color="auto"/>
        <w:bottom w:val="none" w:sz="0" w:space="0" w:color="auto"/>
        <w:right w:val="none" w:sz="0" w:space="0" w:color="auto"/>
      </w:divBdr>
    </w:div>
    <w:div w:id="252865153">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01154923">
      <w:bodyDiv w:val="1"/>
      <w:marLeft w:val="0"/>
      <w:marRight w:val="0"/>
      <w:marTop w:val="0"/>
      <w:marBottom w:val="0"/>
      <w:divBdr>
        <w:top w:val="none" w:sz="0" w:space="0" w:color="auto"/>
        <w:left w:val="none" w:sz="0" w:space="0" w:color="auto"/>
        <w:bottom w:val="none" w:sz="0" w:space="0" w:color="auto"/>
        <w:right w:val="none" w:sz="0" w:space="0" w:color="auto"/>
      </w:divBdr>
    </w:div>
    <w:div w:id="306135028">
      <w:bodyDiv w:val="1"/>
      <w:marLeft w:val="0"/>
      <w:marRight w:val="0"/>
      <w:marTop w:val="0"/>
      <w:marBottom w:val="0"/>
      <w:divBdr>
        <w:top w:val="none" w:sz="0" w:space="0" w:color="auto"/>
        <w:left w:val="none" w:sz="0" w:space="0" w:color="auto"/>
        <w:bottom w:val="none" w:sz="0" w:space="0" w:color="auto"/>
        <w:right w:val="none" w:sz="0" w:space="0" w:color="auto"/>
      </w:divBdr>
    </w:div>
    <w:div w:id="307394282">
      <w:bodyDiv w:val="1"/>
      <w:marLeft w:val="0"/>
      <w:marRight w:val="0"/>
      <w:marTop w:val="0"/>
      <w:marBottom w:val="0"/>
      <w:divBdr>
        <w:top w:val="none" w:sz="0" w:space="0" w:color="auto"/>
        <w:left w:val="none" w:sz="0" w:space="0" w:color="auto"/>
        <w:bottom w:val="none" w:sz="0" w:space="0" w:color="auto"/>
        <w:right w:val="none" w:sz="0" w:space="0" w:color="auto"/>
      </w:divBdr>
    </w:div>
    <w:div w:id="322467508">
      <w:bodyDiv w:val="1"/>
      <w:marLeft w:val="0"/>
      <w:marRight w:val="0"/>
      <w:marTop w:val="0"/>
      <w:marBottom w:val="0"/>
      <w:divBdr>
        <w:top w:val="none" w:sz="0" w:space="0" w:color="auto"/>
        <w:left w:val="none" w:sz="0" w:space="0" w:color="auto"/>
        <w:bottom w:val="none" w:sz="0" w:space="0" w:color="auto"/>
        <w:right w:val="none" w:sz="0" w:space="0" w:color="auto"/>
      </w:divBdr>
    </w:div>
    <w:div w:id="328799536">
      <w:bodyDiv w:val="1"/>
      <w:marLeft w:val="0"/>
      <w:marRight w:val="0"/>
      <w:marTop w:val="0"/>
      <w:marBottom w:val="0"/>
      <w:divBdr>
        <w:top w:val="none" w:sz="0" w:space="0" w:color="auto"/>
        <w:left w:val="none" w:sz="0" w:space="0" w:color="auto"/>
        <w:bottom w:val="none" w:sz="0" w:space="0" w:color="auto"/>
        <w:right w:val="none" w:sz="0" w:space="0" w:color="auto"/>
      </w:divBdr>
    </w:div>
    <w:div w:id="369500772">
      <w:bodyDiv w:val="1"/>
      <w:marLeft w:val="0"/>
      <w:marRight w:val="0"/>
      <w:marTop w:val="0"/>
      <w:marBottom w:val="0"/>
      <w:divBdr>
        <w:top w:val="none" w:sz="0" w:space="0" w:color="auto"/>
        <w:left w:val="none" w:sz="0" w:space="0" w:color="auto"/>
        <w:bottom w:val="none" w:sz="0" w:space="0" w:color="auto"/>
        <w:right w:val="none" w:sz="0" w:space="0" w:color="auto"/>
      </w:divBdr>
    </w:div>
    <w:div w:id="370955342">
      <w:bodyDiv w:val="1"/>
      <w:marLeft w:val="0"/>
      <w:marRight w:val="0"/>
      <w:marTop w:val="0"/>
      <w:marBottom w:val="0"/>
      <w:divBdr>
        <w:top w:val="none" w:sz="0" w:space="0" w:color="auto"/>
        <w:left w:val="none" w:sz="0" w:space="0" w:color="auto"/>
        <w:bottom w:val="none" w:sz="0" w:space="0" w:color="auto"/>
        <w:right w:val="none" w:sz="0" w:space="0" w:color="auto"/>
      </w:divBdr>
    </w:div>
    <w:div w:id="381950139">
      <w:bodyDiv w:val="1"/>
      <w:marLeft w:val="0"/>
      <w:marRight w:val="0"/>
      <w:marTop w:val="0"/>
      <w:marBottom w:val="0"/>
      <w:divBdr>
        <w:top w:val="none" w:sz="0" w:space="0" w:color="auto"/>
        <w:left w:val="none" w:sz="0" w:space="0" w:color="auto"/>
        <w:bottom w:val="none" w:sz="0" w:space="0" w:color="auto"/>
        <w:right w:val="none" w:sz="0" w:space="0" w:color="auto"/>
      </w:divBdr>
    </w:div>
    <w:div w:id="403574050">
      <w:bodyDiv w:val="1"/>
      <w:marLeft w:val="0"/>
      <w:marRight w:val="0"/>
      <w:marTop w:val="0"/>
      <w:marBottom w:val="0"/>
      <w:divBdr>
        <w:top w:val="none" w:sz="0" w:space="0" w:color="auto"/>
        <w:left w:val="none" w:sz="0" w:space="0" w:color="auto"/>
        <w:bottom w:val="none" w:sz="0" w:space="0" w:color="auto"/>
        <w:right w:val="none" w:sz="0" w:space="0" w:color="auto"/>
      </w:divBdr>
    </w:div>
    <w:div w:id="409037900">
      <w:bodyDiv w:val="1"/>
      <w:marLeft w:val="0"/>
      <w:marRight w:val="0"/>
      <w:marTop w:val="0"/>
      <w:marBottom w:val="0"/>
      <w:divBdr>
        <w:top w:val="none" w:sz="0" w:space="0" w:color="auto"/>
        <w:left w:val="none" w:sz="0" w:space="0" w:color="auto"/>
        <w:bottom w:val="none" w:sz="0" w:space="0" w:color="auto"/>
        <w:right w:val="none" w:sz="0" w:space="0" w:color="auto"/>
      </w:divBdr>
    </w:div>
    <w:div w:id="412554106">
      <w:bodyDiv w:val="1"/>
      <w:marLeft w:val="0"/>
      <w:marRight w:val="0"/>
      <w:marTop w:val="0"/>
      <w:marBottom w:val="0"/>
      <w:divBdr>
        <w:top w:val="none" w:sz="0" w:space="0" w:color="auto"/>
        <w:left w:val="none" w:sz="0" w:space="0" w:color="auto"/>
        <w:bottom w:val="none" w:sz="0" w:space="0" w:color="auto"/>
        <w:right w:val="none" w:sz="0" w:space="0" w:color="auto"/>
      </w:divBdr>
    </w:div>
    <w:div w:id="430928946">
      <w:bodyDiv w:val="1"/>
      <w:marLeft w:val="0"/>
      <w:marRight w:val="0"/>
      <w:marTop w:val="0"/>
      <w:marBottom w:val="0"/>
      <w:divBdr>
        <w:top w:val="none" w:sz="0" w:space="0" w:color="auto"/>
        <w:left w:val="none" w:sz="0" w:space="0" w:color="auto"/>
        <w:bottom w:val="none" w:sz="0" w:space="0" w:color="auto"/>
        <w:right w:val="none" w:sz="0" w:space="0" w:color="auto"/>
      </w:divBdr>
    </w:div>
    <w:div w:id="440297485">
      <w:bodyDiv w:val="1"/>
      <w:marLeft w:val="0"/>
      <w:marRight w:val="0"/>
      <w:marTop w:val="0"/>
      <w:marBottom w:val="0"/>
      <w:divBdr>
        <w:top w:val="none" w:sz="0" w:space="0" w:color="auto"/>
        <w:left w:val="none" w:sz="0" w:space="0" w:color="auto"/>
        <w:bottom w:val="none" w:sz="0" w:space="0" w:color="auto"/>
        <w:right w:val="none" w:sz="0" w:space="0" w:color="auto"/>
      </w:divBdr>
    </w:div>
    <w:div w:id="445200961">
      <w:bodyDiv w:val="1"/>
      <w:marLeft w:val="0"/>
      <w:marRight w:val="0"/>
      <w:marTop w:val="0"/>
      <w:marBottom w:val="0"/>
      <w:divBdr>
        <w:top w:val="none" w:sz="0" w:space="0" w:color="auto"/>
        <w:left w:val="none" w:sz="0" w:space="0" w:color="auto"/>
        <w:bottom w:val="none" w:sz="0" w:space="0" w:color="auto"/>
        <w:right w:val="none" w:sz="0" w:space="0" w:color="auto"/>
      </w:divBdr>
    </w:div>
    <w:div w:id="455951580">
      <w:bodyDiv w:val="1"/>
      <w:marLeft w:val="0"/>
      <w:marRight w:val="0"/>
      <w:marTop w:val="0"/>
      <w:marBottom w:val="0"/>
      <w:divBdr>
        <w:top w:val="none" w:sz="0" w:space="0" w:color="auto"/>
        <w:left w:val="none" w:sz="0" w:space="0" w:color="auto"/>
        <w:bottom w:val="none" w:sz="0" w:space="0" w:color="auto"/>
        <w:right w:val="none" w:sz="0" w:space="0" w:color="auto"/>
      </w:divBdr>
    </w:div>
    <w:div w:id="470027394">
      <w:bodyDiv w:val="1"/>
      <w:marLeft w:val="0"/>
      <w:marRight w:val="0"/>
      <w:marTop w:val="0"/>
      <w:marBottom w:val="0"/>
      <w:divBdr>
        <w:top w:val="none" w:sz="0" w:space="0" w:color="auto"/>
        <w:left w:val="none" w:sz="0" w:space="0" w:color="auto"/>
        <w:bottom w:val="none" w:sz="0" w:space="0" w:color="auto"/>
        <w:right w:val="none" w:sz="0" w:space="0" w:color="auto"/>
      </w:divBdr>
    </w:div>
    <w:div w:id="476265277">
      <w:bodyDiv w:val="1"/>
      <w:marLeft w:val="0"/>
      <w:marRight w:val="0"/>
      <w:marTop w:val="0"/>
      <w:marBottom w:val="0"/>
      <w:divBdr>
        <w:top w:val="none" w:sz="0" w:space="0" w:color="auto"/>
        <w:left w:val="none" w:sz="0" w:space="0" w:color="auto"/>
        <w:bottom w:val="none" w:sz="0" w:space="0" w:color="auto"/>
        <w:right w:val="none" w:sz="0" w:space="0" w:color="auto"/>
      </w:divBdr>
    </w:div>
    <w:div w:id="480192625">
      <w:bodyDiv w:val="1"/>
      <w:marLeft w:val="0"/>
      <w:marRight w:val="0"/>
      <w:marTop w:val="0"/>
      <w:marBottom w:val="0"/>
      <w:divBdr>
        <w:top w:val="none" w:sz="0" w:space="0" w:color="auto"/>
        <w:left w:val="none" w:sz="0" w:space="0" w:color="auto"/>
        <w:bottom w:val="none" w:sz="0" w:space="0" w:color="auto"/>
        <w:right w:val="none" w:sz="0" w:space="0" w:color="auto"/>
      </w:divBdr>
    </w:div>
    <w:div w:id="492257099">
      <w:bodyDiv w:val="1"/>
      <w:marLeft w:val="0"/>
      <w:marRight w:val="0"/>
      <w:marTop w:val="0"/>
      <w:marBottom w:val="0"/>
      <w:divBdr>
        <w:top w:val="none" w:sz="0" w:space="0" w:color="auto"/>
        <w:left w:val="none" w:sz="0" w:space="0" w:color="auto"/>
        <w:bottom w:val="none" w:sz="0" w:space="0" w:color="auto"/>
        <w:right w:val="none" w:sz="0" w:space="0" w:color="auto"/>
      </w:divBdr>
    </w:div>
    <w:div w:id="509029239">
      <w:bodyDiv w:val="1"/>
      <w:marLeft w:val="0"/>
      <w:marRight w:val="0"/>
      <w:marTop w:val="0"/>
      <w:marBottom w:val="0"/>
      <w:divBdr>
        <w:top w:val="none" w:sz="0" w:space="0" w:color="auto"/>
        <w:left w:val="none" w:sz="0" w:space="0" w:color="auto"/>
        <w:bottom w:val="none" w:sz="0" w:space="0" w:color="auto"/>
        <w:right w:val="none" w:sz="0" w:space="0" w:color="auto"/>
      </w:divBdr>
    </w:div>
    <w:div w:id="512576706">
      <w:bodyDiv w:val="1"/>
      <w:marLeft w:val="0"/>
      <w:marRight w:val="0"/>
      <w:marTop w:val="0"/>
      <w:marBottom w:val="0"/>
      <w:divBdr>
        <w:top w:val="none" w:sz="0" w:space="0" w:color="auto"/>
        <w:left w:val="none" w:sz="0" w:space="0" w:color="auto"/>
        <w:bottom w:val="none" w:sz="0" w:space="0" w:color="auto"/>
        <w:right w:val="none" w:sz="0" w:space="0" w:color="auto"/>
      </w:divBdr>
    </w:div>
    <w:div w:id="582107632">
      <w:bodyDiv w:val="1"/>
      <w:marLeft w:val="0"/>
      <w:marRight w:val="0"/>
      <w:marTop w:val="0"/>
      <w:marBottom w:val="0"/>
      <w:divBdr>
        <w:top w:val="none" w:sz="0" w:space="0" w:color="auto"/>
        <w:left w:val="none" w:sz="0" w:space="0" w:color="auto"/>
        <w:bottom w:val="none" w:sz="0" w:space="0" w:color="auto"/>
        <w:right w:val="none" w:sz="0" w:space="0" w:color="auto"/>
      </w:divBdr>
    </w:div>
    <w:div w:id="599726382">
      <w:bodyDiv w:val="1"/>
      <w:marLeft w:val="0"/>
      <w:marRight w:val="0"/>
      <w:marTop w:val="0"/>
      <w:marBottom w:val="0"/>
      <w:divBdr>
        <w:top w:val="none" w:sz="0" w:space="0" w:color="auto"/>
        <w:left w:val="none" w:sz="0" w:space="0" w:color="auto"/>
        <w:bottom w:val="none" w:sz="0" w:space="0" w:color="auto"/>
        <w:right w:val="none" w:sz="0" w:space="0" w:color="auto"/>
      </w:divBdr>
    </w:div>
    <w:div w:id="633098465">
      <w:bodyDiv w:val="1"/>
      <w:marLeft w:val="0"/>
      <w:marRight w:val="0"/>
      <w:marTop w:val="0"/>
      <w:marBottom w:val="0"/>
      <w:divBdr>
        <w:top w:val="none" w:sz="0" w:space="0" w:color="auto"/>
        <w:left w:val="none" w:sz="0" w:space="0" w:color="auto"/>
        <w:bottom w:val="none" w:sz="0" w:space="0" w:color="auto"/>
        <w:right w:val="none" w:sz="0" w:space="0" w:color="auto"/>
      </w:divBdr>
    </w:div>
    <w:div w:id="684210546">
      <w:bodyDiv w:val="1"/>
      <w:marLeft w:val="0"/>
      <w:marRight w:val="0"/>
      <w:marTop w:val="0"/>
      <w:marBottom w:val="0"/>
      <w:divBdr>
        <w:top w:val="none" w:sz="0" w:space="0" w:color="auto"/>
        <w:left w:val="none" w:sz="0" w:space="0" w:color="auto"/>
        <w:bottom w:val="none" w:sz="0" w:space="0" w:color="auto"/>
        <w:right w:val="none" w:sz="0" w:space="0" w:color="auto"/>
      </w:divBdr>
    </w:div>
    <w:div w:id="715205569">
      <w:bodyDiv w:val="1"/>
      <w:marLeft w:val="0"/>
      <w:marRight w:val="0"/>
      <w:marTop w:val="0"/>
      <w:marBottom w:val="0"/>
      <w:divBdr>
        <w:top w:val="none" w:sz="0" w:space="0" w:color="auto"/>
        <w:left w:val="none" w:sz="0" w:space="0" w:color="auto"/>
        <w:bottom w:val="none" w:sz="0" w:space="0" w:color="auto"/>
        <w:right w:val="none" w:sz="0" w:space="0" w:color="auto"/>
      </w:divBdr>
    </w:div>
    <w:div w:id="754088407">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68768532">
      <w:bodyDiv w:val="1"/>
      <w:marLeft w:val="0"/>
      <w:marRight w:val="0"/>
      <w:marTop w:val="0"/>
      <w:marBottom w:val="0"/>
      <w:divBdr>
        <w:top w:val="none" w:sz="0" w:space="0" w:color="auto"/>
        <w:left w:val="none" w:sz="0" w:space="0" w:color="auto"/>
        <w:bottom w:val="none" w:sz="0" w:space="0" w:color="auto"/>
        <w:right w:val="none" w:sz="0" w:space="0" w:color="auto"/>
      </w:divBdr>
    </w:div>
    <w:div w:id="797115157">
      <w:bodyDiv w:val="1"/>
      <w:marLeft w:val="0"/>
      <w:marRight w:val="0"/>
      <w:marTop w:val="0"/>
      <w:marBottom w:val="0"/>
      <w:divBdr>
        <w:top w:val="none" w:sz="0" w:space="0" w:color="auto"/>
        <w:left w:val="none" w:sz="0" w:space="0" w:color="auto"/>
        <w:bottom w:val="none" w:sz="0" w:space="0" w:color="auto"/>
        <w:right w:val="none" w:sz="0" w:space="0" w:color="auto"/>
      </w:divBdr>
    </w:div>
    <w:div w:id="824051095">
      <w:bodyDiv w:val="1"/>
      <w:marLeft w:val="0"/>
      <w:marRight w:val="0"/>
      <w:marTop w:val="0"/>
      <w:marBottom w:val="0"/>
      <w:divBdr>
        <w:top w:val="none" w:sz="0" w:space="0" w:color="auto"/>
        <w:left w:val="none" w:sz="0" w:space="0" w:color="auto"/>
        <w:bottom w:val="none" w:sz="0" w:space="0" w:color="auto"/>
        <w:right w:val="none" w:sz="0" w:space="0" w:color="auto"/>
      </w:divBdr>
    </w:div>
    <w:div w:id="872884253">
      <w:bodyDiv w:val="1"/>
      <w:marLeft w:val="0"/>
      <w:marRight w:val="0"/>
      <w:marTop w:val="0"/>
      <w:marBottom w:val="0"/>
      <w:divBdr>
        <w:top w:val="none" w:sz="0" w:space="0" w:color="auto"/>
        <w:left w:val="none" w:sz="0" w:space="0" w:color="auto"/>
        <w:bottom w:val="none" w:sz="0" w:space="0" w:color="auto"/>
        <w:right w:val="none" w:sz="0" w:space="0" w:color="auto"/>
      </w:divBdr>
    </w:div>
    <w:div w:id="891159585">
      <w:bodyDiv w:val="1"/>
      <w:marLeft w:val="0"/>
      <w:marRight w:val="0"/>
      <w:marTop w:val="0"/>
      <w:marBottom w:val="0"/>
      <w:divBdr>
        <w:top w:val="none" w:sz="0" w:space="0" w:color="auto"/>
        <w:left w:val="none" w:sz="0" w:space="0" w:color="auto"/>
        <w:bottom w:val="none" w:sz="0" w:space="0" w:color="auto"/>
        <w:right w:val="none" w:sz="0" w:space="0" w:color="auto"/>
      </w:divBdr>
    </w:div>
    <w:div w:id="933707949">
      <w:bodyDiv w:val="1"/>
      <w:marLeft w:val="0"/>
      <w:marRight w:val="0"/>
      <w:marTop w:val="0"/>
      <w:marBottom w:val="0"/>
      <w:divBdr>
        <w:top w:val="none" w:sz="0" w:space="0" w:color="auto"/>
        <w:left w:val="none" w:sz="0" w:space="0" w:color="auto"/>
        <w:bottom w:val="none" w:sz="0" w:space="0" w:color="auto"/>
        <w:right w:val="none" w:sz="0" w:space="0" w:color="auto"/>
      </w:divBdr>
    </w:div>
    <w:div w:id="942343863">
      <w:bodyDiv w:val="1"/>
      <w:marLeft w:val="0"/>
      <w:marRight w:val="0"/>
      <w:marTop w:val="0"/>
      <w:marBottom w:val="0"/>
      <w:divBdr>
        <w:top w:val="none" w:sz="0" w:space="0" w:color="auto"/>
        <w:left w:val="none" w:sz="0" w:space="0" w:color="auto"/>
        <w:bottom w:val="none" w:sz="0" w:space="0" w:color="auto"/>
        <w:right w:val="none" w:sz="0" w:space="0" w:color="auto"/>
      </w:divBdr>
    </w:div>
    <w:div w:id="981347402">
      <w:bodyDiv w:val="1"/>
      <w:marLeft w:val="0"/>
      <w:marRight w:val="0"/>
      <w:marTop w:val="0"/>
      <w:marBottom w:val="0"/>
      <w:divBdr>
        <w:top w:val="none" w:sz="0" w:space="0" w:color="auto"/>
        <w:left w:val="none" w:sz="0" w:space="0" w:color="auto"/>
        <w:bottom w:val="none" w:sz="0" w:space="0" w:color="auto"/>
        <w:right w:val="none" w:sz="0" w:space="0" w:color="auto"/>
      </w:divBdr>
    </w:div>
    <w:div w:id="1016233365">
      <w:bodyDiv w:val="1"/>
      <w:marLeft w:val="0"/>
      <w:marRight w:val="0"/>
      <w:marTop w:val="0"/>
      <w:marBottom w:val="0"/>
      <w:divBdr>
        <w:top w:val="none" w:sz="0" w:space="0" w:color="auto"/>
        <w:left w:val="none" w:sz="0" w:space="0" w:color="auto"/>
        <w:bottom w:val="none" w:sz="0" w:space="0" w:color="auto"/>
        <w:right w:val="none" w:sz="0" w:space="0" w:color="auto"/>
      </w:divBdr>
    </w:div>
    <w:div w:id="1036809682">
      <w:bodyDiv w:val="1"/>
      <w:marLeft w:val="0"/>
      <w:marRight w:val="0"/>
      <w:marTop w:val="0"/>
      <w:marBottom w:val="0"/>
      <w:divBdr>
        <w:top w:val="none" w:sz="0" w:space="0" w:color="auto"/>
        <w:left w:val="none" w:sz="0" w:space="0" w:color="auto"/>
        <w:bottom w:val="none" w:sz="0" w:space="0" w:color="auto"/>
        <w:right w:val="none" w:sz="0" w:space="0" w:color="auto"/>
      </w:divBdr>
    </w:div>
    <w:div w:id="1042174356">
      <w:bodyDiv w:val="1"/>
      <w:marLeft w:val="0"/>
      <w:marRight w:val="0"/>
      <w:marTop w:val="0"/>
      <w:marBottom w:val="0"/>
      <w:divBdr>
        <w:top w:val="none" w:sz="0" w:space="0" w:color="auto"/>
        <w:left w:val="none" w:sz="0" w:space="0" w:color="auto"/>
        <w:bottom w:val="none" w:sz="0" w:space="0" w:color="auto"/>
        <w:right w:val="none" w:sz="0" w:space="0" w:color="auto"/>
      </w:divBdr>
    </w:div>
    <w:div w:id="1056122897">
      <w:bodyDiv w:val="1"/>
      <w:marLeft w:val="0"/>
      <w:marRight w:val="0"/>
      <w:marTop w:val="0"/>
      <w:marBottom w:val="0"/>
      <w:divBdr>
        <w:top w:val="none" w:sz="0" w:space="0" w:color="auto"/>
        <w:left w:val="none" w:sz="0" w:space="0" w:color="auto"/>
        <w:bottom w:val="none" w:sz="0" w:space="0" w:color="auto"/>
        <w:right w:val="none" w:sz="0" w:space="0" w:color="auto"/>
      </w:divBdr>
    </w:div>
    <w:div w:id="1076829015">
      <w:bodyDiv w:val="1"/>
      <w:marLeft w:val="0"/>
      <w:marRight w:val="0"/>
      <w:marTop w:val="0"/>
      <w:marBottom w:val="0"/>
      <w:divBdr>
        <w:top w:val="none" w:sz="0" w:space="0" w:color="auto"/>
        <w:left w:val="none" w:sz="0" w:space="0" w:color="auto"/>
        <w:bottom w:val="none" w:sz="0" w:space="0" w:color="auto"/>
        <w:right w:val="none" w:sz="0" w:space="0" w:color="auto"/>
      </w:divBdr>
    </w:div>
    <w:div w:id="1093622025">
      <w:bodyDiv w:val="1"/>
      <w:marLeft w:val="0"/>
      <w:marRight w:val="0"/>
      <w:marTop w:val="0"/>
      <w:marBottom w:val="0"/>
      <w:divBdr>
        <w:top w:val="none" w:sz="0" w:space="0" w:color="auto"/>
        <w:left w:val="none" w:sz="0" w:space="0" w:color="auto"/>
        <w:bottom w:val="none" w:sz="0" w:space="0" w:color="auto"/>
        <w:right w:val="none" w:sz="0" w:space="0" w:color="auto"/>
      </w:divBdr>
    </w:div>
    <w:div w:id="1112243279">
      <w:bodyDiv w:val="1"/>
      <w:marLeft w:val="0"/>
      <w:marRight w:val="0"/>
      <w:marTop w:val="0"/>
      <w:marBottom w:val="0"/>
      <w:divBdr>
        <w:top w:val="none" w:sz="0" w:space="0" w:color="auto"/>
        <w:left w:val="none" w:sz="0" w:space="0" w:color="auto"/>
        <w:bottom w:val="none" w:sz="0" w:space="0" w:color="auto"/>
        <w:right w:val="none" w:sz="0" w:space="0" w:color="auto"/>
      </w:divBdr>
    </w:div>
    <w:div w:id="1114907597">
      <w:bodyDiv w:val="1"/>
      <w:marLeft w:val="0"/>
      <w:marRight w:val="0"/>
      <w:marTop w:val="0"/>
      <w:marBottom w:val="0"/>
      <w:divBdr>
        <w:top w:val="none" w:sz="0" w:space="0" w:color="auto"/>
        <w:left w:val="none" w:sz="0" w:space="0" w:color="auto"/>
        <w:bottom w:val="none" w:sz="0" w:space="0" w:color="auto"/>
        <w:right w:val="none" w:sz="0" w:space="0" w:color="auto"/>
      </w:divBdr>
    </w:div>
    <w:div w:id="1126896217">
      <w:bodyDiv w:val="1"/>
      <w:marLeft w:val="0"/>
      <w:marRight w:val="0"/>
      <w:marTop w:val="0"/>
      <w:marBottom w:val="0"/>
      <w:divBdr>
        <w:top w:val="none" w:sz="0" w:space="0" w:color="auto"/>
        <w:left w:val="none" w:sz="0" w:space="0" w:color="auto"/>
        <w:bottom w:val="none" w:sz="0" w:space="0" w:color="auto"/>
        <w:right w:val="none" w:sz="0" w:space="0" w:color="auto"/>
      </w:divBdr>
    </w:div>
    <w:div w:id="1134253941">
      <w:bodyDiv w:val="1"/>
      <w:marLeft w:val="0"/>
      <w:marRight w:val="0"/>
      <w:marTop w:val="0"/>
      <w:marBottom w:val="0"/>
      <w:divBdr>
        <w:top w:val="none" w:sz="0" w:space="0" w:color="auto"/>
        <w:left w:val="none" w:sz="0" w:space="0" w:color="auto"/>
        <w:bottom w:val="none" w:sz="0" w:space="0" w:color="auto"/>
        <w:right w:val="none" w:sz="0" w:space="0" w:color="auto"/>
      </w:divBdr>
    </w:div>
    <w:div w:id="1171681775">
      <w:bodyDiv w:val="1"/>
      <w:marLeft w:val="0"/>
      <w:marRight w:val="0"/>
      <w:marTop w:val="0"/>
      <w:marBottom w:val="0"/>
      <w:divBdr>
        <w:top w:val="none" w:sz="0" w:space="0" w:color="auto"/>
        <w:left w:val="none" w:sz="0" w:space="0" w:color="auto"/>
        <w:bottom w:val="none" w:sz="0" w:space="0" w:color="auto"/>
        <w:right w:val="none" w:sz="0" w:space="0" w:color="auto"/>
      </w:divBdr>
    </w:div>
    <w:div w:id="1219318701">
      <w:bodyDiv w:val="1"/>
      <w:marLeft w:val="0"/>
      <w:marRight w:val="0"/>
      <w:marTop w:val="0"/>
      <w:marBottom w:val="0"/>
      <w:divBdr>
        <w:top w:val="none" w:sz="0" w:space="0" w:color="auto"/>
        <w:left w:val="none" w:sz="0" w:space="0" w:color="auto"/>
        <w:bottom w:val="none" w:sz="0" w:space="0" w:color="auto"/>
        <w:right w:val="none" w:sz="0" w:space="0" w:color="auto"/>
      </w:divBdr>
    </w:div>
    <w:div w:id="1228415206">
      <w:bodyDiv w:val="1"/>
      <w:marLeft w:val="0"/>
      <w:marRight w:val="0"/>
      <w:marTop w:val="0"/>
      <w:marBottom w:val="0"/>
      <w:divBdr>
        <w:top w:val="none" w:sz="0" w:space="0" w:color="auto"/>
        <w:left w:val="none" w:sz="0" w:space="0" w:color="auto"/>
        <w:bottom w:val="none" w:sz="0" w:space="0" w:color="auto"/>
        <w:right w:val="none" w:sz="0" w:space="0" w:color="auto"/>
      </w:divBdr>
    </w:div>
    <w:div w:id="1306157610">
      <w:bodyDiv w:val="1"/>
      <w:marLeft w:val="0"/>
      <w:marRight w:val="0"/>
      <w:marTop w:val="0"/>
      <w:marBottom w:val="0"/>
      <w:divBdr>
        <w:top w:val="none" w:sz="0" w:space="0" w:color="auto"/>
        <w:left w:val="none" w:sz="0" w:space="0" w:color="auto"/>
        <w:bottom w:val="none" w:sz="0" w:space="0" w:color="auto"/>
        <w:right w:val="none" w:sz="0" w:space="0" w:color="auto"/>
      </w:divBdr>
    </w:div>
    <w:div w:id="1311208012">
      <w:bodyDiv w:val="1"/>
      <w:marLeft w:val="0"/>
      <w:marRight w:val="0"/>
      <w:marTop w:val="0"/>
      <w:marBottom w:val="0"/>
      <w:divBdr>
        <w:top w:val="none" w:sz="0" w:space="0" w:color="auto"/>
        <w:left w:val="none" w:sz="0" w:space="0" w:color="auto"/>
        <w:bottom w:val="none" w:sz="0" w:space="0" w:color="auto"/>
        <w:right w:val="none" w:sz="0" w:space="0" w:color="auto"/>
      </w:divBdr>
    </w:div>
    <w:div w:id="1377898542">
      <w:bodyDiv w:val="1"/>
      <w:marLeft w:val="0"/>
      <w:marRight w:val="0"/>
      <w:marTop w:val="0"/>
      <w:marBottom w:val="0"/>
      <w:divBdr>
        <w:top w:val="none" w:sz="0" w:space="0" w:color="auto"/>
        <w:left w:val="none" w:sz="0" w:space="0" w:color="auto"/>
        <w:bottom w:val="none" w:sz="0" w:space="0" w:color="auto"/>
        <w:right w:val="none" w:sz="0" w:space="0" w:color="auto"/>
      </w:divBdr>
    </w:div>
    <w:div w:id="1417363098">
      <w:bodyDiv w:val="1"/>
      <w:marLeft w:val="0"/>
      <w:marRight w:val="0"/>
      <w:marTop w:val="0"/>
      <w:marBottom w:val="0"/>
      <w:divBdr>
        <w:top w:val="none" w:sz="0" w:space="0" w:color="auto"/>
        <w:left w:val="none" w:sz="0" w:space="0" w:color="auto"/>
        <w:bottom w:val="none" w:sz="0" w:space="0" w:color="auto"/>
        <w:right w:val="none" w:sz="0" w:space="0" w:color="auto"/>
      </w:divBdr>
    </w:div>
    <w:div w:id="1418356772">
      <w:bodyDiv w:val="1"/>
      <w:marLeft w:val="0"/>
      <w:marRight w:val="0"/>
      <w:marTop w:val="0"/>
      <w:marBottom w:val="0"/>
      <w:divBdr>
        <w:top w:val="none" w:sz="0" w:space="0" w:color="auto"/>
        <w:left w:val="none" w:sz="0" w:space="0" w:color="auto"/>
        <w:bottom w:val="none" w:sz="0" w:space="0" w:color="auto"/>
        <w:right w:val="none" w:sz="0" w:space="0" w:color="auto"/>
      </w:divBdr>
    </w:div>
    <w:div w:id="1419986893">
      <w:bodyDiv w:val="1"/>
      <w:marLeft w:val="0"/>
      <w:marRight w:val="0"/>
      <w:marTop w:val="0"/>
      <w:marBottom w:val="0"/>
      <w:divBdr>
        <w:top w:val="none" w:sz="0" w:space="0" w:color="auto"/>
        <w:left w:val="none" w:sz="0" w:space="0" w:color="auto"/>
        <w:bottom w:val="none" w:sz="0" w:space="0" w:color="auto"/>
        <w:right w:val="none" w:sz="0" w:space="0" w:color="auto"/>
      </w:divBdr>
    </w:div>
    <w:div w:id="1448810990">
      <w:bodyDiv w:val="1"/>
      <w:marLeft w:val="0"/>
      <w:marRight w:val="0"/>
      <w:marTop w:val="0"/>
      <w:marBottom w:val="0"/>
      <w:divBdr>
        <w:top w:val="none" w:sz="0" w:space="0" w:color="auto"/>
        <w:left w:val="none" w:sz="0" w:space="0" w:color="auto"/>
        <w:bottom w:val="none" w:sz="0" w:space="0" w:color="auto"/>
        <w:right w:val="none" w:sz="0" w:space="0" w:color="auto"/>
      </w:divBdr>
    </w:div>
    <w:div w:id="1478570697">
      <w:bodyDiv w:val="1"/>
      <w:marLeft w:val="0"/>
      <w:marRight w:val="0"/>
      <w:marTop w:val="0"/>
      <w:marBottom w:val="0"/>
      <w:divBdr>
        <w:top w:val="none" w:sz="0" w:space="0" w:color="auto"/>
        <w:left w:val="none" w:sz="0" w:space="0" w:color="auto"/>
        <w:bottom w:val="none" w:sz="0" w:space="0" w:color="auto"/>
        <w:right w:val="none" w:sz="0" w:space="0" w:color="auto"/>
      </w:divBdr>
    </w:div>
    <w:div w:id="1521821047">
      <w:bodyDiv w:val="1"/>
      <w:marLeft w:val="0"/>
      <w:marRight w:val="0"/>
      <w:marTop w:val="0"/>
      <w:marBottom w:val="0"/>
      <w:divBdr>
        <w:top w:val="none" w:sz="0" w:space="0" w:color="auto"/>
        <w:left w:val="none" w:sz="0" w:space="0" w:color="auto"/>
        <w:bottom w:val="none" w:sz="0" w:space="0" w:color="auto"/>
        <w:right w:val="none" w:sz="0" w:space="0" w:color="auto"/>
      </w:divBdr>
    </w:div>
    <w:div w:id="1527907740">
      <w:bodyDiv w:val="1"/>
      <w:marLeft w:val="0"/>
      <w:marRight w:val="0"/>
      <w:marTop w:val="0"/>
      <w:marBottom w:val="0"/>
      <w:divBdr>
        <w:top w:val="none" w:sz="0" w:space="0" w:color="auto"/>
        <w:left w:val="none" w:sz="0" w:space="0" w:color="auto"/>
        <w:bottom w:val="none" w:sz="0" w:space="0" w:color="auto"/>
        <w:right w:val="none" w:sz="0" w:space="0" w:color="auto"/>
      </w:divBdr>
    </w:div>
    <w:div w:id="1533567444">
      <w:bodyDiv w:val="1"/>
      <w:marLeft w:val="0"/>
      <w:marRight w:val="0"/>
      <w:marTop w:val="0"/>
      <w:marBottom w:val="0"/>
      <w:divBdr>
        <w:top w:val="none" w:sz="0" w:space="0" w:color="auto"/>
        <w:left w:val="none" w:sz="0" w:space="0" w:color="auto"/>
        <w:bottom w:val="none" w:sz="0" w:space="0" w:color="auto"/>
        <w:right w:val="none" w:sz="0" w:space="0" w:color="auto"/>
      </w:divBdr>
    </w:div>
    <w:div w:id="1547254488">
      <w:bodyDiv w:val="1"/>
      <w:marLeft w:val="0"/>
      <w:marRight w:val="0"/>
      <w:marTop w:val="0"/>
      <w:marBottom w:val="0"/>
      <w:divBdr>
        <w:top w:val="none" w:sz="0" w:space="0" w:color="auto"/>
        <w:left w:val="none" w:sz="0" w:space="0" w:color="auto"/>
        <w:bottom w:val="none" w:sz="0" w:space="0" w:color="auto"/>
        <w:right w:val="none" w:sz="0" w:space="0" w:color="auto"/>
      </w:divBdr>
    </w:div>
    <w:div w:id="1620188094">
      <w:bodyDiv w:val="1"/>
      <w:marLeft w:val="0"/>
      <w:marRight w:val="0"/>
      <w:marTop w:val="0"/>
      <w:marBottom w:val="0"/>
      <w:divBdr>
        <w:top w:val="none" w:sz="0" w:space="0" w:color="auto"/>
        <w:left w:val="none" w:sz="0" w:space="0" w:color="auto"/>
        <w:bottom w:val="none" w:sz="0" w:space="0" w:color="auto"/>
        <w:right w:val="none" w:sz="0" w:space="0" w:color="auto"/>
      </w:divBdr>
    </w:div>
    <w:div w:id="1629702051">
      <w:bodyDiv w:val="1"/>
      <w:marLeft w:val="0"/>
      <w:marRight w:val="0"/>
      <w:marTop w:val="0"/>
      <w:marBottom w:val="0"/>
      <w:divBdr>
        <w:top w:val="none" w:sz="0" w:space="0" w:color="auto"/>
        <w:left w:val="none" w:sz="0" w:space="0" w:color="auto"/>
        <w:bottom w:val="none" w:sz="0" w:space="0" w:color="auto"/>
        <w:right w:val="none" w:sz="0" w:space="0" w:color="auto"/>
      </w:divBdr>
    </w:div>
    <w:div w:id="1655181456">
      <w:bodyDiv w:val="1"/>
      <w:marLeft w:val="0"/>
      <w:marRight w:val="0"/>
      <w:marTop w:val="0"/>
      <w:marBottom w:val="0"/>
      <w:divBdr>
        <w:top w:val="none" w:sz="0" w:space="0" w:color="auto"/>
        <w:left w:val="none" w:sz="0" w:space="0" w:color="auto"/>
        <w:bottom w:val="none" w:sz="0" w:space="0" w:color="auto"/>
        <w:right w:val="none" w:sz="0" w:space="0" w:color="auto"/>
      </w:divBdr>
    </w:div>
    <w:div w:id="1666783842">
      <w:bodyDiv w:val="1"/>
      <w:marLeft w:val="0"/>
      <w:marRight w:val="0"/>
      <w:marTop w:val="0"/>
      <w:marBottom w:val="0"/>
      <w:divBdr>
        <w:top w:val="none" w:sz="0" w:space="0" w:color="auto"/>
        <w:left w:val="none" w:sz="0" w:space="0" w:color="auto"/>
        <w:bottom w:val="none" w:sz="0" w:space="0" w:color="auto"/>
        <w:right w:val="none" w:sz="0" w:space="0" w:color="auto"/>
      </w:divBdr>
    </w:div>
    <w:div w:id="1675690488">
      <w:bodyDiv w:val="1"/>
      <w:marLeft w:val="0"/>
      <w:marRight w:val="0"/>
      <w:marTop w:val="0"/>
      <w:marBottom w:val="0"/>
      <w:divBdr>
        <w:top w:val="none" w:sz="0" w:space="0" w:color="auto"/>
        <w:left w:val="none" w:sz="0" w:space="0" w:color="auto"/>
        <w:bottom w:val="none" w:sz="0" w:space="0" w:color="auto"/>
        <w:right w:val="none" w:sz="0" w:space="0" w:color="auto"/>
      </w:divBdr>
    </w:div>
    <w:div w:id="1690570144">
      <w:bodyDiv w:val="1"/>
      <w:marLeft w:val="0"/>
      <w:marRight w:val="0"/>
      <w:marTop w:val="0"/>
      <w:marBottom w:val="0"/>
      <w:divBdr>
        <w:top w:val="none" w:sz="0" w:space="0" w:color="auto"/>
        <w:left w:val="none" w:sz="0" w:space="0" w:color="auto"/>
        <w:bottom w:val="none" w:sz="0" w:space="0" w:color="auto"/>
        <w:right w:val="none" w:sz="0" w:space="0" w:color="auto"/>
      </w:divBdr>
    </w:div>
    <w:div w:id="1782450664">
      <w:bodyDiv w:val="1"/>
      <w:marLeft w:val="0"/>
      <w:marRight w:val="0"/>
      <w:marTop w:val="0"/>
      <w:marBottom w:val="0"/>
      <w:divBdr>
        <w:top w:val="none" w:sz="0" w:space="0" w:color="auto"/>
        <w:left w:val="none" w:sz="0" w:space="0" w:color="auto"/>
        <w:bottom w:val="none" w:sz="0" w:space="0" w:color="auto"/>
        <w:right w:val="none" w:sz="0" w:space="0" w:color="auto"/>
      </w:divBdr>
    </w:div>
    <w:div w:id="1782796793">
      <w:bodyDiv w:val="1"/>
      <w:marLeft w:val="0"/>
      <w:marRight w:val="0"/>
      <w:marTop w:val="0"/>
      <w:marBottom w:val="0"/>
      <w:divBdr>
        <w:top w:val="none" w:sz="0" w:space="0" w:color="auto"/>
        <w:left w:val="none" w:sz="0" w:space="0" w:color="auto"/>
        <w:bottom w:val="none" w:sz="0" w:space="0" w:color="auto"/>
        <w:right w:val="none" w:sz="0" w:space="0" w:color="auto"/>
      </w:divBdr>
    </w:div>
    <w:div w:id="1783645151">
      <w:bodyDiv w:val="1"/>
      <w:marLeft w:val="0"/>
      <w:marRight w:val="0"/>
      <w:marTop w:val="0"/>
      <w:marBottom w:val="0"/>
      <w:divBdr>
        <w:top w:val="none" w:sz="0" w:space="0" w:color="auto"/>
        <w:left w:val="none" w:sz="0" w:space="0" w:color="auto"/>
        <w:bottom w:val="none" w:sz="0" w:space="0" w:color="auto"/>
        <w:right w:val="none" w:sz="0" w:space="0" w:color="auto"/>
      </w:divBdr>
    </w:div>
    <w:div w:id="1800604562">
      <w:bodyDiv w:val="1"/>
      <w:marLeft w:val="0"/>
      <w:marRight w:val="0"/>
      <w:marTop w:val="0"/>
      <w:marBottom w:val="0"/>
      <w:divBdr>
        <w:top w:val="none" w:sz="0" w:space="0" w:color="auto"/>
        <w:left w:val="none" w:sz="0" w:space="0" w:color="auto"/>
        <w:bottom w:val="none" w:sz="0" w:space="0" w:color="auto"/>
        <w:right w:val="none" w:sz="0" w:space="0" w:color="auto"/>
      </w:divBdr>
    </w:div>
    <w:div w:id="1811556996">
      <w:bodyDiv w:val="1"/>
      <w:marLeft w:val="0"/>
      <w:marRight w:val="0"/>
      <w:marTop w:val="0"/>
      <w:marBottom w:val="0"/>
      <w:divBdr>
        <w:top w:val="none" w:sz="0" w:space="0" w:color="auto"/>
        <w:left w:val="none" w:sz="0" w:space="0" w:color="auto"/>
        <w:bottom w:val="none" w:sz="0" w:space="0" w:color="auto"/>
        <w:right w:val="none" w:sz="0" w:space="0" w:color="auto"/>
      </w:divBdr>
    </w:div>
    <w:div w:id="1839269794">
      <w:bodyDiv w:val="1"/>
      <w:marLeft w:val="0"/>
      <w:marRight w:val="0"/>
      <w:marTop w:val="0"/>
      <w:marBottom w:val="0"/>
      <w:divBdr>
        <w:top w:val="none" w:sz="0" w:space="0" w:color="auto"/>
        <w:left w:val="none" w:sz="0" w:space="0" w:color="auto"/>
        <w:bottom w:val="none" w:sz="0" w:space="0" w:color="auto"/>
        <w:right w:val="none" w:sz="0" w:space="0" w:color="auto"/>
      </w:divBdr>
    </w:div>
    <w:div w:id="1848474779">
      <w:bodyDiv w:val="1"/>
      <w:marLeft w:val="0"/>
      <w:marRight w:val="0"/>
      <w:marTop w:val="0"/>
      <w:marBottom w:val="0"/>
      <w:divBdr>
        <w:top w:val="none" w:sz="0" w:space="0" w:color="auto"/>
        <w:left w:val="none" w:sz="0" w:space="0" w:color="auto"/>
        <w:bottom w:val="none" w:sz="0" w:space="0" w:color="auto"/>
        <w:right w:val="none" w:sz="0" w:space="0" w:color="auto"/>
      </w:divBdr>
    </w:div>
    <w:div w:id="1869218793">
      <w:bodyDiv w:val="1"/>
      <w:marLeft w:val="0"/>
      <w:marRight w:val="0"/>
      <w:marTop w:val="0"/>
      <w:marBottom w:val="0"/>
      <w:divBdr>
        <w:top w:val="none" w:sz="0" w:space="0" w:color="auto"/>
        <w:left w:val="none" w:sz="0" w:space="0" w:color="auto"/>
        <w:bottom w:val="none" w:sz="0" w:space="0" w:color="auto"/>
        <w:right w:val="none" w:sz="0" w:space="0" w:color="auto"/>
      </w:divBdr>
    </w:div>
    <w:div w:id="1893077324">
      <w:bodyDiv w:val="1"/>
      <w:marLeft w:val="0"/>
      <w:marRight w:val="0"/>
      <w:marTop w:val="0"/>
      <w:marBottom w:val="0"/>
      <w:divBdr>
        <w:top w:val="none" w:sz="0" w:space="0" w:color="auto"/>
        <w:left w:val="none" w:sz="0" w:space="0" w:color="auto"/>
        <w:bottom w:val="none" w:sz="0" w:space="0" w:color="auto"/>
        <w:right w:val="none" w:sz="0" w:space="0" w:color="auto"/>
      </w:divBdr>
    </w:div>
    <w:div w:id="1904756762">
      <w:bodyDiv w:val="1"/>
      <w:marLeft w:val="0"/>
      <w:marRight w:val="0"/>
      <w:marTop w:val="0"/>
      <w:marBottom w:val="0"/>
      <w:divBdr>
        <w:top w:val="none" w:sz="0" w:space="0" w:color="auto"/>
        <w:left w:val="none" w:sz="0" w:space="0" w:color="auto"/>
        <w:bottom w:val="none" w:sz="0" w:space="0" w:color="auto"/>
        <w:right w:val="none" w:sz="0" w:space="0" w:color="auto"/>
      </w:divBdr>
    </w:div>
    <w:div w:id="1958755799">
      <w:bodyDiv w:val="1"/>
      <w:marLeft w:val="0"/>
      <w:marRight w:val="0"/>
      <w:marTop w:val="0"/>
      <w:marBottom w:val="0"/>
      <w:divBdr>
        <w:top w:val="none" w:sz="0" w:space="0" w:color="auto"/>
        <w:left w:val="none" w:sz="0" w:space="0" w:color="auto"/>
        <w:bottom w:val="none" w:sz="0" w:space="0" w:color="auto"/>
        <w:right w:val="none" w:sz="0" w:space="0" w:color="auto"/>
      </w:divBdr>
    </w:div>
    <w:div w:id="1964072751">
      <w:bodyDiv w:val="1"/>
      <w:marLeft w:val="0"/>
      <w:marRight w:val="0"/>
      <w:marTop w:val="0"/>
      <w:marBottom w:val="0"/>
      <w:divBdr>
        <w:top w:val="none" w:sz="0" w:space="0" w:color="auto"/>
        <w:left w:val="none" w:sz="0" w:space="0" w:color="auto"/>
        <w:bottom w:val="none" w:sz="0" w:space="0" w:color="auto"/>
        <w:right w:val="none" w:sz="0" w:space="0" w:color="auto"/>
      </w:divBdr>
    </w:div>
    <w:div w:id="1967739801">
      <w:bodyDiv w:val="1"/>
      <w:marLeft w:val="0"/>
      <w:marRight w:val="0"/>
      <w:marTop w:val="0"/>
      <w:marBottom w:val="0"/>
      <w:divBdr>
        <w:top w:val="none" w:sz="0" w:space="0" w:color="auto"/>
        <w:left w:val="none" w:sz="0" w:space="0" w:color="auto"/>
        <w:bottom w:val="none" w:sz="0" w:space="0" w:color="auto"/>
        <w:right w:val="none" w:sz="0" w:space="0" w:color="auto"/>
      </w:divBdr>
    </w:div>
    <w:div w:id="1979063750">
      <w:bodyDiv w:val="1"/>
      <w:marLeft w:val="0"/>
      <w:marRight w:val="0"/>
      <w:marTop w:val="0"/>
      <w:marBottom w:val="0"/>
      <w:divBdr>
        <w:top w:val="none" w:sz="0" w:space="0" w:color="auto"/>
        <w:left w:val="none" w:sz="0" w:space="0" w:color="auto"/>
        <w:bottom w:val="none" w:sz="0" w:space="0" w:color="auto"/>
        <w:right w:val="none" w:sz="0" w:space="0" w:color="auto"/>
      </w:divBdr>
    </w:div>
    <w:div w:id="1996032098">
      <w:bodyDiv w:val="1"/>
      <w:marLeft w:val="0"/>
      <w:marRight w:val="0"/>
      <w:marTop w:val="0"/>
      <w:marBottom w:val="0"/>
      <w:divBdr>
        <w:top w:val="none" w:sz="0" w:space="0" w:color="auto"/>
        <w:left w:val="none" w:sz="0" w:space="0" w:color="auto"/>
        <w:bottom w:val="none" w:sz="0" w:space="0" w:color="auto"/>
        <w:right w:val="none" w:sz="0" w:space="0" w:color="auto"/>
      </w:divBdr>
    </w:div>
    <w:div w:id="2004812877">
      <w:bodyDiv w:val="1"/>
      <w:marLeft w:val="0"/>
      <w:marRight w:val="0"/>
      <w:marTop w:val="0"/>
      <w:marBottom w:val="0"/>
      <w:divBdr>
        <w:top w:val="none" w:sz="0" w:space="0" w:color="auto"/>
        <w:left w:val="none" w:sz="0" w:space="0" w:color="auto"/>
        <w:bottom w:val="none" w:sz="0" w:space="0" w:color="auto"/>
        <w:right w:val="none" w:sz="0" w:space="0" w:color="auto"/>
      </w:divBdr>
    </w:div>
    <w:div w:id="2008286692">
      <w:bodyDiv w:val="1"/>
      <w:marLeft w:val="0"/>
      <w:marRight w:val="0"/>
      <w:marTop w:val="0"/>
      <w:marBottom w:val="0"/>
      <w:divBdr>
        <w:top w:val="none" w:sz="0" w:space="0" w:color="auto"/>
        <w:left w:val="none" w:sz="0" w:space="0" w:color="auto"/>
        <w:bottom w:val="none" w:sz="0" w:space="0" w:color="auto"/>
        <w:right w:val="none" w:sz="0" w:space="0" w:color="auto"/>
      </w:divBdr>
    </w:div>
    <w:div w:id="2103060209">
      <w:bodyDiv w:val="1"/>
      <w:marLeft w:val="0"/>
      <w:marRight w:val="0"/>
      <w:marTop w:val="0"/>
      <w:marBottom w:val="0"/>
      <w:divBdr>
        <w:top w:val="none" w:sz="0" w:space="0" w:color="auto"/>
        <w:left w:val="none" w:sz="0" w:space="0" w:color="auto"/>
        <w:bottom w:val="none" w:sz="0" w:space="0" w:color="auto"/>
        <w:right w:val="none" w:sz="0" w:space="0" w:color="auto"/>
      </w:divBdr>
    </w:div>
    <w:div w:id="2103603305">
      <w:bodyDiv w:val="1"/>
      <w:marLeft w:val="0"/>
      <w:marRight w:val="0"/>
      <w:marTop w:val="0"/>
      <w:marBottom w:val="0"/>
      <w:divBdr>
        <w:top w:val="none" w:sz="0" w:space="0" w:color="auto"/>
        <w:left w:val="none" w:sz="0" w:space="0" w:color="auto"/>
        <w:bottom w:val="none" w:sz="0" w:space="0" w:color="auto"/>
        <w:right w:val="none" w:sz="0" w:space="0" w:color="auto"/>
      </w:divBdr>
    </w:div>
    <w:div w:id="2126850310">
      <w:bodyDiv w:val="1"/>
      <w:marLeft w:val="0"/>
      <w:marRight w:val="0"/>
      <w:marTop w:val="0"/>
      <w:marBottom w:val="0"/>
      <w:divBdr>
        <w:top w:val="none" w:sz="0" w:space="0" w:color="auto"/>
        <w:left w:val="none" w:sz="0" w:space="0" w:color="auto"/>
        <w:bottom w:val="none" w:sz="0" w:space="0" w:color="auto"/>
        <w:right w:val="none" w:sz="0" w:space="0" w:color="auto"/>
      </w:divBdr>
    </w:div>
    <w:div w:id="2132824750">
      <w:bodyDiv w:val="1"/>
      <w:marLeft w:val="0"/>
      <w:marRight w:val="0"/>
      <w:marTop w:val="0"/>
      <w:marBottom w:val="0"/>
      <w:divBdr>
        <w:top w:val="none" w:sz="0" w:space="0" w:color="auto"/>
        <w:left w:val="none" w:sz="0" w:space="0" w:color="auto"/>
        <w:bottom w:val="none" w:sz="0" w:space="0" w:color="auto"/>
        <w:right w:val="none" w:sz="0" w:space="0" w:color="auto"/>
      </w:divBdr>
    </w:div>
    <w:div w:id="21439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Rea23</b:Tag>
    <b:SourceType>InternetSite</b:SourceType>
    <b:Guid>{A0397F23-A124-5145-8149-E420BC5E32ED}</b:Guid>
    <b:Title>Como crear un proyecto de React.js desde 0</b:Title>
    <b:URL>https://dev.to/duxtech/como-crear-un-proyecto-de-react-js-desde-0-create-react-app-49f6</b:URL>
    <b:YearAccessed>2023</b:YearAccessed>
    <b:MonthAccessed>Octubre</b:MonthAccessed>
    <b:DayAccessed>19</b:DayAccessed>
    <b:Author>
      <b:Author>
        <b:NameList>
          <b:Person>
            <b:Last>Fernando</b:Last>
            <b:First>Cristian</b:First>
          </b:Person>
        </b:NameList>
      </b:Author>
    </b:Author>
    <b:Year>2020</b:Year>
    <b:Month>Julio</b:Month>
    <b:Day>23</b:Day>
    <b:RefOrder>4</b:RefOrder>
  </b:Source>
  <b:Source>
    <b:Tag>Fig23</b:Tag>
    <b:SourceType>InternetSite</b:SourceType>
    <b:Guid>{9ECD77AE-E5CD-4447-97A7-5F9B87DE2578}</b:Guid>
    <b:Title>Figma: qué es y cómo funciona</b:Title>
    <b:URL>https://www.pixartprinting.es/blog/figma-que-es/</b:URL>
    <b:YearAccessed>2023</b:YearAccessed>
    <b:MonthAccessed>Octubre</b:MonthAccessed>
    <b:DayAccessed>19</b:DayAccessed>
    <b:Author>
      <b:Author>
        <b:NameList>
          <b:Person>
            <b:Last>Blandino</b:Last>
            <b:First>Giovanni</b:First>
          </b:Person>
        </b:NameList>
      </b:Author>
    </b:Author>
    <b:Year>2023</b:Year>
    <b:Month>Enero</b:Month>
    <b:Day>4</b:Day>
    <b:RefOrder>1</b:RefOrder>
  </b:Source>
  <b:Source>
    <b:Tag>Exp23</b:Tag>
    <b:SourceType>InternetSite</b:SourceType>
    <b:Guid>{E9180622-E38B-8B4F-B12B-D703E68943E0}</b:Guid>
    <b:Title>React Native y Expo: qué son y cómo se relacionan</b:Title>
    <b:InternetSiteTitle>Sitio Web de Expo</b:InternetSiteTitle>
    <b:URL>https://www.campusmvp.es/recursos/post/react-native-y-expo-que-son-y-como-se-relacionan.aspx</b:URL>
    <b:YearAccessed>2023</b:YearAccessed>
    <b:MonthAccessed>Octubre</b:MonthAccessed>
    <b:DayAccessed>19</b:DayAccessed>
    <b:Author>
      <b:Author>
        <b:NameList>
          <b:Person>
            <b:Last>campusMVP</b:Last>
          </b:Person>
        </b:NameList>
      </b:Author>
    </b:Author>
    <b:Year>2023</b:Year>
    <b:Month>Agosto</b:Month>
    <b:Day>8</b:Day>
    <b:RefOrder>6</b:RefOrder>
  </b:Source>
  <b:Source>
    <b:Tag>Pir19</b:Tag>
    <b:SourceType>InternetSite</b:SourceType>
    <b:Guid>{0682C313-1AE8-4340-B4DF-EC2A40B363AE}</b:Guid>
    <b:Author>
      <b:Author>
        <b:NameList>
          <b:Person>
            <b:Last>Pireddu</b:Last>
            <b:First>Marie</b:First>
          </b:Person>
        </b:NameList>
      </b:Author>
    </b:Author>
    <b:Title>¿Cómo publicar tu aplicación en Google Play y en la App Store?</b:Title>
    <b:URL>https://es.goodbarber.com/blog/como-publicar-tu-aplicacion-en-google-play-y-en-la-app-store-a647/</b:URL>
    <b:Year>2019</b:Year>
    <b:Month>Mayo</b:Month>
    <b:Day>31</b:Day>
    <b:YearAccessed>2023</b:YearAccessed>
    <b:MonthAccessed>Cotubre</b:MonthAccessed>
    <b:DayAccessed>19</b:DayAccessed>
    <b:InternetSiteTitle>Good Barber</b:InternetSiteTitle>
    <b:RefOrder>5</b:RefOrder>
  </b:Source>
  <b:Source>
    <b:Tag>TMD23</b:Tag>
    <b:SourceType>InternetSite</b:SourceType>
    <b:Guid>{AD52BC8C-414D-B748-B319-9B1E84A546E2}</b:Guid>
    <b:Title>TMDB API</b:Title>
    <b:URL>https://developer.themoviedb.org/docs</b:URL>
    <b:YearAccessed>2023</b:YearAccessed>
    <b:MonthAccessed>Octubre</b:MonthAccessed>
    <b:DayAccessed>20</b:DayAccessed>
    <b:RefOrder>3</b:RefOrder>
  </b:Source>
  <b:Source>
    <b:Tag>Mar22</b:Tag>
    <b:SourceType>InternetSite</b:SourceType>
    <b:Guid>{34696C9B-A3D6-F747-A2BF-D4FF346B3530}</b:Guid>
    <b:Author>
      <b:Author>
        <b:NameList>
          <b:Person>
            <b:Last>Coppola</b:Last>
            <b:First>Maria</b:First>
          </b:Person>
        </b:NameList>
      </b:Author>
    </b:Author>
    <b:Title>HubSpot</b:Title>
    <b:URL>https://blog.hubspot.es/website/como-crear-base-de-datos-mysql</b:URL>
    <b:Year>2022</b:Year>
    <b:Month>Diciembre</b:Month>
    <b:Day>22</b:Day>
    <b:YearAccessed>2023</b:YearAccessed>
    <b:MonthAccessed>Octubre</b:MonthAccessed>
    <b:DayAccessed>20</b:DayAccessed>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95A87-F1F9-A34A-BE8C-9779247E7427}">
  <ds:schemaRefs>
    <ds:schemaRef ds:uri="http://schemas.openxmlformats.org/officeDocument/2006/bibliography"/>
  </ds:schemaRefs>
</ds:datastoreItem>
</file>

<file path=customXml/itemProps2.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FEE2D-23B4-473A-B98E-ED8AFF777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TotalTime>
  <Pages>20</Pages>
  <Words>2492</Words>
  <Characters>13709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4</cp:revision>
  <cp:lastPrinted>2023-10-21T09:21:00Z</cp:lastPrinted>
  <dcterms:created xsi:type="dcterms:W3CDTF">2023-10-27T13:57:00Z</dcterms:created>
  <dcterms:modified xsi:type="dcterms:W3CDTF">2023-11-13T17:25:00Z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