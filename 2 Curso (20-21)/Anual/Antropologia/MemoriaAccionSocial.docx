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535772"/>
        <w:docPartObj>
          <w:docPartGallery w:val="Cover Pages"/>
          <w:docPartUnique/>
        </w:docPartObj>
      </w:sdtPr>
      <w:sdtEndPr>
        <w:rPr>
          <w:rFonts w:ascii="Times New Roman" w:hAnsi="Times New Roman" w:cs="Times New Roman"/>
          <w:sz w:val="20"/>
        </w:rPr>
      </w:sdtEndPr>
      <w:sdtContent>
        <w:p w14:paraId="3A45F456" w14:textId="7D3BD4C1" w:rsidR="001C0326" w:rsidRDefault="001C0326">
          <w:r>
            <w:rPr>
              <w:noProof/>
            </w:rPr>
            <mc:AlternateContent>
              <mc:Choice Requires="wpg">
                <w:drawing>
                  <wp:anchor distT="0" distB="0" distL="114300" distR="114300" simplePos="0" relativeHeight="251659264" behindDoc="1" locked="0" layoutInCell="1" allowOverlap="1" wp14:anchorId="28BB525C" wp14:editId="7BAB0163">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6A80EC" w14:textId="77777777" w:rsidR="004F1DF4" w:rsidRDefault="004F1DF4" w:rsidP="004F1DF4">
                                  <w:pPr>
                                    <w:pStyle w:val="Textoindependiente"/>
                                    <w:spacing w:before="48"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416CF" w14:textId="77777777" w:rsidR="004F1DF4" w:rsidRDefault="004F1DF4" w:rsidP="004F1DF4">
                                  <w:pPr>
                                    <w:pStyle w:val="Textoindependiente"/>
                                    <w:spacing w:before="48"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8C097" w14:textId="20E10C18" w:rsidR="004F1DF4" w:rsidRDefault="004F1DF4" w:rsidP="004F1DF4">
                                  <w:pPr>
                                    <w:pStyle w:val="Textoindependiente"/>
                                    <w:spacing w:before="48"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9AC46" w14:textId="467300CA" w:rsidR="004F1DF4" w:rsidRDefault="004F1DF4" w:rsidP="004F1DF4">
                                  <w:pPr>
                                    <w:pStyle w:val="Textoindependiente"/>
                                    <w:spacing w:before="48"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21149" w14:textId="025A35F8" w:rsidR="004F1DF4" w:rsidRDefault="004F1DF4" w:rsidP="004F1DF4">
                                  <w:pPr>
                                    <w:pStyle w:val="Textoindependiente"/>
                                    <w:spacing w:before="48" w:line="360"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519FF" w14:textId="5F53409A" w:rsidR="004F1DF4" w:rsidRDefault="004F1DF4" w:rsidP="004F1DF4">
                                  <w:pPr>
                                    <w:pStyle w:val="Textoindependiente"/>
                                    <w:spacing w:before="48" w:line="360"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2332F" w14:textId="77777777" w:rsidR="004F1DF4" w:rsidRDefault="004F1DF4" w:rsidP="004F1DF4">
                                  <w:pPr>
                                    <w:pStyle w:val="Textoindependiente"/>
                                    <w:spacing w:before="48" w:line="360"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1BE3E" w14:textId="008BC6DD" w:rsidR="001C0326" w:rsidRPr="001C0326" w:rsidRDefault="001C0326" w:rsidP="004F1DF4">
                                  <w:pPr>
                                    <w:pStyle w:val="Textoindependiente"/>
                                    <w:spacing w:before="48"/>
                                    <w:jc w:val="right"/>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Diego</w:t>
                                  </w:r>
                                  <w:r w:rsidR="004F1DF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Viñals Lage</w:t>
                                  </w:r>
                                </w:p>
                                <w:p w14:paraId="242C44AA" w14:textId="77777777" w:rsidR="001C0326" w:rsidRPr="001C0326" w:rsidRDefault="001C0326" w:rsidP="004F1DF4">
                                  <w:pPr>
                                    <w:pStyle w:val="Textoindependiente"/>
                                    <w:spacing w:before="48"/>
                                    <w:jc w:val="right"/>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Grado: Ingeniería Informática</w:t>
                                  </w:r>
                                </w:p>
                                <w:p w14:paraId="5152F636" w14:textId="680806D1" w:rsidR="001C0326" w:rsidRPr="001C0326" w:rsidRDefault="001C0326" w:rsidP="004F1DF4">
                                  <w:pPr>
                                    <w:pStyle w:val="Textoindependiente"/>
                                    <w:spacing w:before="48"/>
                                    <w:jc w:val="right"/>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Institución:</w:t>
                                  </w:r>
                                  <w:r w:rsidR="004F1DF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Fundación </w:t>
                                  </w: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+Vida</w:t>
                                  </w:r>
                                </w:p>
                                <w:p w14:paraId="76BC6841" w14:textId="1EAE563B" w:rsidR="001C0326" w:rsidRPr="001C0326" w:rsidRDefault="001C0326" w:rsidP="004F1DF4">
                                  <w:pPr>
                                    <w:jc w:val="right"/>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3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F1DF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03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José Miguel Mohedano Martínez</w:t>
                                  </w:r>
                                </w:p>
                                <w:p w14:paraId="011B21BC" w14:textId="177EB721" w:rsidR="001C0326" w:rsidRPr="004F1DF4" w:rsidRDefault="001C0326" w:rsidP="004F1DF4">
                                  <w:pPr>
                                    <w:pStyle w:val="Textoindependiente"/>
                                    <w:spacing w:before="48"/>
                                    <w:jc w:val="right"/>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Mentor: Felipe Roca Wick</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3401C" w14:textId="17CC4240" w:rsidR="001C0326" w:rsidRDefault="001C0326">
                                  <w:pPr>
                                    <w:pStyle w:val="Sinespaciado"/>
                                    <w:jc w:val="center"/>
                                    <w:rPr>
                                      <w:rFonts w:asciiTheme="majorHAnsi" w:eastAsiaTheme="majorEastAsia" w:hAnsiTheme="majorHAnsi" w:cstheme="majorBidi"/>
                                      <w:caps/>
                                      <w:color w:val="4F81BD" w:themeColor="accent1"/>
                                      <w:sz w:val="72"/>
                                      <w:szCs w:val="72"/>
                                    </w:rPr>
                                  </w:pPr>
                                  <w:r>
                                    <w:rPr>
                                      <w:rFonts w:ascii="Times New Roman" w:hAnsi="Times New Roman" w:cs="Times New Roman"/>
                                      <w:color w:val="4471C4"/>
                                      <w:w w:val="90"/>
                                      <w:sz w:val="144"/>
                                      <w:szCs w:val="144"/>
                                    </w:rPr>
                                    <w:t xml:space="preserve">Memoria </w:t>
                                  </w:r>
                                  <w:r w:rsidRPr="001C0326">
                                    <w:rPr>
                                      <w:rFonts w:ascii="Times New Roman" w:hAnsi="Times New Roman" w:cs="Times New Roman"/>
                                      <w:color w:val="4471C4"/>
                                      <w:w w:val="90"/>
                                      <w:sz w:val="144"/>
                                      <w:szCs w:val="144"/>
                                      <w:lang w:val="es-ES"/>
                                    </w:rPr>
                                    <w:t>Acción</w:t>
                                  </w:r>
                                  <w:r>
                                    <w:rPr>
                                      <w:rFonts w:ascii="Times New Roman" w:hAnsi="Times New Roman" w:cs="Times New Roman"/>
                                      <w:color w:val="4471C4"/>
                                      <w:w w:val="90"/>
                                      <w:sz w:val="144"/>
                                      <w:szCs w:val="144"/>
                                    </w:rPr>
                                    <w:t xml:space="preserve"> Social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BB525C"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">
                    <v:rect id="Rectángu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" fillcolor="#4f81bd [3204]" stroked="f" strokeweight="2pt"/>
                    <v:rect id="Rectángulo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" fillcolor="#4f81bd [3204]" stroked="f" strokeweight="2pt">
                      <v:textbox inset="36pt,57.6pt,36pt,36pt">
                        <w:txbxContent>
                          <w:p w14:paraId="176A80EC" w14:textId="77777777" w:rsidR="004F1DF4" w:rsidRDefault="004F1DF4" w:rsidP="004F1DF4">
                            <w:pPr>
                              <w:pStyle w:val="Textoindependiente"/>
                              <w:spacing w:before="48"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416CF" w14:textId="77777777" w:rsidR="004F1DF4" w:rsidRDefault="004F1DF4" w:rsidP="004F1DF4">
                            <w:pPr>
                              <w:pStyle w:val="Textoindependiente"/>
                              <w:spacing w:before="48"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8C097" w14:textId="20E10C18" w:rsidR="004F1DF4" w:rsidRDefault="004F1DF4" w:rsidP="004F1DF4">
                            <w:pPr>
                              <w:pStyle w:val="Textoindependiente"/>
                              <w:spacing w:before="48"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9AC46" w14:textId="467300CA" w:rsidR="004F1DF4" w:rsidRDefault="004F1DF4" w:rsidP="004F1DF4">
                            <w:pPr>
                              <w:pStyle w:val="Textoindependiente"/>
                              <w:spacing w:before="48"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21149" w14:textId="025A35F8" w:rsidR="004F1DF4" w:rsidRDefault="004F1DF4" w:rsidP="004F1DF4">
                            <w:pPr>
                              <w:pStyle w:val="Textoindependiente"/>
                              <w:spacing w:before="48" w:line="360"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519FF" w14:textId="5F53409A" w:rsidR="004F1DF4" w:rsidRDefault="004F1DF4" w:rsidP="004F1DF4">
                            <w:pPr>
                              <w:pStyle w:val="Textoindependiente"/>
                              <w:spacing w:before="48" w:line="360"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2332F" w14:textId="77777777" w:rsidR="004F1DF4" w:rsidRDefault="004F1DF4" w:rsidP="004F1DF4">
                            <w:pPr>
                              <w:pStyle w:val="Textoindependiente"/>
                              <w:spacing w:before="48" w:line="360"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1BE3E" w14:textId="008BC6DD" w:rsidR="001C0326" w:rsidRPr="001C0326" w:rsidRDefault="001C0326" w:rsidP="004F1DF4">
                            <w:pPr>
                              <w:pStyle w:val="Textoindependiente"/>
                              <w:spacing w:before="48"/>
                              <w:jc w:val="right"/>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Diego</w:t>
                            </w:r>
                            <w:r w:rsidR="004F1DF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Viñals Lage</w:t>
                            </w:r>
                          </w:p>
                          <w:p w14:paraId="242C44AA" w14:textId="77777777" w:rsidR="001C0326" w:rsidRPr="001C0326" w:rsidRDefault="001C0326" w:rsidP="004F1DF4">
                            <w:pPr>
                              <w:pStyle w:val="Textoindependiente"/>
                              <w:spacing w:before="48"/>
                              <w:jc w:val="right"/>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Grado: Ingeniería Informática</w:t>
                            </w:r>
                          </w:p>
                          <w:p w14:paraId="5152F636" w14:textId="680806D1" w:rsidR="001C0326" w:rsidRPr="001C0326" w:rsidRDefault="001C0326" w:rsidP="004F1DF4">
                            <w:pPr>
                              <w:pStyle w:val="Textoindependiente"/>
                              <w:spacing w:before="48"/>
                              <w:jc w:val="right"/>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Institución:</w:t>
                            </w:r>
                            <w:r w:rsidR="004F1DF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Fundación </w:t>
                            </w: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+Vida</w:t>
                            </w:r>
                          </w:p>
                          <w:p w14:paraId="76BC6841" w14:textId="1EAE563B" w:rsidR="001C0326" w:rsidRPr="001C0326" w:rsidRDefault="001C0326" w:rsidP="004F1DF4">
                            <w:pPr>
                              <w:jc w:val="right"/>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3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F1DF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03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José Miguel Mohedano Martínez</w:t>
                            </w:r>
                          </w:p>
                          <w:p w14:paraId="011B21BC" w14:textId="177EB721" w:rsidR="001C0326" w:rsidRPr="004F1DF4" w:rsidRDefault="001C0326" w:rsidP="004F1DF4">
                            <w:pPr>
                              <w:pStyle w:val="Textoindependiente"/>
                              <w:spacing w:before="48"/>
                              <w:jc w:val="right"/>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3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Mentor: Felipe Roca Wick</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0CD3401C" w14:textId="17CC4240" w:rsidR="001C0326" w:rsidRDefault="001C0326">
                            <w:pPr>
                              <w:pStyle w:val="Sinespaciado"/>
                              <w:jc w:val="center"/>
                              <w:rPr>
                                <w:rFonts w:asciiTheme="majorHAnsi" w:eastAsiaTheme="majorEastAsia" w:hAnsiTheme="majorHAnsi" w:cstheme="majorBidi"/>
                                <w:caps/>
                                <w:color w:val="4F81BD" w:themeColor="accent1"/>
                                <w:sz w:val="72"/>
                                <w:szCs w:val="72"/>
                              </w:rPr>
                            </w:pPr>
                            <w:r>
                              <w:rPr>
                                <w:rFonts w:ascii="Times New Roman" w:hAnsi="Times New Roman" w:cs="Times New Roman"/>
                                <w:color w:val="4471C4"/>
                                <w:w w:val="90"/>
                                <w:sz w:val="144"/>
                                <w:szCs w:val="144"/>
                              </w:rPr>
                              <w:t xml:space="preserve">Memoria </w:t>
                            </w:r>
                            <w:r w:rsidRPr="001C0326">
                              <w:rPr>
                                <w:rFonts w:ascii="Times New Roman" w:hAnsi="Times New Roman" w:cs="Times New Roman"/>
                                <w:color w:val="4471C4"/>
                                <w:w w:val="90"/>
                                <w:sz w:val="144"/>
                                <w:szCs w:val="144"/>
                                <w:lang w:val="es-ES"/>
                              </w:rPr>
                              <w:t>Acción</w:t>
                            </w:r>
                            <w:r>
                              <w:rPr>
                                <w:rFonts w:ascii="Times New Roman" w:hAnsi="Times New Roman" w:cs="Times New Roman"/>
                                <w:color w:val="4471C4"/>
                                <w:w w:val="90"/>
                                <w:sz w:val="144"/>
                                <w:szCs w:val="144"/>
                              </w:rPr>
                              <w:t xml:space="preserve"> Social</w:t>
                            </w:r>
                          </w:p>
                        </w:txbxContent>
                      </v:textbox>
                    </v:shape>
                    <w10:wrap anchorx="page" anchory="page"/>
                  </v:group>
                </w:pict>
              </mc:Fallback>
            </mc:AlternateContent>
          </w:r>
        </w:p>
        <w:p w14:paraId="5559DDED" w14:textId="3BB21645" w:rsidR="001C0326" w:rsidRDefault="001C0326">
          <w:pPr>
            <w:rPr>
              <w:rFonts w:ascii="Times New Roman" w:hAnsi="Times New Roman" w:cs="Times New Roman"/>
              <w:sz w:val="20"/>
              <w:szCs w:val="28"/>
            </w:rPr>
          </w:pPr>
          <w:r>
            <w:rPr>
              <w:rFonts w:ascii="Times New Roman" w:hAnsi="Times New Roman" w:cs="Times New Roman"/>
              <w:sz w:val="20"/>
            </w:rPr>
            <w:br w:type="page"/>
          </w:r>
        </w:p>
      </w:sdtContent>
    </w:sdt>
    <w:p w14:paraId="321958CF" w14:textId="77777777" w:rsidR="00E749AC" w:rsidRPr="0039269A" w:rsidRDefault="00E749AC">
      <w:pPr>
        <w:pStyle w:val="Textoindependiente"/>
        <w:rPr>
          <w:rFonts w:ascii="Times New Roman" w:hAnsi="Times New Roman" w:cs="Times New Roman"/>
          <w:sz w:val="20"/>
        </w:rPr>
      </w:pPr>
    </w:p>
    <w:p w14:paraId="73A3B911" w14:textId="77777777" w:rsidR="00E749AC" w:rsidRPr="0039269A" w:rsidRDefault="00E749AC">
      <w:pPr>
        <w:pStyle w:val="Textoindependiente"/>
        <w:rPr>
          <w:rFonts w:ascii="Times New Roman" w:hAnsi="Times New Roman" w:cs="Times New Roman"/>
          <w:sz w:val="20"/>
        </w:rPr>
      </w:pPr>
    </w:p>
    <w:p w14:paraId="392EE3D2" w14:textId="255609E4" w:rsidR="00742617" w:rsidRDefault="00742617">
      <w:pPr>
        <w:rPr>
          <w:rFonts w:ascii="Times New Roman" w:hAnsi="Times New Roman" w:cs="Times New Roman"/>
          <w:color w:val="4471C4"/>
        </w:rPr>
      </w:pPr>
    </w:p>
    <w:sdt>
      <w:sdtPr>
        <w:rPr>
          <w:rFonts w:ascii="Arial" w:eastAsia="Arial" w:hAnsi="Arial" w:cs="Arial"/>
          <w:b w:val="0"/>
          <w:bCs w:val="0"/>
          <w:color w:val="auto"/>
          <w:sz w:val="22"/>
          <w:szCs w:val="22"/>
          <w:lang w:eastAsia="en-US"/>
        </w:rPr>
        <w:id w:val="-1960170790"/>
        <w:docPartObj>
          <w:docPartGallery w:val="Table of Contents"/>
          <w:docPartUnique/>
        </w:docPartObj>
      </w:sdtPr>
      <w:sdtEndPr>
        <w:rPr>
          <w:noProof/>
        </w:rPr>
      </w:sdtEndPr>
      <w:sdtContent>
        <w:p w14:paraId="56E6CDEC" w14:textId="288CD76E" w:rsidR="00742617" w:rsidRDefault="00B8102F" w:rsidP="00B8102F">
          <w:pPr>
            <w:pStyle w:val="TtuloTDC"/>
            <w:jc w:val="center"/>
          </w:pPr>
          <w:r>
            <w:t>Índice</w:t>
          </w:r>
        </w:p>
        <w:p w14:paraId="1E316EBC" w14:textId="320984A9" w:rsidR="00490086" w:rsidRDefault="00742617">
          <w:pPr>
            <w:pStyle w:val="TDC1"/>
            <w:tabs>
              <w:tab w:val="right" w:leader="dot" w:pos="849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76577728" w:history="1">
            <w:r w:rsidR="00490086" w:rsidRPr="00511111">
              <w:rPr>
                <w:rStyle w:val="Hipervnculo"/>
                <w:noProof/>
              </w:rPr>
              <w:t>Introducción</w:t>
            </w:r>
            <w:r w:rsidR="00490086">
              <w:rPr>
                <w:noProof/>
                <w:webHidden/>
              </w:rPr>
              <w:tab/>
            </w:r>
            <w:r w:rsidR="00490086">
              <w:rPr>
                <w:noProof/>
                <w:webHidden/>
              </w:rPr>
              <w:fldChar w:fldCharType="begin"/>
            </w:r>
            <w:r w:rsidR="00490086">
              <w:rPr>
                <w:noProof/>
                <w:webHidden/>
              </w:rPr>
              <w:instrText xml:space="preserve"> PAGEREF _Toc76577728 \h </w:instrText>
            </w:r>
            <w:r w:rsidR="00490086">
              <w:rPr>
                <w:noProof/>
                <w:webHidden/>
              </w:rPr>
            </w:r>
            <w:r w:rsidR="00490086">
              <w:rPr>
                <w:noProof/>
                <w:webHidden/>
              </w:rPr>
              <w:fldChar w:fldCharType="separate"/>
            </w:r>
            <w:r w:rsidR="00490086">
              <w:rPr>
                <w:noProof/>
                <w:webHidden/>
              </w:rPr>
              <w:t>2</w:t>
            </w:r>
            <w:r w:rsidR="00490086">
              <w:rPr>
                <w:noProof/>
                <w:webHidden/>
              </w:rPr>
              <w:fldChar w:fldCharType="end"/>
            </w:r>
          </w:hyperlink>
        </w:p>
        <w:p w14:paraId="6971E595" w14:textId="2AA1C0A3" w:rsidR="00490086" w:rsidRDefault="004427CD">
          <w:pPr>
            <w:pStyle w:val="TDC1"/>
            <w:tabs>
              <w:tab w:val="right" w:leader="dot" w:pos="8498"/>
            </w:tabs>
            <w:rPr>
              <w:rFonts w:eastAsiaTheme="minorEastAsia" w:cstheme="minorBidi"/>
              <w:b w:val="0"/>
              <w:bCs w:val="0"/>
              <w:i w:val="0"/>
              <w:iCs w:val="0"/>
              <w:noProof/>
              <w:lang w:eastAsia="es-ES_tradnl"/>
            </w:rPr>
          </w:pPr>
          <w:hyperlink w:anchor="_Toc76577729" w:history="1">
            <w:r w:rsidR="00490086" w:rsidRPr="00511111">
              <w:rPr>
                <w:rStyle w:val="Hipervnculo"/>
                <w:noProof/>
              </w:rPr>
              <w:t>Desarrollo</w:t>
            </w:r>
            <w:r w:rsidR="00490086">
              <w:rPr>
                <w:noProof/>
                <w:webHidden/>
              </w:rPr>
              <w:tab/>
            </w:r>
            <w:r w:rsidR="00490086">
              <w:rPr>
                <w:noProof/>
                <w:webHidden/>
              </w:rPr>
              <w:fldChar w:fldCharType="begin"/>
            </w:r>
            <w:r w:rsidR="00490086">
              <w:rPr>
                <w:noProof/>
                <w:webHidden/>
              </w:rPr>
              <w:instrText xml:space="preserve"> PAGEREF _Toc76577729 \h </w:instrText>
            </w:r>
            <w:r w:rsidR="00490086">
              <w:rPr>
                <w:noProof/>
                <w:webHidden/>
              </w:rPr>
            </w:r>
            <w:r w:rsidR="00490086">
              <w:rPr>
                <w:noProof/>
                <w:webHidden/>
              </w:rPr>
              <w:fldChar w:fldCharType="separate"/>
            </w:r>
            <w:r w:rsidR="00490086">
              <w:rPr>
                <w:noProof/>
                <w:webHidden/>
              </w:rPr>
              <w:t>3</w:t>
            </w:r>
            <w:r w:rsidR="00490086">
              <w:rPr>
                <w:noProof/>
                <w:webHidden/>
              </w:rPr>
              <w:fldChar w:fldCharType="end"/>
            </w:r>
          </w:hyperlink>
        </w:p>
        <w:p w14:paraId="51816350" w14:textId="45598285" w:rsidR="00490086" w:rsidRDefault="004427CD">
          <w:pPr>
            <w:pStyle w:val="TDC1"/>
            <w:tabs>
              <w:tab w:val="right" w:leader="dot" w:pos="8498"/>
            </w:tabs>
            <w:rPr>
              <w:rFonts w:eastAsiaTheme="minorEastAsia" w:cstheme="minorBidi"/>
              <w:b w:val="0"/>
              <w:bCs w:val="0"/>
              <w:i w:val="0"/>
              <w:iCs w:val="0"/>
              <w:noProof/>
              <w:lang w:eastAsia="es-ES_tradnl"/>
            </w:rPr>
          </w:pPr>
          <w:hyperlink w:anchor="_Toc76577730" w:history="1">
            <w:r w:rsidR="00490086" w:rsidRPr="00511111">
              <w:rPr>
                <w:rStyle w:val="Hipervnculo"/>
                <w:noProof/>
              </w:rPr>
              <w:t>Reflexión del libro</w:t>
            </w:r>
            <w:r w:rsidR="00490086">
              <w:rPr>
                <w:noProof/>
                <w:webHidden/>
              </w:rPr>
              <w:tab/>
            </w:r>
            <w:r w:rsidR="00490086">
              <w:rPr>
                <w:noProof/>
                <w:webHidden/>
              </w:rPr>
              <w:fldChar w:fldCharType="begin"/>
            </w:r>
            <w:r w:rsidR="00490086">
              <w:rPr>
                <w:noProof/>
                <w:webHidden/>
              </w:rPr>
              <w:instrText xml:space="preserve"> PAGEREF _Toc76577730 \h </w:instrText>
            </w:r>
            <w:r w:rsidR="00490086">
              <w:rPr>
                <w:noProof/>
                <w:webHidden/>
              </w:rPr>
            </w:r>
            <w:r w:rsidR="00490086">
              <w:rPr>
                <w:noProof/>
                <w:webHidden/>
              </w:rPr>
              <w:fldChar w:fldCharType="separate"/>
            </w:r>
            <w:r w:rsidR="00490086">
              <w:rPr>
                <w:noProof/>
                <w:webHidden/>
              </w:rPr>
              <w:t>6</w:t>
            </w:r>
            <w:r w:rsidR="00490086">
              <w:rPr>
                <w:noProof/>
                <w:webHidden/>
              </w:rPr>
              <w:fldChar w:fldCharType="end"/>
            </w:r>
          </w:hyperlink>
        </w:p>
        <w:p w14:paraId="6BCBDA43" w14:textId="03B03D0F" w:rsidR="00490086" w:rsidRDefault="004427CD">
          <w:pPr>
            <w:pStyle w:val="TDC1"/>
            <w:tabs>
              <w:tab w:val="right" w:leader="dot" w:pos="8498"/>
            </w:tabs>
            <w:rPr>
              <w:rFonts w:eastAsiaTheme="minorEastAsia" w:cstheme="minorBidi"/>
              <w:b w:val="0"/>
              <w:bCs w:val="0"/>
              <w:i w:val="0"/>
              <w:iCs w:val="0"/>
              <w:noProof/>
              <w:lang w:eastAsia="es-ES_tradnl"/>
            </w:rPr>
          </w:pPr>
          <w:hyperlink w:anchor="_Toc76577731" w:history="1">
            <w:r w:rsidR="00490086" w:rsidRPr="00511111">
              <w:rPr>
                <w:rStyle w:val="Hipervnculo"/>
                <w:noProof/>
              </w:rPr>
              <w:t>Conclusión</w:t>
            </w:r>
            <w:r w:rsidR="00490086">
              <w:rPr>
                <w:noProof/>
                <w:webHidden/>
              </w:rPr>
              <w:tab/>
            </w:r>
            <w:r w:rsidR="00490086">
              <w:rPr>
                <w:noProof/>
                <w:webHidden/>
              </w:rPr>
              <w:fldChar w:fldCharType="begin"/>
            </w:r>
            <w:r w:rsidR="00490086">
              <w:rPr>
                <w:noProof/>
                <w:webHidden/>
              </w:rPr>
              <w:instrText xml:space="preserve"> PAGEREF _Toc76577731 \h </w:instrText>
            </w:r>
            <w:r w:rsidR="00490086">
              <w:rPr>
                <w:noProof/>
                <w:webHidden/>
              </w:rPr>
            </w:r>
            <w:r w:rsidR="00490086">
              <w:rPr>
                <w:noProof/>
                <w:webHidden/>
              </w:rPr>
              <w:fldChar w:fldCharType="separate"/>
            </w:r>
            <w:r w:rsidR="00490086">
              <w:rPr>
                <w:noProof/>
                <w:webHidden/>
              </w:rPr>
              <w:t>7</w:t>
            </w:r>
            <w:r w:rsidR="00490086">
              <w:rPr>
                <w:noProof/>
                <w:webHidden/>
              </w:rPr>
              <w:fldChar w:fldCharType="end"/>
            </w:r>
          </w:hyperlink>
        </w:p>
        <w:p w14:paraId="6F76C061" w14:textId="06813341" w:rsidR="00742617" w:rsidRDefault="00742617">
          <w:r>
            <w:rPr>
              <w:b/>
              <w:bCs/>
              <w:noProof/>
            </w:rPr>
            <w:fldChar w:fldCharType="end"/>
          </w:r>
        </w:p>
      </w:sdtContent>
    </w:sdt>
    <w:p w14:paraId="00B5C6FF" w14:textId="7FFA1CC6" w:rsidR="00742617" w:rsidRDefault="00742617">
      <w:pPr>
        <w:rPr>
          <w:rFonts w:ascii="Times New Roman" w:hAnsi="Times New Roman" w:cs="Times New Roman"/>
          <w:color w:val="4471C4"/>
        </w:rPr>
      </w:pPr>
    </w:p>
    <w:p w14:paraId="6F234B11" w14:textId="70C627A6" w:rsidR="006F3812" w:rsidRDefault="006F3812" w:rsidP="00742617">
      <w:pPr>
        <w:rPr>
          <w:rFonts w:ascii="Times New Roman" w:hAnsi="Times New Roman" w:cs="Times New Roman"/>
          <w:color w:val="4471C4"/>
          <w:sz w:val="28"/>
          <w:szCs w:val="28"/>
        </w:rPr>
      </w:pPr>
    </w:p>
    <w:p w14:paraId="7CEBF181" w14:textId="029CD8C7" w:rsidR="00742617" w:rsidRDefault="00742617" w:rsidP="00742617">
      <w:pPr>
        <w:rPr>
          <w:rFonts w:ascii="Times New Roman" w:hAnsi="Times New Roman" w:cs="Times New Roman"/>
          <w:color w:val="4471C4"/>
          <w:sz w:val="28"/>
          <w:szCs w:val="28"/>
        </w:rPr>
      </w:pPr>
    </w:p>
    <w:p w14:paraId="563507F5" w14:textId="14D42C53" w:rsidR="00742617" w:rsidRDefault="00742617" w:rsidP="00742617">
      <w:pPr>
        <w:rPr>
          <w:rFonts w:ascii="Times New Roman" w:hAnsi="Times New Roman" w:cs="Times New Roman"/>
          <w:color w:val="4471C4"/>
          <w:sz w:val="28"/>
          <w:szCs w:val="28"/>
        </w:rPr>
      </w:pPr>
    </w:p>
    <w:p w14:paraId="2AB52626" w14:textId="690EE363" w:rsidR="00742617" w:rsidRDefault="00742617" w:rsidP="00742617">
      <w:pPr>
        <w:rPr>
          <w:rFonts w:ascii="Times New Roman" w:hAnsi="Times New Roman" w:cs="Times New Roman"/>
          <w:color w:val="4471C4"/>
          <w:sz w:val="28"/>
          <w:szCs w:val="28"/>
        </w:rPr>
      </w:pPr>
    </w:p>
    <w:p w14:paraId="7B36303E" w14:textId="4FE6672C" w:rsidR="00742617" w:rsidRDefault="00742617" w:rsidP="00742617">
      <w:pPr>
        <w:rPr>
          <w:rFonts w:ascii="Times New Roman" w:hAnsi="Times New Roman" w:cs="Times New Roman"/>
          <w:color w:val="4471C4"/>
          <w:sz w:val="28"/>
          <w:szCs w:val="28"/>
        </w:rPr>
      </w:pPr>
    </w:p>
    <w:p w14:paraId="5510DF5F" w14:textId="02120A9F" w:rsidR="00742617" w:rsidRDefault="00742617" w:rsidP="00742617">
      <w:pPr>
        <w:rPr>
          <w:rFonts w:ascii="Times New Roman" w:hAnsi="Times New Roman" w:cs="Times New Roman"/>
          <w:color w:val="4471C4"/>
          <w:sz w:val="28"/>
          <w:szCs w:val="28"/>
        </w:rPr>
      </w:pPr>
    </w:p>
    <w:p w14:paraId="092E1682" w14:textId="387E7B63" w:rsidR="00742617" w:rsidRDefault="00742617" w:rsidP="00742617">
      <w:pPr>
        <w:rPr>
          <w:rFonts w:ascii="Times New Roman" w:hAnsi="Times New Roman" w:cs="Times New Roman"/>
          <w:color w:val="4471C4"/>
          <w:sz w:val="28"/>
          <w:szCs w:val="28"/>
        </w:rPr>
      </w:pPr>
    </w:p>
    <w:p w14:paraId="67504D7E" w14:textId="76BDA6C8" w:rsidR="00742617" w:rsidRDefault="00742617" w:rsidP="00742617">
      <w:pPr>
        <w:rPr>
          <w:rFonts w:ascii="Times New Roman" w:hAnsi="Times New Roman" w:cs="Times New Roman"/>
          <w:color w:val="4471C4"/>
          <w:sz w:val="28"/>
          <w:szCs w:val="28"/>
        </w:rPr>
      </w:pPr>
    </w:p>
    <w:p w14:paraId="64B440A3" w14:textId="4AA47D38" w:rsidR="00742617" w:rsidRDefault="00742617" w:rsidP="00742617">
      <w:pPr>
        <w:rPr>
          <w:rFonts w:ascii="Times New Roman" w:hAnsi="Times New Roman" w:cs="Times New Roman"/>
          <w:color w:val="4471C4"/>
          <w:sz w:val="28"/>
          <w:szCs w:val="28"/>
        </w:rPr>
      </w:pPr>
    </w:p>
    <w:p w14:paraId="2364986D" w14:textId="1FC47F93" w:rsidR="00742617" w:rsidRDefault="00742617" w:rsidP="00742617">
      <w:pPr>
        <w:rPr>
          <w:rFonts w:ascii="Times New Roman" w:hAnsi="Times New Roman" w:cs="Times New Roman"/>
          <w:color w:val="4471C4"/>
          <w:sz w:val="28"/>
          <w:szCs w:val="28"/>
        </w:rPr>
      </w:pPr>
    </w:p>
    <w:p w14:paraId="505EF960" w14:textId="2C395369" w:rsidR="00742617" w:rsidRDefault="00742617" w:rsidP="00742617">
      <w:pPr>
        <w:rPr>
          <w:rFonts w:ascii="Times New Roman" w:hAnsi="Times New Roman" w:cs="Times New Roman"/>
          <w:color w:val="4471C4"/>
          <w:sz w:val="28"/>
          <w:szCs w:val="28"/>
        </w:rPr>
      </w:pPr>
    </w:p>
    <w:p w14:paraId="2E41BAD0" w14:textId="6C6234DB" w:rsidR="00742617" w:rsidRDefault="00742617" w:rsidP="00742617">
      <w:pPr>
        <w:rPr>
          <w:rFonts w:ascii="Times New Roman" w:hAnsi="Times New Roman" w:cs="Times New Roman"/>
          <w:color w:val="4471C4"/>
          <w:sz w:val="28"/>
          <w:szCs w:val="28"/>
        </w:rPr>
      </w:pPr>
    </w:p>
    <w:p w14:paraId="0E92ADDC" w14:textId="4BF447F6" w:rsidR="00742617" w:rsidRDefault="00742617" w:rsidP="00742617">
      <w:pPr>
        <w:rPr>
          <w:rFonts w:ascii="Times New Roman" w:hAnsi="Times New Roman" w:cs="Times New Roman"/>
          <w:color w:val="4471C4"/>
          <w:sz w:val="28"/>
          <w:szCs w:val="28"/>
        </w:rPr>
      </w:pPr>
    </w:p>
    <w:p w14:paraId="75798E91" w14:textId="7D27BFF6" w:rsidR="00742617" w:rsidRDefault="00742617" w:rsidP="00742617">
      <w:pPr>
        <w:rPr>
          <w:rFonts w:ascii="Times New Roman" w:hAnsi="Times New Roman" w:cs="Times New Roman"/>
          <w:color w:val="4471C4"/>
          <w:sz w:val="28"/>
          <w:szCs w:val="28"/>
        </w:rPr>
      </w:pPr>
    </w:p>
    <w:p w14:paraId="78FC28BD" w14:textId="2B6037CF" w:rsidR="00742617" w:rsidRDefault="00742617" w:rsidP="00742617">
      <w:pPr>
        <w:rPr>
          <w:rFonts w:ascii="Times New Roman" w:hAnsi="Times New Roman" w:cs="Times New Roman"/>
          <w:color w:val="4471C4"/>
          <w:sz w:val="28"/>
          <w:szCs w:val="28"/>
        </w:rPr>
      </w:pPr>
    </w:p>
    <w:p w14:paraId="2549D685" w14:textId="56319444" w:rsidR="00742617" w:rsidRDefault="00742617" w:rsidP="00742617">
      <w:pPr>
        <w:rPr>
          <w:rFonts w:ascii="Times New Roman" w:hAnsi="Times New Roman" w:cs="Times New Roman"/>
          <w:color w:val="4471C4"/>
          <w:sz w:val="28"/>
          <w:szCs w:val="28"/>
        </w:rPr>
      </w:pPr>
    </w:p>
    <w:p w14:paraId="4711CC85" w14:textId="0A6766D8" w:rsidR="00742617" w:rsidRDefault="00742617" w:rsidP="00742617">
      <w:pPr>
        <w:rPr>
          <w:rFonts w:ascii="Times New Roman" w:hAnsi="Times New Roman" w:cs="Times New Roman"/>
          <w:color w:val="4471C4"/>
          <w:sz w:val="28"/>
          <w:szCs w:val="28"/>
        </w:rPr>
      </w:pPr>
    </w:p>
    <w:p w14:paraId="3BE1244A" w14:textId="4E481716" w:rsidR="00742617" w:rsidRDefault="00742617" w:rsidP="00742617">
      <w:pPr>
        <w:rPr>
          <w:rFonts w:ascii="Times New Roman" w:hAnsi="Times New Roman" w:cs="Times New Roman"/>
          <w:color w:val="4471C4"/>
          <w:sz w:val="28"/>
          <w:szCs w:val="28"/>
        </w:rPr>
      </w:pPr>
    </w:p>
    <w:p w14:paraId="3EAA8CAC" w14:textId="78D0A7CB" w:rsidR="00742617" w:rsidRDefault="00742617" w:rsidP="00742617">
      <w:pPr>
        <w:rPr>
          <w:rFonts w:ascii="Times New Roman" w:hAnsi="Times New Roman" w:cs="Times New Roman"/>
          <w:color w:val="4471C4"/>
          <w:sz w:val="28"/>
          <w:szCs w:val="28"/>
        </w:rPr>
      </w:pPr>
    </w:p>
    <w:p w14:paraId="77C21BE4" w14:textId="65247D90" w:rsidR="00742617" w:rsidRDefault="00742617" w:rsidP="00742617">
      <w:pPr>
        <w:rPr>
          <w:rFonts w:ascii="Times New Roman" w:hAnsi="Times New Roman" w:cs="Times New Roman"/>
          <w:color w:val="4471C4"/>
          <w:sz w:val="28"/>
          <w:szCs w:val="28"/>
        </w:rPr>
      </w:pPr>
    </w:p>
    <w:p w14:paraId="43F1F07A" w14:textId="1DE3CBE6" w:rsidR="00742617" w:rsidRDefault="00742617" w:rsidP="00742617">
      <w:pPr>
        <w:rPr>
          <w:rFonts w:ascii="Times New Roman" w:hAnsi="Times New Roman" w:cs="Times New Roman"/>
          <w:color w:val="4471C4"/>
          <w:sz w:val="28"/>
          <w:szCs w:val="28"/>
        </w:rPr>
      </w:pPr>
    </w:p>
    <w:p w14:paraId="47120142" w14:textId="7B5E2C9C" w:rsidR="00742617" w:rsidRDefault="00742617" w:rsidP="00742617">
      <w:pPr>
        <w:rPr>
          <w:rFonts w:ascii="Times New Roman" w:hAnsi="Times New Roman" w:cs="Times New Roman"/>
          <w:color w:val="4471C4"/>
          <w:sz w:val="28"/>
          <w:szCs w:val="28"/>
        </w:rPr>
      </w:pPr>
    </w:p>
    <w:p w14:paraId="66E2639E" w14:textId="54E2A81D" w:rsidR="00742617" w:rsidRDefault="00742617" w:rsidP="00742617">
      <w:pPr>
        <w:rPr>
          <w:rFonts w:ascii="Times New Roman" w:hAnsi="Times New Roman" w:cs="Times New Roman"/>
          <w:color w:val="4471C4"/>
          <w:sz w:val="28"/>
          <w:szCs w:val="28"/>
        </w:rPr>
      </w:pPr>
    </w:p>
    <w:p w14:paraId="165848FD" w14:textId="53C27704" w:rsidR="00742617" w:rsidRDefault="00742617" w:rsidP="00742617">
      <w:pPr>
        <w:rPr>
          <w:rFonts w:ascii="Times New Roman" w:hAnsi="Times New Roman" w:cs="Times New Roman"/>
          <w:color w:val="4471C4"/>
          <w:sz w:val="28"/>
          <w:szCs w:val="28"/>
        </w:rPr>
      </w:pPr>
    </w:p>
    <w:p w14:paraId="665CA41A" w14:textId="296D9F7E" w:rsidR="00742617" w:rsidRDefault="00742617" w:rsidP="00742617">
      <w:pPr>
        <w:rPr>
          <w:rFonts w:ascii="Times New Roman" w:hAnsi="Times New Roman" w:cs="Times New Roman"/>
          <w:color w:val="4471C4"/>
          <w:sz w:val="28"/>
          <w:szCs w:val="28"/>
        </w:rPr>
      </w:pPr>
    </w:p>
    <w:p w14:paraId="6D8C5CBE" w14:textId="218580C2" w:rsidR="00742617" w:rsidRDefault="00742617" w:rsidP="00742617">
      <w:pPr>
        <w:rPr>
          <w:rFonts w:ascii="Times New Roman" w:hAnsi="Times New Roman" w:cs="Times New Roman"/>
          <w:color w:val="4471C4"/>
          <w:sz w:val="28"/>
          <w:szCs w:val="28"/>
        </w:rPr>
      </w:pPr>
    </w:p>
    <w:p w14:paraId="19A968DF" w14:textId="2E2837DB" w:rsidR="00742617" w:rsidRDefault="00742617" w:rsidP="00742617">
      <w:pPr>
        <w:rPr>
          <w:rFonts w:ascii="Times New Roman" w:hAnsi="Times New Roman" w:cs="Times New Roman"/>
          <w:color w:val="4471C4"/>
          <w:sz w:val="28"/>
          <w:szCs w:val="28"/>
        </w:rPr>
      </w:pPr>
    </w:p>
    <w:p w14:paraId="57F3A0DA" w14:textId="61F1FC96" w:rsidR="00742617" w:rsidRDefault="00742617" w:rsidP="00742617">
      <w:pPr>
        <w:rPr>
          <w:rFonts w:ascii="Times New Roman" w:hAnsi="Times New Roman" w:cs="Times New Roman"/>
          <w:color w:val="4471C4"/>
          <w:sz w:val="28"/>
          <w:szCs w:val="28"/>
        </w:rPr>
      </w:pPr>
    </w:p>
    <w:p w14:paraId="1B73F0AB" w14:textId="17BE5177" w:rsidR="00742617" w:rsidRDefault="00742617" w:rsidP="00742617">
      <w:pPr>
        <w:rPr>
          <w:rFonts w:ascii="Times New Roman" w:hAnsi="Times New Roman" w:cs="Times New Roman"/>
          <w:color w:val="4471C4"/>
          <w:sz w:val="28"/>
          <w:szCs w:val="28"/>
        </w:rPr>
      </w:pPr>
    </w:p>
    <w:p w14:paraId="7B480D88" w14:textId="0F85109E" w:rsidR="00742617" w:rsidRDefault="00742617" w:rsidP="00742617">
      <w:pPr>
        <w:rPr>
          <w:rFonts w:ascii="Times New Roman" w:hAnsi="Times New Roman" w:cs="Times New Roman"/>
          <w:color w:val="4471C4"/>
          <w:sz w:val="28"/>
          <w:szCs w:val="28"/>
        </w:rPr>
      </w:pPr>
    </w:p>
    <w:p w14:paraId="7EDB41CE" w14:textId="77777777" w:rsidR="00742617" w:rsidRPr="00742617" w:rsidRDefault="00742617" w:rsidP="00742617">
      <w:pPr>
        <w:rPr>
          <w:rFonts w:ascii="Times New Roman" w:hAnsi="Times New Roman" w:cs="Times New Roman"/>
          <w:color w:val="4471C4"/>
          <w:sz w:val="28"/>
          <w:szCs w:val="28"/>
        </w:rPr>
      </w:pPr>
    </w:p>
    <w:p w14:paraId="643054F3" w14:textId="53059D40" w:rsidR="006F3812" w:rsidRDefault="006F3812" w:rsidP="006F3812">
      <w:pPr>
        <w:pStyle w:val="Ttulo1"/>
      </w:pPr>
      <w:bookmarkStart w:id="0" w:name="_Toc76577728"/>
      <w:r>
        <w:lastRenderedPageBreak/>
        <w:t>Introducción</w:t>
      </w:r>
      <w:bookmarkEnd w:id="0"/>
      <w:r>
        <w:t xml:space="preserve"> </w:t>
      </w:r>
    </w:p>
    <w:p w14:paraId="196E9511" w14:textId="42596778" w:rsidR="006F3812" w:rsidRDefault="006F3812" w:rsidP="006F3812"/>
    <w:p w14:paraId="7AE34C91" w14:textId="384FA34E" w:rsidR="006F3812" w:rsidRDefault="006F3812" w:rsidP="00211231">
      <w:pPr>
        <w:spacing w:line="360" w:lineRule="auto"/>
        <w:ind w:firstLine="720"/>
        <w:jc w:val="both"/>
        <w:rPr>
          <w:rFonts w:ascii="Times New Roman" w:hAnsi="Times New Roman" w:cs="Times New Roman"/>
          <w:sz w:val="24"/>
          <w:szCs w:val="24"/>
        </w:rPr>
      </w:pPr>
      <w:r w:rsidRPr="006F3812">
        <w:rPr>
          <w:rFonts w:ascii="Times New Roman" w:hAnsi="Times New Roman" w:cs="Times New Roman"/>
          <w:sz w:val="24"/>
          <w:szCs w:val="24"/>
        </w:rPr>
        <w:t xml:space="preserve">Las practicas de acción social las he hecho en la fundación +vida, que se dedica a una serie de cosas a favor de la vida. Dan charlas en los colegios sobre </w:t>
      </w:r>
      <w:r>
        <w:rPr>
          <w:rFonts w:ascii="Times New Roman" w:hAnsi="Times New Roman" w:cs="Times New Roman"/>
          <w:sz w:val="24"/>
          <w:szCs w:val="24"/>
        </w:rPr>
        <w:t xml:space="preserve">la importancia de la vida, sobretodo </w:t>
      </w:r>
      <w:r w:rsidR="00F21AE0">
        <w:rPr>
          <w:rFonts w:ascii="Times New Roman" w:hAnsi="Times New Roman" w:cs="Times New Roman"/>
          <w:sz w:val="24"/>
          <w:szCs w:val="24"/>
        </w:rPr>
        <w:t>de</w:t>
      </w:r>
      <w:r>
        <w:rPr>
          <w:rFonts w:ascii="Times New Roman" w:hAnsi="Times New Roman" w:cs="Times New Roman"/>
          <w:sz w:val="24"/>
          <w:szCs w:val="24"/>
        </w:rPr>
        <w:t xml:space="preserve"> los bebes no nacidos, y sobre los mayores y la eutanasia. También dan soporte y ayudas a madres que no tienen recursos necesarios para sus bebes y para todo tipo de personas. </w:t>
      </w:r>
    </w:p>
    <w:p w14:paraId="015D24B5" w14:textId="3229829D" w:rsidR="006F3812" w:rsidRDefault="006F3812" w:rsidP="002112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 mi caso, yo estaba ayudando a dar ayudas a las madres, íbamos por las mañanas a sitios como el Carrefour, Supercor o cualquier supermercado a pedir materiales como pañales, comida para bebes recién nacidos, y cualquier ayuda para las madres. Esto no ha sido fácil, ya que había personas que no están a favor de esto, y hemos tenido alguna discusión con personas, con otro punto de vista. Ha sido gratificante, ya que ves que mucha gente esta dispuesta a ayudar y a contribuir con lo que tú haces, pero también ves </w:t>
      </w:r>
      <w:r w:rsidR="00807B87">
        <w:rPr>
          <w:rFonts w:ascii="Times New Roman" w:hAnsi="Times New Roman" w:cs="Times New Roman"/>
          <w:sz w:val="24"/>
          <w:szCs w:val="24"/>
        </w:rPr>
        <w:t>personas que tienen otra visión de la vida.</w:t>
      </w:r>
    </w:p>
    <w:p w14:paraId="38A9F26C" w14:textId="6F6F13F8" w:rsidR="006F3812" w:rsidRDefault="006F3812" w:rsidP="002112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Por la tarde íbamos a la sede de +Vida, donde estas madres sin ayudas venían a recoger materiales que necesitaban. Aquí es donde te das cuenta de todas las dificultades que puede llegar a tener una madre soltera, joven y con pocas ayudas. </w:t>
      </w:r>
    </w:p>
    <w:p w14:paraId="135E028A" w14:textId="4E8813A5" w:rsidR="00564A22" w:rsidRDefault="00564A22" w:rsidP="002112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 he sentido muy acogido y acompañado por las personas que iban conmigo, ya que me han ayudado mucho, porque a veces no es fácil reaccionar cuando te dicen algo de repente con lo que no estas de acuerdo.</w:t>
      </w:r>
    </w:p>
    <w:p w14:paraId="55667F0D" w14:textId="6BDAA365" w:rsidR="00600B15" w:rsidRDefault="00600B15" w:rsidP="002112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Esta institución me ha ayudado mucho y le doy las gracias por poder darme la oportunidad de ayudarles, porque en parte ellos </w:t>
      </w:r>
      <w:r w:rsidR="000714A3">
        <w:rPr>
          <w:rFonts w:ascii="Times New Roman" w:hAnsi="Times New Roman" w:cs="Times New Roman"/>
          <w:sz w:val="24"/>
          <w:szCs w:val="24"/>
        </w:rPr>
        <w:t>también</w:t>
      </w:r>
      <w:r>
        <w:rPr>
          <w:rFonts w:ascii="Times New Roman" w:hAnsi="Times New Roman" w:cs="Times New Roman"/>
          <w:sz w:val="24"/>
          <w:szCs w:val="24"/>
        </w:rPr>
        <w:t xml:space="preserve"> me han ayudado a mi</w:t>
      </w:r>
      <w:r w:rsidR="00012856">
        <w:rPr>
          <w:rFonts w:ascii="Times New Roman" w:hAnsi="Times New Roman" w:cs="Times New Roman"/>
          <w:sz w:val="24"/>
          <w:szCs w:val="24"/>
        </w:rPr>
        <w:t>.</w:t>
      </w:r>
    </w:p>
    <w:p w14:paraId="0F7A3335" w14:textId="5E0B389E" w:rsidR="003E33EE" w:rsidRDefault="003E33EE" w:rsidP="006F3812">
      <w:pPr>
        <w:spacing w:line="360" w:lineRule="auto"/>
        <w:ind w:firstLine="720"/>
        <w:rPr>
          <w:rFonts w:ascii="Times New Roman" w:hAnsi="Times New Roman" w:cs="Times New Roman"/>
          <w:sz w:val="24"/>
          <w:szCs w:val="24"/>
        </w:rPr>
      </w:pPr>
    </w:p>
    <w:p w14:paraId="6F87E05C" w14:textId="4AB716E4" w:rsidR="003E33EE" w:rsidRDefault="003E33EE" w:rsidP="006F3812">
      <w:pPr>
        <w:spacing w:line="360" w:lineRule="auto"/>
        <w:ind w:firstLine="720"/>
        <w:rPr>
          <w:rFonts w:ascii="Times New Roman" w:hAnsi="Times New Roman" w:cs="Times New Roman"/>
          <w:sz w:val="24"/>
          <w:szCs w:val="24"/>
        </w:rPr>
      </w:pPr>
    </w:p>
    <w:p w14:paraId="6CF61133" w14:textId="36FED2B4" w:rsidR="003E33EE" w:rsidRDefault="003E33EE" w:rsidP="006F3812">
      <w:pPr>
        <w:spacing w:line="360" w:lineRule="auto"/>
        <w:ind w:firstLine="720"/>
        <w:rPr>
          <w:rFonts w:ascii="Times New Roman" w:hAnsi="Times New Roman" w:cs="Times New Roman"/>
          <w:sz w:val="24"/>
          <w:szCs w:val="24"/>
        </w:rPr>
      </w:pPr>
    </w:p>
    <w:p w14:paraId="68E622EC" w14:textId="5FD6A846" w:rsidR="003E33EE" w:rsidRDefault="003E33EE" w:rsidP="006F3812">
      <w:pPr>
        <w:spacing w:line="360" w:lineRule="auto"/>
        <w:ind w:firstLine="720"/>
        <w:rPr>
          <w:rFonts w:ascii="Times New Roman" w:hAnsi="Times New Roman" w:cs="Times New Roman"/>
          <w:sz w:val="24"/>
          <w:szCs w:val="24"/>
        </w:rPr>
      </w:pPr>
    </w:p>
    <w:p w14:paraId="49027EE3" w14:textId="7FCAB529" w:rsidR="003E33EE" w:rsidRDefault="003E33EE" w:rsidP="006F3812">
      <w:pPr>
        <w:spacing w:line="360" w:lineRule="auto"/>
        <w:ind w:firstLine="720"/>
        <w:rPr>
          <w:rFonts w:ascii="Times New Roman" w:hAnsi="Times New Roman" w:cs="Times New Roman"/>
          <w:sz w:val="24"/>
          <w:szCs w:val="24"/>
        </w:rPr>
      </w:pPr>
    </w:p>
    <w:p w14:paraId="1E94D8E9" w14:textId="4F523597" w:rsidR="003E33EE" w:rsidRDefault="003E33EE" w:rsidP="006F3812">
      <w:pPr>
        <w:spacing w:line="360" w:lineRule="auto"/>
        <w:ind w:firstLine="720"/>
        <w:rPr>
          <w:rFonts w:ascii="Times New Roman" w:hAnsi="Times New Roman" w:cs="Times New Roman"/>
          <w:sz w:val="24"/>
          <w:szCs w:val="24"/>
        </w:rPr>
      </w:pPr>
    </w:p>
    <w:p w14:paraId="1FDEBE9E" w14:textId="3F43884B" w:rsidR="003E33EE" w:rsidRDefault="003E33EE" w:rsidP="006F3812">
      <w:pPr>
        <w:spacing w:line="360" w:lineRule="auto"/>
        <w:ind w:firstLine="720"/>
        <w:rPr>
          <w:rFonts w:ascii="Times New Roman" w:hAnsi="Times New Roman" w:cs="Times New Roman"/>
          <w:sz w:val="24"/>
          <w:szCs w:val="24"/>
        </w:rPr>
      </w:pPr>
    </w:p>
    <w:p w14:paraId="1CD0775F" w14:textId="04802DFD" w:rsidR="003E33EE" w:rsidRDefault="003E33EE" w:rsidP="006F3812">
      <w:pPr>
        <w:spacing w:line="360" w:lineRule="auto"/>
        <w:ind w:firstLine="720"/>
        <w:rPr>
          <w:rFonts w:ascii="Times New Roman" w:hAnsi="Times New Roman" w:cs="Times New Roman"/>
          <w:sz w:val="24"/>
          <w:szCs w:val="24"/>
        </w:rPr>
      </w:pPr>
    </w:p>
    <w:p w14:paraId="4470F869" w14:textId="3CF6A225" w:rsidR="003E33EE" w:rsidRDefault="003E33EE" w:rsidP="006F3812">
      <w:pPr>
        <w:spacing w:line="360" w:lineRule="auto"/>
        <w:ind w:firstLine="720"/>
        <w:rPr>
          <w:rFonts w:ascii="Times New Roman" w:hAnsi="Times New Roman" w:cs="Times New Roman"/>
          <w:sz w:val="24"/>
          <w:szCs w:val="24"/>
        </w:rPr>
      </w:pPr>
    </w:p>
    <w:p w14:paraId="5CB742A7" w14:textId="577ECD4B" w:rsidR="003E33EE" w:rsidRDefault="003E33EE" w:rsidP="006F3812">
      <w:pPr>
        <w:spacing w:line="360" w:lineRule="auto"/>
        <w:ind w:firstLine="720"/>
        <w:rPr>
          <w:rFonts w:ascii="Times New Roman" w:hAnsi="Times New Roman" w:cs="Times New Roman"/>
          <w:sz w:val="24"/>
          <w:szCs w:val="24"/>
        </w:rPr>
      </w:pPr>
    </w:p>
    <w:p w14:paraId="36968B5E" w14:textId="486D55D0" w:rsidR="00757BF3" w:rsidRDefault="00757BF3" w:rsidP="006F3812">
      <w:pPr>
        <w:spacing w:line="360" w:lineRule="auto"/>
        <w:ind w:firstLine="720"/>
        <w:rPr>
          <w:rFonts w:ascii="Times New Roman" w:hAnsi="Times New Roman" w:cs="Times New Roman"/>
          <w:sz w:val="24"/>
          <w:szCs w:val="24"/>
        </w:rPr>
      </w:pPr>
    </w:p>
    <w:p w14:paraId="2581DD0A" w14:textId="02097F42" w:rsidR="00757BF3" w:rsidRDefault="00757BF3" w:rsidP="006F3812">
      <w:pPr>
        <w:spacing w:line="360" w:lineRule="auto"/>
        <w:ind w:firstLine="720"/>
        <w:rPr>
          <w:rFonts w:ascii="Times New Roman" w:hAnsi="Times New Roman" w:cs="Times New Roman"/>
          <w:sz w:val="24"/>
          <w:szCs w:val="24"/>
        </w:rPr>
      </w:pPr>
    </w:p>
    <w:p w14:paraId="4163CA6A" w14:textId="77777777" w:rsidR="00757BF3" w:rsidRDefault="00757BF3" w:rsidP="006F3812">
      <w:pPr>
        <w:spacing w:line="360" w:lineRule="auto"/>
        <w:ind w:firstLine="720"/>
        <w:rPr>
          <w:rFonts w:ascii="Times New Roman" w:hAnsi="Times New Roman" w:cs="Times New Roman"/>
          <w:sz w:val="24"/>
          <w:szCs w:val="24"/>
        </w:rPr>
      </w:pPr>
    </w:p>
    <w:p w14:paraId="7AA20DAF" w14:textId="2FB6A75E" w:rsidR="003E33EE" w:rsidRDefault="003E33EE" w:rsidP="00E41747">
      <w:pPr>
        <w:pStyle w:val="Ttulo1"/>
      </w:pPr>
      <w:bookmarkStart w:id="1" w:name="_Toc76577729"/>
      <w:r>
        <w:t>Desarrollo</w:t>
      </w:r>
      <w:bookmarkEnd w:id="1"/>
    </w:p>
    <w:p w14:paraId="0D3F8DA7" w14:textId="5A2A049A" w:rsidR="00E41747" w:rsidRDefault="00E41747" w:rsidP="00E41747"/>
    <w:p w14:paraId="49D5AC77" w14:textId="77777777" w:rsidR="005076B4" w:rsidRDefault="00E41747" w:rsidP="00CE7EF1">
      <w:pPr>
        <w:spacing w:line="360" w:lineRule="auto"/>
        <w:jc w:val="both"/>
        <w:rPr>
          <w:rFonts w:ascii="Times New Roman" w:hAnsi="Times New Roman" w:cs="Times New Roman"/>
          <w:sz w:val="24"/>
          <w:szCs w:val="24"/>
        </w:rPr>
      </w:pPr>
      <w:r>
        <w:tab/>
      </w:r>
      <w:r w:rsidR="00F96395" w:rsidRPr="00F96395">
        <w:rPr>
          <w:rFonts w:ascii="Times New Roman" w:hAnsi="Times New Roman" w:cs="Times New Roman"/>
          <w:sz w:val="24"/>
          <w:szCs w:val="24"/>
        </w:rPr>
        <w:t xml:space="preserve">Mi desempeño en esta institución ha sido </w:t>
      </w:r>
      <w:r w:rsidR="00F96395">
        <w:rPr>
          <w:rFonts w:ascii="Times New Roman" w:hAnsi="Times New Roman" w:cs="Times New Roman"/>
          <w:sz w:val="24"/>
          <w:szCs w:val="24"/>
        </w:rPr>
        <w:t xml:space="preserve">ayudar al mayor numero posible de madres, dándoles materiales para poder mantener a sus bebes. </w:t>
      </w:r>
      <w:r w:rsidR="00025BE2">
        <w:rPr>
          <w:rFonts w:ascii="Times New Roman" w:hAnsi="Times New Roman" w:cs="Times New Roman"/>
          <w:sz w:val="24"/>
          <w:szCs w:val="24"/>
        </w:rPr>
        <w:t xml:space="preserve">Ha sido un trabajo duro, ya por la recogida de estos materiales y por la situación de las madres cuando van a por estos. Me he encontrado con mujeres que están solas, con su hijo recién nacido, y que no tienen casi ni para mantenerse. </w:t>
      </w:r>
      <w:r w:rsidR="00A50627">
        <w:rPr>
          <w:rFonts w:ascii="Times New Roman" w:hAnsi="Times New Roman" w:cs="Times New Roman"/>
          <w:sz w:val="24"/>
          <w:szCs w:val="24"/>
        </w:rPr>
        <w:t xml:space="preserve">Esto ha sido lo mas duro, hablar con ellas y darte cuenta de la suerte que hemos tenido de nacer en una familia con estabilidad económica, y que han podido darme una educación. </w:t>
      </w:r>
    </w:p>
    <w:p w14:paraId="18FF65FC" w14:textId="6D84AD14" w:rsidR="00E41747" w:rsidRDefault="005076B4"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 he dado cuenta de que hay mucha gente que lo esta pasando muy mal, ya sea por un motivo o por otro, y que a veces, tenemos que dejar de mirarnos a nosotros mismo, y mirar a los demás, porque siempre va a haber personas que estén en una situación mucho mas complicada que nosotros. Me ha gustado mucho </w:t>
      </w:r>
      <w:r w:rsidR="00B518F9">
        <w:rPr>
          <w:rFonts w:ascii="Times New Roman" w:hAnsi="Times New Roman" w:cs="Times New Roman"/>
          <w:sz w:val="24"/>
          <w:szCs w:val="24"/>
        </w:rPr>
        <w:t>ver que hay muchas mujeres que siguen apreciando la vida y que por mucho que les cueste, han afrontado el problema y están sacando a su hijo y a su familia adelante. Personalmente yo ser</w:t>
      </w:r>
      <w:r w:rsidR="004B74D0">
        <w:rPr>
          <w:rFonts w:ascii="Times New Roman" w:hAnsi="Times New Roman" w:cs="Times New Roman"/>
          <w:sz w:val="24"/>
          <w:szCs w:val="24"/>
        </w:rPr>
        <w:t>í</w:t>
      </w:r>
      <w:r w:rsidR="00B518F9">
        <w:rPr>
          <w:rFonts w:ascii="Times New Roman" w:hAnsi="Times New Roman" w:cs="Times New Roman"/>
          <w:sz w:val="24"/>
          <w:szCs w:val="24"/>
        </w:rPr>
        <w:t xml:space="preserve">a incapaz de estar cuidando de un hijo con 22 años. </w:t>
      </w:r>
      <w:r w:rsidR="004B74D0">
        <w:rPr>
          <w:rFonts w:ascii="Times New Roman" w:hAnsi="Times New Roman" w:cs="Times New Roman"/>
          <w:sz w:val="24"/>
          <w:szCs w:val="24"/>
        </w:rPr>
        <w:t xml:space="preserve">Lo mas impactante de esto es ver que hay muchas madres jóvenes, de las cuales, vienen solas, o con sus padres, pero no con el padre del hijo. Las abandonan y </w:t>
      </w:r>
      <w:r w:rsidR="00EF6AE6">
        <w:rPr>
          <w:rFonts w:ascii="Times New Roman" w:hAnsi="Times New Roman" w:cs="Times New Roman"/>
          <w:sz w:val="24"/>
          <w:szCs w:val="24"/>
        </w:rPr>
        <w:t xml:space="preserve">siguen luchando. Estas madres son unas luchadoras, y ojalá sea yo así en la vida. </w:t>
      </w:r>
    </w:p>
    <w:p w14:paraId="57BE1727" w14:textId="331CE934" w:rsidR="00EF6AE6" w:rsidRDefault="00EF6AE6"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También ha sido duro, me he encontrado con personas que me han insultado y me han dicho barbaridades por defender la vida, y por tener unas ideas, pero esto no ha sido lo mas duro de todo. Lo mas difícil ha sido ver </w:t>
      </w:r>
      <w:r w:rsidR="00995242">
        <w:rPr>
          <w:rFonts w:ascii="Times New Roman" w:hAnsi="Times New Roman" w:cs="Times New Roman"/>
          <w:sz w:val="24"/>
          <w:szCs w:val="24"/>
        </w:rPr>
        <w:t xml:space="preserve">a madres jóvenes que venían solas que sin nuestras ayudas, no podrían sacar a su hijo adelante. Ha sido </w:t>
      </w:r>
      <w:r w:rsidR="005C47FD">
        <w:rPr>
          <w:rFonts w:ascii="Times New Roman" w:hAnsi="Times New Roman" w:cs="Times New Roman"/>
          <w:sz w:val="24"/>
          <w:szCs w:val="24"/>
        </w:rPr>
        <w:t xml:space="preserve">duro ver como hay personas que dependen de esta fundación, cuando en principio no deberían. </w:t>
      </w:r>
      <w:r w:rsidR="004B7CC8">
        <w:rPr>
          <w:rFonts w:ascii="Times New Roman" w:hAnsi="Times New Roman" w:cs="Times New Roman"/>
          <w:sz w:val="24"/>
          <w:szCs w:val="24"/>
        </w:rPr>
        <w:t xml:space="preserve">Me parece algo sorprendente como hay personas que no ayudan a sus hijos que han sido padres a una edad joven, </w:t>
      </w:r>
      <w:r w:rsidR="002C3813">
        <w:rPr>
          <w:rFonts w:ascii="Times New Roman" w:hAnsi="Times New Roman" w:cs="Times New Roman"/>
          <w:sz w:val="24"/>
          <w:szCs w:val="24"/>
        </w:rPr>
        <w:t>no he visto a nadie, en mis 30 horas de acción social, que haya venido con sus padres</w:t>
      </w:r>
      <w:r w:rsidR="00167F3A">
        <w:rPr>
          <w:rFonts w:ascii="Times New Roman" w:hAnsi="Times New Roman" w:cs="Times New Roman"/>
          <w:sz w:val="24"/>
          <w:szCs w:val="24"/>
        </w:rPr>
        <w:t xml:space="preserve">, sin embargo, el 75% de las madres que venían eran ellas solas, o con una persona que les ayuda. </w:t>
      </w:r>
    </w:p>
    <w:p w14:paraId="772B45AE" w14:textId="5EEB4AB1" w:rsidR="00167F3A" w:rsidRDefault="00167F3A"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84D1B">
        <w:rPr>
          <w:rFonts w:ascii="Times New Roman" w:hAnsi="Times New Roman" w:cs="Times New Roman"/>
          <w:sz w:val="24"/>
          <w:szCs w:val="24"/>
        </w:rPr>
        <w:t>Al acabar el día, me sentía completo, me sentía feliz, por haber ayudado a personas que lo están pasando realmente mal</w:t>
      </w:r>
      <w:r w:rsidR="008946B4">
        <w:rPr>
          <w:rFonts w:ascii="Times New Roman" w:hAnsi="Times New Roman" w:cs="Times New Roman"/>
          <w:sz w:val="24"/>
          <w:szCs w:val="24"/>
        </w:rPr>
        <w:t xml:space="preserve">, pero a la vez un poco desanimado, porque no entendía como puede haber personas que estén solas y que no las ayuden, y que tengan que depender de una fundación para poder mantener a su hijo. </w:t>
      </w:r>
    </w:p>
    <w:p w14:paraId="579F9A99" w14:textId="27E9A992" w:rsidR="00992CCD" w:rsidRDefault="00117956"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Una circunstancia muy especial ha sido una madre en concreto, que tenia mi edad, </w:t>
      </w:r>
      <w:r>
        <w:rPr>
          <w:rFonts w:ascii="Times New Roman" w:hAnsi="Times New Roman" w:cs="Times New Roman"/>
          <w:sz w:val="24"/>
          <w:szCs w:val="24"/>
        </w:rPr>
        <w:lastRenderedPageBreak/>
        <w:t>22 años</w:t>
      </w:r>
      <w:r w:rsidR="00FF444A">
        <w:rPr>
          <w:rFonts w:ascii="Times New Roman" w:hAnsi="Times New Roman" w:cs="Times New Roman"/>
          <w:sz w:val="24"/>
          <w:szCs w:val="24"/>
        </w:rPr>
        <w:t xml:space="preserve">. Esta </w:t>
      </w:r>
      <w:r w:rsidR="0087040E">
        <w:rPr>
          <w:rFonts w:ascii="Times New Roman" w:hAnsi="Times New Roman" w:cs="Times New Roman"/>
          <w:sz w:val="24"/>
          <w:szCs w:val="24"/>
        </w:rPr>
        <w:t>niña era la primera vez que iba, he iba con su hija. Al principio parecía que no se creía que le íbamos a dar cosas para poder mantener a su hijo, por lo que estaba muy tímida y no sabia muy bien que hacer. Mi encargada (Bea Serrano) se acerco a ella y le explico la labor que se hace en la fundación, y cuando asimiló la ayuda que iba a recibir ech</w:t>
      </w:r>
      <w:r w:rsidR="008D484F">
        <w:rPr>
          <w:rFonts w:ascii="Times New Roman" w:hAnsi="Times New Roman" w:cs="Times New Roman"/>
          <w:sz w:val="24"/>
          <w:szCs w:val="24"/>
        </w:rPr>
        <w:t>ó</w:t>
      </w:r>
      <w:r w:rsidR="0087040E">
        <w:rPr>
          <w:rFonts w:ascii="Times New Roman" w:hAnsi="Times New Roman" w:cs="Times New Roman"/>
          <w:sz w:val="24"/>
          <w:szCs w:val="24"/>
        </w:rPr>
        <w:t xml:space="preserve"> a llorar. </w:t>
      </w:r>
      <w:r w:rsidR="005E6007">
        <w:rPr>
          <w:rFonts w:ascii="Times New Roman" w:hAnsi="Times New Roman" w:cs="Times New Roman"/>
          <w:sz w:val="24"/>
          <w:szCs w:val="24"/>
        </w:rPr>
        <w:t xml:space="preserve">Esto que paso me impacto mucho, ya que ahí fue cuando me di cuenta de que hay personas muy jóvenes que tienen una situación mucho mas complicada que la nuestra, y que, además, no tienen a nadie que les apoye. Me sorprendió micho la cantidad de personas que dependían de esta fundación para poder dar de comer a su hijo o para tener ayudas que muy poca gente les da. </w:t>
      </w:r>
    </w:p>
    <w:p w14:paraId="2A9A6170" w14:textId="77777777" w:rsidR="00143C5E" w:rsidRDefault="00143C5E" w:rsidP="00CE7EF1">
      <w:pPr>
        <w:spacing w:line="360" w:lineRule="auto"/>
        <w:jc w:val="both"/>
        <w:rPr>
          <w:rFonts w:ascii="Times New Roman" w:hAnsi="Times New Roman" w:cs="Times New Roman"/>
          <w:sz w:val="24"/>
          <w:szCs w:val="24"/>
        </w:rPr>
      </w:pPr>
    </w:p>
    <w:p w14:paraId="19FAF1A1" w14:textId="116C413E" w:rsidR="00864E80" w:rsidRDefault="00864E80"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el tema de COVID-19 no hemos tenido mucho lio ni preocupaciones, ya que siempre hemos estado con mascarilla, y al final, nos hemos juntado poco, por no decir nada, con personas de riesgo. </w:t>
      </w:r>
      <w:r w:rsidR="00506649">
        <w:rPr>
          <w:rFonts w:ascii="Times New Roman" w:hAnsi="Times New Roman" w:cs="Times New Roman"/>
          <w:sz w:val="24"/>
          <w:szCs w:val="24"/>
        </w:rPr>
        <w:t>Este tema se lleva muy bien en la fundación y no hemos tenido ninguna dificultad, solo que era incomodo llevar la mascarilla todo el día, pero viendo por lo que pasan muchas personas, eso era lo de menos.</w:t>
      </w:r>
      <w:r w:rsidR="00290B8F">
        <w:rPr>
          <w:rFonts w:ascii="Times New Roman" w:hAnsi="Times New Roman" w:cs="Times New Roman"/>
          <w:sz w:val="24"/>
          <w:szCs w:val="24"/>
        </w:rPr>
        <w:t xml:space="preserve"> </w:t>
      </w:r>
    </w:p>
    <w:p w14:paraId="010FB202" w14:textId="522C98F8" w:rsidR="00143C5E" w:rsidRDefault="00143C5E" w:rsidP="00CE7EF1">
      <w:pPr>
        <w:spacing w:line="360" w:lineRule="auto"/>
        <w:jc w:val="both"/>
        <w:rPr>
          <w:rFonts w:ascii="Times New Roman" w:hAnsi="Times New Roman" w:cs="Times New Roman"/>
          <w:sz w:val="24"/>
          <w:szCs w:val="24"/>
        </w:rPr>
      </w:pPr>
    </w:p>
    <w:p w14:paraId="13F53C50" w14:textId="1AC563F4" w:rsidR="00143C5E" w:rsidRDefault="00143C5E"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Ayudando en esta fundación me he dado cuenta de lo importante que es apoyarse en los demás, y pedir ayuda cuando hace falta. Yo veía pedir ayuda como algo que te hace mas débil, ser menos persona, pero esto es un pensamiento que he evolucionado durante este año, </w:t>
      </w:r>
      <w:r w:rsidR="00A44D94">
        <w:rPr>
          <w:rFonts w:ascii="Times New Roman" w:hAnsi="Times New Roman" w:cs="Times New Roman"/>
          <w:sz w:val="24"/>
          <w:szCs w:val="24"/>
        </w:rPr>
        <w:t xml:space="preserve">y al hacer las practicas sociales en +vida me ha ayudado mucho. Me he dado cuenta de que pedir ayuda y necesitar a otros es de valientes, hay que saber y darse cuenta de que necesitas ayuda, que muchas veces, es difícil de admitir. Estas madres son capaces de ir a </w:t>
      </w:r>
      <w:r w:rsidR="003F74D7">
        <w:rPr>
          <w:rFonts w:ascii="Times New Roman" w:hAnsi="Times New Roman" w:cs="Times New Roman"/>
          <w:sz w:val="24"/>
          <w:szCs w:val="24"/>
        </w:rPr>
        <w:t xml:space="preserve">por materiales que necesitan y yo a veces no pido ayuda en algo porque no soy capaz de darme cuenta de que la necesito. </w:t>
      </w:r>
      <w:r w:rsidR="00317FAF">
        <w:rPr>
          <w:rFonts w:ascii="Times New Roman" w:hAnsi="Times New Roman" w:cs="Times New Roman"/>
          <w:sz w:val="24"/>
          <w:szCs w:val="24"/>
        </w:rPr>
        <w:t xml:space="preserve">La necesidad de otros es algo que hoy en día no se haba </w:t>
      </w:r>
      <w:r w:rsidR="000A5D69">
        <w:rPr>
          <w:rFonts w:ascii="Times New Roman" w:hAnsi="Times New Roman" w:cs="Times New Roman"/>
          <w:sz w:val="24"/>
          <w:szCs w:val="24"/>
        </w:rPr>
        <w:t>y que esta como mal visto, cuando (habiendo reflexionado sobre esto) pienso que es lo contrario</w:t>
      </w:r>
      <w:r w:rsidR="000C141B">
        <w:rPr>
          <w:rFonts w:ascii="Times New Roman" w:hAnsi="Times New Roman" w:cs="Times New Roman"/>
          <w:sz w:val="24"/>
          <w:szCs w:val="24"/>
        </w:rPr>
        <w:t xml:space="preserve">. </w:t>
      </w:r>
    </w:p>
    <w:p w14:paraId="3CA8AC2A" w14:textId="77777777" w:rsidR="00FE59C9" w:rsidRDefault="00375276"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La necesidad de los demás no solo es para pedir ayuda, también para comentar </w:t>
      </w:r>
      <w:r w:rsidR="00690A6D">
        <w:rPr>
          <w:rFonts w:ascii="Times New Roman" w:hAnsi="Times New Roman" w:cs="Times New Roman"/>
          <w:sz w:val="24"/>
          <w:szCs w:val="24"/>
        </w:rPr>
        <w:t xml:space="preserve">como va la vida y para pedir consejos y muchas cosas mas. Me ha pasado aquí, que muchas madres, para agradecerte tu trabajo, te dedican unos minutos, me preguntaron sobre mi, sobre que hacia y mis hobbies, esto es algo que en ese momento se agradece, y al final, los seres humanos vivimos </w:t>
      </w:r>
      <w:r w:rsidR="001B75D8">
        <w:rPr>
          <w:rFonts w:ascii="Times New Roman" w:hAnsi="Times New Roman" w:cs="Times New Roman"/>
          <w:sz w:val="24"/>
          <w:szCs w:val="24"/>
        </w:rPr>
        <w:t xml:space="preserve">por eso, para darnos a los demás, cada uno como pueda y como vea asequible, ya que hay veces que no podemos hacer lo que nos piden o lo que nos gustaría hacer por los demás. </w:t>
      </w:r>
    </w:p>
    <w:p w14:paraId="71DFD0DA" w14:textId="77777777" w:rsidR="002F390A" w:rsidRDefault="00FE59C9"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Al principio veía esto de la acción social como un tramite, algo que tengo que </w:t>
      </w:r>
      <w:r>
        <w:rPr>
          <w:rFonts w:ascii="Times New Roman" w:hAnsi="Times New Roman" w:cs="Times New Roman"/>
          <w:sz w:val="24"/>
          <w:szCs w:val="24"/>
        </w:rPr>
        <w:lastRenderedPageBreak/>
        <w:t xml:space="preserve">hacer para aprobar, y por eso me ha costado tanto hacer las practicas, y me he dado cuenta de que he cometido un error muy grande. </w:t>
      </w:r>
      <w:r w:rsidR="002F390A">
        <w:rPr>
          <w:rFonts w:ascii="Times New Roman" w:hAnsi="Times New Roman" w:cs="Times New Roman"/>
          <w:sz w:val="24"/>
          <w:szCs w:val="24"/>
        </w:rPr>
        <w:t xml:space="preserve">Me he sentido realizado, me sentía feliz cuando ayudaba a todas estas personas, puede sonar un poco egoísta, pero a mi también me ha venido bien hacer unas practicas de acción social, al final, yo he ayudado y a mi me han ayudado. </w:t>
      </w:r>
    </w:p>
    <w:p w14:paraId="5C1E0047" w14:textId="2E8563AA" w:rsidR="008C49C8" w:rsidRDefault="008C49C8"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personas pienso que estamos llamados al bien común, pero cada uno con sus capacidades y limites, por ejemplo, desde el punto de vista de un universitario, su objetivo principal es estudiar y sacar la carrera, pero eso no quita que pueda hacer </w:t>
      </w:r>
      <w:r w:rsidR="005E182C">
        <w:rPr>
          <w:rFonts w:ascii="Times New Roman" w:hAnsi="Times New Roman" w:cs="Times New Roman"/>
          <w:sz w:val="24"/>
          <w:szCs w:val="24"/>
        </w:rPr>
        <w:t xml:space="preserve">gestos o actos que ayuden al bien común, como, por ejemplo, tirar la basura en </w:t>
      </w:r>
      <w:r w:rsidR="00767E82">
        <w:rPr>
          <w:rFonts w:ascii="Times New Roman" w:hAnsi="Times New Roman" w:cs="Times New Roman"/>
          <w:sz w:val="24"/>
          <w:szCs w:val="24"/>
        </w:rPr>
        <w:t>su sitio</w:t>
      </w:r>
      <w:r w:rsidR="005E182C">
        <w:rPr>
          <w:rFonts w:ascii="Times New Roman" w:hAnsi="Times New Roman" w:cs="Times New Roman"/>
          <w:sz w:val="24"/>
          <w:szCs w:val="24"/>
        </w:rPr>
        <w:t xml:space="preserve">, recoger </w:t>
      </w:r>
      <w:r w:rsidR="00394772">
        <w:rPr>
          <w:rFonts w:ascii="Times New Roman" w:hAnsi="Times New Roman" w:cs="Times New Roman"/>
          <w:sz w:val="24"/>
          <w:szCs w:val="24"/>
        </w:rPr>
        <w:t>la clase</w:t>
      </w:r>
      <w:r w:rsidR="005E182C">
        <w:rPr>
          <w:rFonts w:ascii="Times New Roman" w:hAnsi="Times New Roman" w:cs="Times New Roman"/>
          <w:sz w:val="24"/>
          <w:szCs w:val="24"/>
        </w:rPr>
        <w:t xml:space="preserve">, etc. </w:t>
      </w:r>
      <w:r w:rsidR="00767E82">
        <w:rPr>
          <w:rFonts w:ascii="Times New Roman" w:hAnsi="Times New Roman" w:cs="Times New Roman"/>
          <w:sz w:val="24"/>
          <w:szCs w:val="24"/>
        </w:rPr>
        <w:t>También</w:t>
      </w:r>
      <w:r w:rsidR="005E182C">
        <w:rPr>
          <w:rFonts w:ascii="Times New Roman" w:hAnsi="Times New Roman" w:cs="Times New Roman"/>
          <w:sz w:val="24"/>
          <w:szCs w:val="24"/>
        </w:rPr>
        <w:t xml:space="preserve"> los fines de semana </w:t>
      </w:r>
      <w:r w:rsidR="00767E82">
        <w:rPr>
          <w:rFonts w:ascii="Times New Roman" w:hAnsi="Times New Roman" w:cs="Times New Roman"/>
          <w:sz w:val="24"/>
          <w:szCs w:val="24"/>
        </w:rPr>
        <w:t>los universitarios tenemos un poco mas de tiempo, y podríamos hacer cualquier tipo de voluntariado.</w:t>
      </w:r>
      <w:r w:rsidR="00E37285">
        <w:rPr>
          <w:rFonts w:ascii="Times New Roman" w:hAnsi="Times New Roman" w:cs="Times New Roman"/>
          <w:sz w:val="24"/>
          <w:szCs w:val="24"/>
        </w:rPr>
        <w:t xml:space="preserve"> </w:t>
      </w:r>
      <w:r w:rsidR="009C17F9">
        <w:rPr>
          <w:rFonts w:ascii="Times New Roman" w:hAnsi="Times New Roman" w:cs="Times New Roman"/>
          <w:sz w:val="24"/>
          <w:szCs w:val="24"/>
        </w:rPr>
        <w:t>Y desde el trabajo en el futuro me gustaría ayudar en una organización los fines de semana, que en muchas empresa</w:t>
      </w:r>
      <w:r w:rsidR="00AA330D">
        <w:rPr>
          <w:rFonts w:ascii="Times New Roman" w:hAnsi="Times New Roman" w:cs="Times New Roman"/>
          <w:sz w:val="24"/>
          <w:szCs w:val="24"/>
        </w:rPr>
        <w:t xml:space="preserve">s </w:t>
      </w:r>
      <w:r w:rsidR="009C17F9">
        <w:rPr>
          <w:rFonts w:ascii="Times New Roman" w:hAnsi="Times New Roman" w:cs="Times New Roman"/>
          <w:sz w:val="24"/>
          <w:szCs w:val="24"/>
        </w:rPr>
        <w:t>se trabaja menos o ni se trabaja, porque al ser una persona adulta y trabajando, pienso que podría ayudar de otras maneras (y puede que mas efectivas) que un universitario.</w:t>
      </w:r>
    </w:p>
    <w:p w14:paraId="53DEDC0C" w14:textId="7C58E657" w:rsidR="009C17F9" w:rsidRDefault="009C17F9" w:rsidP="00CE7EF1">
      <w:pPr>
        <w:spacing w:line="360" w:lineRule="auto"/>
        <w:jc w:val="both"/>
        <w:rPr>
          <w:rFonts w:ascii="Times New Roman" w:hAnsi="Times New Roman" w:cs="Times New Roman"/>
          <w:sz w:val="24"/>
          <w:szCs w:val="24"/>
        </w:rPr>
      </w:pPr>
    </w:p>
    <w:p w14:paraId="79899FBF" w14:textId="2FC2643D" w:rsidR="006B1D2D" w:rsidRDefault="006B1D2D" w:rsidP="00CE7EF1">
      <w:pPr>
        <w:spacing w:line="360" w:lineRule="auto"/>
        <w:jc w:val="both"/>
        <w:rPr>
          <w:rFonts w:ascii="Times New Roman" w:hAnsi="Times New Roman" w:cs="Times New Roman"/>
          <w:sz w:val="24"/>
          <w:szCs w:val="24"/>
        </w:rPr>
      </w:pPr>
    </w:p>
    <w:p w14:paraId="4F8C49C2" w14:textId="53F669E6" w:rsidR="006B1D2D" w:rsidRDefault="006B1D2D" w:rsidP="00CE7EF1">
      <w:pPr>
        <w:spacing w:line="360" w:lineRule="auto"/>
        <w:jc w:val="both"/>
        <w:rPr>
          <w:rFonts w:ascii="Times New Roman" w:hAnsi="Times New Roman" w:cs="Times New Roman"/>
          <w:sz w:val="24"/>
          <w:szCs w:val="24"/>
        </w:rPr>
      </w:pPr>
    </w:p>
    <w:p w14:paraId="2F496EE7" w14:textId="2F305F4C" w:rsidR="006B1D2D" w:rsidRDefault="006B1D2D" w:rsidP="00CE7EF1">
      <w:pPr>
        <w:spacing w:line="360" w:lineRule="auto"/>
        <w:jc w:val="both"/>
        <w:rPr>
          <w:rFonts w:ascii="Times New Roman" w:hAnsi="Times New Roman" w:cs="Times New Roman"/>
          <w:sz w:val="24"/>
          <w:szCs w:val="24"/>
        </w:rPr>
      </w:pPr>
    </w:p>
    <w:p w14:paraId="6DC4B61B" w14:textId="2E8B1F4C" w:rsidR="006B1D2D" w:rsidRDefault="006B1D2D" w:rsidP="00CE7EF1">
      <w:pPr>
        <w:spacing w:line="360" w:lineRule="auto"/>
        <w:jc w:val="both"/>
        <w:rPr>
          <w:rFonts w:ascii="Times New Roman" w:hAnsi="Times New Roman" w:cs="Times New Roman"/>
          <w:sz w:val="24"/>
          <w:szCs w:val="24"/>
        </w:rPr>
      </w:pPr>
    </w:p>
    <w:p w14:paraId="2A3C7942" w14:textId="6D0499DD" w:rsidR="006B1D2D" w:rsidRDefault="006B1D2D" w:rsidP="00CE7EF1">
      <w:pPr>
        <w:spacing w:line="360" w:lineRule="auto"/>
        <w:jc w:val="both"/>
        <w:rPr>
          <w:rFonts w:ascii="Times New Roman" w:hAnsi="Times New Roman" w:cs="Times New Roman"/>
          <w:sz w:val="24"/>
          <w:szCs w:val="24"/>
        </w:rPr>
      </w:pPr>
    </w:p>
    <w:p w14:paraId="648F98A9" w14:textId="73E08274" w:rsidR="006B1D2D" w:rsidRDefault="006B1D2D" w:rsidP="00CE7EF1">
      <w:pPr>
        <w:spacing w:line="360" w:lineRule="auto"/>
        <w:jc w:val="both"/>
        <w:rPr>
          <w:rFonts w:ascii="Times New Roman" w:hAnsi="Times New Roman" w:cs="Times New Roman"/>
          <w:sz w:val="24"/>
          <w:szCs w:val="24"/>
        </w:rPr>
      </w:pPr>
    </w:p>
    <w:p w14:paraId="06F98E09" w14:textId="2ECAA658" w:rsidR="006B1D2D" w:rsidRDefault="006B1D2D" w:rsidP="00CE7EF1">
      <w:pPr>
        <w:spacing w:line="360" w:lineRule="auto"/>
        <w:jc w:val="both"/>
        <w:rPr>
          <w:rFonts w:ascii="Times New Roman" w:hAnsi="Times New Roman" w:cs="Times New Roman"/>
          <w:sz w:val="24"/>
          <w:szCs w:val="24"/>
        </w:rPr>
      </w:pPr>
    </w:p>
    <w:p w14:paraId="2F5C44DA" w14:textId="01CA3298" w:rsidR="006B1D2D" w:rsidRDefault="006B1D2D" w:rsidP="00CE7EF1">
      <w:pPr>
        <w:spacing w:line="360" w:lineRule="auto"/>
        <w:jc w:val="both"/>
        <w:rPr>
          <w:rFonts w:ascii="Times New Roman" w:hAnsi="Times New Roman" w:cs="Times New Roman"/>
          <w:sz w:val="24"/>
          <w:szCs w:val="24"/>
        </w:rPr>
      </w:pPr>
    </w:p>
    <w:p w14:paraId="4503AB10" w14:textId="38C66759" w:rsidR="006B1D2D" w:rsidRDefault="006B1D2D" w:rsidP="00CE7EF1">
      <w:pPr>
        <w:spacing w:line="360" w:lineRule="auto"/>
        <w:jc w:val="both"/>
        <w:rPr>
          <w:rFonts w:ascii="Times New Roman" w:hAnsi="Times New Roman" w:cs="Times New Roman"/>
          <w:sz w:val="24"/>
          <w:szCs w:val="24"/>
        </w:rPr>
      </w:pPr>
    </w:p>
    <w:p w14:paraId="2E778658" w14:textId="3A699C9C" w:rsidR="006B1D2D" w:rsidRDefault="006B1D2D" w:rsidP="00CE7EF1">
      <w:pPr>
        <w:spacing w:line="360" w:lineRule="auto"/>
        <w:jc w:val="both"/>
        <w:rPr>
          <w:rFonts w:ascii="Times New Roman" w:hAnsi="Times New Roman" w:cs="Times New Roman"/>
          <w:sz w:val="24"/>
          <w:szCs w:val="24"/>
        </w:rPr>
      </w:pPr>
    </w:p>
    <w:p w14:paraId="00A9E0D2" w14:textId="10228B18" w:rsidR="006B1D2D" w:rsidRDefault="006B1D2D" w:rsidP="00CE7EF1">
      <w:pPr>
        <w:spacing w:line="360" w:lineRule="auto"/>
        <w:jc w:val="both"/>
        <w:rPr>
          <w:rFonts w:ascii="Times New Roman" w:hAnsi="Times New Roman" w:cs="Times New Roman"/>
          <w:sz w:val="24"/>
          <w:szCs w:val="24"/>
        </w:rPr>
      </w:pPr>
    </w:p>
    <w:p w14:paraId="183ED10B" w14:textId="3CE65040" w:rsidR="006B1D2D" w:rsidRDefault="006B1D2D" w:rsidP="00CE7EF1">
      <w:pPr>
        <w:spacing w:line="360" w:lineRule="auto"/>
        <w:jc w:val="both"/>
        <w:rPr>
          <w:rFonts w:ascii="Times New Roman" w:hAnsi="Times New Roman" w:cs="Times New Roman"/>
          <w:sz w:val="24"/>
          <w:szCs w:val="24"/>
        </w:rPr>
      </w:pPr>
    </w:p>
    <w:p w14:paraId="6AA180C0" w14:textId="50D531A5" w:rsidR="006B1D2D" w:rsidRDefault="006B1D2D" w:rsidP="00CE7EF1">
      <w:pPr>
        <w:spacing w:line="360" w:lineRule="auto"/>
        <w:jc w:val="both"/>
        <w:rPr>
          <w:rFonts w:ascii="Times New Roman" w:hAnsi="Times New Roman" w:cs="Times New Roman"/>
          <w:sz w:val="24"/>
          <w:szCs w:val="24"/>
        </w:rPr>
      </w:pPr>
    </w:p>
    <w:p w14:paraId="1DDE765D" w14:textId="7A6F8514" w:rsidR="006B1D2D" w:rsidRDefault="006B1D2D" w:rsidP="00CE7EF1">
      <w:pPr>
        <w:spacing w:line="360" w:lineRule="auto"/>
        <w:jc w:val="both"/>
        <w:rPr>
          <w:rFonts w:ascii="Times New Roman" w:hAnsi="Times New Roman" w:cs="Times New Roman"/>
          <w:sz w:val="24"/>
          <w:szCs w:val="24"/>
        </w:rPr>
      </w:pPr>
    </w:p>
    <w:p w14:paraId="2351526B" w14:textId="01D399FB" w:rsidR="006B1D2D" w:rsidRDefault="006B1D2D" w:rsidP="00CE7EF1">
      <w:pPr>
        <w:spacing w:line="360" w:lineRule="auto"/>
        <w:jc w:val="both"/>
        <w:rPr>
          <w:rFonts w:ascii="Times New Roman" w:hAnsi="Times New Roman" w:cs="Times New Roman"/>
          <w:sz w:val="24"/>
          <w:szCs w:val="24"/>
        </w:rPr>
      </w:pPr>
    </w:p>
    <w:p w14:paraId="2DC6F41F" w14:textId="44901D1C" w:rsidR="006B1D2D" w:rsidRDefault="006B1D2D" w:rsidP="00CE7EF1">
      <w:pPr>
        <w:spacing w:line="360" w:lineRule="auto"/>
        <w:jc w:val="both"/>
        <w:rPr>
          <w:rFonts w:ascii="Times New Roman" w:hAnsi="Times New Roman" w:cs="Times New Roman"/>
          <w:sz w:val="24"/>
          <w:szCs w:val="24"/>
        </w:rPr>
      </w:pPr>
    </w:p>
    <w:p w14:paraId="67B98F77" w14:textId="54C1AF55" w:rsidR="006B1D2D" w:rsidRDefault="006B1D2D" w:rsidP="00CE7EF1">
      <w:pPr>
        <w:spacing w:line="360" w:lineRule="auto"/>
        <w:jc w:val="both"/>
        <w:rPr>
          <w:rFonts w:ascii="Times New Roman" w:hAnsi="Times New Roman" w:cs="Times New Roman"/>
          <w:sz w:val="24"/>
          <w:szCs w:val="24"/>
        </w:rPr>
      </w:pPr>
    </w:p>
    <w:p w14:paraId="25702752" w14:textId="5AA14DA7" w:rsidR="006B1D2D" w:rsidRDefault="006B1D2D" w:rsidP="00CE7EF1">
      <w:pPr>
        <w:spacing w:line="360" w:lineRule="auto"/>
        <w:jc w:val="both"/>
        <w:rPr>
          <w:rFonts w:ascii="Times New Roman" w:hAnsi="Times New Roman" w:cs="Times New Roman"/>
          <w:sz w:val="24"/>
          <w:szCs w:val="24"/>
        </w:rPr>
      </w:pPr>
    </w:p>
    <w:p w14:paraId="50947A1C" w14:textId="6B1D5757" w:rsidR="006B1D2D" w:rsidRDefault="006B1D2D" w:rsidP="00CE7EF1">
      <w:pPr>
        <w:spacing w:line="360" w:lineRule="auto"/>
        <w:jc w:val="both"/>
        <w:rPr>
          <w:rFonts w:ascii="Times New Roman" w:hAnsi="Times New Roman" w:cs="Times New Roman"/>
          <w:sz w:val="24"/>
          <w:szCs w:val="24"/>
        </w:rPr>
      </w:pPr>
    </w:p>
    <w:p w14:paraId="5FAC9645" w14:textId="017401AC" w:rsidR="006B1D2D" w:rsidRDefault="00151C0D" w:rsidP="00151C0D">
      <w:pPr>
        <w:pStyle w:val="Ttulo1"/>
      </w:pPr>
      <w:bookmarkStart w:id="2" w:name="_Toc76577730"/>
      <w:r>
        <w:lastRenderedPageBreak/>
        <w:t>Reflexión</w:t>
      </w:r>
      <w:r w:rsidR="006B1D2D">
        <w:t xml:space="preserve"> del libro</w:t>
      </w:r>
      <w:bookmarkEnd w:id="2"/>
    </w:p>
    <w:p w14:paraId="5A70E62B" w14:textId="383AF2CA" w:rsidR="00151C0D" w:rsidRDefault="00151C0D" w:rsidP="00151C0D"/>
    <w:p w14:paraId="21983D98" w14:textId="0E8EE362" w:rsidR="00375276" w:rsidRDefault="009101D4" w:rsidP="00CE7EF1">
      <w:pPr>
        <w:spacing w:line="360" w:lineRule="auto"/>
        <w:jc w:val="both"/>
        <w:rPr>
          <w:rFonts w:ascii="Times New Roman" w:hAnsi="Times New Roman" w:cs="Times New Roman"/>
          <w:sz w:val="24"/>
          <w:szCs w:val="24"/>
        </w:rPr>
      </w:pPr>
      <w:r>
        <w:tab/>
      </w:r>
      <w:r w:rsidRPr="00D2370A">
        <w:rPr>
          <w:rFonts w:ascii="Times New Roman" w:hAnsi="Times New Roman" w:cs="Times New Roman"/>
          <w:sz w:val="24"/>
          <w:szCs w:val="24"/>
        </w:rPr>
        <w:t xml:space="preserve">El libro que he escogido es </w:t>
      </w:r>
      <w:r w:rsidR="00260D1F" w:rsidRPr="00D2370A">
        <w:rPr>
          <w:rFonts w:ascii="Times New Roman" w:hAnsi="Times New Roman" w:cs="Times New Roman"/>
          <w:i/>
          <w:iCs/>
          <w:sz w:val="24"/>
          <w:szCs w:val="24"/>
        </w:rPr>
        <w:t xml:space="preserve">Testigo </w:t>
      </w:r>
      <w:r w:rsidR="00F33BBA" w:rsidRPr="00D2370A">
        <w:rPr>
          <w:rFonts w:ascii="Times New Roman" w:hAnsi="Times New Roman" w:cs="Times New Roman"/>
          <w:i/>
          <w:iCs/>
          <w:sz w:val="24"/>
          <w:szCs w:val="24"/>
        </w:rPr>
        <w:t>de excepción: diario de un cura en un hospital de COVID</w:t>
      </w:r>
      <w:r w:rsidR="00F33BBA" w:rsidRPr="00D2370A">
        <w:rPr>
          <w:rFonts w:ascii="Times New Roman" w:hAnsi="Times New Roman" w:cs="Times New Roman"/>
          <w:sz w:val="24"/>
          <w:szCs w:val="24"/>
        </w:rPr>
        <w:t>.</w:t>
      </w:r>
      <w:r w:rsidR="00D2370A">
        <w:rPr>
          <w:rFonts w:ascii="Times New Roman" w:hAnsi="Times New Roman" w:cs="Times New Roman"/>
          <w:sz w:val="24"/>
          <w:szCs w:val="24"/>
        </w:rPr>
        <w:t xml:space="preserve"> He escogido este libro porque así a primera vista es el que mas me ha llamado la atención y porque es el que mas interesante me parecía de los tres, porque comenta cosas de los hospitales del covid que si no has estado son difíciles de imaginar. </w:t>
      </w:r>
      <w:r w:rsidR="00676284">
        <w:rPr>
          <w:rFonts w:ascii="Times New Roman" w:hAnsi="Times New Roman" w:cs="Times New Roman"/>
          <w:sz w:val="24"/>
          <w:szCs w:val="24"/>
        </w:rPr>
        <w:t>Además</w:t>
      </w:r>
      <w:r w:rsidR="00592F0D">
        <w:rPr>
          <w:rFonts w:ascii="Times New Roman" w:hAnsi="Times New Roman" w:cs="Times New Roman"/>
          <w:sz w:val="24"/>
          <w:szCs w:val="24"/>
        </w:rPr>
        <w:t>, e</w:t>
      </w:r>
      <w:r w:rsidR="00A110A0">
        <w:rPr>
          <w:rFonts w:ascii="Times New Roman" w:hAnsi="Times New Roman" w:cs="Times New Roman"/>
          <w:sz w:val="24"/>
          <w:szCs w:val="24"/>
        </w:rPr>
        <w:t xml:space="preserve">l autor es un sacerdote y me gustaría ver el punto de vista religioso sobre el virus, ya que yo mismo siendo católico, a menudo, me cuesta entenderlo. </w:t>
      </w:r>
    </w:p>
    <w:p w14:paraId="1AB5E2FF" w14:textId="78AA7D25" w:rsidR="00161407" w:rsidRDefault="00161407"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Este libro </w:t>
      </w:r>
      <w:r w:rsidR="00213A4E">
        <w:rPr>
          <w:rFonts w:ascii="Times New Roman" w:hAnsi="Times New Roman" w:cs="Times New Roman"/>
          <w:sz w:val="24"/>
          <w:szCs w:val="24"/>
        </w:rPr>
        <w:t xml:space="preserve">trata sobre </w:t>
      </w:r>
      <w:r w:rsidR="00DE5221">
        <w:rPr>
          <w:rFonts w:ascii="Times New Roman" w:hAnsi="Times New Roman" w:cs="Times New Roman"/>
          <w:sz w:val="24"/>
          <w:szCs w:val="24"/>
        </w:rPr>
        <w:t>é</w:t>
      </w:r>
      <w:r w:rsidR="00213A4E">
        <w:rPr>
          <w:rFonts w:ascii="Times New Roman" w:hAnsi="Times New Roman" w:cs="Times New Roman"/>
          <w:sz w:val="24"/>
          <w:szCs w:val="24"/>
        </w:rPr>
        <w:t xml:space="preserve">l mismo, Ignacio Carbajosa, sacerdote, </w:t>
      </w:r>
      <w:r w:rsidR="00E077F4">
        <w:rPr>
          <w:rFonts w:ascii="Times New Roman" w:hAnsi="Times New Roman" w:cs="Times New Roman"/>
          <w:sz w:val="24"/>
          <w:szCs w:val="24"/>
        </w:rPr>
        <w:t xml:space="preserve">esta en un hospital en pleno pico de COVID, que cuenta todo lo que ha vivido en esos días. Ha visto la muerte muy de cerca, ya que había cientos de muertes al día, pero, también ha visto la vida, ya que muchas personas también se recuperaban. </w:t>
      </w:r>
      <w:r w:rsidR="00007F7E">
        <w:rPr>
          <w:rFonts w:ascii="Times New Roman" w:hAnsi="Times New Roman" w:cs="Times New Roman"/>
          <w:sz w:val="24"/>
          <w:szCs w:val="24"/>
        </w:rPr>
        <w:t xml:space="preserve">Es un libro que deja mucho que pensar sobre la vida y la muerte, y </w:t>
      </w:r>
      <w:r w:rsidR="00BD1B2D">
        <w:rPr>
          <w:rFonts w:ascii="Times New Roman" w:hAnsi="Times New Roman" w:cs="Times New Roman"/>
          <w:sz w:val="24"/>
          <w:szCs w:val="24"/>
        </w:rPr>
        <w:t>é</w:t>
      </w:r>
      <w:r w:rsidR="00007F7E">
        <w:rPr>
          <w:rFonts w:ascii="Times New Roman" w:hAnsi="Times New Roman" w:cs="Times New Roman"/>
          <w:sz w:val="24"/>
          <w:szCs w:val="24"/>
        </w:rPr>
        <w:t xml:space="preserve">l </w:t>
      </w:r>
      <w:r w:rsidR="00BD1B2D">
        <w:rPr>
          <w:rFonts w:ascii="Times New Roman" w:hAnsi="Times New Roman" w:cs="Times New Roman"/>
          <w:sz w:val="24"/>
          <w:szCs w:val="24"/>
        </w:rPr>
        <w:t>mismo cuenta</w:t>
      </w:r>
      <w:r w:rsidR="00007F7E">
        <w:rPr>
          <w:rFonts w:ascii="Times New Roman" w:hAnsi="Times New Roman" w:cs="Times New Roman"/>
          <w:sz w:val="24"/>
          <w:szCs w:val="24"/>
        </w:rPr>
        <w:t>, que le hacia mucho daño ver como cientos de personas se morían al día, y que no había prácticamente nada que hacer</w:t>
      </w:r>
      <w:r w:rsidR="0066467C">
        <w:rPr>
          <w:rFonts w:ascii="Times New Roman" w:hAnsi="Times New Roman" w:cs="Times New Roman"/>
          <w:sz w:val="24"/>
          <w:szCs w:val="24"/>
        </w:rPr>
        <w:t xml:space="preserve">. </w:t>
      </w:r>
      <w:r w:rsidR="00BD1B2D">
        <w:rPr>
          <w:rFonts w:ascii="Times New Roman" w:hAnsi="Times New Roman" w:cs="Times New Roman"/>
          <w:sz w:val="24"/>
          <w:szCs w:val="24"/>
        </w:rPr>
        <w:t xml:space="preserve">Al final, ver este tipo de cosas día a día te hacen replantearte muchas cosas, </w:t>
      </w:r>
      <w:r w:rsidR="00104B9B">
        <w:rPr>
          <w:rFonts w:ascii="Times New Roman" w:hAnsi="Times New Roman" w:cs="Times New Roman"/>
          <w:sz w:val="24"/>
          <w:szCs w:val="24"/>
        </w:rPr>
        <w:t xml:space="preserve">y como a muchos nos habrá pasado, hemos tenido muchas dudas y muchas preguntas. Ignacio cuenta que el tuvo una gran discusión, que casi lo calificaría como duelo, con Dios, ya que no entendía el porque de las cosas, muchas buenas personas que se morían en un hospital, ellas solas, sin sus familiares. </w:t>
      </w:r>
    </w:p>
    <w:p w14:paraId="4055AB43" w14:textId="123FF1A3" w:rsidR="00104B9B" w:rsidRDefault="00104B9B"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3A25C272" w14:textId="0189AFAE" w:rsidR="00104B9B" w:rsidRDefault="001014A2"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t>Voy a tratar de responder a las preguntas lo mejor que pueda</w:t>
      </w:r>
      <w:r w:rsidR="00B4422A">
        <w:rPr>
          <w:rFonts w:ascii="Times New Roman" w:hAnsi="Times New Roman" w:cs="Times New Roman"/>
          <w:sz w:val="24"/>
          <w:szCs w:val="24"/>
        </w:rPr>
        <w:t xml:space="preserve"> en relación al libro.</w:t>
      </w:r>
    </w:p>
    <w:p w14:paraId="63D59B6B" w14:textId="77777777" w:rsidR="00AE6C7B" w:rsidRDefault="00AE6C7B" w:rsidP="00CE7EF1">
      <w:pPr>
        <w:spacing w:line="360" w:lineRule="auto"/>
        <w:jc w:val="both"/>
        <w:rPr>
          <w:rFonts w:ascii="Times New Roman" w:hAnsi="Times New Roman" w:cs="Times New Roman"/>
          <w:sz w:val="24"/>
          <w:szCs w:val="24"/>
        </w:rPr>
      </w:pPr>
    </w:p>
    <w:p w14:paraId="757EED69" w14:textId="77777777" w:rsidR="001014A2" w:rsidRPr="001014A2" w:rsidRDefault="001014A2" w:rsidP="001014A2">
      <w:pPr>
        <w:pStyle w:val="Prrafodelista"/>
        <w:widowControl/>
        <w:numPr>
          <w:ilvl w:val="0"/>
          <w:numId w:val="1"/>
        </w:numPr>
        <w:autoSpaceDE/>
        <w:autoSpaceDN/>
        <w:rPr>
          <w:rFonts w:ascii="Times New Roman" w:hAnsi="Times New Roman" w:cs="Times New Roman"/>
          <w:sz w:val="24"/>
          <w:szCs w:val="24"/>
        </w:rPr>
      </w:pPr>
      <w:r w:rsidRPr="001014A2">
        <w:rPr>
          <w:rFonts w:ascii="Times New Roman" w:hAnsi="Times New Roman" w:cs="Times New Roman"/>
          <w:sz w:val="24"/>
          <w:szCs w:val="24"/>
        </w:rPr>
        <w:t>¿Existe alguna relación entre lo que se expone en el libro y mi día a día?</w:t>
      </w:r>
    </w:p>
    <w:p w14:paraId="4C6C1125" w14:textId="5E273B89" w:rsidR="001014A2" w:rsidRDefault="001014A2" w:rsidP="001014A2">
      <w:pPr>
        <w:spacing w:line="360" w:lineRule="auto"/>
        <w:jc w:val="both"/>
        <w:rPr>
          <w:rFonts w:ascii="Times New Roman" w:hAnsi="Times New Roman" w:cs="Times New Roman"/>
          <w:sz w:val="24"/>
          <w:szCs w:val="24"/>
        </w:rPr>
      </w:pPr>
    </w:p>
    <w:p w14:paraId="2223CF90" w14:textId="06029483" w:rsidR="001014A2" w:rsidRDefault="00D91B2B" w:rsidP="001014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Si</w:t>
      </w:r>
      <w:r w:rsidR="001014A2">
        <w:rPr>
          <w:rFonts w:ascii="Times New Roman" w:hAnsi="Times New Roman" w:cs="Times New Roman"/>
          <w:sz w:val="24"/>
          <w:szCs w:val="24"/>
        </w:rPr>
        <w:t xml:space="preserve">, en el libro expone como </w:t>
      </w:r>
      <w:r w:rsidR="00AE6C7B">
        <w:rPr>
          <w:rFonts w:ascii="Times New Roman" w:hAnsi="Times New Roman" w:cs="Times New Roman"/>
          <w:sz w:val="24"/>
          <w:szCs w:val="24"/>
        </w:rPr>
        <w:t xml:space="preserve">se puede sacar de algo malo, como es el covid y las muertes por el, algo bueno. Esto al final se puede extrapolar a nuestro día a día, ya que nos enseña que de algo malo siempre se puede sacar algo bueno, </w:t>
      </w:r>
      <w:r w:rsidR="001262DB">
        <w:rPr>
          <w:rFonts w:ascii="Times New Roman" w:hAnsi="Times New Roman" w:cs="Times New Roman"/>
          <w:sz w:val="24"/>
          <w:szCs w:val="24"/>
        </w:rPr>
        <w:t>como,</w:t>
      </w:r>
      <w:r w:rsidR="00AE6C7B">
        <w:rPr>
          <w:rFonts w:ascii="Times New Roman" w:hAnsi="Times New Roman" w:cs="Times New Roman"/>
          <w:sz w:val="24"/>
          <w:szCs w:val="24"/>
        </w:rPr>
        <w:t xml:space="preserve"> por ejemplo,</w:t>
      </w:r>
      <w:r w:rsidR="001262DB">
        <w:rPr>
          <w:rFonts w:ascii="Times New Roman" w:hAnsi="Times New Roman" w:cs="Times New Roman"/>
          <w:sz w:val="24"/>
          <w:szCs w:val="24"/>
        </w:rPr>
        <w:t xml:space="preserve"> mejorar la relación con Dios. </w:t>
      </w:r>
      <w:r w:rsidR="00167118">
        <w:rPr>
          <w:rFonts w:ascii="Times New Roman" w:hAnsi="Times New Roman" w:cs="Times New Roman"/>
          <w:sz w:val="24"/>
          <w:szCs w:val="24"/>
        </w:rPr>
        <w:t>Podemos aprovechar a hacernos mas fuertes, por que al final eso es lo que nos caracteriza, sacar algo bueno de lo malo, ya que no todo es malo siempre.</w:t>
      </w:r>
    </w:p>
    <w:p w14:paraId="02405CCC" w14:textId="238A0E61" w:rsidR="00167118" w:rsidRDefault="00167118" w:rsidP="001014A2">
      <w:pPr>
        <w:spacing w:line="360" w:lineRule="auto"/>
        <w:ind w:left="360"/>
        <w:jc w:val="both"/>
        <w:rPr>
          <w:rFonts w:ascii="Times New Roman" w:hAnsi="Times New Roman" w:cs="Times New Roman"/>
          <w:sz w:val="24"/>
          <w:szCs w:val="24"/>
        </w:rPr>
      </w:pPr>
    </w:p>
    <w:p w14:paraId="5CA9F824" w14:textId="0732C642" w:rsidR="00E106A7" w:rsidRDefault="00E106A7" w:rsidP="00E106A7">
      <w:pPr>
        <w:pStyle w:val="Prrafodelista"/>
        <w:widowControl/>
        <w:numPr>
          <w:ilvl w:val="0"/>
          <w:numId w:val="1"/>
        </w:numPr>
        <w:autoSpaceDE/>
        <w:autoSpaceDN/>
        <w:rPr>
          <w:rFonts w:ascii="Times New Roman" w:hAnsi="Times New Roman" w:cs="Times New Roman"/>
          <w:sz w:val="24"/>
          <w:szCs w:val="24"/>
        </w:rPr>
      </w:pPr>
      <w:r w:rsidRPr="00E106A7">
        <w:rPr>
          <w:rFonts w:ascii="Times New Roman" w:hAnsi="Times New Roman" w:cs="Times New Roman"/>
          <w:sz w:val="24"/>
          <w:szCs w:val="24"/>
        </w:rPr>
        <w:t>¿Tiene algo que ver con la situación que estamos viviendo (Covid19)?</w:t>
      </w:r>
    </w:p>
    <w:p w14:paraId="41EC84A1" w14:textId="43BA0EE0" w:rsidR="00E106A7" w:rsidRDefault="00E106A7" w:rsidP="00E106A7">
      <w:pPr>
        <w:widowControl/>
        <w:autoSpaceDE/>
        <w:autoSpaceDN/>
        <w:rPr>
          <w:rFonts w:ascii="Times New Roman" w:hAnsi="Times New Roman" w:cs="Times New Roman"/>
          <w:sz w:val="24"/>
          <w:szCs w:val="24"/>
        </w:rPr>
      </w:pPr>
    </w:p>
    <w:p w14:paraId="53D97DC4" w14:textId="4CA8AA88" w:rsidR="00E106A7" w:rsidRDefault="00E106A7" w:rsidP="00624BEE">
      <w:pPr>
        <w:widowControl/>
        <w:autoSpaceDE/>
        <w:autoSpaceDN/>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Claro, al final del COVID-19 también se puede sacar cosas buenas, por ejemplo, un caso personal, </w:t>
      </w:r>
      <w:r>
        <w:rPr>
          <w:rFonts w:ascii="Times New Roman" w:hAnsi="Times New Roman" w:cs="Times New Roman"/>
          <w:sz w:val="24"/>
          <w:szCs w:val="24"/>
        </w:rPr>
        <w:tab/>
      </w:r>
      <w:r w:rsidR="00B14522">
        <w:rPr>
          <w:rFonts w:ascii="Times New Roman" w:hAnsi="Times New Roman" w:cs="Times New Roman"/>
          <w:sz w:val="24"/>
          <w:szCs w:val="24"/>
        </w:rPr>
        <w:t xml:space="preserve">gracias al covid estoy mas en contacto con mis padres, ya que ellos viven </w:t>
      </w:r>
      <w:r w:rsidR="00B14522">
        <w:rPr>
          <w:rFonts w:ascii="Times New Roman" w:hAnsi="Times New Roman" w:cs="Times New Roman"/>
          <w:sz w:val="24"/>
          <w:szCs w:val="24"/>
        </w:rPr>
        <w:lastRenderedPageBreak/>
        <w:t xml:space="preserve">fuera de España y era algo raro que nos llamáramos por FaceTime o por teléfono, y gracias a que estábamos todos en casa sin poder salir, hemos cogido la costumbre de llamarnos una vez a la semana siempre y cuando sea posible, y esto, antes del virus era impensable, al final hablábamos por video llamada una vez al mes, cuando ahora es una vez a la semana. Asique si, tiene mucho que ver con la vida actual con el covid, </w:t>
      </w:r>
      <w:r w:rsidR="007C0861">
        <w:rPr>
          <w:rFonts w:ascii="Times New Roman" w:hAnsi="Times New Roman" w:cs="Times New Roman"/>
          <w:sz w:val="24"/>
          <w:szCs w:val="24"/>
        </w:rPr>
        <w:t xml:space="preserve">podemos dar gracias a Dios por estas pequeñas cosas que hemos podido aprender. </w:t>
      </w:r>
    </w:p>
    <w:p w14:paraId="7DA311C6" w14:textId="73EDC81F" w:rsidR="007C0861" w:rsidRDefault="007C0861" w:rsidP="00624BEE">
      <w:pPr>
        <w:widowControl/>
        <w:autoSpaceDE/>
        <w:autoSpaceDN/>
        <w:spacing w:line="360" w:lineRule="auto"/>
        <w:ind w:firstLine="360"/>
        <w:jc w:val="both"/>
        <w:rPr>
          <w:rFonts w:ascii="Times New Roman" w:hAnsi="Times New Roman" w:cs="Times New Roman"/>
          <w:sz w:val="24"/>
          <w:szCs w:val="24"/>
        </w:rPr>
      </w:pPr>
    </w:p>
    <w:p w14:paraId="0249EF7D" w14:textId="1D40DB24" w:rsidR="007C0861" w:rsidRPr="00D7025E" w:rsidRDefault="007C0861" w:rsidP="00624BEE">
      <w:pPr>
        <w:pStyle w:val="Prrafodelista"/>
        <w:numPr>
          <w:ilvl w:val="0"/>
          <w:numId w:val="1"/>
        </w:numPr>
        <w:spacing w:line="360" w:lineRule="auto"/>
        <w:jc w:val="both"/>
        <w:rPr>
          <w:rFonts w:ascii="Times New Roman" w:eastAsia="Times New Roman" w:hAnsi="Times New Roman" w:cs="Times New Roman"/>
          <w:sz w:val="24"/>
          <w:szCs w:val="24"/>
          <w:lang w:eastAsia="es-ES_tradnl"/>
        </w:rPr>
      </w:pPr>
      <w:r w:rsidRPr="00D7025E">
        <w:rPr>
          <w:rFonts w:ascii="Times New Roman" w:hAnsi="Times New Roman" w:cs="Times New Roman"/>
          <w:sz w:val="24"/>
          <w:szCs w:val="24"/>
        </w:rPr>
        <w:t>¿Qué relación tiene con mis prácticas sociales?</w:t>
      </w:r>
      <w:r w:rsidR="00D7025E" w:rsidRPr="00D7025E">
        <w:rPr>
          <w:rFonts w:ascii="Times New Roman" w:hAnsi="Times New Roman" w:cs="Times New Roman"/>
          <w:sz w:val="24"/>
          <w:szCs w:val="24"/>
        </w:rPr>
        <w:t xml:space="preserve"> ¿Y con la asignatura de Antropología y </w:t>
      </w:r>
      <w:r w:rsidR="004D4C1E" w:rsidRPr="00D7025E">
        <w:rPr>
          <w:rFonts w:ascii="Times New Roman" w:hAnsi="Times New Roman" w:cs="Times New Roman"/>
          <w:sz w:val="24"/>
          <w:szCs w:val="24"/>
        </w:rPr>
        <w:t>Responsabilidad Social</w:t>
      </w:r>
      <w:r w:rsidR="00D7025E" w:rsidRPr="00D7025E">
        <w:rPr>
          <w:rFonts w:ascii="Times New Roman" w:hAnsi="Times New Roman" w:cs="Times New Roman"/>
          <w:sz w:val="24"/>
          <w:szCs w:val="24"/>
        </w:rPr>
        <w:t>?</w:t>
      </w:r>
    </w:p>
    <w:p w14:paraId="04233C62" w14:textId="61A67FCA" w:rsidR="007C0861" w:rsidRDefault="007C0861" w:rsidP="00624BEE">
      <w:pPr>
        <w:widowControl/>
        <w:autoSpaceDE/>
        <w:autoSpaceDN/>
        <w:spacing w:line="360" w:lineRule="auto"/>
        <w:jc w:val="both"/>
        <w:rPr>
          <w:rFonts w:ascii="Times New Roman" w:hAnsi="Times New Roman" w:cs="Times New Roman"/>
          <w:sz w:val="24"/>
          <w:szCs w:val="24"/>
        </w:rPr>
      </w:pPr>
    </w:p>
    <w:p w14:paraId="4B8145AB" w14:textId="5F9D0C10" w:rsidR="007C0861" w:rsidRDefault="007C0861" w:rsidP="00624BEE">
      <w:pPr>
        <w:widowControl/>
        <w:autoSpaceDE/>
        <w:autoSpaceDN/>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El libro habla sobre el sufrimiento y sobre como afrontarlo, y al final, en cuanto a las practicas también se puede relacionar, ya que no siempre ha sido fácil, ha habido días con dificultades y con altercados que cuesta afrontarlo. </w:t>
      </w:r>
      <w:r w:rsidR="00B07D82">
        <w:rPr>
          <w:rFonts w:ascii="Times New Roman" w:hAnsi="Times New Roman" w:cs="Times New Roman"/>
          <w:sz w:val="24"/>
          <w:szCs w:val="24"/>
        </w:rPr>
        <w:t xml:space="preserve">Al final esto también se puede relacionar con la asignatura, ya que podemos afrontar estas dificultades o estos problemas mundiales de una forma que nos pueda ayudar y podamos ayudar, aunque sea poco, pero mejor eso que no hacer nada. </w:t>
      </w:r>
    </w:p>
    <w:p w14:paraId="26B35637" w14:textId="5B136E64" w:rsidR="00D539B7" w:rsidRDefault="00D539B7" w:rsidP="00624BEE">
      <w:pPr>
        <w:widowControl/>
        <w:autoSpaceDE/>
        <w:autoSpaceDN/>
        <w:spacing w:line="360" w:lineRule="auto"/>
        <w:ind w:firstLine="360"/>
        <w:jc w:val="both"/>
        <w:rPr>
          <w:rFonts w:ascii="Times New Roman" w:hAnsi="Times New Roman" w:cs="Times New Roman"/>
          <w:sz w:val="24"/>
          <w:szCs w:val="24"/>
        </w:rPr>
      </w:pPr>
    </w:p>
    <w:p w14:paraId="6C52B6BD" w14:textId="4A544E91" w:rsidR="000546AB" w:rsidRDefault="000546AB" w:rsidP="00624BEE">
      <w:pPr>
        <w:pStyle w:val="Ttulo1"/>
        <w:jc w:val="both"/>
      </w:pPr>
      <w:bookmarkStart w:id="3" w:name="_Toc76577731"/>
      <w:r>
        <w:t>Conclusión</w:t>
      </w:r>
      <w:bookmarkEnd w:id="3"/>
    </w:p>
    <w:p w14:paraId="1F56F515" w14:textId="6604E963" w:rsidR="000546AB" w:rsidRDefault="000546AB" w:rsidP="00624BEE">
      <w:pPr>
        <w:jc w:val="both"/>
      </w:pPr>
    </w:p>
    <w:p w14:paraId="657A7519" w14:textId="55D1C014" w:rsidR="000546AB" w:rsidRPr="000546AB" w:rsidRDefault="000546AB" w:rsidP="00624BEE">
      <w:pPr>
        <w:spacing w:line="360" w:lineRule="auto"/>
        <w:jc w:val="both"/>
      </w:pPr>
      <w:r>
        <w:tab/>
      </w:r>
      <w:r w:rsidRPr="000546AB">
        <w:rPr>
          <w:rFonts w:ascii="Times New Roman" w:hAnsi="Times New Roman" w:cs="Times New Roman"/>
          <w:sz w:val="24"/>
          <w:szCs w:val="24"/>
        </w:rPr>
        <w:t>Quiero agradecer</w:t>
      </w:r>
      <w:r w:rsidRPr="00E23C6C">
        <w:rPr>
          <w:rFonts w:ascii="Times New Roman" w:hAnsi="Times New Roman" w:cs="Times New Roman"/>
          <w:sz w:val="24"/>
          <w:szCs w:val="24"/>
        </w:rPr>
        <w:t xml:space="preserve"> a la UFV la oportunidad de poder hacer estas practicas, ya que me han impactado mucho, además, iba con muy pocas ganas de hacerlas, pero al final las he podido hacer y </w:t>
      </w:r>
      <w:r w:rsidR="00E23C6C" w:rsidRPr="00E23C6C">
        <w:rPr>
          <w:rFonts w:ascii="Times New Roman" w:hAnsi="Times New Roman" w:cs="Times New Roman"/>
          <w:sz w:val="24"/>
          <w:szCs w:val="24"/>
        </w:rPr>
        <w:t>ha sido una gran experiencia que repetiría en cualquier momento.</w:t>
      </w:r>
      <w:r w:rsidR="00E23C6C">
        <w:t xml:space="preserve"> </w:t>
      </w:r>
    </w:p>
    <w:p w14:paraId="5FF25DEE" w14:textId="77777777" w:rsidR="000546AB" w:rsidRPr="007C0861" w:rsidRDefault="000546AB" w:rsidP="00D7025E">
      <w:pPr>
        <w:widowControl/>
        <w:autoSpaceDE/>
        <w:autoSpaceDN/>
        <w:spacing w:line="360" w:lineRule="auto"/>
        <w:ind w:firstLine="360"/>
        <w:rPr>
          <w:rFonts w:ascii="Times New Roman" w:hAnsi="Times New Roman" w:cs="Times New Roman"/>
          <w:sz w:val="24"/>
          <w:szCs w:val="24"/>
        </w:rPr>
      </w:pPr>
    </w:p>
    <w:p w14:paraId="02565FD5" w14:textId="77777777" w:rsidR="00167118" w:rsidRPr="001014A2" w:rsidRDefault="00167118" w:rsidP="001014A2">
      <w:pPr>
        <w:spacing w:line="360" w:lineRule="auto"/>
        <w:ind w:left="360"/>
        <w:jc w:val="both"/>
        <w:rPr>
          <w:rFonts w:ascii="Times New Roman" w:hAnsi="Times New Roman" w:cs="Times New Roman"/>
          <w:sz w:val="24"/>
          <w:szCs w:val="24"/>
        </w:rPr>
      </w:pPr>
    </w:p>
    <w:p w14:paraId="311A9DBC" w14:textId="65220EC2" w:rsidR="00104B9B" w:rsidRDefault="00104B9B"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29AA2917" w14:textId="36EF75B4" w:rsidR="00F528E5" w:rsidRDefault="00BD1B2D" w:rsidP="00CE7E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50DEC0A" w14:textId="77777777" w:rsidR="00F528E5" w:rsidRDefault="00F528E5" w:rsidP="00CE7EF1">
      <w:pPr>
        <w:spacing w:line="360" w:lineRule="auto"/>
        <w:jc w:val="both"/>
        <w:rPr>
          <w:rFonts w:ascii="Times New Roman" w:hAnsi="Times New Roman" w:cs="Times New Roman"/>
          <w:sz w:val="24"/>
          <w:szCs w:val="24"/>
        </w:rPr>
      </w:pPr>
    </w:p>
    <w:p w14:paraId="06B85BAE" w14:textId="69A1DC81" w:rsidR="004F69CC" w:rsidRDefault="004F69CC" w:rsidP="00CE7EF1">
      <w:pPr>
        <w:spacing w:line="360" w:lineRule="auto"/>
        <w:jc w:val="both"/>
        <w:rPr>
          <w:rFonts w:ascii="Times New Roman" w:hAnsi="Times New Roman" w:cs="Times New Roman"/>
          <w:sz w:val="24"/>
          <w:szCs w:val="24"/>
        </w:rPr>
      </w:pPr>
    </w:p>
    <w:p w14:paraId="019526D8" w14:textId="77777777" w:rsidR="004F69CC" w:rsidRDefault="004F69CC" w:rsidP="00CE7EF1">
      <w:pPr>
        <w:spacing w:line="360" w:lineRule="auto"/>
        <w:jc w:val="both"/>
        <w:rPr>
          <w:rFonts w:ascii="Times New Roman" w:hAnsi="Times New Roman" w:cs="Times New Roman"/>
          <w:sz w:val="24"/>
          <w:szCs w:val="24"/>
        </w:rPr>
      </w:pPr>
    </w:p>
    <w:p w14:paraId="21286C36" w14:textId="26CC1329" w:rsidR="005A490A" w:rsidRDefault="005A490A" w:rsidP="00CE7EF1">
      <w:pPr>
        <w:spacing w:line="360" w:lineRule="auto"/>
        <w:jc w:val="both"/>
        <w:rPr>
          <w:rFonts w:ascii="Times New Roman" w:hAnsi="Times New Roman" w:cs="Times New Roman"/>
          <w:sz w:val="24"/>
          <w:szCs w:val="24"/>
        </w:rPr>
      </w:pPr>
    </w:p>
    <w:p w14:paraId="7E07C091" w14:textId="0A736F1E" w:rsidR="005A490A" w:rsidRDefault="005A490A" w:rsidP="00CE7EF1">
      <w:pPr>
        <w:spacing w:line="360" w:lineRule="auto"/>
        <w:jc w:val="both"/>
        <w:rPr>
          <w:rFonts w:ascii="Times New Roman" w:hAnsi="Times New Roman" w:cs="Times New Roman"/>
          <w:sz w:val="24"/>
          <w:szCs w:val="24"/>
        </w:rPr>
      </w:pPr>
    </w:p>
    <w:p w14:paraId="3F64041E" w14:textId="51F127BD" w:rsidR="005A490A" w:rsidRPr="00F96395" w:rsidRDefault="005A490A" w:rsidP="00CE7EF1">
      <w:pPr>
        <w:spacing w:line="360" w:lineRule="auto"/>
        <w:jc w:val="both"/>
        <w:rPr>
          <w:rFonts w:ascii="Times New Roman" w:hAnsi="Times New Roman" w:cs="Times New Roman"/>
          <w:sz w:val="24"/>
          <w:szCs w:val="24"/>
        </w:rPr>
      </w:pPr>
    </w:p>
    <w:sectPr w:rsidR="005A490A" w:rsidRPr="00F96395" w:rsidSect="001C0326">
      <w:footerReference w:type="even" r:id="rId8"/>
      <w:footerReference w:type="default" r:id="rId9"/>
      <w:type w:val="continuous"/>
      <w:pgSz w:w="11910" w:h="16840"/>
      <w:pgMar w:top="1417" w:right="1701" w:bottom="1417" w:left="1701"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815B1" w14:textId="77777777" w:rsidR="00FC5C28" w:rsidRDefault="00FC5C28" w:rsidP="00FC5C28">
      <w:r>
        <w:separator/>
      </w:r>
    </w:p>
  </w:endnote>
  <w:endnote w:type="continuationSeparator" w:id="0">
    <w:p w14:paraId="2F04A93E" w14:textId="77777777" w:rsidR="00FC5C28" w:rsidRDefault="00FC5C28" w:rsidP="00FC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22563583"/>
      <w:docPartObj>
        <w:docPartGallery w:val="Page Numbers (Bottom of Page)"/>
        <w:docPartUnique/>
      </w:docPartObj>
    </w:sdtPr>
    <w:sdtEndPr>
      <w:rPr>
        <w:rStyle w:val="Nmerodepgina"/>
      </w:rPr>
    </w:sdtEndPr>
    <w:sdtContent>
      <w:p w14:paraId="4A50E2F9" w14:textId="1BBB16DD" w:rsidR="00FC5C28" w:rsidRDefault="00FC5C28" w:rsidP="0049008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467664465"/>
      <w:docPartObj>
        <w:docPartGallery w:val="Page Numbers (Bottom of Page)"/>
        <w:docPartUnique/>
      </w:docPartObj>
    </w:sdtPr>
    <w:sdtEndPr>
      <w:rPr>
        <w:rStyle w:val="Nmerodepgina"/>
      </w:rPr>
    </w:sdtEndPr>
    <w:sdtContent>
      <w:p w14:paraId="1A9556EF" w14:textId="7BB5371F" w:rsidR="00FC5C28" w:rsidRDefault="00FC5C28" w:rsidP="00490086">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B594413" w14:textId="77777777" w:rsidR="00FC5C28" w:rsidRDefault="00FC5C28" w:rsidP="00FC5C2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28726173"/>
      <w:docPartObj>
        <w:docPartGallery w:val="Page Numbers (Bottom of Page)"/>
        <w:docPartUnique/>
      </w:docPartObj>
    </w:sdtPr>
    <w:sdtEndPr>
      <w:rPr>
        <w:rStyle w:val="Nmerodepgina"/>
      </w:rPr>
    </w:sdtEndPr>
    <w:sdtContent>
      <w:p w14:paraId="4BBEE4D9" w14:textId="165DFDB1" w:rsidR="00490086" w:rsidRDefault="00490086" w:rsidP="00D6566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361FA60" w14:textId="77777777" w:rsidR="00FC5C28" w:rsidRDefault="00FC5C28" w:rsidP="00FC5C2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B04AC" w14:textId="77777777" w:rsidR="00FC5C28" w:rsidRDefault="00FC5C28" w:rsidP="00FC5C28">
      <w:r>
        <w:separator/>
      </w:r>
    </w:p>
  </w:footnote>
  <w:footnote w:type="continuationSeparator" w:id="0">
    <w:p w14:paraId="4A2E9584" w14:textId="77777777" w:rsidR="00FC5C28" w:rsidRDefault="00FC5C28" w:rsidP="00FC5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116D1"/>
    <w:multiLevelType w:val="hybridMultilevel"/>
    <w:tmpl w:val="32508A24"/>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ttachedTemplate r:id="rId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2"/>
    <w:rsid w:val="00007F7E"/>
    <w:rsid w:val="00012856"/>
    <w:rsid w:val="00025BE2"/>
    <w:rsid w:val="000546AB"/>
    <w:rsid w:val="000714A3"/>
    <w:rsid w:val="000A5D69"/>
    <w:rsid w:val="000C141B"/>
    <w:rsid w:val="001014A2"/>
    <w:rsid w:val="00104A89"/>
    <w:rsid w:val="00104B9B"/>
    <w:rsid w:val="0010652A"/>
    <w:rsid w:val="00117956"/>
    <w:rsid w:val="001262DB"/>
    <w:rsid w:val="00143C5E"/>
    <w:rsid w:val="00151C0D"/>
    <w:rsid w:val="00161407"/>
    <w:rsid w:val="00167118"/>
    <w:rsid w:val="00167F3A"/>
    <w:rsid w:val="001B75D8"/>
    <w:rsid w:val="001C0326"/>
    <w:rsid w:val="00211231"/>
    <w:rsid w:val="00213A4E"/>
    <w:rsid w:val="00260D1F"/>
    <w:rsid w:val="00290B8F"/>
    <w:rsid w:val="002C3813"/>
    <w:rsid w:val="002F390A"/>
    <w:rsid w:val="00300D9A"/>
    <w:rsid w:val="00317FAF"/>
    <w:rsid w:val="00375276"/>
    <w:rsid w:val="0039269A"/>
    <w:rsid w:val="00394772"/>
    <w:rsid w:val="003B42F1"/>
    <w:rsid w:val="003E33EE"/>
    <w:rsid w:val="003F74D7"/>
    <w:rsid w:val="004427CD"/>
    <w:rsid w:val="00467D7A"/>
    <w:rsid w:val="00484D1B"/>
    <w:rsid w:val="00490086"/>
    <w:rsid w:val="004B74D0"/>
    <w:rsid w:val="004B7CC8"/>
    <w:rsid w:val="004D4C1E"/>
    <w:rsid w:val="004F1DF4"/>
    <w:rsid w:val="004F69CC"/>
    <w:rsid w:val="00506649"/>
    <w:rsid w:val="005076B4"/>
    <w:rsid w:val="00545C87"/>
    <w:rsid w:val="00564A22"/>
    <w:rsid w:val="005666A0"/>
    <w:rsid w:val="00592F0D"/>
    <w:rsid w:val="005A490A"/>
    <w:rsid w:val="005B64CA"/>
    <w:rsid w:val="005C47FD"/>
    <w:rsid w:val="005E182C"/>
    <w:rsid w:val="005E6007"/>
    <w:rsid w:val="00600B15"/>
    <w:rsid w:val="00624BEE"/>
    <w:rsid w:val="006446AB"/>
    <w:rsid w:val="0066467C"/>
    <w:rsid w:val="00676284"/>
    <w:rsid w:val="00690A6D"/>
    <w:rsid w:val="006B1D2D"/>
    <w:rsid w:val="006F3812"/>
    <w:rsid w:val="00742617"/>
    <w:rsid w:val="00757BF3"/>
    <w:rsid w:val="00767E82"/>
    <w:rsid w:val="007C0861"/>
    <w:rsid w:val="007C2ACC"/>
    <w:rsid w:val="00807B87"/>
    <w:rsid w:val="00864E80"/>
    <w:rsid w:val="0087040E"/>
    <w:rsid w:val="008946B4"/>
    <w:rsid w:val="008C49C8"/>
    <w:rsid w:val="008D484F"/>
    <w:rsid w:val="009101D4"/>
    <w:rsid w:val="00923289"/>
    <w:rsid w:val="009574E2"/>
    <w:rsid w:val="00965DF1"/>
    <w:rsid w:val="00992CCD"/>
    <w:rsid w:val="00995242"/>
    <w:rsid w:val="009B235B"/>
    <w:rsid w:val="009C17F9"/>
    <w:rsid w:val="00A110A0"/>
    <w:rsid w:val="00A44D94"/>
    <w:rsid w:val="00A50627"/>
    <w:rsid w:val="00A94DF9"/>
    <w:rsid w:val="00AA330D"/>
    <w:rsid w:val="00AE6C7B"/>
    <w:rsid w:val="00B07D82"/>
    <w:rsid w:val="00B14522"/>
    <w:rsid w:val="00B4422A"/>
    <w:rsid w:val="00B518F9"/>
    <w:rsid w:val="00B8102F"/>
    <w:rsid w:val="00BD1B2D"/>
    <w:rsid w:val="00CE7EF1"/>
    <w:rsid w:val="00D2370A"/>
    <w:rsid w:val="00D539B7"/>
    <w:rsid w:val="00D7025E"/>
    <w:rsid w:val="00D91B2B"/>
    <w:rsid w:val="00DE5221"/>
    <w:rsid w:val="00E077F4"/>
    <w:rsid w:val="00E106A7"/>
    <w:rsid w:val="00E23C6C"/>
    <w:rsid w:val="00E37285"/>
    <w:rsid w:val="00E41747"/>
    <w:rsid w:val="00E749AC"/>
    <w:rsid w:val="00EA79F7"/>
    <w:rsid w:val="00EF6AE6"/>
    <w:rsid w:val="00F21AE0"/>
    <w:rsid w:val="00F33BBA"/>
    <w:rsid w:val="00F528E5"/>
    <w:rsid w:val="00F96395"/>
    <w:rsid w:val="00FC5C28"/>
    <w:rsid w:val="00FE59C9"/>
    <w:rsid w:val="00FF44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9AA4"/>
  <w15:docId w15:val="{EE6E0EA6-6A9D-3242-984D-0E5E4D40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next w:val="Normal"/>
    <w:link w:val="Ttulo1Car"/>
    <w:uiPriority w:val="9"/>
    <w:qFormat/>
    <w:rsid w:val="006F381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116"/>
    </w:pPr>
  </w:style>
  <w:style w:type="character" w:customStyle="1" w:styleId="Ttulo1Car">
    <w:name w:val="Título 1 Car"/>
    <w:basedOn w:val="Fuentedeprrafopredeter"/>
    <w:link w:val="Ttulo1"/>
    <w:uiPriority w:val="9"/>
    <w:rsid w:val="006F3812"/>
    <w:rPr>
      <w:rFonts w:asciiTheme="majorHAnsi" w:eastAsiaTheme="majorEastAsia" w:hAnsiTheme="majorHAnsi" w:cstheme="majorBidi"/>
      <w:color w:val="365F91" w:themeColor="accent1" w:themeShade="BF"/>
      <w:sz w:val="32"/>
      <w:szCs w:val="32"/>
      <w:lang w:val="es-ES"/>
    </w:rPr>
  </w:style>
  <w:style w:type="character" w:customStyle="1" w:styleId="textlayer--absolute">
    <w:name w:val="textlayer--absolute"/>
    <w:basedOn w:val="Fuentedeprrafopredeter"/>
    <w:rsid w:val="001014A2"/>
  </w:style>
  <w:style w:type="paragraph" w:styleId="TtuloTDC">
    <w:name w:val="TOC Heading"/>
    <w:basedOn w:val="Ttulo1"/>
    <w:next w:val="Normal"/>
    <w:uiPriority w:val="39"/>
    <w:unhideWhenUsed/>
    <w:qFormat/>
    <w:rsid w:val="00742617"/>
    <w:pPr>
      <w:widowControl/>
      <w:autoSpaceDE/>
      <w:autoSpaceDN/>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742617"/>
    <w:pPr>
      <w:spacing w:before="120"/>
    </w:pPr>
    <w:rPr>
      <w:rFonts w:asciiTheme="minorHAnsi" w:hAnsiTheme="minorHAnsi"/>
      <w:b/>
      <w:bCs/>
      <w:i/>
      <w:iCs/>
      <w:sz w:val="24"/>
      <w:szCs w:val="24"/>
    </w:rPr>
  </w:style>
  <w:style w:type="character" w:styleId="Hipervnculo">
    <w:name w:val="Hyperlink"/>
    <w:basedOn w:val="Fuentedeprrafopredeter"/>
    <w:uiPriority w:val="99"/>
    <w:unhideWhenUsed/>
    <w:rsid w:val="00742617"/>
    <w:rPr>
      <w:color w:val="0000FF" w:themeColor="hyperlink"/>
      <w:u w:val="single"/>
    </w:rPr>
  </w:style>
  <w:style w:type="paragraph" w:styleId="TDC2">
    <w:name w:val="toc 2"/>
    <w:basedOn w:val="Normal"/>
    <w:next w:val="Normal"/>
    <w:autoRedefine/>
    <w:uiPriority w:val="39"/>
    <w:semiHidden/>
    <w:unhideWhenUsed/>
    <w:rsid w:val="00742617"/>
    <w:pPr>
      <w:spacing w:before="120"/>
      <w:ind w:left="220"/>
    </w:pPr>
    <w:rPr>
      <w:rFonts w:asciiTheme="minorHAnsi" w:hAnsiTheme="minorHAnsi"/>
      <w:b/>
      <w:bCs/>
    </w:rPr>
  </w:style>
  <w:style w:type="paragraph" w:styleId="TDC3">
    <w:name w:val="toc 3"/>
    <w:basedOn w:val="Normal"/>
    <w:next w:val="Normal"/>
    <w:autoRedefine/>
    <w:uiPriority w:val="39"/>
    <w:semiHidden/>
    <w:unhideWhenUsed/>
    <w:rsid w:val="00742617"/>
    <w:pPr>
      <w:ind w:left="440"/>
    </w:pPr>
    <w:rPr>
      <w:rFonts w:asciiTheme="minorHAnsi" w:hAnsiTheme="minorHAnsi"/>
      <w:sz w:val="20"/>
      <w:szCs w:val="20"/>
    </w:rPr>
  </w:style>
  <w:style w:type="paragraph" w:styleId="TDC4">
    <w:name w:val="toc 4"/>
    <w:basedOn w:val="Normal"/>
    <w:next w:val="Normal"/>
    <w:autoRedefine/>
    <w:uiPriority w:val="39"/>
    <w:semiHidden/>
    <w:unhideWhenUsed/>
    <w:rsid w:val="00742617"/>
    <w:pPr>
      <w:ind w:left="660"/>
    </w:pPr>
    <w:rPr>
      <w:rFonts w:asciiTheme="minorHAnsi" w:hAnsiTheme="minorHAnsi"/>
      <w:sz w:val="20"/>
      <w:szCs w:val="20"/>
    </w:rPr>
  </w:style>
  <w:style w:type="paragraph" w:styleId="TDC5">
    <w:name w:val="toc 5"/>
    <w:basedOn w:val="Normal"/>
    <w:next w:val="Normal"/>
    <w:autoRedefine/>
    <w:uiPriority w:val="39"/>
    <w:semiHidden/>
    <w:unhideWhenUsed/>
    <w:rsid w:val="00742617"/>
    <w:pPr>
      <w:ind w:left="880"/>
    </w:pPr>
    <w:rPr>
      <w:rFonts w:asciiTheme="minorHAnsi" w:hAnsiTheme="minorHAnsi"/>
      <w:sz w:val="20"/>
      <w:szCs w:val="20"/>
    </w:rPr>
  </w:style>
  <w:style w:type="paragraph" w:styleId="TDC6">
    <w:name w:val="toc 6"/>
    <w:basedOn w:val="Normal"/>
    <w:next w:val="Normal"/>
    <w:autoRedefine/>
    <w:uiPriority w:val="39"/>
    <w:semiHidden/>
    <w:unhideWhenUsed/>
    <w:rsid w:val="00742617"/>
    <w:pPr>
      <w:ind w:left="1100"/>
    </w:pPr>
    <w:rPr>
      <w:rFonts w:asciiTheme="minorHAnsi" w:hAnsiTheme="minorHAnsi"/>
      <w:sz w:val="20"/>
      <w:szCs w:val="20"/>
    </w:rPr>
  </w:style>
  <w:style w:type="paragraph" w:styleId="TDC7">
    <w:name w:val="toc 7"/>
    <w:basedOn w:val="Normal"/>
    <w:next w:val="Normal"/>
    <w:autoRedefine/>
    <w:uiPriority w:val="39"/>
    <w:semiHidden/>
    <w:unhideWhenUsed/>
    <w:rsid w:val="00742617"/>
    <w:pPr>
      <w:ind w:left="1320"/>
    </w:pPr>
    <w:rPr>
      <w:rFonts w:asciiTheme="minorHAnsi" w:hAnsiTheme="minorHAnsi"/>
      <w:sz w:val="20"/>
      <w:szCs w:val="20"/>
    </w:rPr>
  </w:style>
  <w:style w:type="paragraph" w:styleId="TDC8">
    <w:name w:val="toc 8"/>
    <w:basedOn w:val="Normal"/>
    <w:next w:val="Normal"/>
    <w:autoRedefine/>
    <w:uiPriority w:val="39"/>
    <w:semiHidden/>
    <w:unhideWhenUsed/>
    <w:rsid w:val="00742617"/>
    <w:pPr>
      <w:ind w:left="1540"/>
    </w:pPr>
    <w:rPr>
      <w:rFonts w:asciiTheme="minorHAnsi" w:hAnsiTheme="minorHAnsi"/>
      <w:sz w:val="20"/>
      <w:szCs w:val="20"/>
    </w:rPr>
  </w:style>
  <w:style w:type="paragraph" w:styleId="TDC9">
    <w:name w:val="toc 9"/>
    <w:basedOn w:val="Normal"/>
    <w:next w:val="Normal"/>
    <w:autoRedefine/>
    <w:uiPriority w:val="39"/>
    <w:semiHidden/>
    <w:unhideWhenUsed/>
    <w:rsid w:val="00742617"/>
    <w:pPr>
      <w:ind w:left="1760"/>
    </w:pPr>
    <w:rPr>
      <w:rFonts w:asciiTheme="minorHAnsi" w:hAnsiTheme="minorHAnsi"/>
      <w:sz w:val="20"/>
      <w:szCs w:val="20"/>
    </w:rPr>
  </w:style>
  <w:style w:type="paragraph" w:styleId="Piedepgina">
    <w:name w:val="footer"/>
    <w:basedOn w:val="Normal"/>
    <w:link w:val="PiedepginaCar"/>
    <w:uiPriority w:val="99"/>
    <w:unhideWhenUsed/>
    <w:rsid w:val="00FC5C28"/>
    <w:pPr>
      <w:tabs>
        <w:tab w:val="center" w:pos="4252"/>
        <w:tab w:val="right" w:pos="8504"/>
      </w:tabs>
    </w:pPr>
  </w:style>
  <w:style w:type="character" w:customStyle="1" w:styleId="PiedepginaCar">
    <w:name w:val="Pie de página Car"/>
    <w:basedOn w:val="Fuentedeprrafopredeter"/>
    <w:link w:val="Piedepgina"/>
    <w:uiPriority w:val="99"/>
    <w:rsid w:val="00FC5C28"/>
    <w:rPr>
      <w:rFonts w:ascii="Arial" w:eastAsia="Arial" w:hAnsi="Arial" w:cs="Arial"/>
      <w:lang w:val="es-ES"/>
    </w:rPr>
  </w:style>
  <w:style w:type="character" w:styleId="Nmerodepgina">
    <w:name w:val="page number"/>
    <w:basedOn w:val="Fuentedeprrafopredeter"/>
    <w:uiPriority w:val="99"/>
    <w:semiHidden/>
    <w:unhideWhenUsed/>
    <w:rsid w:val="00FC5C28"/>
  </w:style>
  <w:style w:type="paragraph" w:styleId="Encabezado">
    <w:name w:val="header"/>
    <w:basedOn w:val="Normal"/>
    <w:link w:val="EncabezadoCar"/>
    <w:uiPriority w:val="99"/>
    <w:unhideWhenUsed/>
    <w:rsid w:val="00FC5C28"/>
    <w:pPr>
      <w:tabs>
        <w:tab w:val="center" w:pos="4252"/>
        <w:tab w:val="right" w:pos="8504"/>
      </w:tabs>
    </w:pPr>
  </w:style>
  <w:style w:type="character" w:customStyle="1" w:styleId="EncabezadoCar">
    <w:name w:val="Encabezado Car"/>
    <w:basedOn w:val="Fuentedeprrafopredeter"/>
    <w:link w:val="Encabezado"/>
    <w:uiPriority w:val="99"/>
    <w:rsid w:val="00FC5C28"/>
    <w:rPr>
      <w:rFonts w:ascii="Arial" w:eastAsia="Arial" w:hAnsi="Arial" w:cs="Arial"/>
      <w:lang w:val="es-ES"/>
    </w:rPr>
  </w:style>
  <w:style w:type="paragraph" w:styleId="Sinespaciado">
    <w:name w:val="No Spacing"/>
    <w:link w:val="SinespaciadoCar"/>
    <w:uiPriority w:val="1"/>
    <w:qFormat/>
    <w:rsid w:val="001C0326"/>
    <w:pPr>
      <w:widowControl/>
      <w:autoSpaceDE/>
      <w:autoSpaceDN/>
    </w:pPr>
    <w:rPr>
      <w:rFonts w:eastAsiaTheme="minorEastAsia"/>
      <w:lang w:eastAsia="zh-CN"/>
    </w:rPr>
  </w:style>
  <w:style w:type="character" w:customStyle="1" w:styleId="SinespaciadoCar">
    <w:name w:val="Sin espaciado Car"/>
    <w:basedOn w:val="Fuentedeprrafopredeter"/>
    <w:link w:val="Sinespaciado"/>
    <w:uiPriority w:val="1"/>
    <w:rsid w:val="001C0326"/>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736">
      <w:bodyDiv w:val="1"/>
      <w:marLeft w:val="0"/>
      <w:marRight w:val="0"/>
      <w:marTop w:val="0"/>
      <w:marBottom w:val="0"/>
      <w:divBdr>
        <w:top w:val="none" w:sz="0" w:space="0" w:color="auto"/>
        <w:left w:val="none" w:sz="0" w:space="0" w:color="auto"/>
        <w:bottom w:val="none" w:sz="0" w:space="0" w:color="auto"/>
        <w:right w:val="none" w:sz="0" w:space="0" w:color="auto"/>
      </w:divBdr>
    </w:div>
    <w:div w:id="725571249">
      <w:bodyDiv w:val="1"/>
      <w:marLeft w:val="0"/>
      <w:marRight w:val="0"/>
      <w:marTop w:val="0"/>
      <w:marBottom w:val="0"/>
      <w:divBdr>
        <w:top w:val="none" w:sz="0" w:space="0" w:color="auto"/>
        <w:left w:val="none" w:sz="0" w:space="0" w:color="auto"/>
        <w:bottom w:val="none" w:sz="0" w:space="0" w:color="auto"/>
        <w:right w:val="none" w:sz="0" w:space="0" w:color="auto"/>
      </w:divBdr>
    </w:div>
    <w:div w:id="1052340567">
      <w:bodyDiv w:val="1"/>
      <w:marLeft w:val="0"/>
      <w:marRight w:val="0"/>
      <w:marTop w:val="0"/>
      <w:marBottom w:val="0"/>
      <w:divBdr>
        <w:top w:val="none" w:sz="0" w:space="0" w:color="auto"/>
        <w:left w:val="none" w:sz="0" w:space="0" w:color="auto"/>
        <w:bottom w:val="none" w:sz="0" w:space="0" w:color="auto"/>
        <w:right w:val="none" w:sz="0" w:space="0" w:color="auto"/>
      </w:divBdr>
    </w:div>
    <w:div w:id="1093891367">
      <w:bodyDiv w:val="1"/>
      <w:marLeft w:val="0"/>
      <w:marRight w:val="0"/>
      <w:marTop w:val="0"/>
      <w:marBottom w:val="0"/>
      <w:divBdr>
        <w:top w:val="none" w:sz="0" w:space="0" w:color="auto"/>
        <w:left w:val="none" w:sz="0" w:space="0" w:color="auto"/>
        <w:bottom w:val="none" w:sz="0" w:space="0" w:color="auto"/>
        <w:right w:val="none" w:sz="0" w:space="0" w:color="auto"/>
      </w:divBdr>
    </w:div>
    <w:div w:id="1472097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ovinals/Library/Group%20Containers/UBF8T346G9.Office/User%20Content.localized/Templates.localized/UF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6DE5A-10CC-5F43-9388-AA92DC6CE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UFV.dotx</Template>
  <TotalTime>9</TotalTime>
  <Pages>8</Pages>
  <Words>1804</Words>
  <Characters>9925</Characters>
  <Application>Microsoft Office Word</Application>
  <DocSecurity>0</DocSecurity>
  <Lines>82</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con Arduino II</dc:title>
  <dc:subject>Práctica Final</dc:subject>
  <dc:creator>Microsoft Office User</dc:creator>
  <cp:lastModifiedBy>Diego Viñals Lage</cp:lastModifiedBy>
  <cp:revision>10</cp:revision>
  <cp:lastPrinted>2021-02-03T08:05:00Z</cp:lastPrinted>
  <dcterms:created xsi:type="dcterms:W3CDTF">2021-07-07T17:08:00Z</dcterms:created>
  <dcterms:modified xsi:type="dcterms:W3CDTF">2021-08-30T15:00:00Z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2019</vt:lpwstr>
  </property>
  <property fmtid="{D5CDD505-2E9C-101B-9397-08002B2CF9AE}" pid="4" name="LastSaved">
    <vt:filetime>2021-02-03T00:00:00Z</vt:filetime>
  </property>
</Properties>
</file>