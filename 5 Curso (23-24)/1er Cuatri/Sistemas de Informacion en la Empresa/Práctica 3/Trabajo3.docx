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F0537" w14:textId="77777777" w:rsidR="00322F64" w:rsidRPr="00274135" w:rsidRDefault="00322F64" w:rsidP="00322F64">
      <w:pPr>
        <w:spacing w:before="120" w:after="240" w:line="360" w:lineRule="auto"/>
        <w:jc w:val="center"/>
        <w:rPr>
          <w:rFonts w:eastAsia="Cambria"/>
        </w:rPr>
      </w:pPr>
      <w:r w:rsidRPr="00274135">
        <w:rPr>
          <w:rFonts w:eastAsia="Cambria"/>
          <w:noProof/>
          <w:lang w:eastAsia="es-ES"/>
        </w:rPr>
        <w:drawing>
          <wp:inline distT="0" distB="0" distL="0" distR="0" wp14:anchorId="681B5760" wp14:editId="7BF3E5B9">
            <wp:extent cx="2116255" cy="1051159"/>
            <wp:effectExtent l="0" t="0" r="0" b="0"/>
            <wp:docPr id="3" name="Imagen 3"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03E7C89B" w14:textId="77777777" w:rsidR="00322F64" w:rsidRPr="00274135" w:rsidRDefault="00322F64" w:rsidP="00322F64"/>
    <w:p w14:paraId="6E078992" w14:textId="77777777" w:rsidR="00322F64" w:rsidRPr="00274135" w:rsidRDefault="00322F64" w:rsidP="00322F64">
      <w:pPr>
        <w:spacing w:before="120" w:after="240" w:line="360" w:lineRule="auto"/>
        <w:jc w:val="center"/>
        <w:rPr>
          <w:rFonts w:eastAsia="Cambria"/>
          <w:sz w:val="40"/>
          <w:szCs w:val="40"/>
        </w:rPr>
      </w:pPr>
      <w:r w:rsidRPr="00274135">
        <w:rPr>
          <w:rFonts w:eastAsia="Cambria"/>
          <w:sz w:val="40"/>
          <w:szCs w:val="40"/>
        </w:rPr>
        <w:t>UNIVERSIDAD FRANCISCO DE VITORIA</w:t>
      </w:r>
    </w:p>
    <w:p w14:paraId="32359246" w14:textId="77777777" w:rsidR="00322F64" w:rsidRPr="00274135" w:rsidRDefault="00322F64" w:rsidP="00322F64">
      <w:pPr>
        <w:spacing w:before="120" w:after="240" w:line="360" w:lineRule="auto"/>
        <w:jc w:val="center"/>
        <w:rPr>
          <w:rFonts w:eastAsia="Cambria"/>
          <w:b/>
          <w:bCs/>
          <w:sz w:val="28"/>
          <w:szCs w:val="28"/>
        </w:rPr>
      </w:pPr>
      <w:r w:rsidRPr="00274135">
        <w:rPr>
          <w:rFonts w:eastAsia="Cambria"/>
          <w:b/>
          <w:bCs/>
          <w:sz w:val="28"/>
          <w:szCs w:val="28"/>
        </w:rPr>
        <w:t>ESCUELA POLITÉCNICA SUPERIOR</w:t>
      </w:r>
    </w:p>
    <w:p w14:paraId="4C395C9F" w14:textId="77777777" w:rsidR="00322F64" w:rsidRPr="00274135" w:rsidRDefault="00322F64" w:rsidP="00322F64">
      <w:pPr>
        <w:spacing w:before="120" w:after="240" w:line="360" w:lineRule="auto"/>
        <w:jc w:val="center"/>
        <w:rPr>
          <w:rFonts w:eastAsia="Cambria"/>
          <w:sz w:val="28"/>
          <w:szCs w:val="28"/>
        </w:rPr>
      </w:pPr>
      <w:r w:rsidRPr="00274135">
        <w:rPr>
          <w:rFonts w:eastAsia="Cambria"/>
          <w:b/>
          <w:bCs/>
          <w:sz w:val="28"/>
          <w:szCs w:val="28"/>
        </w:rPr>
        <w:t>GRADO EN INGENIERÍA INFORMÁTICA</w:t>
      </w:r>
    </w:p>
    <w:p w14:paraId="4FA32DC1" w14:textId="77777777" w:rsidR="00322F64" w:rsidRPr="00274135" w:rsidRDefault="00322F64" w:rsidP="00322F64"/>
    <w:p w14:paraId="421F37D4" w14:textId="77777777" w:rsidR="00322F64" w:rsidRPr="00274135" w:rsidRDefault="00322F64" w:rsidP="00322F64"/>
    <w:p w14:paraId="42AD9D60" w14:textId="77777777" w:rsidR="00322F64" w:rsidRPr="00274135" w:rsidRDefault="00322F64" w:rsidP="00322F64"/>
    <w:p w14:paraId="197B5228" w14:textId="73E830D7" w:rsidR="00322F64" w:rsidRPr="00274135" w:rsidRDefault="00C836F0" w:rsidP="00322F64">
      <w:pPr>
        <w:spacing w:before="120" w:after="240" w:line="360" w:lineRule="auto"/>
        <w:jc w:val="center"/>
        <w:rPr>
          <w:rFonts w:eastAsia="Cambria"/>
          <w:b/>
          <w:bCs/>
          <w:sz w:val="36"/>
          <w:szCs w:val="36"/>
        </w:rPr>
      </w:pPr>
      <w:r>
        <w:rPr>
          <w:rFonts w:eastAsia="Cambria"/>
          <w:b/>
          <w:bCs/>
          <w:sz w:val="36"/>
          <w:szCs w:val="36"/>
        </w:rPr>
        <w:t>SISTEMAS DE INFORMACIÓN EN LA EMPRESA</w:t>
      </w:r>
    </w:p>
    <w:p w14:paraId="2B0B79B0" w14:textId="77777777" w:rsidR="00322F64" w:rsidRPr="00274135" w:rsidRDefault="00322F64" w:rsidP="00322F64"/>
    <w:p w14:paraId="72480E68" w14:textId="4785699E" w:rsidR="00322F64" w:rsidRPr="00274135" w:rsidRDefault="00C836F0" w:rsidP="00322F64">
      <w:pPr>
        <w:spacing w:before="120" w:after="240" w:line="360" w:lineRule="auto"/>
        <w:jc w:val="center"/>
        <w:rPr>
          <w:rFonts w:eastAsia="Cambria"/>
          <w:b/>
          <w:bCs/>
          <w:iCs/>
          <w:sz w:val="48"/>
          <w:szCs w:val="48"/>
        </w:rPr>
      </w:pPr>
      <w:r>
        <w:rPr>
          <w:rFonts w:eastAsia="Cambria"/>
          <w:b/>
          <w:bCs/>
          <w:iCs/>
          <w:color w:val="F07F09" w:themeColor="accent1"/>
          <w:sz w:val="48"/>
          <w:szCs w:val="48"/>
        </w:rPr>
        <w:t>TRABAJO 3: ANALISIS DE RIESGO</w:t>
      </w:r>
    </w:p>
    <w:p w14:paraId="515D91D5" w14:textId="77777777" w:rsidR="00322F64" w:rsidRPr="00274135" w:rsidRDefault="00322F64" w:rsidP="00322F64"/>
    <w:p w14:paraId="0DB0815B" w14:textId="77777777" w:rsidR="00322F64" w:rsidRPr="00274135" w:rsidRDefault="00322F64" w:rsidP="00322F64"/>
    <w:p w14:paraId="475F45E4" w14:textId="77777777" w:rsidR="00322F64" w:rsidRPr="00274135" w:rsidRDefault="00322F64" w:rsidP="00322F64"/>
    <w:p w14:paraId="2D0920C2" w14:textId="77777777" w:rsidR="00322F64" w:rsidRPr="00274135" w:rsidRDefault="00322F64" w:rsidP="00322F64"/>
    <w:p w14:paraId="523A7FA7" w14:textId="77777777" w:rsidR="00322F64" w:rsidRPr="00274135" w:rsidRDefault="00322F64" w:rsidP="00322F64"/>
    <w:p w14:paraId="294006F5" w14:textId="77777777" w:rsidR="00322F64" w:rsidRPr="00274135" w:rsidRDefault="00322F64" w:rsidP="00322F64"/>
    <w:p w14:paraId="18579DF4" w14:textId="77777777" w:rsidR="00322F64" w:rsidRDefault="00322F64" w:rsidP="00322F64">
      <w:pPr>
        <w:snapToGrid w:val="0"/>
        <w:spacing w:before="120" w:after="240" w:line="360" w:lineRule="auto"/>
        <w:jc w:val="right"/>
        <w:rPr>
          <w:rFonts w:eastAsia="Cambria"/>
        </w:rPr>
      </w:pPr>
      <w:r w:rsidRPr="00274135">
        <w:rPr>
          <w:rFonts w:eastAsia="Cambria"/>
        </w:rPr>
        <w:t>Diego Viñals L</w:t>
      </w:r>
      <w:r>
        <w:rPr>
          <w:rFonts w:eastAsia="Cambria"/>
        </w:rPr>
        <w:t>age</w:t>
      </w:r>
    </w:p>
    <w:p w14:paraId="74534EE9" w14:textId="77777777" w:rsidR="00322F64" w:rsidRDefault="00322F64" w:rsidP="00322F64">
      <w:pPr>
        <w:snapToGrid w:val="0"/>
        <w:spacing w:before="120" w:after="240" w:line="360" w:lineRule="auto"/>
        <w:jc w:val="right"/>
        <w:rPr>
          <w:rFonts w:eastAsia="Cambria"/>
        </w:rPr>
      </w:pPr>
    </w:p>
    <w:p w14:paraId="3B074678" w14:textId="77777777" w:rsidR="00322F64" w:rsidRDefault="00322F64">
      <w:pPr>
        <w:rPr>
          <w:rFonts w:eastAsia="Cambria"/>
        </w:rPr>
      </w:pPr>
      <w:r>
        <w:rPr>
          <w:rFonts w:eastAsia="Cambria"/>
        </w:rPr>
        <w:br w:type="page"/>
      </w:r>
    </w:p>
    <w:p w14:paraId="21272CCE" w14:textId="77777777" w:rsidR="00322F64" w:rsidRDefault="00322F64" w:rsidP="00322F64">
      <w:pPr>
        <w:snapToGrid w:val="0"/>
        <w:spacing w:before="120" w:after="240" w:line="360" w:lineRule="auto"/>
        <w:jc w:val="right"/>
        <w:rPr>
          <w:rFonts w:eastAsia="Cambria"/>
        </w:rPr>
      </w:pPr>
    </w:p>
    <w:p w14:paraId="76EEB20D" w14:textId="77777777" w:rsidR="00322F64" w:rsidRDefault="00322F64">
      <w:pPr>
        <w:rPr>
          <w:rFonts w:eastAsia="Cambria"/>
        </w:rPr>
      </w:pPr>
      <w:r>
        <w:rPr>
          <w:rFonts w:eastAsia="Cambria"/>
        </w:rPr>
        <w:br w:type="page"/>
      </w:r>
    </w:p>
    <w:sdt>
      <w:sdtPr>
        <w:rPr>
          <w:rFonts w:asciiTheme="minorHAnsi" w:eastAsiaTheme="minorEastAsia" w:hAnsiTheme="minorHAnsi" w:cstheme="minorBidi"/>
          <w:b w:val="0"/>
          <w:smallCaps w:val="0"/>
          <w:noProof w:val="0"/>
          <w:color w:val="auto"/>
          <w:sz w:val="24"/>
          <w:szCs w:val="22"/>
        </w:rPr>
        <w:id w:val="-1902980394"/>
        <w:docPartObj>
          <w:docPartGallery w:val="Table of Contents"/>
          <w:docPartUnique/>
        </w:docPartObj>
      </w:sdtPr>
      <w:sdtEndPr>
        <w:rPr>
          <w:rFonts w:ascii="Times New Roman" w:eastAsia="Times New Roman" w:hAnsi="Times New Roman" w:cs="Times New Roman"/>
          <w:bCs/>
          <w:szCs w:val="24"/>
        </w:rPr>
      </w:sdtEndPr>
      <w:sdtContent>
        <w:p w14:paraId="3E31870C" w14:textId="77777777" w:rsidR="00322F64" w:rsidRDefault="00322F64" w:rsidP="00322F64">
          <w:pPr>
            <w:pStyle w:val="TtuloTDC"/>
            <w:numPr>
              <w:ilvl w:val="0"/>
              <w:numId w:val="0"/>
            </w:numPr>
          </w:pPr>
          <w:r>
            <w:t>Tabla de contenido</w:t>
          </w:r>
        </w:p>
        <w:p w14:paraId="3C7F5A53" w14:textId="029758BD" w:rsidR="00AE7D48" w:rsidRDefault="00AE7D48">
          <w:pPr>
            <w:pStyle w:val="TDC1"/>
            <w:tabs>
              <w:tab w:val="left" w:pos="480"/>
              <w:tab w:val="right" w:leader="dot" w:pos="8949"/>
            </w:tabs>
            <w:rPr>
              <w:rFonts w:asciiTheme="minorHAnsi" w:eastAsiaTheme="minorEastAsia" w:hAnsiTheme="minorHAnsi" w:cstheme="minorBidi"/>
              <w:b w:val="0"/>
              <w:bCs w:val="0"/>
              <w:i w:val="0"/>
              <w:iCs w:val="0"/>
              <w:noProof/>
              <w:kern w:val="2"/>
              <w14:ligatures w14:val="standardContextual"/>
            </w:rPr>
          </w:pPr>
          <w:r>
            <w:rPr>
              <w:i w:val="0"/>
              <w:iCs w:val="0"/>
            </w:rPr>
            <w:fldChar w:fldCharType="begin"/>
          </w:r>
          <w:r>
            <w:rPr>
              <w:i w:val="0"/>
              <w:iCs w:val="0"/>
            </w:rPr>
            <w:instrText xml:space="preserve"> TOC \o "1-2" \h \z \u </w:instrText>
          </w:r>
          <w:r>
            <w:rPr>
              <w:i w:val="0"/>
              <w:iCs w:val="0"/>
            </w:rPr>
            <w:fldChar w:fldCharType="separate"/>
          </w:r>
          <w:hyperlink w:anchor="_Toc153467544" w:history="1">
            <w:r w:rsidRPr="00592811">
              <w:rPr>
                <w:rStyle w:val="Hipervnculo"/>
                <w:rFonts w:eastAsiaTheme="majorEastAsia"/>
                <w:noProof/>
              </w:rPr>
              <w:t>1</w:t>
            </w:r>
            <w:r>
              <w:rPr>
                <w:rFonts w:asciiTheme="minorHAnsi" w:eastAsiaTheme="minorEastAsia" w:hAnsiTheme="minorHAnsi" w:cstheme="minorBidi"/>
                <w:b w:val="0"/>
                <w:bCs w:val="0"/>
                <w:i w:val="0"/>
                <w:iCs w:val="0"/>
                <w:noProof/>
                <w:kern w:val="2"/>
                <w14:ligatures w14:val="standardContextual"/>
              </w:rPr>
              <w:tab/>
            </w:r>
            <w:r w:rsidRPr="00592811">
              <w:rPr>
                <w:rStyle w:val="Hipervnculo"/>
                <w:rFonts w:eastAsiaTheme="majorEastAsia"/>
                <w:noProof/>
              </w:rPr>
              <w:t>Descripción</w:t>
            </w:r>
            <w:r>
              <w:rPr>
                <w:noProof/>
                <w:webHidden/>
              </w:rPr>
              <w:tab/>
            </w:r>
            <w:r>
              <w:rPr>
                <w:noProof/>
                <w:webHidden/>
              </w:rPr>
              <w:fldChar w:fldCharType="begin"/>
            </w:r>
            <w:r>
              <w:rPr>
                <w:noProof/>
                <w:webHidden/>
              </w:rPr>
              <w:instrText xml:space="preserve"> PAGEREF _Toc153467544 \h </w:instrText>
            </w:r>
            <w:r>
              <w:rPr>
                <w:noProof/>
                <w:webHidden/>
              </w:rPr>
            </w:r>
            <w:r>
              <w:rPr>
                <w:noProof/>
                <w:webHidden/>
              </w:rPr>
              <w:fldChar w:fldCharType="separate"/>
            </w:r>
            <w:r>
              <w:rPr>
                <w:noProof/>
                <w:webHidden/>
              </w:rPr>
              <w:t>1</w:t>
            </w:r>
            <w:r>
              <w:rPr>
                <w:noProof/>
                <w:webHidden/>
              </w:rPr>
              <w:fldChar w:fldCharType="end"/>
            </w:r>
          </w:hyperlink>
        </w:p>
        <w:p w14:paraId="7CB8FAF0" w14:textId="53DFEBE0" w:rsidR="00AE7D48" w:rsidRDefault="00AE7D48">
          <w:pPr>
            <w:pStyle w:val="TDC1"/>
            <w:tabs>
              <w:tab w:val="left" w:pos="480"/>
              <w:tab w:val="right" w:leader="dot" w:pos="8949"/>
            </w:tabs>
            <w:rPr>
              <w:rFonts w:asciiTheme="minorHAnsi" w:eastAsiaTheme="minorEastAsia" w:hAnsiTheme="minorHAnsi" w:cstheme="minorBidi"/>
              <w:b w:val="0"/>
              <w:bCs w:val="0"/>
              <w:i w:val="0"/>
              <w:iCs w:val="0"/>
              <w:noProof/>
              <w:kern w:val="2"/>
              <w14:ligatures w14:val="standardContextual"/>
            </w:rPr>
          </w:pPr>
          <w:hyperlink w:anchor="_Toc153467545" w:history="1">
            <w:r w:rsidRPr="00592811">
              <w:rPr>
                <w:rStyle w:val="Hipervnculo"/>
                <w:rFonts w:eastAsiaTheme="majorEastAsia"/>
                <w:noProof/>
              </w:rPr>
              <w:t>2</w:t>
            </w:r>
            <w:r>
              <w:rPr>
                <w:rFonts w:asciiTheme="minorHAnsi" w:eastAsiaTheme="minorEastAsia" w:hAnsiTheme="minorHAnsi" w:cstheme="minorBidi"/>
                <w:b w:val="0"/>
                <w:bCs w:val="0"/>
                <w:i w:val="0"/>
                <w:iCs w:val="0"/>
                <w:noProof/>
                <w:kern w:val="2"/>
                <w14:ligatures w14:val="standardContextual"/>
              </w:rPr>
              <w:tab/>
            </w:r>
            <w:r w:rsidRPr="00592811">
              <w:rPr>
                <w:rStyle w:val="Hipervnculo"/>
                <w:rFonts w:eastAsiaTheme="majorEastAsia"/>
                <w:noProof/>
              </w:rPr>
              <w:t>Análisis de Riesgo</w:t>
            </w:r>
            <w:r>
              <w:rPr>
                <w:noProof/>
                <w:webHidden/>
              </w:rPr>
              <w:tab/>
            </w:r>
            <w:r>
              <w:rPr>
                <w:noProof/>
                <w:webHidden/>
              </w:rPr>
              <w:fldChar w:fldCharType="begin"/>
            </w:r>
            <w:r>
              <w:rPr>
                <w:noProof/>
                <w:webHidden/>
              </w:rPr>
              <w:instrText xml:space="preserve"> PAGEREF _Toc153467545 \h </w:instrText>
            </w:r>
            <w:r>
              <w:rPr>
                <w:noProof/>
                <w:webHidden/>
              </w:rPr>
            </w:r>
            <w:r>
              <w:rPr>
                <w:noProof/>
                <w:webHidden/>
              </w:rPr>
              <w:fldChar w:fldCharType="separate"/>
            </w:r>
            <w:r>
              <w:rPr>
                <w:noProof/>
                <w:webHidden/>
              </w:rPr>
              <w:t>3</w:t>
            </w:r>
            <w:r>
              <w:rPr>
                <w:noProof/>
                <w:webHidden/>
              </w:rPr>
              <w:fldChar w:fldCharType="end"/>
            </w:r>
          </w:hyperlink>
        </w:p>
        <w:p w14:paraId="5F7FD2C1" w14:textId="5354B9DE" w:rsidR="00AE7D48" w:rsidRDefault="00AE7D48">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3467546" w:history="1">
            <w:r w:rsidRPr="00592811">
              <w:rPr>
                <w:rStyle w:val="Hipervnculo"/>
                <w:rFonts w:eastAsiaTheme="majorEastAsia"/>
                <w:noProof/>
              </w:rPr>
              <w:t>2.1</w:t>
            </w:r>
            <w:r>
              <w:rPr>
                <w:rFonts w:asciiTheme="minorHAnsi" w:eastAsiaTheme="minorEastAsia" w:hAnsiTheme="minorHAnsi" w:cstheme="minorBidi"/>
                <w:b w:val="0"/>
                <w:bCs w:val="0"/>
                <w:noProof/>
                <w:kern w:val="2"/>
                <w:sz w:val="24"/>
                <w14:ligatures w14:val="standardContextual"/>
              </w:rPr>
              <w:tab/>
            </w:r>
            <w:r w:rsidRPr="00592811">
              <w:rPr>
                <w:rStyle w:val="Hipervnculo"/>
                <w:rFonts w:eastAsiaTheme="majorEastAsia"/>
                <w:noProof/>
              </w:rPr>
              <w:t>Identificación de Riesgos</w:t>
            </w:r>
            <w:r>
              <w:rPr>
                <w:noProof/>
                <w:webHidden/>
              </w:rPr>
              <w:tab/>
            </w:r>
            <w:r>
              <w:rPr>
                <w:noProof/>
                <w:webHidden/>
              </w:rPr>
              <w:fldChar w:fldCharType="begin"/>
            </w:r>
            <w:r>
              <w:rPr>
                <w:noProof/>
                <w:webHidden/>
              </w:rPr>
              <w:instrText xml:space="preserve"> PAGEREF _Toc153467546 \h </w:instrText>
            </w:r>
            <w:r>
              <w:rPr>
                <w:noProof/>
                <w:webHidden/>
              </w:rPr>
            </w:r>
            <w:r>
              <w:rPr>
                <w:noProof/>
                <w:webHidden/>
              </w:rPr>
              <w:fldChar w:fldCharType="separate"/>
            </w:r>
            <w:r>
              <w:rPr>
                <w:noProof/>
                <w:webHidden/>
              </w:rPr>
              <w:t>3</w:t>
            </w:r>
            <w:r>
              <w:rPr>
                <w:noProof/>
                <w:webHidden/>
              </w:rPr>
              <w:fldChar w:fldCharType="end"/>
            </w:r>
          </w:hyperlink>
        </w:p>
        <w:p w14:paraId="45C522D6" w14:textId="39AE0E1D" w:rsidR="00AE7D48" w:rsidRDefault="00AE7D48">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3467547" w:history="1">
            <w:r w:rsidRPr="00592811">
              <w:rPr>
                <w:rStyle w:val="Hipervnculo"/>
                <w:rFonts w:eastAsiaTheme="majorEastAsia"/>
                <w:noProof/>
              </w:rPr>
              <w:t>2.2</w:t>
            </w:r>
            <w:r>
              <w:rPr>
                <w:rFonts w:asciiTheme="minorHAnsi" w:eastAsiaTheme="minorEastAsia" w:hAnsiTheme="minorHAnsi" w:cstheme="minorBidi"/>
                <w:b w:val="0"/>
                <w:bCs w:val="0"/>
                <w:noProof/>
                <w:kern w:val="2"/>
                <w:sz w:val="24"/>
                <w14:ligatures w14:val="standardContextual"/>
              </w:rPr>
              <w:tab/>
            </w:r>
            <w:r w:rsidRPr="00592811">
              <w:rPr>
                <w:rStyle w:val="Hipervnculo"/>
                <w:rFonts w:eastAsiaTheme="majorEastAsia"/>
                <w:noProof/>
              </w:rPr>
              <w:t>Análisis Cualitativo</w:t>
            </w:r>
            <w:r>
              <w:rPr>
                <w:noProof/>
                <w:webHidden/>
              </w:rPr>
              <w:tab/>
            </w:r>
            <w:r>
              <w:rPr>
                <w:noProof/>
                <w:webHidden/>
              </w:rPr>
              <w:fldChar w:fldCharType="begin"/>
            </w:r>
            <w:r>
              <w:rPr>
                <w:noProof/>
                <w:webHidden/>
              </w:rPr>
              <w:instrText xml:space="preserve"> PAGEREF _Toc153467547 \h </w:instrText>
            </w:r>
            <w:r>
              <w:rPr>
                <w:noProof/>
                <w:webHidden/>
              </w:rPr>
            </w:r>
            <w:r>
              <w:rPr>
                <w:noProof/>
                <w:webHidden/>
              </w:rPr>
              <w:fldChar w:fldCharType="separate"/>
            </w:r>
            <w:r>
              <w:rPr>
                <w:noProof/>
                <w:webHidden/>
              </w:rPr>
              <w:t>6</w:t>
            </w:r>
            <w:r>
              <w:rPr>
                <w:noProof/>
                <w:webHidden/>
              </w:rPr>
              <w:fldChar w:fldCharType="end"/>
            </w:r>
          </w:hyperlink>
        </w:p>
        <w:p w14:paraId="36D634B9" w14:textId="34042A1D" w:rsidR="00AE7D48" w:rsidRDefault="00AE7D48">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3467548" w:history="1">
            <w:r w:rsidRPr="00592811">
              <w:rPr>
                <w:rStyle w:val="Hipervnculo"/>
                <w:rFonts w:eastAsiaTheme="majorEastAsia"/>
                <w:noProof/>
              </w:rPr>
              <w:t>2.3</w:t>
            </w:r>
            <w:r>
              <w:rPr>
                <w:rFonts w:asciiTheme="minorHAnsi" w:eastAsiaTheme="minorEastAsia" w:hAnsiTheme="minorHAnsi" w:cstheme="minorBidi"/>
                <w:b w:val="0"/>
                <w:bCs w:val="0"/>
                <w:noProof/>
                <w:kern w:val="2"/>
                <w:sz w:val="24"/>
                <w14:ligatures w14:val="standardContextual"/>
              </w:rPr>
              <w:tab/>
            </w:r>
            <w:r w:rsidRPr="00592811">
              <w:rPr>
                <w:rStyle w:val="Hipervnculo"/>
                <w:rFonts w:eastAsiaTheme="majorEastAsia"/>
                <w:noProof/>
              </w:rPr>
              <w:t>Analisis Cuantitativo</w:t>
            </w:r>
            <w:r>
              <w:rPr>
                <w:noProof/>
                <w:webHidden/>
              </w:rPr>
              <w:tab/>
            </w:r>
            <w:r>
              <w:rPr>
                <w:noProof/>
                <w:webHidden/>
              </w:rPr>
              <w:fldChar w:fldCharType="begin"/>
            </w:r>
            <w:r>
              <w:rPr>
                <w:noProof/>
                <w:webHidden/>
              </w:rPr>
              <w:instrText xml:space="preserve"> PAGEREF _Toc153467548 \h </w:instrText>
            </w:r>
            <w:r>
              <w:rPr>
                <w:noProof/>
                <w:webHidden/>
              </w:rPr>
            </w:r>
            <w:r>
              <w:rPr>
                <w:noProof/>
                <w:webHidden/>
              </w:rPr>
              <w:fldChar w:fldCharType="separate"/>
            </w:r>
            <w:r>
              <w:rPr>
                <w:noProof/>
                <w:webHidden/>
              </w:rPr>
              <w:t>15</w:t>
            </w:r>
            <w:r>
              <w:rPr>
                <w:noProof/>
                <w:webHidden/>
              </w:rPr>
              <w:fldChar w:fldCharType="end"/>
            </w:r>
          </w:hyperlink>
        </w:p>
        <w:p w14:paraId="52B173E6" w14:textId="623C787E" w:rsidR="00AE7D48" w:rsidRDefault="00AE7D48">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3467549" w:history="1">
            <w:r w:rsidRPr="00592811">
              <w:rPr>
                <w:rStyle w:val="Hipervnculo"/>
                <w:rFonts w:eastAsiaTheme="majorEastAsia"/>
                <w:noProof/>
              </w:rPr>
              <w:t>2.4</w:t>
            </w:r>
            <w:r>
              <w:rPr>
                <w:rFonts w:asciiTheme="minorHAnsi" w:eastAsiaTheme="minorEastAsia" w:hAnsiTheme="minorHAnsi" w:cstheme="minorBidi"/>
                <w:b w:val="0"/>
                <w:bCs w:val="0"/>
                <w:noProof/>
                <w:kern w:val="2"/>
                <w:sz w:val="24"/>
                <w14:ligatures w14:val="standardContextual"/>
              </w:rPr>
              <w:tab/>
            </w:r>
            <w:r w:rsidRPr="00592811">
              <w:rPr>
                <w:rStyle w:val="Hipervnculo"/>
                <w:rFonts w:eastAsiaTheme="majorEastAsia"/>
                <w:noProof/>
              </w:rPr>
              <w:t>Plan de Respuestas</w:t>
            </w:r>
            <w:r>
              <w:rPr>
                <w:noProof/>
                <w:webHidden/>
              </w:rPr>
              <w:tab/>
            </w:r>
            <w:r>
              <w:rPr>
                <w:noProof/>
                <w:webHidden/>
              </w:rPr>
              <w:fldChar w:fldCharType="begin"/>
            </w:r>
            <w:r>
              <w:rPr>
                <w:noProof/>
                <w:webHidden/>
              </w:rPr>
              <w:instrText xml:space="preserve"> PAGEREF _Toc153467549 \h </w:instrText>
            </w:r>
            <w:r>
              <w:rPr>
                <w:noProof/>
                <w:webHidden/>
              </w:rPr>
            </w:r>
            <w:r>
              <w:rPr>
                <w:noProof/>
                <w:webHidden/>
              </w:rPr>
              <w:fldChar w:fldCharType="separate"/>
            </w:r>
            <w:r>
              <w:rPr>
                <w:noProof/>
                <w:webHidden/>
              </w:rPr>
              <w:t>15</w:t>
            </w:r>
            <w:r>
              <w:rPr>
                <w:noProof/>
                <w:webHidden/>
              </w:rPr>
              <w:fldChar w:fldCharType="end"/>
            </w:r>
          </w:hyperlink>
        </w:p>
        <w:p w14:paraId="3928D3C1" w14:textId="7CB81E76" w:rsidR="00322F64" w:rsidRDefault="00AE7D48">
          <w:r>
            <w:rPr>
              <w:rFonts w:cstheme="minorHAnsi"/>
              <w:i/>
              <w:iCs/>
            </w:rPr>
            <w:fldChar w:fldCharType="end"/>
          </w:r>
        </w:p>
      </w:sdtContent>
    </w:sdt>
    <w:p w14:paraId="6E5062E9" w14:textId="77777777" w:rsidR="00322F64" w:rsidRDefault="00322F64" w:rsidP="00322F64">
      <w:pPr>
        <w:snapToGrid w:val="0"/>
        <w:spacing w:before="120" w:after="240" w:line="360" w:lineRule="auto"/>
        <w:jc w:val="right"/>
        <w:rPr>
          <w:rFonts w:eastAsia="Cambria"/>
        </w:rPr>
      </w:pPr>
    </w:p>
    <w:p w14:paraId="1CEF6FA5" w14:textId="77777777" w:rsidR="00322F64" w:rsidRDefault="00322F64">
      <w:pPr>
        <w:rPr>
          <w:rFonts w:eastAsia="Cambria"/>
        </w:rPr>
      </w:pPr>
      <w:r>
        <w:rPr>
          <w:rFonts w:eastAsia="Cambria"/>
        </w:rPr>
        <w:br w:type="page"/>
      </w:r>
    </w:p>
    <w:p w14:paraId="289ACF1B" w14:textId="77777777" w:rsidR="00322F64" w:rsidRDefault="00322F64" w:rsidP="00322F64">
      <w:pPr>
        <w:snapToGrid w:val="0"/>
        <w:spacing w:before="120" w:after="240" w:line="360" w:lineRule="auto"/>
        <w:jc w:val="right"/>
        <w:rPr>
          <w:rFonts w:eastAsia="Cambria"/>
        </w:rPr>
      </w:pPr>
    </w:p>
    <w:p w14:paraId="56080132" w14:textId="77777777" w:rsidR="00322F64" w:rsidRDefault="00322F64">
      <w:pPr>
        <w:rPr>
          <w:rFonts w:eastAsia="Cambria"/>
        </w:rPr>
      </w:pPr>
      <w:r>
        <w:rPr>
          <w:rFonts w:eastAsia="Cambria"/>
        </w:rPr>
        <w:br w:type="page"/>
      </w:r>
    </w:p>
    <w:p w14:paraId="0C22B276" w14:textId="77777777" w:rsidR="00322F64" w:rsidRPr="00274135" w:rsidRDefault="00322F64" w:rsidP="00322F64">
      <w:pPr>
        <w:snapToGrid w:val="0"/>
        <w:spacing w:before="120" w:after="240" w:line="360" w:lineRule="auto"/>
        <w:jc w:val="right"/>
        <w:rPr>
          <w:rFonts w:eastAsia="Cambria"/>
        </w:rPr>
        <w:sectPr w:rsidR="00322F64" w:rsidRPr="00274135" w:rsidSect="00322F64">
          <w:footerReference w:type="even" r:id="rId9"/>
          <w:footerReference w:type="default" r:id="rId10"/>
          <w:pgSz w:w="11907" w:h="16840" w:code="9"/>
          <w:pgMar w:top="1304" w:right="1247" w:bottom="1304" w:left="1247" w:header="720" w:footer="720" w:gutter="454"/>
          <w:pgNumType w:fmt="lowerRoman"/>
          <w:cols w:space="720"/>
          <w:docGrid w:linePitch="299"/>
        </w:sectPr>
      </w:pPr>
    </w:p>
    <w:p w14:paraId="2A24FD6F" w14:textId="4FB35059" w:rsidR="00B433CE" w:rsidRDefault="002B0CF9" w:rsidP="00322F64">
      <w:pPr>
        <w:pStyle w:val="Ttulo1"/>
      </w:pPr>
      <w:bookmarkStart w:id="0" w:name="_Toc153467544"/>
      <w:r>
        <w:lastRenderedPageBreak/>
        <w:t>Descripción</w:t>
      </w:r>
      <w:bookmarkEnd w:id="0"/>
    </w:p>
    <w:p w14:paraId="1A9730BB" w14:textId="77777777" w:rsidR="00A12DFE" w:rsidRDefault="00A12DFE" w:rsidP="00A12DFE">
      <w:r>
        <w:t>La red de transmisión (</w:t>
      </w:r>
      <w:proofErr w:type="spellStart"/>
      <w:r>
        <w:t>Synchronous</w:t>
      </w:r>
      <w:proofErr w:type="spellEnd"/>
      <w:r>
        <w:t xml:space="preserve"> Digital </w:t>
      </w:r>
      <w:proofErr w:type="spellStart"/>
      <w:r>
        <w:t>Hierarchy</w:t>
      </w:r>
      <w:proofErr w:type="spellEnd"/>
      <w:r>
        <w:t xml:space="preserve"> (SDH) y </w:t>
      </w:r>
      <w:proofErr w:type="spellStart"/>
      <w:r>
        <w:t>Wavelength</w:t>
      </w:r>
      <w:proofErr w:type="spellEnd"/>
      <w:r>
        <w:t xml:space="preserve"> </w:t>
      </w:r>
      <w:proofErr w:type="spellStart"/>
      <w:r>
        <w:t>Division</w:t>
      </w:r>
      <w:proofErr w:type="spellEnd"/>
      <w:r>
        <w:t xml:space="preserve"> </w:t>
      </w:r>
      <w:proofErr w:type="spellStart"/>
      <w:r>
        <w:t>Multiplexing</w:t>
      </w:r>
      <w:proofErr w:type="spellEnd"/>
      <w:r>
        <w:t xml:space="preserve"> (WDM)) es fundamental en el negocio de las telecomunicaciones. Todos los servicios, ya sean voz, datos, difusión o telefonía móvil, se apoyan en esta infraestructura que es capaz de gestionar enormes cantidades de información de forma transparente, segura y fiable.</w:t>
      </w:r>
    </w:p>
    <w:p w14:paraId="353548BB" w14:textId="77777777" w:rsidR="00A12DFE" w:rsidRDefault="00A12DFE" w:rsidP="00A12DFE">
      <w:r>
        <w:t>La operación y mantenimiento de una red tan compleja plantea unos requisitos muy exigentes a los operadores de telecomunicación. Este proyecto pretende construir un sistema software que realice la gestión de la red SDH/WDM en un operador de telecomunicación.</w:t>
      </w:r>
    </w:p>
    <w:p w14:paraId="5833FCC2" w14:textId="77777777" w:rsidR="00A12DFE" w:rsidRDefault="00A12DFE" w:rsidP="00A12DFE">
      <w:r>
        <w:t xml:space="preserve">En este operador existen soluciones de gestión propietaria de cada fabricante (Alcatel- </w:t>
      </w:r>
      <w:proofErr w:type="spellStart"/>
      <w:r>
        <w:t>Lucent</w:t>
      </w:r>
      <w:proofErr w:type="spellEnd"/>
      <w:r>
        <w:t xml:space="preserve">, Ericsson, Telnet), pensadas para la operación territorial y no para su control centralizado. Por tanto, existen múltiples dominios de gestión aislados e incompatibles entre sí, que penalizan en tiempo las labores habituales de operación y mantenimiento. Para solventar todos estos inconvenientes, se pretende diseñar y construir un sistema software que realice la gestión integrada de la red de transmisión. El sistema dará respuesta a las necesidades de las siguientes áreas: inventario, creación de red, provisión de circuitos, supervisión y medidas de calidad y lo hará con una visión completa de la red, superando el problema de las islas de gestión. Específicamente el sistema gestionará: 36.773 equipos (89 de Huawei, 161 de Telnet, 8.104 de Ericsson, 28.419 de Alcatel- </w:t>
      </w:r>
      <w:proofErr w:type="spellStart"/>
      <w:r>
        <w:t>Lucent</w:t>
      </w:r>
      <w:proofErr w:type="spellEnd"/>
      <w:r>
        <w:t>) y 12.693.372 caminos, circuitos y enlaces físicos. El sistema será capaz de soportar como mínimo 2000 usuarios, procesar 200.000 alarmas, 800 órdenes de provisión y 200 tareas de despliegue de red. El sistema no contará con ningún sistema de respaldo. El sistema utilizará las últimas tecnologías disponibles de desarrollo software.</w:t>
      </w:r>
    </w:p>
    <w:p w14:paraId="5D747B9C" w14:textId="77777777" w:rsidR="00A12DFE" w:rsidRDefault="00A12DFE" w:rsidP="00A12DFE">
      <w:r>
        <w:t>Una capa de mediación especializada con la planta ocultará al usuario las particularidades de cada equipo (de Huawei, de Telnet, de Ericsson y de Alcatel-</w:t>
      </w:r>
      <w:proofErr w:type="spellStart"/>
      <w:r>
        <w:t>Lucent</w:t>
      </w:r>
      <w:proofErr w:type="spellEnd"/>
      <w:r>
        <w:t>). La interfaz de usuario será sencilla e intuitiva, basada en tecnologías web, permitirá acceder desde cualquier punto de la red del operador de telecomunicación y no depende del fabricante.</w:t>
      </w:r>
    </w:p>
    <w:p w14:paraId="58B70768" w14:textId="7493788F" w:rsidR="00A12DFE" w:rsidRDefault="00A12DFE" w:rsidP="00A12DFE"/>
    <w:p w14:paraId="00A404AA" w14:textId="77777777" w:rsidR="00A12DFE" w:rsidRDefault="00A12DFE" w:rsidP="00A12DFE">
      <w:r>
        <w:t>Además, el sistema se conectará a los sistemas corporativos del operador de telecomunicaciones, para conseguir automatizar las tareas más rutinarias de provisión y creación de red, reduciendo los tiempos de atención al cliente y los fallos que generan las intervenciones manuales.</w:t>
      </w:r>
    </w:p>
    <w:p w14:paraId="2F53A61B" w14:textId="77777777" w:rsidR="00A12DFE" w:rsidRDefault="00A12DFE" w:rsidP="00A12DFE">
      <w:r>
        <w:t>El sistema software será un sistema construido en torno al modelo de red, soportado en una base de datos MongoDB, con una capa de lógica de negocio que permitirá acceder a las aplicaciones que lleven a cabo las labores de los cuatro grandes grupos funcionales descritos.</w:t>
      </w:r>
    </w:p>
    <w:p w14:paraId="37182411" w14:textId="77777777" w:rsidR="00A12DFE" w:rsidRDefault="00A12DFE" w:rsidP="00A12DFE">
      <w:r>
        <w:lastRenderedPageBreak/>
        <w:t xml:space="preserve">Funcionará como un sistema centralizado, con una máquina núcleo de 16 </w:t>
      </w:r>
      <w:proofErr w:type="spellStart"/>
      <w:r>
        <w:t>CPUs</w:t>
      </w:r>
      <w:proofErr w:type="spellEnd"/>
      <w:r>
        <w:t>, otra de 4 para la mediación con planta y tres más para el acceso de los usuarios. Este equipamiento sustituirá las funciones que llevaban a cabo los gestores de subred propietarios.</w:t>
      </w:r>
    </w:p>
    <w:p w14:paraId="342C5F61" w14:textId="77777777" w:rsidR="00A12DFE" w:rsidRDefault="00A12DFE" w:rsidP="00A12DFE">
      <w:r>
        <w:t xml:space="preserve">La interacción con la planta se llevará a cabo utilizando las interfaces que ofrecen los gestores de elemento de red (Q3 Alcatel; Q3 y SNMP Ericsson; CORBA MTMN y ASCII/TCP propietario </w:t>
      </w:r>
      <w:proofErr w:type="spellStart"/>
      <w:r>
        <w:t>Lucent</w:t>
      </w:r>
      <w:proofErr w:type="spellEnd"/>
      <w:r>
        <w:t>) y para la interconexión con los sistemas corporativos del operador de telecomunicaciones se usará MQ-Series.</w:t>
      </w:r>
    </w:p>
    <w:p w14:paraId="638E938A" w14:textId="2553DB24" w:rsidR="00A12DFE" w:rsidRDefault="00A12DFE" w:rsidP="00A12DFE">
      <w:r>
        <w:t xml:space="preserve">El sistema deberá estar disponible en un entorno productivo en 9 meses contados desde el inicio del proyecto. La construcción del sistema ha sido ofertada por 1.000.000 </w:t>
      </w:r>
      <w:proofErr w:type="gramStart"/>
      <w:r>
        <w:t>Euros</w:t>
      </w:r>
      <w:proofErr w:type="gramEnd"/>
      <w:r>
        <w:t>, habiéndose aplicado diferentes descuentos al operador de telecomunicación.</w:t>
      </w:r>
    </w:p>
    <w:p w14:paraId="79392535" w14:textId="77777777" w:rsidR="00E46FCE" w:rsidRDefault="00E46FCE" w:rsidP="00A12DFE">
      <w:pPr>
        <w:sectPr w:rsidR="00E46FCE" w:rsidSect="00322F64">
          <w:pgSz w:w="11906" w:h="16838"/>
          <w:pgMar w:top="1417" w:right="1701" w:bottom="1417" w:left="1701" w:header="708" w:footer="708" w:gutter="0"/>
          <w:pgNumType w:start="1"/>
          <w:cols w:space="708"/>
          <w:docGrid w:linePitch="360"/>
        </w:sectPr>
      </w:pPr>
    </w:p>
    <w:p w14:paraId="745C8888" w14:textId="77777777" w:rsidR="00A12DFE" w:rsidRDefault="00A12DFE" w:rsidP="00A12DFE"/>
    <w:p w14:paraId="0F62FB4D" w14:textId="7529EC4B" w:rsidR="00A12DFE" w:rsidRDefault="00E46FCE" w:rsidP="00E46FCE">
      <w:pPr>
        <w:pStyle w:val="Ttulo1"/>
      </w:pPr>
      <w:bookmarkStart w:id="1" w:name="_Toc153467545"/>
      <w:r>
        <w:t>Análisis de Riesgo</w:t>
      </w:r>
      <w:bookmarkEnd w:id="1"/>
    </w:p>
    <w:p w14:paraId="07640C08" w14:textId="7359225A" w:rsidR="00E46FCE" w:rsidRDefault="001F1FE9" w:rsidP="00E46FCE">
      <w:r w:rsidRPr="001F1FE9">
        <w:t>En este apartado, nos centraremos en realizar un análisis de riesgos detallado para el proyecto de desarrollo y despliegue de un Sistema de Información (SI) en el ámbito de las telecomunicaciones. Este análisis es un paso crucial para garantizar el éxito del proyecto, ya que nos permitirá identificar, evaluar y priorizar los riesgos potenciales asociados a la implementación del sistema. Abordaremos los riesgos desde varias perspectivas, incluyendo técnicas, operativas, financieras y de gestión, con el objetivo de desarrollar estrategias efectivas para mitigar o gestionar estos riesgos. Este proceso nos ayudará a anticipar posibles desafíos y a preparar respuestas adecuadas, asegurando así que el proyecto avance de manera eficiente y segura, minimizando cualquier impacto negativo en los objetivos y entregables del proyecto.</w:t>
      </w:r>
    </w:p>
    <w:p w14:paraId="22B5AB5E" w14:textId="77777777" w:rsidR="0074125E" w:rsidRDefault="0074125E" w:rsidP="00E46FCE"/>
    <w:p w14:paraId="6452BFE1" w14:textId="7D0872A7" w:rsidR="0074125E" w:rsidRDefault="001B0CD9" w:rsidP="001B0CD9">
      <w:pPr>
        <w:pStyle w:val="Ttulo2"/>
      </w:pPr>
      <w:bookmarkStart w:id="2" w:name="_Toc153467546"/>
      <w:r>
        <w:t>Identificación de Riesgos</w:t>
      </w:r>
      <w:bookmarkEnd w:id="2"/>
    </w:p>
    <w:p w14:paraId="0159EB68" w14:textId="58F205B5" w:rsidR="00DE05EF" w:rsidRDefault="005B7AF2" w:rsidP="00DE05EF">
      <w:r w:rsidRPr="005B7AF2">
        <w:t>En esta sección del trabajo, abordaremos la Identificación de Riesgos, un componente esencial en el análisis de riesgos del proyecto de desarrollo y despliegue del Sistema de Información (SI) para la gestión de la red SDH/WDM. El objetivo es identificar exhaustivamente todos los riesgos potenciales que podrían impactar el proyecto, abarcando desde aspectos técnicos hasta desafíos financieros y operativos.</w:t>
      </w:r>
    </w:p>
    <w:p w14:paraId="00F91EB2" w14:textId="773B2675" w:rsidR="00836BEE" w:rsidRDefault="00DE5D97" w:rsidP="00DE5D97">
      <w:pPr>
        <w:pStyle w:val="Ttulo3"/>
      </w:pPr>
      <w:r>
        <w:t>Riesgos Técnicos</w:t>
      </w:r>
    </w:p>
    <w:p w14:paraId="6BAB8184" w14:textId="77777777" w:rsidR="007F3301" w:rsidRPr="007F3301" w:rsidRDefault="007F3301" w:rsidP="007F3301">
      <w:pPr>
        <w:numPr>
          <w:ilvl w:val="0"/>
          <w:numId w:val="11"/>
        </w:numPr>
        <w:jc w:val="both"/>
        <w:rPr>
          <w:rFonts w:asciiTheme="minorHAnsi" w:eastAsiaTheme="minorEastAsia" w:hAnsiTheme="minorHAnsi" w:cstheme="minorBidi"/>
          <w:szCs w:val="22"/>
          <w:lang w:eastAsia="en-US"/>
        </w:rPr>
      </w:pPr>
      <w:r w:rsidRPr="007F3301">
        <w:rPr>
          <w:rFonts w:asciiTheme="minorHAnsi" w:eastAsiaTheme="minorEastAsia" w:hAnsiTheme="minorHAnsi" w:cstheme="minorBidi"/>
          <w:szCs w:val="22"/>
          <w:lang w:eastAsia="en-US"/>
        </w:rPr>
        <w:t>Incompatibilidad tecnológica entre diferentes sistemas y equipos.</w:t>
      </w:r>
    </w:p>
    <w:p w14:paraId="2D94A1C9" w14:textId="77777777" w:rsidR="007F3301" w:rsidRPr="007F3301" w:rsidRDefault="007F3301" w:rsidP="007F3301">
      <w:pPr>
        <w:numPr>
          <w:ilvl w:val="0"/>
          <w:numId w:val="11"/>
        </w:numPr>
        <w:jc w:val="both"/>
        <w:rPr>
          <w:rFonts w:asciiTheme="minorHAnsi" w:eastAsiaTheme="minorEastAsia" w:hAnsiTheme="minorHAnsi" w:cstheme="minorBidi"/>
          <w:szCs w:val="22"/>
          <w:lang w:eastAsia="en-US"/>
        </w:rPr>
      </w:pPr>
      <w:r w:rsidRPr="007F3301">
        <w:rPr>
          <w:rFonts w:asciiTheme="minorHAnsi" w:eastAsiaTheme="minorEastAsia" w:hAnsiTheme="minorHAnsi" w:cstheme="minorBidi"/>
          <w:szCs w:val="22"/>
          <w:lang w:eastAsia="en-US"/>
        </w:rPr>
        <w:t>Fallos en el software o hardware durante el desarrollo o la implementación.</w:t>
      </w:r>
    </w:p>
    <w:p w14:paraId="3A0F6706" w14:textId="77777777" w:rsidR="007F3301" w:rsidRPr="007F3301" w:rsidRDefault="007F3301" w:rsidP="007F3301">
      <w:pPr>
        <w:numPr>
          <w:ilvl w:val="0"/>
          <w:numId w:val="11"/>
        </w:numPr>
        <w:jc w:val="both"/>
        <w:rPr>
          <w:rFonts w:asciiTheme="minorHAnsi" w:eastAsiaTheme="minorEastAsia" w:hAnsiTheme="minorHAnsi" w:cstheme="minorBidi"/>
          <w:szCs w:val="22"/>
          <w:lang w:eastAsia="en-US"/>
        </w:rPr>
      </w:pPr>
      <w:r w:rsidRPr="007F3301">
        <w:rPr>
          <w:rFonts w:asciiTheme="minorHAnsi" w:eastAsiaTheme="minorEastAsia" w:hAnsiTheme="minorHAnsi" w:cstheme="minorBidi"/>
          <w:szCs w:val="22"/>
          <w:lang w:eastAsia="en-US"/>
        </w:rPr>
        <w:t>Problemas de escalabilidad y rendimiento del sistema.</w:t>
      </w:r>
    </w:p>
    <w:p w14:paraId="7BF02432" w14:textId="77777777" w:rsidR="007F3301" w:rsidRDefault="007F3301" w:rsidP="007F3301">
      <w:pPr>
        <w:numPr>
          <w:ilvl w:val="0"/>
          <w:numId w:val="11"/>
        </w:numPr>
      </w:pPr>
      <w:r w:rsidRPr="007F3301">
        <w:rPr>
          <w:rFonts w:asciiTheme="minorHAnsi" w:eastAsiaTheme="minorEastAsia" w:hAnsiTheme="minorHAnsi" w:cstheme="minorBidi"/>
          <w:szCs w:val="22"/>
          <w:lang w:eastAsia="en-US"/>
        </w:rPr>
        <w:t>Riesgos de seguridad cibernética y vulnerabilidades en la protección de datos.</w:t>
      </w:r>
    </w:p>
    <w:p w14:paraId="7E26A661" w14:textId="77777777" w:rsidR="006C086B" w:rsidRPr="006C086B" w:rsidRDefault="006C086B" w:rsidP="006C086B">
      <w:pPr>
        <w:numPr>
          <w:ilvl w:val="0"/>
          <w:numId w:val="11"/>
        </w:numPr>
        <w:rPr>
          <w:rFonts w:asciiTheme="minorHAnsi" w:eastAsiaTheme="minorEastAsia" w:hAnsiTheme="minorHAnsi" w:cstheme="minorBidi"/>
          <w:szCs w:val="22"/>
          <w:lang w:eastAsia="en-US"/>
        </w:rPr>
      </w:pPr>
      <w:r w:rsidRPr="006C086B">
        <w:rPr>
          <w:rFonts w:asciiTheme="minorHAnsi" w:eastAsiaTheme="minorEastAsia" w:hAnsiTheme="minorHAnsi" w:cstheme="minorBidi"/>
          <w:szCs w:val="22"/>
          <w:lang w:eastAsia="en-US"/>
        </w:rPr>
        <w:t>Dificultades en la integración de nuevos módulos o actualizaciones con sistemas existentes.</w:t>
      </w:r>
    </w:p>
    <w:p w14:paraId="5C70092C" w14:textId="77777777" w:rsidR="004B1A31" w:rsidRPr="004B1A31" w:rsidRDefault="004B1A31" w:rsidP="004B1A31">
      <w:pPr>
        <w:numPr>
          <w:ilvl w:val="0"/>
          <w:numId w:val="11"/>
        </w:numPr>
        <w:rPr>
          <w:rFonts w:asciiTheme="minorHAnsi" w:eastAsiaTheme="minorEastAsia" w:hAnsiTheme="minorHAnsi" w:cstheme="minorBidi"/>
          <w:szCs w:val="22"/>
          <w:lang w:eastAsia="en-US"/>
        </w:rPr>
      </w:pPr>
      <w:r w:rsidRPr="004B1A31">
        <w:rPr>
          <w:rFonts w:asciiTheme="minorHAnsi" w:eastAsiaTheme="minorEastAsia" w:hAnsiTheme="minorHAnsi" w:cstheme="minorBidi"/>
          <w:szCs w:val="22"/>
          <w:lang w:eastAsia="en-US"/>
        </w:rPr>
        <w:t>Defectos en componentes de hardware que causan interrupciones o pérdida de datos.</w:t>
      </w:r>
    </w:p>
    <w:p w14:paraId="380561FB" w14:textId="77777777" w:rsidR="00D47A79" w:rsidRPr="00D47A79" w:rsidRDefault="00D47A79" w:rsidP="00D47A79">
      <w:pPr>
        <w:numPr>
          <w:ilvl w:val="0"/>
          <w:numId w:val="11"/>
        </w:numPr>
        <w:rPr>
          <w:rFonts w:asciiTheme="minorHAnsi" w:eastAsiaTheme="minorEastAsia" w:hAnsiTheme="minorHAnsi" w:cstheme="minorBidi"/>
          <w:szCs w:val="22"/>
          <w:lang w:eastAsia="en-US"/>
        </w:rPr>
      </w:pPr>
      <w:r w:rsidRPr="00D47A79">
        <w:rPr>
          <w:rFonts w:asciiTheme="minorHAnsi" w:eastAsiaTheme="minorEastAsia" w:hAnsiTheme="minorHAnsi" w:cstheme="minorBidi"/>
          <w:szCs w:val="22"/>
          <w:lang w:eastAsia="en-US"/>
        </w:rPr>
        <w:t>Incapacidad del sistema para manejar el aumento en el volumen de datos o el número de usuarios.</w:t>
      </w:r>
    </w:p>
    <w:p w14:paraId="2DF323D4" w14:textId="77777777" w:rsidR="00D47A79" w:rsidRPr="00D47A79" w:rsidRDefault="00D47A79" w:rsidP="00D47A79">
      <w:pPr>
        <w:numPr>
          <w:ilvl w:val="0"/>
          <w:numId w:val="11"/>
        </w:numPr>
        <w:rPr>
          <w:rFonts w:asciiTheme="minorHAnsi" w:eastAsiaTheme="minorEastAsia" w:hAnsiTheme="minorHAnsi" w:cstheme="minorBidi"/>
          <w:szCs w:val="22"/>
          <w:lang w:eastAsia="en-US"/>
        </w:rPr>
      </w:pPr>
      <w:r w:rsidRPr="00D47A79">
        <w:rPr>
          <w:rFonts w:asciiTheme="minorHAnsi" w:eastAsiaTheme="minorEastAsia" w:hAnsiTheme="minorHAnsi" w:cstheme="minorBidi"/>
          <w:szCs w:val="22"/>
          <w:lang w:eastAsia="en-US"/>
        </w:rPr>
        <w:t>Brechas de seguridad que resultan en la exposición de información confidencial.</w:t>
      </w:r>
    </w:p>
    <w:p w14:paraId="2B1E4346" w14:textId="77777777" w:rsidR="00D47A79" w:rsidRPr="00D47A79" w:rsidRDefault="00D47A79" w:rsidP="00D47A79">
      <w:pPr>
        <w:numPr>
          <w:ilvl w:val="0"/>
          <w:numId w:val="11"/>
        </w:numPr>
        <w:rPr>
          <w:rFonts w:asciiTheme="minorHAnsi" w:eastAsiaTheme="minorEastAsia" w:hAnsiTheme="minorHAnsi" w:cstheme="minorBidi"/>
          <w:szCs w:val="22"/>
          <w:lang w:eastAsia="en-US"/>
        </w:rPr>
      </w:pPr>
      <w:r w:rsidRPr="00D47A79">
        <w:rPr>
          <w:rFonts w:asciiTheme="minorHAnsi" w:eastAsiaTheme="minorEastAsia" w:hAnsiTheme="minorHAnsi" w:cstheme="minorBidi"/>
          <w:szCs w:val="22"/>
          <w:lang w:eastAsia="en-US"/>
        </w:rPr>
        <w:lastRenderedPageBreak/>
        <w:t>Dificultades en el mantenimiento regular y la resolución de bugs del sistema.</w:t>
      </w:r>
    </w:p>
    <w:p w14:paraId="26AFC7B5" w14:textId="77777777" w:rsidR="00B57D10" w:rsidRDefault="00B57D10" w:rsidP="00B57D10">
      <w:pPr>
        <w:numPr>
          <w:ilvl w:val="0"/>
          <w:numId w:val="11"/>
        </w:numPr>
      </w:pPr>
      <w:r w:rsidRPr="00B57D10">
        <w:rPr>
          <w:rFonts w:asciiTheme="minorHAnsi" w:eastAsiaTheme="minorEastAsia" w:hAnsiTheme="minorHAnsi" w:cstheme="minorBidi"/>
          <w:szCs w:val="22"/>
          <w:lang w:eastAsia="en-US"/>
        </w:rPr>
        <w:t>Errores de sincronización y consistencia de datos entre diversos sistemas.</w:t>
      </w:r>
    </w:p>
    <w:p w14:paraId="1F655BA2" w14:textId="77777777" w:rsidR="00B57D10" w:rsidRDefault="00B57D10" w:rsidP="00B57D10"/>
    <w:p w14:paraId="54594DD5" w14:textId="45E5BBFD" w:rsidR="00B57D10" w:rsidRDefault="00B7327F" w:rsidP="00B7327F">
      <w:pPr>
        <w:pStyle w:val="Ttulo3"/>
      </w:pPr>
      <w:r>
        <w:t>Riesgos Operativos</w:t>
      </w:r>
    </w:p>
    <w:p w14:paraId="0558C867" w14:textId="77777777" w:rsidR="00B7327F" w:rsidRPr="00B7327F" w:rsidRDefault="00B7327F" w:rsidP="00340174">
      <w:pPr>
        <w:numPr>
          <w:ilvl w:val="0"/>
          <w:numId w:val="11"/>
        </w:numPr>
        <w:jc w:val="both"/>
        <w:rPr>
          <w:rFonts w:asciiTheme="minorHAnsi" w:eastAsiaTheme="minorEastAsia" w:hAnsiTheme="minorHAnsi" w:cstheme="minorBidi"/>
          <w:szCs w:val="22"/>
          <w:lang w:eastAsia="en-US"/>
        </w:rPr>
      </w:pPr>
      <w:r w:rsidRPr="00B7327F">
        <w:rPr>
          <w:rFonts w:asciiTheme="minorHAnsi" w:eastAsiaTheme="minorEastAsia" w:hAnsiTheme="minorHAnsi" w:cstheme="minorBidi"/>
          <w:szCs w:val="22"/>
          <w:lang w:eastAsia="en-US"/>
        </w:rPr>
        <w:t>Interrupciones en las operaciones del negocio durante la transición al nuevo sistema.</w:t>
      </w:r>
    </w:p>
    <w:p w14:paraId="3A0CBD2F" w14:textId="77777777" w:rsidR="00B7327F" w:rsidRPr="00B7327F" w:rsidRDefault="00B7327F" w:rsidP="00340174">
      <w:pPr>
        <w:numPr>
          <w:ilvl w:val="0"/>
          <w:numId w:val="11"/>
        </w:numPr>
        <w:jc w:val="both"/>
        <w:rPr>
          <w:rFonts w:asciiTheme="minorHAnsi" w:eastAsiaTheme="minorEastAsia" w:hAnsiTheme="minorHAnsi" w:cstheme="minorBidi"/>
          <w:szCs w:val="22"/>
          <w:lang w:eastAsia="en-US"/>
        </w:rPr>
      </w:pPr>
      <w:r w:rsidRPr="00B7327F">
        <w:rPr>
          <w:rFonts w:asciiTheme="minorHAnsi" w:eastAsiaTheme="minorEastAsia" w:hAnsiTheme="minorHAnsi" w:cstheme="minorBidi"/>
          <w:szCs w:val="22"/>
          <w:lang w:eastAsia="en-US"/>
        </w:rPr>
        <w:t>Dificultades en la integración del nuevo sistema con los procesos existentes.</w:t>
      </w:r>
    </w:p>
    <w:p w14:paraId="15C27C88" w14:textId="77777777" w:rsidR="00B7327F" w:rsidRPr="00B7327F" w:rsidRDefault="00B7327F" w:rsidP="00340174">
      <w:pPr>
        <w:numPr>
          <w:ilvl w:val="0"/>
          <w:numId w:val="11"/>
        </w:numPr>
        <w:jc w:val="both"/>
        <w:rPr>
          <w:rFonts w:asciiTheme="minorHAnsi" w:eastAsiaTheme="minorEastAsia" w:hAnsiTheme="minorHAnsi" w:cstheme="minorBidi"/>
          <w:szCs w:val="22"/>
          <w:lang w:eastAsia="en-US"/>
        </w:rPr>
      </w:pPr>
      <w:r w:rsidRPr="00B7327F">
        <w:rPr>
          <w:rFonts w:asciiTheme="minorHAnsi" w:eastAsiaTheme="minorEastAsia" w:hAnsiTheme="minorHAnsi" w:cstheme="minorBidi"/>
          <w:szCs w:val="22"/>
          <w:lang w:eastAsia="en-US"/>
        </w:rPr>
        <w:t>Retrasos en la entrega del proyecto debido a problemas operativos.</w:t>
      </w:r>
    </w:p>
    <w:p w14:paraId="613039AE" w14:textId="77777777" w:rsidR="00B7327F" w:rsidRDefault="00B7327F" w:rsidP="00340174">
      <w:pPr>
        <w:numPr>
          <w:ilvl w:val="0"/>
          <w:numId w:val="11"/>
        </w:numPr>
        <w:jc w:val="both"/>
      </w:pPr>
      <w:r w:rsidRPr="00B7327F">
        <w:rPr>
          <w:rFonts w:asciiTheme="minorHAnsi" w:eastAsiaTheme="minorEastAsia" w:hAnsiTheme="minorHAnsi" w:cstheme="minorBidi"/>
          <w:szCs w:val="22"/>
          <w:lang w:eastAsia="en-US"/>
        </w:rPr>
        <w:t>Falta de soporte técnico adecuado para el mantenimiento del sistema.</w:t>
      </w:r>
    </w:p>
    <w:p w14:paraId="270389A8" w14:textId="77777777" w:rsidR="00FD1CAA" w:rsidRPr="00FD1CAA" w:rsidRDefault="00FD1CAA" w:rsidP="00340174">
      <w:pPr>
        <w:numPr>
          <w:ilvl w:val="0"/>
          <w:numId w:val="11"/>
        </w:numPr>
        <w:jc w:val="both"/>
        <w:rPr>
          <w:rFonts w:asciiTheme="minorHAnsi" w:eastAsiaTheme="minorEastAsia" w:hAnsiTheme="minorHAnsi" w:cstheme="minorBidi"/>
          <w:szCs w:val="22"/>
          <w:lang w:eastAsia="en-US"/>
        </w:rPr>
      </w:pPr>
      <w:r w:rsidRPr="00FD1CAA">
        <w:rPr>
          <w:rFonts w:asciiTheme="minorHAnsi" w:eastAsiaTheme="minorEastAsia" w:hAnsiTheme="minorHAnsi" w:cstheme="minorBidi"/>
          <w:szCs w:val="22"/>
          <w:lang w:eastAsia="en-US"/>
        </w:rPr>
        <w:t>Problemas durante la fase de transición que afectan las operaciones diarias.</w:t>
      </w:r>
    </w:p>
    <w:p w14:paraId="0D5A268E" w14:textId="602D4B73" w:rsidR="00FD1CAA" w:rsidRDefault="00FD0339" w:rsidP="00340174">
      <w:pPr>
        <w:numPr>
          <w:ilvl w:val="0"/>
          <w:numId w:val="11"/>
        </w:numPr>
        <w:jc w:val="both"/>
      </w:pPr>
      <w:r>
        <w:t>R</w:t>
      </w:r>
      <w:r w:rsidRPr="00FD0339">
        <w:rPr>
          <w:rFonts w:asciiTheme="minorHAnsi" w:hAnsiTheme="minorHAnsi" w:cstheme="minorBidi"/>
        </w:rPr>
        <w:t>etrasos o incumplimientos por parte de proveedores clave.</w:t>
      </w:r>
    </w:p>
    <w:p w14:paraId="5F0ED1A8" w14:textId="526050BD" w:rsidR="00F8364F" w:rsidRDefault="00F8364F" w:rsidP="00340174">
      <w:pPr>
        <w:numPr>
          <w:ilvl w:val="0"/>
          <w:numId w:val="11"/>
        </w:numPr>
        <w:jc w:val="both"/>
      </w:pPr>
      <w:r w:rsidRPr="00F8364F">
        <w:rPr>
          <w:rFonts w:asciiTheme="minorHAnsi" w:hAnsiTheme="minorHAnsi" w:cstheme="minorBidi"/>
        </w:rPr>
        <w:t>R</w:t>
      </w:r>
      <w:r w:rsidRPr="00F8364F">
        <w:rPr>
          <w:rFonts w:asciiTheme="minorHAnsi" w:hAnsiTheme="minorHAnsi" w:cstheme="minorBidi"/>
        </w:rPr>
        <w:t>esistencia al cambio por parte de departamentos o unidades afectadas.</w:t>
      </w:r>
    </w:p>
    <w:p w14:paraId="68A62B14" w14:textId="186C8F54" w:rsidR="00D4465D" w:rsidRDefault="00D4465D" w:rsidP="00340174">
      <w:pPr>
        <w:numPr>
          <w:ilvl w:val="0"/>
          <w:numId w:val="11"/>
        </w:numPr>
        <w:jc w:val="both"/>
      </w:pPr>
      <w:r w:rsidRPr="00D4465D">
        <w:rPr>
          <w:rFonts w:asciiTheme="minorHAnsi" w:hAnsiTheme="minorHAnsi" w:cstheme="minorBidi"/>
        </w:rPr>
        <w:t>F</w:t>
      </w:r>
      <w:r w:rsidRPr="00D4465D">
        <w:rPr>
          <w:rFonts w:asciiTheme="minorHAnsi" w:hAnsiTheme="minorHAnsi" w:cstheme="minorBidi"/>
        </w:rPr>
        <w:t>alta de planes de contingencia o recuperación ante fallas del sistem</w:t>
      </w:r>
      <w:r w:rsidRPr="00D4465D">
        <w:rPr>
          <w:rFonts w:asciiTheme="minorHAnsi" w:hAnsiTheme="minorHAnsi" w:cstheme="minorBidi"/>
        </w:rPr>
        <w:t>a</w:t>
      </w:r>
    </w:p>
    <w:p w14:paraId="57071111" w14:textId="726D92B7" w:rsidR="00D4465D" w:rsidRPr="00B7327F" w:rsidRDefault="00D4465D" w:rsidP="00340174">
      <w:pPr>
        <w:numPr>
          <w:ilvl w:val="0"/>
          <w:numId w:val="11"/>
        </w:numPr>
        <w:jc w:val="both"/>
        <w:rPr>
          <w:rFonts w:asciiTheme="minorHAnsi" w:eastAsiaTheme="minorEastAsia" w:hAnsiTheme="minorHAnsi" w:cstheme="minorBidi"/>
          <w:szCs w:val="22"/>
          <w:lang w:eastAsia="en-US"/>
        </w:rPr>
      </w:pPr>
      <w:r w:rsidRPr="00D4465D">
        <w:rPr>
          <w:rFonts w:asciiTheme="minorHAnsi" w:eastAsiaTheme="minorEastAsia" w:hAnsiTheme="minorHAnsi" w:cstheme="minorBidi"/>
          <w:szCs w:val="22"/>
          <w:lang w:eastAsia="en-US"/>
        </w:rPr>
        <w:t>Dificultades en la migración de datos y en la garantía de su integridad.</w:t>
      </w:r>
    </w:p>
    <w:p w14:paraId="30F0CFA0" w14:textId="77777777" w:rsidR="00B7327F" w:rsidRPr="00B7327F" w:rsidRDefault="00B7327F" w:rsidP="00B7327F">
      <w:pPr>
        <w:rPr>
          <w:rFonts w:eastAsiaTheme="minorEastAsia"/>
        </w:rPr>
      </w:pPr>
    </w:p>
    <w:p w14:paraId="055561A8" w14:textId="40379E04" w:rsidR="006C086B" w:rsidRDefault="00B7327F" w:rsidP="00B7327F">
      <w:pPr>
        <w:pStyle w:val="Ttulo3"/>
      </w:pPr>
      <w:r>
        <w:t>Riesgos Financieros</w:t>
      </w:r>
    </w:p>
    <w:p w14:paraId="7DD99150" w14:textId="77777777" w:rsidR="00E22EF4" w:rsidRPr="00E22EF4" w:rsidRDefault="00E22EF4" w:rsidP="00340174">
      <w:pPr>
        <w:numPr>
          <w:ilvl w:val="0"/>
          <w:numId w:val="11"/>
        </w:numPr>
        <w:jc w:val="both"/>
        <w:rPr>
          <w:rFonts w:asciiTheme="minorHAnsi" w:eastAsiaTheme="minorEastAsia" w:hAnsiTheme="minorHAnsi" w:cstheme="minorBidi"/>
          <w:szCs w:val="22"/>
          <w:lang w:eastAsia="en-US"/>
        </w:rPr>
      </w:pPr>
      <w:r w:rsidRPr="00E22EF4">
        <w:rPr>
          <w:rFonts w:asciiTheme="minorHAnsi" w:eastAsiaTheme="minorEastAsia" w:hAnsiTheme="minorHAnsi" w:cstheme="minorBidi"/>
          <w:szCs w:val="22"/>
          <w:lang w:eastAsia="en-US"/>
        </w:rPr>
        <w:t>Sobrecostos debido a cambios en el alcance del proyecto o a imprevistos.</w:t>
      </w:r>
    </w:p>
    <w:p w14:paraId="1EA8A8B2" w14:textId="77777777" w:rsidR="00E22EF4" w:rsidRPr="00E22EF4" w:rsidRDefault="00E22EF4" w:rsidP="00340174">
      <w:pPr>
        <w:numPr>
          <w:ilvl w:val="0"/>
          <w:numId w:val="11"/>
        </w:numPr>
        <w:jc w:val="both"/>
        <w:rPr>
          <w:rFonts w:asciiTheme="minorHAnsi" w:eastAsiaTheme="minorEastAsia" w:hAnsiTheme="minorHAnsi" w:cstheme="minorBidi"/>
          <w:szCs w:val="22"/>
          <w:lang w:eastAsia="en-US"/>
        </w:rPr>
      </w:pPr>
      <w:r w:rsidRPr="00E22EF4">
        <w:rPr>
          <w:rFonts w:asciiTheme="minorHAnsi" w:eastAsiaTheme="minorEastAsia" w:hAnsiTheme="minorHAnsi" w:cstheme="minorBidi"/>
          <w:szCs w:val="22"/>
          <w:lang w:eastAsia="en-US"/>
        </w:rPr>
        <w:t>Limitaciones presupuestarias que afectan la calidad o el alcance del proyecto.</w:t>
      </w:r>
    </w:p>
    <w:p w14:paraId="49AA0427" w14:textId="729674A9" w:rsidR="00340174" w:rsidRDefault="00E22EF4" w:rsidP="00340174">
      <w:pPr>
        <w:numPr>
          <w:ilvl w:val="0"/>
          <w:numId w:val="11"/>
        </w:numPr>
        <w:jc w:val="both"/>
      </w:pPr>
      <w:r w:rsidRPr="00E22EF4">
        <w:rPr>
          <w:rFonts w:asciiTheme="minorHAnsi" w:eastAsiaTheme="minorEastAsia" w:hAnsiTheme="minorHAnsi" w:cstheme="minorBidi"/>
          <w:szCs w:val="22"/>
          <w:lang w:eastAsia="en-US"/>
        </w:rPr>
        <w:t>Inversión en tecnologías que podrían quedar obsoletas rápidamente.</w:t>
      </w:r>
    </w:p>
    <w:p w14:paraId="3CF3BF1D" w14:textId="61066B6F" w:rsidR="00340174" w:rsidRDefault="00340174" w:rsidP="00340174">
      <w:pPr>
        <w:numPr>
          <w:ilvl w:val="0"/>
          <w:numId w:val="11"/>
        </w:numPr>
      </w:pPr>
      <w:r w:rsidRPr="00340174">
        <w:rPr>
          <w:rFonts w:asciiTheme="minorHAnsi" w:hAnsiTheme="minorHAnsi" w:cstheme="minorBidi"/>
        </w:rPr>
        <w:t>Incrementos inesperados en los precios de los componentes de hardware</w:t>
      </w:r>
      <w:r>
        <w:t>, s</w:t>
      </w:r>
      <w:r w:rsidRPr="00340174">
        <w:rPr>
          <w:rFonts w:asciiTheme="minorHAnsi" w:hAnsiTheme="minorHAnsi" w:cstheme="minorBidi"/>
        </w:rPr>
        <w:t>oftware o servicios necesarios para el proyect</w:t>
      </w:r>
      <w:r>
        <w:t>o.</w:t>
      </w:r>
    </w:p>
    <w:p w14:paraId="7B8AF2E8" w14:textId="1CE838D7" w:rsidR="00231F5A" w:rsidRDefault="00231F5A" w:rsidP="00340174">
      <w:pPr>
        <w:numPr>
          <w:ilvl w:val="0"/>
          <w:numId w:val="11"/>
        </w:numPr>
      </w:pPr>
      <w:r w:rsidRPr="00231F5A">
        <w:rPr>
          <w:rFonts w:asciiTheme="minorHAnsi" w:hAnsiTheme="minorHAnsi" w:cstheme="minorBidi"/>
        </w:rPr>
        <w:t>Dificultades para mantener la liquidez necesaria para cubrir los gastos</w:t>
      </w:r>
      <w:r w:rsidRPr="00231F5A">
        <w:rPr>
          <w:rFonts w:asciiTheme="minorHAnsi" w:hAnsiTheme="minorHAnsi" w:cstheme="minorBidi"/>
        </w:rPr>
        <w:t xml:space="preserve"> </w:t>
      </w:r>
      <w:r w:rsidRPr="00231F5A">
        <w:rPr>
          <w:rFonts w:asciiTheme="minorHAnsi" w:hAnsiTheme="minorHAnsi" w:cstheme="minorBidi"/>
        </w:rPr>
        <w:t>operativos y de capital del proyecto</w:t>
      </w:r>
      <w:r>
        <w:t>.</w:t>
      </w:r>
    </w:p>
    <w:p w14:paraId="12E56714" w14:textId="4702225F" w:rsidR="00231F5A" w:rsidRDefault="00231F5A" w:rsidP="00340174">
      <w:pPr>
        <w:numPr>
          <w:ilvl w:val="0"/>
          <w:numId w:val="11"/>
        </w:numPr>
      </w:pPr>
      <w:r w:rsidRPr="00231F5A">
        <w:rPr>
          <w:rFonts w:asciiTheme="minorHAnsi" w:hAnsiTheme="minorHAnsi" w:cstheme="minorBidi"/>
        </w:rPr>
        <w:t>Efectos de la inflación en el costo total del proyecto, especialmente si se extiende por un período prolongado</w:t>
      </w:r>
      <w:r>
        <w:t>.</w:t>
      </w:r>
    </w:p>
    <w:p w14:paraId="4C443FED" w14:textId="15E7B6C0" w:rsidR="00622749" w:rsidRDefault="00622749" w:rsidP="00340174">
      <w:pPr>
        <w:numPr>
          <w:ilvl w:val="0"/>
          <w:numId w:val="11"/>
        </w:numPr>
      </w:pPr>
      <w:r w:rsidRPr="00622749">
        <w:rPr>
          <w:rFonts w:asciiTheme="minorHAnsi" w:hAnsiTheme="minorHAnsi" w:cstheme="minorBidi"/>
        </w:rPr>
        <w:t>Emergencia de costos no anticipados relacionados con la formación, soporte técnico adicional, o necesidades de infraestructura</w:t>
      </w:r>
      <w:r>
        <w:t>.</w:t>
      </w:r>
    </w:p>
    <w:p w14:paraId="2FBBB9FE" w14:textId="6D541E6A" w:rsidR="00622749" w:rsidRPr="00622749" w:rsidRDefault="00622749" w:rsidP="00340174">
      <w:pPr>
        <w:numPr>
          <w:ilvl w:val="0"/>
          <w:numId w:val="11"/>
        </w:numPr>
        <w:rPr>
          <w:rFonts w:asciiTheme="minorHAnsi" w:hAnsiTheme="minorHAnsi" w:cstheme="minorBidi"/>
        </w:rPr>
      </w:pPr>
      <w:r w:rsidRPr="00622749">
        <w:rPr>
          <w:rFonts w:asciiTheme="minorHAnsi" w:hAnsiTheme="minorHAnsi" w:cstheme="minorBidi"/>
        </w:rPr>
        <w:t>Penalizaciones o costos adicionales por incumplimientos o cambios en los acuerdos con proveedores</w:t>
      </w:r>
      <w:r w:rsidRPr="00622749">
        <w:rPr>
          <w:rFonts w:asciiTheme="minorHAnsi" w:hAnsiTheme="minorHAnsi" w:cstheme="minorBidi"/>
        </w:rPr>
        <w:t>.</w:t>
      </w:r>
    </w:p>
    <w:p w14:paraId="0C985704" w14:textId="2F8C7E86" w:rsidR="00622749" w:rsidRDefault="00622749" w:rsidP="00340174">
      <w:pPr>
        <w:numPr>
          <w:ilvl w:val="0"/>
          <w:numId w:val="11"/>
        </w:numPr>
        <w:jc w:val="both"/>
      </w:pPr>
      <w:r w:rsidRPr="00622749">
        <w:rPr>
          <w:rFonts w:asciiTheme="minorHAnsi" w:hAnsiTheme="minorHAnsi" w:cstheme="minorBidi"/>
        </w:rPr>
        <w:t>Gastos imprevistos relacionados con la garantía, mantenimiento y soporte del sistema una vez esté operativo</w:t>
      </w:r>
      <w:r>
        <w:t>.</w:t>
      </w:r>
    </w:p>
    <w:p w14:paraId="1C384C97" w14:textId="384B1F3D" w:rsidR="00E22EF4" w:rsidRDefault="00E22EF4" w:rsidP="00E22EF4">
      <w:pPr>
        <w:pStyle w:val="Ttulo3"/>
      </w:pPr>
      <w:r>
        <w:t xml:space="preserve">Riesgos de Gestión de </w:t>
      </w:r>
      <w:r w:rsidR="001F3D2C">
        <w:t>P</w:t>
      </w:r>
      <w:r>
        <w:t>royectos</w:t>
      </w:r>
    </w:p>
    <w:p w14:paraId="6EF2AC4A" w14:textId="77777777" w:rsidR="001F3D2C" w:rsidRPr="001F3D2C" w:rsidRDefault="001F3D2C" w:rsidP="00220F84">
      <w:pPr>
        <w:numPr>
          <w:ilvl w:val="0"/>
          <w:numId w:val="11"/>
        </w:numPr>
        <w:jc w:val="both"/>
        <w:rPr>
          <w:rFonts w:asciiTheme="minorHAnsi" w:eastAsiaTheme="minorEastAsia" w:hAnsiTheme="minorHAnsi" w:cstheme="minorBidi"/>
          <w:szCs w:val="22"/>
          <w:lang w:eastAsia="en-US"/>
        </w:rPr>
      </w:pPr>
      <w:r w:rsidRPr="001F3D2C">
        <w:rPr>
          <w:rFonts w:asciiTheme="minorHAnsi" w:eastAsiaTheme="minorEastAsia" w:hAnsiTheme="minorHAnsi" w:cstheme="minorBidi"/>
          <w:szCs w:val="22"/>
          <w:lang w:eastAsia="en-US"/>
        </w:rPr>
        <w:t>Falta de claridad en los objetivos y expectativas del proyecto.</w:t>
      </w:r>
    </w:p>
    <w:p w14:paraId="6EC88871" w14:textId="77777777" w:rsidR="001F3D2C" w:rsidRPr="001F3D2C" w:rsidRDefault="001F3D2C" w:rsidP="00220F84">
      <w:pPr>
        <w:numPr>
          <w:ilvl w:val="0"/>
          <w:numId w:val="11"/>
        </w:numPr>
        <w:jc w:val="both"/>
        <w:rPr>
          <w:rFonts w:asciiTheme="minorHAnsi" w:eastAsiaTheme="minorEastAsia" w:hAnsiTheme="minorHAnsi" w:cstheme="minorBidi"/>
          <w:szCs w:val="22"/>
          <w:lang w:eastAsia="en-US"/>
        </w:rPr>
      </w:pPr>
      <w:r w:rsidRPr="001F3D2C">
        <w:rPr>
          <w:rFonts w:asciiTheme="minorHAnsi" w:eastAsiaTheme="minorEastAsia" w:hAnsiTheme="minorHAnsi" w:cstheme="minorBidi"/>
          <w:szCs w:val="22"/>
          <w:lang w:eastAsia="en-US"/>
        </w:rPr>
        <w:t>Comunicación deficiente entre los equipos de trabajo y los stakeholders.</w:t>
      </w:r>
    </w:p>
    <w:p w14:paraId="1E27571B" w14:textId="77777777" w:rsidR="001F3D2C" w:rsidRPr="001F3D2C" w:rsidRDefault="001F3D2C" w:rsidP="00220F84">
      <w:pPr>
        <w:numPr>
          <w:ilvl w:val="0"/>
          <w:numId w:val="11"/>
        </w:numPr>
        <w:jc w:val="both"/>
        <w:rPr>
          <w:rFonts w:asciiTheme="minorHAnsi" w:eastAsiaTheme="minorEastAsia" w:hAnsiTheme="minorHAnsi" w:cstheme="minorBidi"/>
          <w:szCs w:val="22"/>
          <w:lang w:eastAsia="en-US"/>
        </w:rPr>
      </w:pPr>
      <w:r w:rsidRPr="001F3D2C">
        <w:rPr>
          <w:rFonts w:asciiTheme="minorHAnsi" w:eastAsiaTheme="minorEastAsia" w:hAnsiTheme="minorHAnsi" w:cstheme="minorBidi"/>
          <w:szCs w:val="22"/>
          <w:lang w:eastAsia="en-US"/>
        </w:rPr>
        <w:t>Cambios en el liderazgo o en la estructura del equipo de proyecto.</w:t>
      </w:r>
    </w:p>
    <w:p w14:paraId="66456A9E" w14:textId="77777777" w:rsidR="001F3D2C" w:rsidRDefault="001F3D2C" w:rsidP="00220F84">
      <w:pPr>
        <w:numPr>
          <w:ilvl w:val="0"/>
          <w:numId w:val="11"/>
        </w:numPr>
        <w:jc w:val="both"/>
      </w:pPr>
      <w:r w:rsidRPr="001F3D2C">
        <w:rPr>
          <w:rFonts w:asciiTheme="minorHAnsi" w:eastAsiaTheme="minorEastAsia" w:hAnsiTheme="minorHAnsi" w:cstheme="minorBidi"/>
          <w:szCs w:val="22"/>
          <w:lang w:eastAsia="en-US"/>
        </w:rPr>
        <w:t>Desalineación entre los diferentes departamentos y sus necesidades.</w:t>
      </w:r>
    </w:p>
    <w:p w14:paraId="7B6DD718" w14:textId="28E10AAC" w:rsidR="004C2E0C" w:rsidRDefault="004C2E0C" w:rsidP="00220F84">
      <w:pPr>
        <w:numPr>
          <w:ilvl w:val="0"/>
          <w:numId w:val="11"/>
        </w:numPr>
        <w:jc w:val="both"/>
      </w:pPr>
      <w:r w:rsidRPr="004C2E0C">
        <w:rPr>
          <w:rFonts w:asciiTheme="minorHAnsi" w:hAnsiTheme="minorHAnsi" w:cstheme="minorBidi"/>
        </w:rPr>
        <w:t>Falta de involucramiento o compromiso de partes interesadas clave, lo que puede afectar la dirección y el apoyo al proyecto</w:t>
      </w:r>
      <w:r>
        <w:t>.</w:t>
      </w:r>
    </w:p>
    <w:p w14:paraId="41525E37" w14:textId="77777777" w:rsidR="0066791B" w:rsidRPr="0066791B" w:rsidRDefault="0066791B" w:rsidP="00220F84">
      <w:pPr>
        <w:numPr>
          <w:ilvl w:val="0"/>
          <w:numId w:val="11"/>
        </w:numPr>
        <w:jc w:val="both"/>
        <w:rPr>
          <w:rFonts w:asciiTheme="minorHAnsi" w:eastAsiaTheme="minorEastAsia" w:hAnsiTheme="minorHAnsi" w:cstheme="minorBidi"/>
          <w:szCs w:val="22"/>
          <w:lang w:eastAsia="en-US"/>
        </w:rPr>
      </w:pPr>
      <w:r w:rsidRPr="0066791B">
        <w:rPr>
          <w:rFonts w:asciiTheme="minorHAnsi" w:eastAsiaTheme="minorEastAsia" w:hAnsiTheme="minorHAnsi" w:cstheme="minorBidi"/>
          <w:szCs w:val="22"/>
          <w:lang w:eastAsia="en-US"/>
        </w:rPr>
        <w:t>Errores en la planificación y en las estimaciones de tiempo y recursos, llevando a retrasos y sobrecostos.</w:t>
      </w:r>
    </w:p>
    <w:p w14:paraId="6317684F" w14:textId="260B6F4B" w:rsidR="004C2E0C" w:rsidRDefault="0066791B" w:rsidP="00220F84">
      <w:pPr>
        <w:numPr>
          <w:ilvl w:val="0"/>
          <w:numId w:val="11"/>
        </w:numPr>
        <w:jc w:val="both"/>
      </w:pPr>
      <w:r w:rsidRPr="0066791B">
        <w:rPr>
          <w:rFonts w:asciiTheme="minorHAnsi" w:hAnsiTheme="minorHAnsi" w:cstheme="minorBidi"/>
        </w:rPr>
        <w:lastRenderedPageBreak/>
        <w:t>M</w:t>
      </w:r>
      <w:r w:rsidRPr="0066791B">
        <w:rPr>
          <w:rFonts w:asciiTheme="minorHAnsi" w:hAnsiTheme="minorHAnsi" w:cstheme="minorBidi"/>
        </w:rPr>
        <w:t>odificaciones constantes en los requisitos o en el alcance del proyecto, generando desorden y aumentando los costos</w:t>
      </w:r>
      <w:r>
        <w:t>.</w:t>
      </w:r>
    </w:p>
    <w:p w14:paraId="23BAE71C" w14:textId="263570CE" w:rsidR="0066791B" w:rsidRPr="009827C1" w:rsidRDefault="009827C1" w:rsidP="00220F84">
      <w:pPr>
        <w:numPr>
          <w:ilvl w:val="0"/>
          <w:numId w:val="11"/>
        </w:numPr>
        <w:jc w:val="both"/>
        <w:rPr>
          <w:rFonts w:asciiTheme="minorHAnsi" w:hAnsiTheme="minorHAnsi" w:cstheme="minorBidi"/>
        </w:rPr>
      </w:pPr>
      <w:r w:rsidRPr="00220F84">
        <w:rPr>
          <w:rFonts w:asciiTheme="minorHAnsi" w:hAnsiTheme="minorHAnsi" w:cstheme="minorBidi"/>
        </w:rPr>
        <w:t>Ausencia de procesos de gestión de proyectos estandarizados, lo que conduce a inconsistencias y confusión</w:t>
      </w:r>
      <w:r w:rsidRPr="00220F84">
        <w:rPr>
          <w:rFonts w:asciiTheme="minorHAnsi" w:hAnsiTheme="minorHAnsi" w:cstheme="minorBidi"/>
        </w:rPr>
        <w:t>.</w:t>
      </w:r>
    </w:p>
    <w:p w14:paraId="7655ADCC" w14:textId="77777777" w:rsidR="009827C1" w:rsidRPr="009827C1" w:rsidRDefault="009827C1" w:rsidP="00220F84">
      <w:pPr>
        <w:numPr>
          <w:ilvl w:val="0"/>
          <w:numId w:val="11"/>
        </w:numPr>
        <w:jc w:val="both"/>
        <w:rPr>
          <w:rFonts w:asciiTheme="minorHAnsi" w:eastAsiaTheme="minorEastAsia" w:hAnsiTheme="minorHAnsi" w:cstheme="minorBidi"/>
          <w:szCs w:val="22"/>
          <w:lang w:eastAsia="en-US"/>
        </w:rPr>
      </w:pPr>
      <w:r w:rsidRPr="009827C1">
        <w:rPr>
          <w:rFonts w:asciiTheme="minorHAnsi" w:eastAsiaTheme="minorEastAsia" w:hAnsiTheme="minorHAnsi" w:cstheme="minorBidi"/>
          <w:szCs w:val="22"/>
          <w:lang w:eastAsia="en-US"/>
        </w:rPr>
        <w:t>Falta de un proceso estructurado para la identificación, análisis y mitigación de riesgos, lo que puede llevar a sorpresas desagradables.</w:t>
      </w:r>
    </w:p>
    <w:p w14:paraId="7557A791" w14:textId="385A00A9" w:rsidR="009827C1" w:rsidRPr="00220F84" w:rsidRDefault="00220F84" w:rsidP="00220F84">
      <w:pPr>
        <w:numPr>
          <w:ilvl w:val="0"/>
          <w:numId w:val="11"/>
        </w:numPr>
        <w:jc w:val="both"/>
        <w:rPr>
          <w:rFonts w:asciiTheme="minorHAnsi" w:hAnsiTheme="minorHAnsi" w:cstheme="minorBidi"/>
        </w:rPr>
      </w:pPr>
      <w:r w:rsidRPr="00220F84">
        <w:rPr>
          <w:rFonts w:asciiTheme="minorHAnsi" w:hAnsiTheme="minorHAnsi" w:cstheme="minorBidi"/>
        </w:rPr>
        <w:t>D</w:t>
      </w:r>
      <w:r w:rsidRPr="00220F84">
        <w:rPr>
          <w:rFonts w:asciiTheme="minorHAnsi" w:hAnsiTheme="minorHAnsi" w:cstheme="minorBidi"/>
        </w:rPr>
        <w:t>ependencia excesiva en individuos o recursos clave, cuya indisponibilidad podría impactar críticamente el proyecto</w:t>
      </w:r>
      <w:r w:rsidRPr="00220F84">
        <w:rPr>
          <w:rFonts w:asciiTheme="minorHAnsi" w:hAnsiTheme="minorHAnsi" w:cstheme="minorBidi"/>
        </w:rPr>
        <w:t>.</w:t>
      </w:r>
    </w:p>
    <w:p w14:paraId="51C53A0E" w14:textId="233ACDC4" w:rsidR="00220F84" w:rsidRPr="001F3D2C" w:rsidRDefault="00220F84" w:rsidP="00220F84">
      <w:pPr>
        <w:numPr>
          <w:ilvl w:val="0"/>
          <w:numId w:val="11"/>
        </w:numPr>
        <w:jc w:val="both"/>
        <w:rPr>
          <w:rFonts w:asciiTheme="minorHAnsi" w:eastAsiaTheme="minorEastAsia" w:hAnsiTheme="minorHAnsi" w:cstheme="minorBidi"/>
          <w:szCs w:val="22"/>
          <w:lang w:eastAsia="en-US"/>
        </w:rPr>
      </w:pPr>
      <w:r w:rsidRPr="00220F84">
        <w:rPr>
          <w:rFonts w:asciiTheme="minorHAnsi" w:hAnsiTheme="minorHAnsi" w:cstheme="minorBidi"/>
        </w:rPr>
        <w:t>Ineficiencia en la gestión del cambio organizacional asociado con la implementación del nuevo sistema</w:t>
      </w:r>
      <w:r>
        <w:t>.</w:t>
      </w:r>
    </w:p>
    <w:p w14:paraId="1292E1B7" w14:textId="77777777" w:rsidR="00E22EF4" w:rsidRDefault="00E22EF4" w:rsidP="00220F84">
      <w:pPr>
        <w:ind w:left="360"/>
      </w:pPr>
    </w:p>
    <w:p w14:paraId="5D6F8A1B" w14:textId="2BA3F818" w:rsidR="001F3D2C" w:rsidRDefault="001F3D2C" w:rsidP="001F3D2C">
      <w:pPr>
        <w:pStyle w:val="Ttulo3"/>
      </w:pPr>
      <w:r>
        <w:t>Riesgos de Recursos Humanos</w:t>
      </w:r>
    </w:p>
    <w:p w14:paraId="1D89AC1E" w14:textId="77777777" w:rsidR="00FB213F" w:rsidRPr="00FB213F" w:rsidRDefault="00FB213F" w:rsidP="00C34C86">
      <w:pPr>
        <w:numPr>
          <w:ilvl w:val="0"/>
          <w:numId w:val="11"/>
        </w:numPr>
        <w:jc w:val="both"/>
        <w:rPr>
          <w:rFonts w:asciiTheme="minorHAnsi" w:eastAsiaTheme="minorEastAsia" w:hAnsiTheme="minorHAnsi" w:cstheme="minorBidi"/>
          <w:szCs w:val="22"/>
          <w:lang w:eastAsia="en-US"/>
        </w:rPr>
      </w:pPr>
      <w:r w:rsidRPr="00FB213F">
        <w:rPr>
          <w:rFonts w:asciiTheme="minorHAnsi" w:eastAsiaTheme="minorEastAsia" w:hAnsiTheme="minorHAnsi" w:cstheme="minorBidi"/>
          <w:szCs w:val="22"/>
          <w:lang w:eastAsia="en-US"/>
        </w:rPr>
        <w:t>Falta de habilidades o conocimientos específicos en el equipo de proyecto.</w:t>
      </w:r>
    </w:p>
    <w:p w14:paraId="459CC77A" w14:textId="77777777" w:rsidR="00FB213F" w:rsidRPr="00FB213F" w:rsidRDefault="00FB213F" w:rsidP="00C34C86">
      <w:pPr>
        <w:numPr>
          <w:ilvl w:val="0"/>
          <w:numId w:val="11"/>
        </w:numPr>
        <w:jc w:val="both"/>
        <w:rPr>
          <w:rFonts w:asciiTheme="minorHAnsi" w:eastAsiaTheme="minorEastAsia" w:hAnsiTheme="minorHAnsi" w:cstheme="minorBidi"/>
          <w:szCs w:val="22"/>
          <w:lang w:eastAsia="en-US"/>
        </w:rPr>
      </w:pPr>
      <w:r w:rsidRPr="00FB213F">
        <w:rPr>
          <w:rFonts w:asciiTheme="minorHAnsi" w:eastAsiaTheme="minorEastAsia" w:hAnsiTheme="minorHAnsi" w:cstheme="minorBidi"/>
          <w:szCs w:val="22"/>
          <w:lang w:eastAsia="en-US"/>
        </w:rPr>
        <w:t>Resistencia al cambio por parte de los usuarios del sistema.</w:t>
      </w:r>
    </w:p>
    <w:p w14:paraId="2A9D5F39" w14:textId="77777777" w:rsidR="00FB213F" w:rsidRDefault="00FB213F" w:rsidP="00C34C86">
      <w:pPr>
        <w:numPr>
          <w:ilvl w:val="0"/>
          <w:numId w:val="11"/>
        </w:numPr>
        <w:jc w:val="both"/>
      </w:pPr>
      <w:r w:rsidRPr="00FB213F">
        <w:rPr>
          <w:rFonts w:asciiTheme="minorHAnsi" w:eastAsiaTheme="minorEastAsia" w:hAnsiTheme="minorHAnsi" w:cstheme="minorBidi"/>
          <w:szCs w:val="22"/>
          <w:lang w:eastAsia="en-US"/>
        </w:rPr>
        <w:t>Problemas en la formación y capacitación de los usuarios y el personal técnico.</w:t>
      </w:r>
    </w:p>
    <w:p w14:paraId="77F97B81" w14:textId="556F2162" w:rsidR="00AF248F" w:rsidRPr="009D36A3" w:rsidRDefault="00AF248F" w:rsidP="00C34C86">
      <w:pPr>
        <w:numPr>
          <w:ilvl w:val="0"/>
          <w:numId w:val="11"/>
        </w:numPr>
        <w:jc w:val="both"/>
        <w:rPr>
          <w:rFonts w:asciiTheme="minorHAnsi" w:hAnsiTheme="minorHAnsi" w:cstheme="minorBidi"/>
        </w:rPr>
      </w:pPr>
      <w:r w:rsidRPr="00C34C86">
        <w:rPr>
          <w:rFonts w:asciiTheme="minorHAnsi" w:hAnsiTheme="minorHAnsi" w:cstheme="minorBidi"/>
        </w:rPr>
        <w:t>Riesgo de perder empleados clave durante el proyecto, lo que podría causar retrasos y pérdida de conocimiento crucial</w:t>
      </w:r>
      <w:r w:rsidR="009D36A3" w:rsidRPr="00C34C86">
        <w:rPr>
          <w:rFonts w:asciiTheme="minorHAnsi" w:hAnsiTheme="minorHAnsi" w:cstheme="minorBidi"/>
        </w:rPr>
        <w:t>.</w:t>
      </w:r>
    </w:p>
    <w:p w14:paraId="47E49C4D" w14:textId="30BB682C" w:rsidR="009D36A3" w:rsidRPr="002A0C40" w:rsidRDefault="009D36A3" w:rsidP="00C34C86">
      <w:pPr>
        <w:numPr>
          <w:ilvl w:val="0"/>
          <w:numId w:val="11"/>
        </w:numPr>
        <w:jc w:val="both"/>
        <w:rPr>
          <w:rFonts w:asciiTheme="minorHAnsi" w:hAnsiTheme="minorHAnsi" w:cstheme="minorBidi"/>
        </w:rPr>
      </w:pPr>
      <w:r w:rsidRPr="00C34C86">
        <w:rPr>
          <w:rFonts w:asciiTheme="minorHAnsi" w:hAnsiTheme="minorHAnsi" w:cstheme="minorBidi"/>
        </w:rPr>
        <w:t>Desafíos debido a conflictos interpersonales o problemas de dinámica de equipo, lo que puede afectar la moral y la productividad</w:t>
      </w:r>
      <w:r w:rsidR="002A0C40" w:rsidRPr="00C34C86">
        <w:rPr>
          <w:rFonts w:asciiTheme="minorHAnsi" w:hAnsiTheme="minorHAnsi" w:cstheme="minorBidi"/>
        </w:rPr>
        <w:t>.</w:t>
      </w:r>
    </w:p>
    <w:p w14:paraId="69402635" w14:textId="77777777" w:rsidR="002A0C40" w:rsidRPr="002A0C40" w:rsidRDefault="002A0C40" w:rsidP="00C34C86">
      <w:pPr>
        <w:numPr>
          <w:ilvl w:val="0"/>
          <w:numId w:val="11"/>
        </w:numPr>
        <w:jc w:val="both"/>
        <w:rPr>
          <w:rFonts w:asciiTheme="minorHAnsi" w:eastAsiaTheme="minorEastAsia" w:hAnsiTheme="minorHAnsi" w:cstheme="minorBidi"/>
          <w:szCs w:val="22"/>
          <w:lang w:eastAsia="en-US"/>
        </w:rPr>
      </w:pPr>
      <w:r w:rsidRPr="002A0C40">
        <w:rPr>
          <w:rFonts w:asciiTheme="minorHAnsi" w:eastAsiaTheme="minorEastAsia" w:hAnsiTheme="minorHAnsi" w:cstheme="minorBidi"/>
          <w:szCs w:val="22"/>
          <w:lang w:eastAsia="en-US"/>
        </w:rPr>
        <w:t>Problemas de comunicación entre diferentes equipos o departamentos, lo que puede resultar en malentendidos y errores.</w:t>
      </w:r>
    </w:p>
    <w:p w14:paraId="34AE267B" w14:textId="77777777" w:rsidR="00150E21" w:rsidRPr="00150E21" w:rsidRDefault="00150E21" w:rsidP="00C34C86">
      <w:pPr>
        <w:numPr>
          <w:ilvl w:val="0"/>
          <w:numId w:val="11"/>
        </w:numPr>
        <w:jc w:val="both"/>
        <w:rPr>
          <w:rFonts w:asciiTheme="minorHAnsi" w:eastAsiaTheme="minorEastAsia" w:hAnsiTheme="minorHAnsi" w:cstheme="minorBidi"/>
          <w:szCs w:val="22"/>
          <w:lang w:eastAsia="en-US"/>
        </w:rPr>
      </w:pPr>
      <w:r w:rsidRPr="00150E21">
        <w:rPr>
          <w:rFonts w:asciiTheme="minorHAnsi" w:eastAsiaTheme="minorEastAsia" w:hAnsiTheme="minorHAnsi" w:cstheme="minorBidi"/>
          <w:szCs w:val="22"/>
          <w:lang w:eastAsia="en-US"/>
        </w:rPr>
        <w:t>Ausencia de liderazgo fuerte o dirección clara, lo que puede llevar a una falta de guía y apoyo para el equipo del proyecto.</w:t>
      </w:r>
    </w:p>
    <w:p w14:paraId="0699973F" w14:textId="27573EFB" w:rsidR="002A0C40" w:rsidRPr="00C34C86" w:rsidRDefault="00150E21" w:rsidP="00C34C86">
      <w:pPr>
        <w:numPr>
          <w:ilvl w:val="0"/>
          <w:numId w:val="11"/>
        </w:numPr>
        <w:jc w:val="both"/>
        <w:rPr>
          <w:rFonts w:asciiTheme="minorHAnsi" w:hAnsiTheme="minorHAnsi" w:cstheme="minorBidi"/>
        </w:rPr>
      </w:pPr>
      <w:r w:rsidRPr="00C34C86">
        <w:rPr>
          <w:rFonts w:asciiTheme="minorHAnsi" w:hAnsiTheme="minorHAnsi" w:cstheme="minorBidi"/>
        </w:rPr>
        <w:t>D</w:t>
      </w:r>
      <w:r w:rsidRPr="00C34C86">
        <w:rPr>
          <w:rFonts w:asciiTheme="minorHAnsi" w:hAnsiTheme="minorHAnsi" w:cstheme="minorBidi"/>
        </w:rPr>
        <w:t>ificultades para que el personal se adapte o sea competente en nuevas herramientas o tecnologías implementadas como parte del proyecto</w:t>
      </w:r>
      <w:r w:rsidRPr="00C34C86">
        <w:rPr>
          <w:rFonts w:asciiTheme="minorHAnsi" w:hAnsiTheme="minorHAnsi" w:cstheme="minorBidi"/>
        </w:rPr>
        <w:t>.</w:t>
      </w:r>
    </w:p>
    <w:p w14:paraId="73FE613F" w14:textId="39B84943" w:rsidR="00C34C86" w:rsidRPr="00FB213F" w:rsidRDefault="00C34C86" w:rsidP="00C34C86">
      <w:pPr>
        <w:numPr>
          <w:ilvl w:val="0"/>
          <w:numId w:val="11"/>
        </w:numPr>
        <w:jc w:val="both"/>
        <w:rPr>
          <w:rFonts w:asciiTheme="minorHAnsi" w:eastAsiaTheme="minorEastAsia" w:hAnsiTheme="minorHAnsi" w:cstheme="minorBidi"/>
          <w:szCs w:val="22"/>
          <w:lang w:eastAsia="en-US"/>
        </w:rPr>
      </w:pPr>
      <w:r w:rsidRPr="00C34C86">
        <w:rPr>
          <w:rFonts w:asciiTheme="minorHAnsi" w:eastAsiaTheme="minorEastAsia" w:hAnsiTheme="minorHAnsi" w:cstheme="minorBidi"/>
          <w:szCs w:val="22"/>
          <w:lang w:eastAsia="en-US"/>
        </w:rPr>
        <w:t>Disminución de la motivación o compromiso de los empleados debido a cambios o incertidumbres generadas por el proyecto.</w:t>
      </w:r>
    </w:p>
    <w:p w14:paraId="7D3DE9F5" w14:textId="77777777" w:rsidR="001F3D2C" w:rsidRDefault="001F3D2C" w:rsidP="00FB213F"/>
    <w:p w14:paraId="4035DF0E" w14:textId="0BB8309F" w:rsidR="00FB213F" w:rsidRDefault="00FB213F" w:rsidP="00FB213F">
      <w:pPr>
        <w:pStyle w:val="Ttulo3"/>
      </w:pPr>
      <w:r>
        <w:t>Riesgos Legales</w:t>
      </w:r>
    </w:p>
    <w:p w14:paraId="7DA13881" w14:textId="7300498A" w:rsidR="00FB213F" w:rsidRPr="00FB213F" w:rsidRDefault="00FB213F" w:rsidP="00FB213F">
      <w:pPr>
        <w:numPr>
          <w:ilvl w:val="0"/>
          <w:numId w:val="11"/>
        </w:numPr>
        <w:rPr>
          <w:rFonts w:asciiTheme="minorHAnsi" w:eastAsiaTheme="minorEastAsia" w:hAnsiTheme="minorHAnsi" w:cstheme="minorBidi"/>
          <w:szCs w:val="22"/>
          <w:lang w:eastAsia="en-US"/>
        </w:rPr>
      </w:pPr>
      <w:r>
        <w:t>I</w:t>
      </w:r>
      <w:r w:rsidRPr="00FB213F">
        <w:rPr>
          <w:rFonts w:asciiTheme="minorHAnsi" w:eastAsiaTheme="minorEastAsia" w:hAnsiTheme="minorHAnsi" w:cstheme="minorBidi"/>
          <w:szCs w:val="22"/>
          <w:lang w:eastAsia="en-US"/>
        </w:rPr>
        <w:t>ncumplimiento de normativas y leyes de telecomunicaciones.</w:t>
      </w:r>
    </w:p>
    <w:p w14:paraId="2D01B383" w14:textId="77777777" w:rsidR="00FB213F" w:rsidRPr="00FB213F" w:rsidRDefault="00FB213F" w:rsidP="00FB213F">
      <w:pPr>
        <w:numPr>
          <w:ilvl w:val="0"/>
          <w:numId w:val="11"/>
        </w:numPr>
        <w:rPr>
          <w:rFonts w:asciiTheme="minorHAnsi" w:eastAsiaTheme="minorEastAsia" w:hAnsiTheme="minorHAnsi" w:cstheme="minorBidi"/>
          <w:szCs w:val="22"/>
          <w:lang w:eastAsia="en-US"/>
        </w:rPr>
      </w:pPr>
      <w:r w:rsidRPr="00FB213F">
        <w:rPr>
          <w:rFonts w:asciiTheme="minorHAnsi" w:eastAsiaTheme="minorEastAsia" w:hAnsiTheme="minorHAnsi" w:cstheme="minorBidi"/>
          <w:szCs w:val="22"/>
          <w:lang w:eastAsia="en-US"/>
        </w:rPr>
        <w:t>Riesgos asociados con la protección y privacidad de datos.</w:t>
      </w:r>
    </w:p>
    <w:p w14:paraId="35506BCD" w14:textId="77777777" w:rsidR="00FB213F" w:rsidRDefault="00FB213F" w:rsidP="00FB213F">
      <w:pPr>
        <w:numPr>
          <w:ilvl w:val="0"/>
          <w:numId w:val="11"/>
        </w:numPr>
      </w:pPr>
      <w:r w:rsidRPr="00FB213F">
        <w:rPr>
          <w:rFonts w:asciiTheme="minorHAnsi" w:eastAsiaTheme="minorEastAsia" w:hAnsiTheme="minorHAnsi" w:cstheme="minorBidi"/>
          <w:szCs w:val="22"/>
          <w:lang w:eastAsia="en-US"/>
        </w:rPr>
        <w:t>Problemas legales derivados de contratos con proveedores o clientes.</w:t>
      </w:r>
    </w:p>
    <w:p w14:paraId="59F25540" w14:textId="665A0039" w:rsidR="00021E19" w:rsidRDefault="00021E19" w:rsidP="00021E19">
      <w:pPr>
        <w:numPr>
          <w:ilvl w:val="0"/>
          <w:numId w:val="11"/>
        </w:numPr>
      </w:pPr>
      <w:r w:rsidRPr="00021E19">
        <w:rPr>
          <w:rFonts w:asciiTheme="minorHAnsi" w:hAnsiTheme="minorHAnsi" w:cstheme="minorBidi"/>
        </w:rPr>
        <w:t>R</w:t>
      </w:r>
      <w:r w:rsidRPr="00021E19">
        <w:rPr>
          <w:rFonts w:asciiTheme="minorHAnsi" w:hAnsiTheme="minorHAnsi" w:cstheme="minorBidi"/>
        </w:rPr>
        <w:t>iesgo de no cumplir con las regulaciones específicas del sector de las telecomunicaciones, lo que podría llevar a sanciones o multas</w:t>
      </w:r>
      <w:r>
        <w:t>.</w:t>
      </w:r>
    </w:p>
    <w:p w14:paraId="10BC077B" w14:textId="77777777" w:rsidR="00FE1FE4" w:rsidRPr="00FE1FE4" w:rsidRDefault="00FE1FE4" w:rsidP="00552473">
      <w:pPr>
        <w:numPr>
          <w:ilvl w:val="0"/>
          <w:numId w:val="11"/>
        </w:numPr>
        <w:rPr>
          <w:rFonts w:asciiTheme="minorHAnsi" w:eastAsiaTheme="minorEastAsia" w:hAnsiTheme="minorHAnsi" w:cstheme="minorBidi"/>
          <w:szCs w:val="22"/>
          <w:lang w:eastAsia="en-US"/>
        </w:rPr>
      </w:pPr>
      <w:r w:rsidRPr="00FE1FE4">
        <w:rPr>
          <w:rFonts w:asciiTheme="minorHAnsi" w:eastAsiaTheme="minorEastAsia" w:hAnsiTheme="minorHAnsi" w:cstheme="minorBidi"/>
          <w:szCs w:val="22"/>
          <w:lang w:eastAsia="en-US"/>
        </w:rPr>
        <w:t>Riesgo de no cumplir con las leyes de protección de datos, como el GDPR, lo que podría resultar en violaciones de privacidad y sanciones legales.</w:t>
      </w:r>
    </w:p>
    <w:p w14:paraId="3EDBE717" w14:textId="3957B032" w:rsidR="00FE1FE4" w:rsidRPr="00552473" w:rsidRDefault="0060601D" w:rsidP="00552473">
      <w:pPr>
        <w:numPr>
          <w:ilvl w:val="0"/>
          <w:numId w:val="11"/>
        </w:numPr>
        <w:rPr>
          <w:rFonts w:asciiTheme="minorHAnsi" w:hAnsiTheme="minorHAnsi" w:cstheme="minorBidi"/>
        </w:rPr>
      </w:pPr>
      <w:r w:rsidRPr="00552473">
        <w:rPr>
          <w:rFonts w:asciiTheme="minorHAnsi" w:hAnsiTheme="minorHAnsi" w:cstheme="minorBidi"/>
        </w:rPr>
        <w:t>R</w:t>
      </w:r>
      <w:r w:rsidRPr="00552473">
        <w:rPr>
          <w:rFonts w:asciiTheme="minorHAnsi" w:hAnsiTheme="minorHAnsi" w:cstheme="minorBidi"/>
        </w:rPr>
        <w:t>iesgo de usar software sin las licencias adecuadas o de violar los términos de las licencias existentes.</w:t>
      </w:r>
    </w:p>
    <w:p w14:paraId="017A43C8" w14:textId="6203DF5A" w:rsidR="00552473" w:rsidRPr="00552473" w:rsidRDefault="00552473" w:rsidP="00552473">
      <w:pPr>
        <w:numPr>
          <w:ilvl w:val="0"/>
          <w:numId w:val="11"/>
        </w:numPr>
        <w:rPr>
          <w:rFonts w:asciiTheme="minorHAnsi" w:hAnsiTheme="minorHAnsi" w:cstheme="minorBidi"/>
        </w:rPr>
      </w:pPr>
      <w:r w:rsidRPr="00552473">
        <w:rPr>
          <w:rFonts w:asciiTheme="minorHAnsi" w:hAnsiTheme="minorHAnsi" w:cstheme="minorBidi"/>
        </w:rPr>
        <w:t>R</w:t>
      </w:r>
      <w:r w:rsidRPr="00552473">
        <w:rPr>
          <w:rFonts w:asciiTheme="minorHAnsi" w:hAnsiTheme="minorHAnsi" w:cstheme="minorBidi"/>
        </w:rPr>
        <w:t>iesgos relacionados con la protección de la propiedad intelectual propia y de evitar infringir la propiedad intelectual de terceros</w:t>
      </w:r>
      <w:r w:rsidRPr="00552473">
        <w:rPr>
          <w:rFonts w:asciiTheme="minorHAnsi" w:hAnsiTheme="minorHAnsi" w:cstheme="minorBidi"/>
        </w:rPr>
        <w:t>.</w:t>
      </w:r>
    </w:p>
    <w:p w14:paraId="0EE445C8" w14:textId="10BB1136" w:rsidR="00552473" w:rsidRPr="00552473" w:rsidRDefault="00552473" w:rsidP="00552473">
      <w:pPr>
        <w:numPr>
          <w:ilvl w:val="0"/>
          <w:numId w:val="11"/>
        </w:numPr>
        <w:rPr>
          <w:rFonts w:asciiTheme="minorHAnsi" w:hAnsiTheme="minorHAnsi" w:cstheme="minorBidi"/>
        </w:rPr>
      </w:pPr>
      <w:r w:rsidRPr="00552473">
        <w:rPr>
          <w:rFonts w:asciiTheme="minorHAnsi" w:hAnsiTheme="minorHAnsi" w:cstheme="minorBidi"/>
        </w:rPr>
        <w:t>R</w:t>
      </w:r>
      <w:r w:rsidRPr="00552473">
        <w:rPr>
          <w:rFonts w:asciiTheme="minorHAnsi" w:hAnsiTheme="minorHAnsi" w:cstheme="minorBidi"/>
        </w:rPr>
        <w:t>iesgos asociados con no cumplir con los estándares industriales o técnicos requeridos.</w:t>
      </w:r>
    </w:p>
    <w:p w14:paraId="749DC8DB" w14:textId="6BAB9C35" w:rsidR="00552473" w:rsidRPr="00FB213F" w:rsidRDefault="00552473" w:rsidP="00552473">
      <w:pPr>
        <w:numPr>
          <w:ilvl w:val="0"/>
          <w:numId w:val="11"/>
        </w:numPr>
        <w:rPr>
          <w:rFonts w:asciiTheme="minorHAnsi" w:eastAsiaTheme="minorEastAsia" w:hAnsiTheme="minorHAnsi" w:cstheme="minorBidi"/>
          <w:szCs w:val="22"/>
          <w:lang w:eastAsia="en-US"/>
        </w:rPr>
      </w:pPr>
      <w:r>
        <w:lastRenderedPageBreak/>
        <w:t>R</w:t>
      </w:r>
      <w:r w:rsidRPr="00552473">
        <w:rPr>
          <w:rFonts w:asciiTheme="minorHAnsi" w:hAnsiTheme="minorHAnsi" w:cstheme="minorBidi"/>
        </w:rPr>
        <w:t>iesgo de enfrentar sanciones o multas por parte de organismos reguladores debido a incumplimientos de regulaciones.</w:t>
      </w:r>
    </w:p>
    <w:p w14:paraId="1A5307B0" w14:textId="77777777" w:rsidR="00FB213F" w:rsidRPr="00FB213F" w:rsidRDefault="00FB213F" w:rsidP="00FB213F">
      <w:pPr>
        <w:rPr>
          <w:rFonts w:eastAsiaTheme="minorEastAsia"/>
        </w:rPr>
      </w:pPr>
    </w:p>
    <w:p w14:paraId="1EFCBA5E" w14:textId="6FE9A8D3" w:rsidR="00DE5D97" w:rsidRDefault="00302BD8" w:rsidP="00302BD8">
      <w:pPr>
        <w:pStyle w:val="Ttulo2"/>
      </w:pPr>
      <w:bookmarkStart w:id="3" w:name="_Toc153467547"/>
      <w:r>
        <w:t>Análisis Cualitativo</w:t>
      </w:r>
      <w:bookmarkEnd w:id="3"/>
    </w:p>
    <w:p w14:paraId="44A668C0" w14:textId="62051AB7" w:rsidR="00CD6209" w:rsidRPr="00CD6209" w:rsidRDefault="00CD6209" w:rsidP="00CD6209">
      <w:r w:rsidRPr="00302BD8">
        <w:rPr>
          <w:rFonts w:asciiTheme="minorHAnsi" w:hAnsiTheme="minorHAnsi" w:cstheme="minorBidi"/>
        </w:rPr>
        <w:t>Para el análisis cualitativo de los riesgos identificados en el proyecto de desarrollo y despliegue del Sistema de Información (SI), vamos a evaluar y priorizar cada riesgo en función de su probabilidad de ocurrencia e impacto en el proyecto. Utilizaremos una escala del 1 al 5, donde 1 es la probabilidad o impacto más bajo y 5 es el más alto.</w:t>
      </w:r>
    </w:p>
    <w:p w14:paraId="1E579CDD" w14:textId="44FA1735" w:rsidR="00302BD8" w:rsidRDefault="00302BD8" w:rsidP="00302BD8">
      <w:pPr>
        <w:pStyle w:val="Ttulo3"/>
      </w:pPr>
      <w:r>
        <w:t>Riesgos Técnicos</w:t>
      </w:r>
    </w:p>
    <w:p w14:paraId="5E2B7EB5" w14:textId="61575533" w:rsidR="006F2DA8" w:rsidRPr="006F2DA8" w:rsidRDefault="006F2DA8" w:rsidP="006F2DA8">
      <w:pPr>
        <w:pStyle w:val="Prrafodelista"/>
        <w:numPr>
          <w:ilvl w:val="0"/>
          <w:numId w:val="31"/>
        </w:numPr>
        <w:spacing w:after="0"/>
        <w:rPr>
          <w:rFonts w:eastAsiaTheme="minorEastAsia"/>
          <w:b/>
          <w:bCs/>
        </w:rPr>
      </w:pPr>
      <w:r w:rsidRPr="006F2DA8">
        <w:rPr>
          <w:rFonts w:eastAsiaTheme="minorEastAsia"/>
          <w:b/>
          <w:bCs/>
        </w:rPr>
        <w:t>Incompatibilidad Tecnológica entre Diferentes Sistemas y Equipos</w:t>
      </w:r>
    </w:p>
    <w:p w14:paraId="10692C39" w14:textId="77777777" w:rsidR="00914A6A" w:rsidRDefault="00914A6A" w:rsidP="00914A6A"/>
    <w:p w14:paraId="07A26FB3" w14:textId="481E6F4E" w:rsidR="00914A6A" w:rsidRDefault="006F2DA8" w:rsidP="00F42109">
      <w:pPr>
        <w:spacing w:after="160" w:line="259" w:lineRule="auto"/>
        <w:jc w:val="both"/>
      </w:pPr>
      <w:r w:rsidRPr="006F2DA8">
        <w:rPr>
          <w:rFonts w:eastAsiaTheme="minorEastAsia"/>
        </w:rPr>
        <w:t>Probabilidad: 3 - Puede haber dificultades medianas debido a la diversidad de sistemas.</w:t>
      </w:r>
    </w:p>
    <w:p w14:paraId="0FA7A5D2" w14:textId="04BAA6EC" w:rsidR="006F2DA8" w:rsidRDefault="006F2DA8" w:rsidP="00F42109">
      <w:pPr>
        <w:spacing w:after="160" w:line="259" w:lineRule="auto"/>
        <w:jc w:val="both"/>
      </w:pPr>
      <w:r w:rsidRPr="006F2DA8">
        <w:rPr>
          <w:rFonts w:eastAsiaTheme="minorEastAsia"/>
        </w:rPr>
        <w:t>Impacto: 4 - Un impacto alto, ya que podría retrasar significativamente el proyecto.</w:t>
      </w:r>
    </w:p>
    <w:p w14:paraId="742EB8D5" w14:textId="77777777" w:rsidR="00914A6A" w:rsidRPr="006F2DA8" w:rsidRDefault="00914A6A" w:rsidP="00914A6A">
      <w:pPr>
        <w:rPr>
          <w:rFonts w:eastAsiaTheme="minorEastAsia"/>
        </w:rPr>
      </w:pPr>
    </w:p>
    <w:p w14:paraId="2D911187" w14:textId="77777777" w:rsidR="006F2DA8" w:rsidRDefault="006F2DA8" w:rsidP="00CB4033">
      <w:pPr>
        <w:pStyle w:val="Prrafodelista"/>
        <w:numPr>
          <w:ilvl w:val="0"/>
          <w:numId w:val="31"/>
        </w:numPr>
        <w:spacing w:after="0"/>
        <w:rPr>
          <w:b/>
          <w:bCs/>
        </w:rPr>
      </w:pPr>
      <w:r w:rsidRPr="006F2DA8">
        <w:rPr>
          <w:rFonts w:asciiTheme="minorHAnsi" w:eastAsiaTheme="minorEastAsia" w:hAnsiTheme="minorHAnsi" w:cstheme="minorBidi"/>
          <w:b/>
          <w:bCs/>
          <w:szCs w:val="22"/>
          <w:lang w:eastAsia="en-US"/>
        </w:rPr>
        <w:t>Fallos en el Software o Hardware Durante el Desarrollo o la Implementación</w:t>
      </w:r>
    </w:p>
    <w:p w14:paraId="4AEEEF21" w14:textId="77777777" w:rsidR="00CB4033" w:rsidRPr="00CB4033" w:rsidRDefault="00CB4033" w:rsidP="00CB4033">
      <w:pPr>
        <w:ind w:left="360"/>
        <w:rPr>
          <w:rFonts w:eastAsiaTheme="minorEastAsia"/>
          <w:b/>
          <w:bCs/>
        </w:rPr>
      </w:pPr>
    </w:p>
    <w:p w14:paraId="0E31351B" w14:textId="60E65245" w:rsidR="00CB4033"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4 - Alta, considerando la complejidad del proyecto.</w:t>
      </w:r>
    </w:p>
    <w:p w14:paraId="6BFACB2A" w14:textId="77777777" w:rsidR="006F2DA8" w:rsidRDefault="006F2DA8" w:rsidP="00F42109">
      <w:pPr>
        <w:spacing w:after="160" w:line="259" w:lineRule="auto"/>
        <w:jc w:val="both"/>
      </w:pPr>
      <w:r w:rsidRPr="006F2DA8">
        <w:rPr>
          <w:rFonts w:asciiTheme="minorHAnsi" w:eastAsiaTheme="minorEastAsia" w:hAnsiTheme="minorHAnsi" w:cstheme="minorBidi"/>
          <w:szCs w:val="22"/>
          <w:lang w:eastAsia="en-US"/>
        </w:rPr>
        <w:t>Impacto: 5 - Un fallo crítico podría detener completamente el proyecto.</w:t>
      </w:r>
    </w:p>
    <w:p w14:paraId="6E36FA1D" w14:textId="77777777" w:rsidR="00CB4033" w:rsidRPr="006F2DA8" w:rsidRDefault="00CB4033" w:rsidP="00CB4033">
      <w:pPr>
        <w:rPr>
          <w:rFonts w:asciiTheme="minorHAnsi" w:eastAsiaTheme="minorEastAsia" w:hAnsiTheme="minorHAnsi" w:cstheme="minorBidi"/>
          <w:szCs w:val="22"/>
          <w:lang w:eastAsia="en-US"/>
        </w:rPr>
      </w:pPr>
    </w:p>
    <w:p w14:paraId="0F50ED04" w14:textId="77777777" w:rsidR="006F2DA8" w:rsidRDefault="006F2DA8" w:rsidP="00225793">
      <w:pPr>
        <w:pStyle w:val="Prrafodelista"/>
        <w:numPr>
          <w:ilvl w:val="0"/>
          <w:numId w:val="31"/>
        </w:numPr>
        <w:spacing w:after="0"/>
        <w:rPr>
          <w:b/>
          <w:bCs/>
        </w:rPr>
      </w:pPr>
      <w:r w:rsidRPr="006F2DA8">
        <w:rPr>
          <w:rFonts w:asciiTheme="minorHAnsi" w:eastAsiaTheme="minorEastAsia" w:hAnsiTheme="minorHAnsi" w:cstheme="minorBidi"/>
          <w:b/>
          <w:bCs/>
          <w:szCs w:val="22"/>
          <w:lang w:eastAsia="en-US"/>
        </w:rPr>
        <w:t>Problemas de Escalabilidad y Rendimiento del Sistema</w:t>
      </w:r>
    </w:p>
    <w:p w14:paraId="74A0490F" w14:textId="77777777" w:rsidR="00225793" w:rsidRPr="006F2DA8" w:rsidRDefault="00225793" w:rsidP="00225793">
      <w:pPr>
        <w:pStyle w:val="Prrafodelista"/>
        <w:spacing w:after="0"/>
        <w:rPr>
          <w:rFonts w:asciiTheme="minorHAnsi" w:eastAsiaTheme="minorEastAsia" w:hAnsiTheme="minorHAnsi" w:cstheme="minorBidi"/>
          <w:b/>
          <w:bCs/>
          <w:szCs w:val="22"/>
          <w:lang w:eastAsia="en-US"/>
        </w:rPr>
      </w:pPr>
    </w:p>
    <w:p w14:paraId="1A3DED3F" w14:textId="6ACCFD3D" w:rsidR="00225793"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3 - Moderada, dependiendo de la tecnología utilizada.</w:t>
      </w:r>
    </w:p>
    <w:p w14:paraId="0320527F" w14:textId="77777777" w:rsidR="006F2DA8" w:rsidRDefault="006F2DA8" w:rsidP="00F42109">
      <w:pPr>
        <w:spacing w:after="160" w:line="259" w:lineRule="auto"/>
        <w:jc w:val="both"/>
      </w:pPr>
      <w:r w:rsidRPr="006F2DA8">
        <w:rPr>
          <w:rFonts w:asciiTheme="minorHAnsi" w:eastAsiaTheme="minorEastAsia" w:hAnsiTheme="minorHAnsi" w:cstheme="minorBidi"/>
          <w:szCs w:val="22"/>
          <w:lang w:eastAsia="en-US"/>
        </w:rPr>
        <w:t>Impacto: 4 - Puede afectar la eficacia y la adopción del sistema.</w:t>
      </w:r>
    </w:p>
    <w:p w14:paraId="61A2C41E" w14:textId="77777777" w:rsidR="00225793" w:rsidRPr="006F2DA8" w:rsidRDefault="00225793" w:rsidP="00225793">
      <w:pPr>
        <w:rPr>
          <w:rFonts w:asciiTheme="minorHAnsi" w:eastAsiaTheme="minorEastAsia" w:hAnsiTheme="minorHAnsi" w:cstheme="minorBidi"/>
          <w:szCs w:val="22"/>
          <w:lang w:eastAsia="en-US"/>
        </w:rPr>
      </w:pPr>
    </w:p>
    <w:p w14:paraId="0A098039" w14:textId="77777777" w:rsidR="006F2DA8" w:rsidRPr="006F2DA8" w:rsidRDefault="006F2DA8" w:rsidP="00F42109">
      <w:pPr>
        <w:pStyle w:val="Prrafodelista"/>
        <w:numPr>
          <w:ilvl w:val="0"/>
          <w:numId w:val="31"/>
        </w:numPr>
        <w:spacing w:after="0"/>
        <w:rPr>
          <w:rFonts w:asciiTheme="minorHAnsi" w:eastAsiaTheme="minorEastAsia" w:hAnsiTheme="minorHAnsi" w:cstheme="minorBidi"/>
          <w:b/>
          <w:bCs/>
          <w:szCs w:val="22"/>
          <w:lang w:eastAsia="en-US"/>
        </w:rPr>
      </w:pPr>
      <w:r w:rsidRPr="006F2DA8">
        <w:rPr>
          <w:rFonts w:asciiTheme="minorHAnsi" w:eastAsiaTheme="minorEastAsia" w:hAnsiTheme="minorHAnsi" w:cstheme="minorBidi"/>
          <w:b/>
          <w:bCs/>
          <w:szCs w:val="22"/>
          <w:lang w:eastAsia="en-US"/>
        </w:rPr>
        <w:t>Riesgos de Seguridad Cibernética y Vulnerabilidades en la Protección de Datos</w:t>
      </w:r>
    </w:p>
    <w:p w14:paraId="6ED0F9AB" w14:textId="77777777" w:rsidR="00F42109" w:rsidRPr="00F42109" w:rsidRDefault="00F42109" w:rsidP="00F42109">
      <w:pPr>
        <w:rPr>
          <w:rFonts w:asciiTheme="minorHAnsi" w:eastAsiaTheme="minorEastAsia" w:hAnsiTheme="minorHAnsi" w:cstheme="minorBidi"/>
          <w:szCs w:val="22"/>
          <w:lang w:eastAsia="en-US"/>
        </w:rPr>
      </w:pPr>
    </w:p>
    <w:p w14:paraId="27717071" w14:textId="7064F882" w:rsidR="00F42109"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4 - Alta en el contexto actual de amenazas cibernéticas.</w:t>
      </w:r>
    </w:p>
    <w:p w14:paraId="41E62897" w14:textId="3A731A6F" w:rsidR="00F42109" w:rsidRDefault="006F2DA8" w:rsidP="00F42109">
      <w:r w:rsidRPr="006F2DA8">
        <w:rPr>
          <w:rFonts w:asciiTheme="minorHAnsi" w:eastAsiaTheme="minorEastAsia" w:hAnsiTheme="minorHAnsi" w:cstheme="minorBidi"/>
          <w:szCs w:val="22"/>
          <w:lang w:eastAsia="en-US"/>
        </w:rPr>
        <w:t>Impacto: 5 - Un impacto severo, incluyendo posibles problemas legales y de reputación.</w:t>
      </w:r>
    </w:p>
    <w:p w14:paraId="167B38B2" w14:textId="77777777" w:rsidR="00F42109" w:rsidRPr="006F2DA8" w:rsidRDefault="00F42109" w:rsidP="00F42109">
      <w:pPr>
        <w:spacing w:after="160" w:line="259" w:lineRule="auto"/>
        <w:jc w:val="both"/>
        <w:rPr>
          <w:rFonts w:asciiTheme="minorHAnsi" w:eastAsiaTheme="minorEastAsia" w:hAnsiTheme="minorHAnsi" w:cstheme="minorBidi"/>
          <w:szCs w:val="22"/>
          <w:lang w:eastAsia="en-US"/>
        </w:rPr>
      </w:pPr>
    </w:p>
    <w:p w14:paraId="0B220D65" w14:textId="77777777" w:rsidR="006F2DA8" w:rsidRDefault="006F2DA8" w:rsidP="00F42109">
      <w:pPr>
        <w:pStyle w:val="Prrafodelista"/>
        <w:numPr>
          <w:ilvl w:val="0"/>
          <w:numId w:val="31"/>
        </w:numPr>
        <w:spacing w:after="0"/>
        <w:rPr>
          <w:b/>
          <w:bCs/>
        </w:rPr>
      </w:pPr>
      <w:r w:rsidRPr="006F2DA8">
        <w:rPr>
          <w:rFonts w:asciiTheme="minorHAnsi" w:eastAsiaTheme="minorEastAsia" w:hAnsiTheme="minorHAnsi" w:cstheme="minorBidi"/>
          <w:b/>
          <w:bCs/>
          <w:szCs w:val="22"/>
          <w:lang w:eastAsia="en-US"/>
        </w:rPr>
        <w:t>Dificultades en la Integración de Nuevos Módulos o Actualizaciones</w:t>
      </w:r>
    </w:p>
    <w:p w14:paraId="7CE57CE4" w14:textId="77777777" w:rsidR="00C06580" w:rsidRPr="006F2DA8" w:rsidRDefault="00C06580" w:rsidP="00C06580">
      <w:pPr>
        <w:pStyle w:val="Prrafodelista"/>
        <w:spacing w:after="0"/>
        <w:rPr>
          <w:rFonts w:asciiTheme="minorHAnsi" w:eastAsiaTheme="minorEastAsia" w:hAnsiTheme="minorHAnsi" w:cstheme="minorBidi"/>
          <w:b/>
          <w:bCs/>
          <w:szCs w:val="22"/>
          <w:lang w:eastAsia="en-US"/>
        </w:rPr>
      </w:pPr>
    </w:p>
    <w:p w14:paraId="34688787"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3 - Moderada, común en proyectos de integración.</w:t>
      </w:r>
    </w:p>
    <w:p w14:paraId="2924037C"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Impacto: 3 - Impacto medio en la funcionalidad y el calendario del proyecto.</w:t>
      </w:r>
    </w:p>
    <w:p w14:paraId="65A683C9" w14:textId="77777777" w:rsidR="006F2DA8" w:rsidRDefault="006F2DA8" w:rsidP="00F42109">
      <w:pPr>
        <w:numPr>
          <w:ilvl w:val="0"/>
          <w:numId w:val="31"/>
        </w:numPr>
        <w:rPr>
          <w:b/>
          <w:bCs/>
        </w:rPr>
      </w:pPr>
      <w:r w:rsidRPr="006F2DA8">
        <w:rPr>
          <w:rFonts w:asciiTheme="minorHAnsi" w:eastAsiaTheme="minorEastAsia" w:hAnsiTheme="minorHAnsi" w:cstheme="minorBidi"/>
          <w:b/>
          <w:bCs/>
          <w:szCs w:val="22"/>
          <w:lang w:eastAsia="en-US"/>
        </w:rPr>
        <w:t>Defectos en Componentes de Hardware que Causan Interrupciones o Pérdida de Datos</w:t>
      </w:r>
    </w:p>
    <w:p w14:paraId="217286D9" w14:textId="77777777" w:rsidR="00C06580" w:rsidRPr="006F2DA8" w:rsidRDefault="00C06580" w:rsidP="00C06580">
      <w:pPr>
        <w:ind w:left="720"/>
        <w:rPr>
          <w:rFonts w:asciiTheme="minorHAnsi" w:eastAsiaTheme="minorEastAsia" w:hAnsiTheme="minorHAnsi" w:cstheme="minorBidi"/>
          <w:b/>
          <w:bCs/>
          <w:szCs w:val="22"/>
          <w:lang w:eastAsia="en-US"/>
        </w:rPr>
      </w:pPr>
    </w:p>
    <w:p w14:paraId="401AAAC2"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2 - Menor si se realizan pruebas exhaustivas.</w:t>
      </w:r>
    </w:p>
    <w:p w14:paraId="5A15AE2A"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Impacto: 4 - Alto, debido a las posibles interrupciones del servicio.</w:t>
      </w:r>
    </w:p>
    <w:p w14:paraId="0CC76B5C" w14:textId="77777777" w:rsidR="006F2DA8" w:rsidRDefault="006F2DA8" w:rsidP="00F42109">
      <w:pPr>
        <w:numPr>
          <w:ilvl w:val="0"/>
          <w:numId w:val="31"/>
        </w:numPr>
        <w:rPr>
          <w:b/>
          <w:bCs/>
        </w:rPr>
      </w:pPr>
      <w:r w:rsidRPr="006F2DA8">
        <w:rPr>
          <w:rFonts w:asciiTheme="minorHAnsi" w:eastAsiaTheme="minorEastAsia" w:hAnsiTheme="minorHAnsi" w:cstheme="minorBidi"/>
          <w:b/>
          <w:bCs/>
          <w:szCs w:val="22"/>
          <w:lang w:eastAsia="en-US"/>
        </w:rPr>
        <w:t>Incapacidad del Sistema para Manejar el Aumento en el Volumen de Datos o el Número de Usuarios</w:t>
      </w:r>
    </w:p>
    <w:p w14:paraId="00AEBD22" w14:textId="77777777" w:rsidR="00C06580" w:rsidRPr="006F2DA8" w:rsidRDefault="00C06580" w:rsidP="00C06580">
      <w:pPr>
        <w:ind w:left="720"/>
        <w:rPr>
          <w:rFonts w:asciiTheme="minorHAnsi" w:eastAsiaTheme="minorEastAsia" w:hAnsiTheme="minorHAnsi" w:cstheme="minorBidi"/>
          <w:b/>
          <w:bCs/>
          <w:szCs w:val="22"/>
          <w:lang w:eastAsia="en-US"/>
        </w:rPr>
      </w:pPr>
    </w:p>
    <w:p w14:paraId="596E63B0"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3 - Moderada, depende de la planificación inicial.</w:t>
      </w:r>
    </w:p>
    <w:p w14:paraId="7AF34AC6"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Impacto: 4 - Impacto significativo en la escalabilidad y la satisfacción del usuario.</w:t>
      </w:r>
    </w:p>
    <w:p w14:paraId="62888716" w14:textId="77777777" w:rsidR="006F2DA8" w:rsidRDefault="006F2DA8" w:rsidP="00F42109">
      <w:pPr>
        <w:numPr>
          <w:ilvl w:val="0"/>
          <w:numId w:val="31"/>
        </w:numPr>
        <w:rPr>
          <w:b/>
          <w:bCs/>
        </w:rPr>
      </w:pPr>
      <w:r w:rsidRPr="006F2DA8">
        <w:rPr>
          <w:rFonts w:asciiTheme="minorHAnsi" w:eastAsiaTheme="minorEastAsia" w:hAnsiTheme="minorHAnsi" w:cstheme="minorBidi"/>
          <w:b/>
          <w:bCs/>
          <w:szCs w:val="22"/>
          <w:lang w:eastAsia="en-US"/>
        </w:rPr>
        <w:t>Brechas de Seguridad Resultantes en la Exposición de Información Confidencial</w:t>
      </w:r>
    </w:p>
    <w:p w14:paraId="22EF6FE6" w14:textId="77777777" w:rsidR="00C06580" w:rsidRPr="006F2DA8" w:rsidRDefault="00C06580" w:rsidP="00C06580">
      <w:pPr>
        <w:ind w:left="720"/>
        <w:rPr>
          <w:rFonts w:asciiTheme="minorHAnsi" w:eastAsiaTheme="minorEastAsia" w:hAnsiTheme="minorHAnsi" w:cstheme="minorBidi"/>
          <w:b/>
          <w:bCs/>
          <w:szCs w:val="22"/>
          <w:lang w:eastAsia="en-US"/>
        </w:rPr>
      </w:pPr>
    </w:p>
    <w:p w14:paraId="2AB34C42"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4 - Alta, dada la naturaleza de los datos manejados.</w:t>
      </w:r>
    </w:p>
    <w:p w14:paraId="3B813DB8"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Impacto: 5 - Consecuencias graves, incluyendo pérdida de confianza y posibles demandas.</w:t>
      </w:r>
    </w:p>
    <w:p w14:paraId="68298918" w14:textId="77777777" w:rsidR="006F2DA8" w:rsidRDefault="006F2DA8" w:rsidP="00F42109">
      <w:pPr>
        <w:numPr>
          <w:ilvl w:val="0"/>
          <w:numId w:val="31"/>
        </w:numPr>
        <w:rPr>
          <w:b/>
          <w:bCs/>
        </w:rPr>
      </w:pPr>
      <w:r w:rsidRPr="006F2DA8">
        <w:rPr>
          <w:rFonts w:asciiTheme="minorHAnsi" w:eastAsiaTheme="minorEastAsia" w:hAnsiTheme="minorHAnsi" w:cstheme="minorBidi"/>
          <w:b/>
          <w:bCs/>
          <w:szCs w:val="22"/>
          <w:lang w:eastAsia="en-US"/>
        </w:rPr>
        <w:t>Dificultades en el Mantenimiento Regular y la Resolución de Bugs del Sistema</w:t>
      </w:r>
    </w:p>
    <w:p w14:paraId="593807FC" w14:textId="77777777" w:rsidR="00C06580" w:rsidRPr="006F2DA8" w:rsidRDefault="00C06580" w:rsidP="00C06580">
      <w:pPr>
        <w:ind w:left="720"/>
        <w:rPr>
          <w:rFonts w:asciiTheme="minorHAnsi" w:eastAsiaTheme="minorEastAsia" w:hAnsiTheme="minorHAnsi" w:cstheme="minorBidi"/>
          <w:b/>
          <w:bCs/>
          <w:szCs w:val="22"/>
          <w:lang w:eastAsia="en-US"/>
        </w:rPr>
      </w:pPr>
    </w:p>
    <w:p w14:paraId="1C7D41FA"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3 - Moderada, típica en el desarrollo de software.</w:t>
      </w:r>
    </w:p>
    <w:p w14:paraId="0C58C8A6"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Impacto: 3 - Impacto medio en la operatividad y la experiencia del usuario.</w:t>
      </w:r>
    </w:p>
    <w:p w14:paraId="45163DF4" w14:textId="77777777" w:rsidR="006F2DA8" w:rsidRDefault="006F2DA8" w:rsidP="00F42109">
      <w:pPr>
        <w:numPr>
          <w:ilvl w:val="0"/>
          <w:numId w:val="31"/>
        </w:numPr>
        <w:rPr>
          <w:b/>
          <w:bCs/>
        </w:rPr>
      </w:pPr>
      <w:r w:rsidRPr="006F2DA8">
        <w:rPr>
          <w:rFonts w:asciiTheme="minorHAnsi" w:eastAsiaTheme="minorEastAsia" w:hAnsiTheme="minorHAnsi" w:cstheme="minorBidi"/>
          <w:b/>
          <w:bCs/>
          <w:szCs w:val="22"/>
          <w:lang w:eastAsia="en-US"/>
        </w:rPr>
        <w:t>Errores de Sincronización y Consistencia de Datos entre Diversos Sistemas</w:t>
      </w:r>
    </w:p>
    <w:p w14:paraId="7CE39A01" w14:textId="77777777" w:rsidR="00C06580" w:rsidRPr="006F2DA8" w:rsidRDefault="00C06580" w:rsidP="00C06580">
      <w:pPr>
        <w:ind w:left="720"/>
        <w:rPr>
          <w:rFonts w:asciiTheme="minorHAnsi" w:eastAsiaTheme="minorEastAsia" w:hAnsiTheme="minorHAnsi" w:cstheme="minorBidi"/>
          <w:b/>
          <w:bCs/>
          <w:szCs w:val="22"/>
          <w:lang w:eastAsia="en-US"/>
        </w:rPr>
      </w:pPr>
    </w:p>
    <w:p w14:paraId="01539595" w14:textId="77777777" w:rsidR="006F2DA8" w:rsidRP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Probabilidad: 3 - Moderada, un desafío común en la integración de sistemas.</w:t>
      </w:r>
    </w:p>
    <w:p w14:paraId="7E9E23BB" w14:textId="77777777" w:rsidR="006F2DA8" w:rsidRDefault="006F2DA8" w:rsidP="00F42109">
      <w:pPr>
        <w:spacing w:after="160" w:line="259" w:lineRule="auto"/>
        <w:jc w:val="both"/>
        <w:rPr>
          <w:rFonts w:asciiTheme="minorHAnsi" w:eastAsiaTheme="minorEastAsia" w:hAnsiTheme="minorHAnsi" w:cstheme="minorBidi"/>
          <w:szCs w:val="22"/>
          <w:lang w:eastAsia="en-US"/>
        </w:rPr>
      </w:pPr>
      <w:r w:rsidRPr="006F2DA8">
        <w:rPr>
          <w:rFonts w:asciiTheme="minorHAnsi" w:eastAsiaTheme="minorEastAsia" w:hAnsiTheme="minorHAnsi" w:cstheme="minorBidi"/>
          <w:szCs w:val="22"/>
          <w:lang w:eastAsia="en-US"/>
        </w:rPr>
        <w:t>Impacto: 4 - Alto, puede afectar la integridad y la utilidad del sistema.</w:t>
      </w:r>
    </w:p>
    <w:p w14:paraId="53B73D2C" w14:textId="77777777" w:rsidR="00C75D80" w:rsidRDefault="00C75D80" w:rsidP="00F42109">
      <w:pPr>
        <w:spacing w:after="160" w:line="259" w:lineRule="auto"/>
        <w:jc w:val="both"/>
        <w:rPr>
          <w:rFonts w:asciiTheme="minorHAnsi" w:eastAsiaTheme="minorEastAsia" w:hAnsiTheme="minorHAnsi" w:cstheme="minorBidi"/>
          <w:szCs w:val="22"/>
          <w:lang w:eastAsia="en-US"/>
        </w:rPr>
      </w:pPr>
    </w:p>
    <w:p w14:paraId="59E52848" w14:textId="54E32DDA" w:rsidR="00C75D80" w:rsidRPr="006F2DA8" w:rsidRDefault="00C75D80" w:rsidP="00C75D80">
      <w:pPr>
        <w:jc w:val="both"/>
        <w:rPr>
          <w:rFonts w:asciiTheme="minorHAnsi" w:hAnsiTheme="minorHAnsi" w:cstheme="minorBidi"/>
        </w:rPr>
      </w:pPr>
      <w:r w:rsidRPr="00C75D80">
        <w:rPr>
          <w:rFonts w:asciiTheme="minorHAnsi" w:hAnsiTheme="minorHAnsi" w:cstheme="minorBidi"/>
        </w:rPr>
        <w:t>Los riesgos con las puntuaciones más altas en probabilidad e impacto, como "Fallos en el software o hardware durante el desarrollo" y "Brechas de seguridad que resultan en la exposición de información confidencial", deben ser priorizados para su mitigación. Estos riesgos tienen el potencial de afectar más gravemente el proyecto y deben abordarse con estrategias de mitigación efectivas.</w:t>
      </w:r>
    </w:p>
    <w:p w14:paraId="5182DD40" w14:textId="77777777" w:rsidR="00DE5D97" w:rsidRPr="00C75D80" w:rsidRDefault="00DE5D97" w:rsidP="00C75D80">
      <w:pPr>
        <w:jc w:val="both"/>
        <w:rPr>
          <w:rFonts w:asciiTheme="minorHAnsi" w:hAnsiTheme="minorHAnsi" w:cstheme="minorBidi"/>
        </w:rPr>
      </w:pPr>
    </w:p>
    <w:p w14:paraId="5A2D3C73" w14:textId="23372FA9" w:rsidR="000512BF" w:rsidRDefault="000512BF" w:rsidP="00F131CA">
      <w:pPr>
        <w:pStyle w:val="Ttulo3"/>
      </w:pPr>
      <w:r>
        <w:t>Riesgos Operativos</w:t>
      </w:r>
    </w:p>
    <w:p w14:paraId="4B09E51A" w14:textId="5228DA35" w:rsidR="00FC4935" w:rsidRDefault="00FC4935" w:rsidP="00DE6155">
      <w:pPr>
        <w:numPr>
          <w:ilvl w:val="0"/>
          <w:numId w:val="33"/>
        </w:numPr>
        <w:rPr>
          <w:rFonts w:asciiTheme="minorHAnsi" w:eastAsiaTheme="minorEastAsia" w:hAnsiTheme="minorHAnsi" w:cstheme="minorBidi"/>
          <w:b/>
          <w:bCs/>
          <w:szCs w:val="22"/>
          <w:lang w:eastAsia="en-US"/>
        </w:rPr>
      </w:pPr>
      <w:r w:rsidRPr="00DE6155">
        <w:rPr>
          <w:rFonts w:asciiTheme="minorHAnsi" w:eastAsiaTheme="minorEastAsia" w:hAnsiTheme="minorHAnsi" w:cstheme="minorBidi"/>
          <w:b/>
          <w:bCs/>
          <w:szCs w:val="22"/>
          <w:lang w:eastAsia="en-US"/>
        </w:rPr>
        <w:t>I</w:t>
      </w:r>
      <w:r w:rsidRPr="00FC4935">
        <w:rPr>
          <w:rFonts w:asciiTheme="minorHAnsi" w:eastAsiaTheme="minorEastAsia" w:hAnsiTheme="minorHAnsi" w:cstheme="minorBidi"/>
          <w:b/>
          <w:bCs/>
          <w:szCs w:val="22"/>
          <w:lang w:eastAsia="en-US"/>
        </w:rPr>
        <w:t>nterrupciones en las Operaciones del Negocio Durante la Transición al Nuevo Sistema</w:t>
      </w:r>
    </w:p>
    <w:p w14:paraId="6BC5F262" w14:textId="77777777" w:rsidR="00DE6155" w:rsidRPr="00FC4935" w:rsidRDefault="00DE6155" w:rsidP="00DE6155">
      <w:pPr>
        <w:rPr>
          <w:rFonts w:asciiTheme="minorHAnsi" w:eastAsiaTheme="minorEastAsia" w:hAnsiTheme="minorHAnsi" w:cstheme="minorBidi"/>
          <w:b/>
          <w:bCs/>
          <w:szCs w:val="22"/>
          <w:lang w:eastAsia="en-US"/>
        </w:rPr>
      </w:pPr>
    </w:p>
    <w:p w14:paraId="55A6EA5D"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4 - Alta, debido a la complejidad de la transición.</w:t>
      </w:r>
    </w:p>
    <w:p w14:paraId="7F79DC68"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5 - Muy alto, ya que puede paralizar operaciones críticas del negocio.</w:t>
      </w:r>
    </w:p>
    <w:p w14:paraId="01096DD5" w14:textId="77777777" w:rsidR="00FC4935" w:rsidRDefault="00FC4935" w:rsidP="00DE6155">
      <w:pPr>
        <w:numPr>
          <w:ilvl w:val="0"/>
          <w:numId w:val="33"/>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Dificultades en la Integración del Nuevo Sistema con los Procesos Existentes</w:t>
      </w:r>
    </w:p>
    <w:p w14:paraId="11037067" w14:textId="77777777" w:rsidR="00DE6155" w:rsidRPr="00FC4935" w:rsidRDefault="00DE6155" w:rsidP="00DE6155">
      <w:pPr>
        <w:ind w:left="720"/>
        <w:rPr>
          <w:rFonts w:asciiTheme="minorHAnsi" w:eastAsiaTheme="minorEastAsia" w:hAnsiTheme="minorHAnsi" w:cstheme="minorBidi"/>
          <w:b/>
          <w:bCs/>
          <w:szCs w:val="22"/>
          <w:lang w:eastAsia="en-US"/>
        </w:rPr>
      </w:pPr>
    </w:p>
    <w:p w14:paraId="61C73501"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lastRenderedPageBreak/>
        <w:t>Probabilidad: 3 - Moderada, común en proyectos de integración.</w:t>
      </w:r>
    </w:p>
    <w:p w14:paraId="32496326"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4 - Alto, puede resultar en ineficiencias operativas y errores.</w:t>
      </w:r>
    </w:p>
    <w:p w14:paraId="446D6A71" w14:textId="77777777" w:rsidR="00FC4935" w:rsidRDefault="00FC4935" w:rsidP="00DE6155">
      <w:pPr>
        <w:numPr>
          <w:ilvl w:val="0"/>
          <w:numId w:val="33"/>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Retrasos en la Entrega del Proyecto Debido a Problemas Operativos</w:t>
      </w:r>
    </w:p>
    <w:p w14:paraId="67827575" w14:textId="77777777" w:rsidR="00DE6155" w:rsidRPr="00FC4935" w:rsidRDefault="00DE6155" w:rsidP="00096C11">
      <w:pPr>
        <w:ind w:left="720"/>
        <w:rPr>
          <w:rFonts w:asciiTheme="minorHAnsi" w:eastAsiaTheme="minorEastAsia" w:hAnsiTheme="minorHAnsi" w:cstheme="minorBidi"/>
          <w:b/>
          <w:bCs/>
          <w:szCs w:val="22"/>
          <w:lang w:eastAsia="en-US"/>
        </w:rPr>
      </w:pPr>
    </w:p>
    <w:p w14:paraId="34994F63"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3 - Moderada, depende de la gestión del proyecto.</w:t>
      </w:r>
    </w:p>
    <w:p w14:paraId="788756BD"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4 - Alto, afecta los plazos y posiblemente los costos del proyecto.</w:t>
      </w:r>
    </w:p>
    <w:p w14:paraId="7B177F53" w14:textId="77777777" w:rsidR="00FC4935" w:rsidRDefault="00FC4935" w:rsidP="00DE6155">
      <w:pPr>
        <w:numPr>
          <w:ilvl w:val="0"/>
          <w:numId w:val="33"/>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Falta de Soporte Técnico Adecuado para el Mantenimiento del Sistema</w:t>
      </w:r>
    </w:p>
    <w:p w14:paraId="7729AE96" w14:textId="77777777" w:rsidR="00096C11" w:rsidRPr="00FC4935" w:rsidRDefault="00096C11" w:rsidP="00096C11">
      <w:pPr>
        <w:ind w:left="720"/>
        <w:rPr>
          <w:rFonts w:asciiTheme="minorHAnsi" w:eastAsiaTheme="minorEastAsia" w:hAnsiTheme="minorHAnsi" w:cstheme="minorBidi"/>
          <w:b/>
          <w:bCs/>
          <w:szCs w:val="22"/>
          <w:lang w:eastAsia="en-US"/>
        </w:rPr>
      </w:pPr>
    </w:p>
    <w:p w14:paraId="4F7C9E4B"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2 - Baja si se planifica adecuadamente.</w:t>
      </w:r>
    </w:p>
    <w:p w14:paraId="7AD188EC"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4 - Alto, esencial para la operatividad continua del sistema.</w:t>
      </w:r>
    </w:p>
    <w:p w14:paraId="537EB23B" w14:textId="77777777" w:rsidR="00FC4935" w:rsidRDefault="00FC4935" w:rsidP="00DE6155">
      <w:pPr>
        <w:numPr>
          <w:ilvl w:val="0"/>
          <w:numId w:val="33"/>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Problemas Durante la Fase de Transición que Afectan las Operaciones Diarias</w:t>
      </w:r>
    </w:p>
    <w:p w14:paraId="61ACD5F7" w14:textId="77777777" w:rsidR="00096C11" w:rsidRPr="00FC4935" w:rsidRDefault="00096C11" w:rsidP="00096C11">
      <w:pPr>
        <w:ind w:left="720"/>
        <w:rPr>
          <w:rFonts w:asciiTheme="minorHAnsi" w:eastAsiaTheme="minorEastAsia" w:hAnsiTheme="minorHAnsi" w:cstheme="minorBidi"/>
          <w:b/>
          <w:bCs/>
          <w:szCs w:val="22"/>
          <w:lang w:eastAsia="en-US"/>
        </w:rPr>
      </w:pPr>
    </w:p>
    <w:p w14:paraId="3E885BDF"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3 - Moderada, transiciones suelen presentar desafíos.</w:t>
      </w:r>
    </w:p>
    <w:p w14:paraId="10395D12"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4 - Alto, puede causar interrupciones operativas y disminución de la productividad.</w:t>
      </w:r>
    </w:p>
    <w:p w14:paraId="03B433F7" w14:textId="77777777" w:rsidR="00FC4935" w:rsidRDefault="00FC4935" w:rsidP="00DE6155">
      <w:pPr>
        <w:numPr>
          <w:ilvl w:val="0"/>
          <w:numId w:val="33"/>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Retrasos o Incumplimientos por Parte de Proveedores Clave</w:t>
      </w:r>
    </w:p>
    <w:p w14:paraId="19E2431E" w14:textId="77777777" w:rsidR="00096C11" w:rsidRPr="00FC4935" w:rsidRDefault="00096C11" w:rsidP="00096C11">
      <w:pPr>
        <w:ind w:left="720"/>
        <w:rPr>
          <w:rFonts w:asciiTheme="minorHAnsi" w:eastAsiaTheme="minorEastAsia" w:hAnsiTheme="minorHAnsi" w:cstheme="minorBidi"/>
          <w:b/>
          <w:bCs/>
          <w:szCs w:val="22"/>
          <w:lang w:eastAsia="en-US"/>
        </w:rPr>
      </w:pPr>
    </w:p>
    <w:p w14:paraId="333A3597"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3 - Moderada, sujeto a factores externos.</w:t>
      </w:r>
    </w:p>
    <w:p w14:paraId="5B26B7CC"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4 - Alto, puede retrasar significativamente el proyecto.</w:t>
      </w:r>
    </w:p>
    <w:p w14:paraId="7765F40F" w14:textId="77777777" w:rsidR="00FC4935" w:rsidRDefault="00FC4935" w:rsidP="00DE6155">
      <w:pPr>
        <w:numPr>
          <w:ilvl w:val="0"/>
          <w:numId w:val="33"/>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Resistencia al Cambio por Parte de Departamentos o Unidades Afectadas</w:t>
      </w:r>
    </w:p>
    <w:p w14:paraId="592BD650" w14:textId="77777777" w:rsidR="00096C11" w:rsidRPr="00FC4935" w:rsidRDefault="00096C11" w:rsidP="00096C11">
      <w:pPr>
        <w:ind w:left="720"/>
        <w:rPr>
          <w:rFonts w:asciiTheme="minorHAnsi" w:eastAsiaTheme="minorEastAsia" w:hAnsiTheme="minorHAnsi" w:cstheme="minorBidi"/>
          <w:b/>
          <w:bCs/>
          <w:szCs w:val="22"/>
          <w:lang w:eastAsia="en-US"/>
        </w:rPr>
      </w:pPr>
    </w:p>
    <w:p w14:paraId="1D50D352"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4 - Alta, común en la implementación de nuevos sistemas.</w:t>
      </w:r>
    </w:p>
    <w:p w14:paraId="40C7AB9C"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3 - Medio, puede ralentizar la adopción y eficiencia del sistema.</w:t>
      </w:r>
    </w:p>
    <w:p w14:paraId="470F49B3" w14:textId="77777777" w:rsidR="00FC4935" w:rsidRDefault="00FC4935" w:rsidP="00DE6155">
      <w:pPr>
        <w:numPr>
          <w:ilvl w:val="0"/>
          <w:numId w:val="33"/>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Falta de Planes de Contingencia o Recuperación ante Fallas del Sistema</w:t>
      </w:r>
    </w:p>
    <w:p w14:paraId="2F1FBF8C" w14:textId="77777777" w:rsidR="00096C11" w:rsidRPr="00FC4935" w:rsidRDefault="00096C11" w:rsidP="00096C11">
      <w:pPr>
        <w:ind w:left="720"/>
        <w:rPr>
          <w:rFonts w:asciiTheme="minorHAnsi" w:eastAsiaTheme="minorEastAsia" w:hAnsiTheme="minorHAnsi" w:cstheme="minorBidi"/>
          <w:b/>
          <w:bCs/>
          <w:szCs w:val="22"/>
          <w:lang w:eastAsia="en-US"/>
        </w:rPr>
      </w:pPr>
    </w:p>
    <w:p w14:paraId="308B438D"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2 - Baja si se realizan buenas prácticas de gestión de riesgos.</w:t>
      </w:r>
    </w:p>
    <w:p w14:paraId="69AB44CC"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5 - Muy alto, crítico para la resiliencia del negocio.</w:t>
      </w:r>
    </w:p>
    <w:p w14:paraId="6A7B385F" w14:textId="77777777" w:rsidR="00FC4935" w:rsidRDefault="00FC4935" w:rsidP="00DE6155">
      <w:pPr>
        <w:numPr>
          <w:ilvl w:val="0"/>
          <w:numId w:val="33"/>
        </w:numPr>
        <w:rPr>
          <w:rFonts w:asciiTheme="minorHAnsi" w:eastAsiaTheme="minorEastAsia" w:hAnsiTheme="minorHAnsi" w:cstheme="minorBidi"/>
          <w:b/>
          <w:bCs/>
          <w:szCs w:val="22"/>
          <w:lang w:eastAsia="en-US"/>
        </w:rPr>
      </w:pPr>
      <w:r w:rsidRPr="00FC4935">
        <w:rPr>
          <w:rFonts w:asciiTheme="minorHAnsi" w:eastAsiaTheme="minorEastAsia" w:hAnsiTheme="minorHAnsi" w:cstheme="minorBidi"/>
          <w:b/>
          <w:bCs/>
          <w:szCs w:val="22"/>
          <w:lang w:eastAsia="en-US"/>
        </w:rPr>
        <w:t>Dificultades en la Migración de Datos y en la Garantía de su Integridad</w:t>
      </w:r>
    </w:p>
    <w:p w14:paraId="690B428B" w14:textId="77777777" w:rsidR="00096C11" w:rsidRPr="00FC4935" w:rsidRDefault="00096C11" w:rsidP="00096C11">
      <w:pPr>
        <w:ind w:left="720"/>
        <w:rPr>
          <w:rFonts w:asciiTheme="minorHAnsi" w:eastAsiaTheme="minorEastAsia" w:hAnsiTheme="minorHAnsi" w:cstheme="minorBidi"/>
          <w:b/>
          <w:bCs/>
          <w:szCs w:val="22"/>
          <w:lang w:eastAsia="en-US"/>
        </w:rPr>
      </w:pPr>
    </w:p>
    <w:p w14:paraId="142E94CB" w14:textId="77777777" w:rsidR="00FC4935" w:rsidRP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Probabilidad: 3 - Moderada, un desafío común en la integración de sistemas.</w:t>
      </w:r>
    </w:p>
    <w:p w14:paraId="5A0EE206" w14:textId="77777777" w:rsidR="00FC4935" w:rsidRDefault="00FC4935" w:rsidP="00DE6155">
      <w:pPr>
        <w:spacing w:after="160" w:line="259" w:lineRule="auto"/>
        <w:jc w:val="both"/>
        <w:rPr>
          <w:rFonts w:asciiTheme="minorHAnsi" w:eastAsiaTheme="minorEastAsia" w:hAnsiTheme="minorHAnsi" w:cstheme="minorBidi"/>
          <w:szCs w:val="22"/>
          <w:lang w:eastAsia="en-US"/>
        </w:rPr>
      </w:pPr>
      <w:r w:rsidRPr="00FC4935">
        <w:rPr>
          <w:rFonts w:asciiTheme="minorHAnsi" w:eastAsiaTheme="minorEastAsia" w:hAnsiTheme="minorHAnsi" w:cstheme="minorBidi"/>
          <w:szCs w:val="22"/>
          <w:lang w:eastAsia="en-US"/>
        </w:rPr>
        <w:t>Impacto: 4 - Alto, la integridad de los datos es esencial para las operaciones del negocio.</w:t>
      </w:r>
    </w:p>
    <w:p w14:paraId="61A91901" w14:textId="77777777" w:rsidR="004C73A6" w:rsidRPr="004C73A6" w:rsidRDefault="004C73A6" w:rsidP="004C73A6">
      <w:pPr>
        <w:rPr>
          <w:rFonts w:asciiTheme="minorHAnsi" w:hAnsiTheme="minorHAnsi" w:cstheme="minorBidi"/>
        </w:rPr>
      </w:pPr>
    </w:p>
    <w:p w14:paraId="24CBF1CB" w14:textId="54B986D4" w:rsidR="004C73A6" w:rsidRDefault="004C73A6" w:rsidP="00E21E94">
      <w:pPr>
        <w:jc w:val="both"/>
        <w:rPr>
          <w:rFonts w:asciiTheme="minorHAnsi" w:hAnsiTheme="minorHAnsi" w:cstheme="minorBidi"/>
        </w:rPr>
      </w:pPr>
      <w:r w:rsidRPr="004C73A6">
        <w:rPr>
          <w:rFonts w:asciiTheme="minorHAnsi" w:hAnsiTheme="minorHAnsi" w:cstheme="minorBidi"/>
        </w:rPr>
        <w:t>Los riesgos con las calificaciones más altas en ambas categorías, como "Interrupciones en las operaciones del negocio durante la transición" y "Falta de planes de contingencia o recuperación ante fallas del sistema", deben ser priorizados para su mitigación. Estos riesgos representan las mayores amenazas al éxito operativo del proyecto y requieren una atención inmediata y estrategias de mitigación efectivas.</w:t>
      </w:r>
    </w:p>
    <w:p w14:paraId="68135418" w14:textId="77777777" w:rsidR="00A14792" w:rsidRDefault="00A14792" w:rsidP="00E21E94">
      <w:pPr>
        <w:jc w:val="both"/>
        <w:rPr>
          <w:rFonts w:asciiTheme="minorHAnsi" w:hAnsiTheme="minorHAnsi" w:cstheme="minorBidi"/>
        </w:rPr>
      </w:pPr>
    </w:p>
    <w:p w14:paraId="200A41AC" w14:textId="77777777" w:rsidR="00A14792" w:rsidRDefault="00A14792" w:rsidP="00A14792">
      <w:pPr>
        <w:pStyle w:val="Ttulo3"/>
      </w:pPr>
      <w:r>
        <w:t>Riesgos Financieros</w:t>
      </w:r>
    </w:p>
    <w:p w14:paraId="1C372D7A" w14:textId="77777777" w:rsidR="004A3F8C" w:rsidRDefault="004A3F8C" w:rsidP="00D95279">
      <w:pPr>
        <w:numPr>
          <w:ilvl w:val="0"/>
          <w:numId w:val="3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Sobrecostos Debido a Cambios en el Alcance del Proyecto o a Imprevistos</w:t>
      </w:r>
    </w:p>
    <w:p w14:paraId="48C418EB" w14:textId="77777777" w:rsidR="00C61EB8" w:rsidRPr="004A3F8C" w:rsidRDefault="00C61EB8" w:rsidP="00C61EB8">
      <w:pPr>
        <w:ind w:left="720"/>
        <w:rPr>
          <w:rFonts w:asciiTheme="minorHAnsi" w:eastAsiaTheme="minorEastAsia" w:hAnsiTheme="minorHAnsi" w:cstheme="minorBidi"/>
          <w:b/>
          <w:bCs/>
          <w:szCs w:val="22"/>
          <w:lang w:eastAsia="en-US"/>
        </w:rPr>
      </w:pPr>
    </w:p>
    <w:p w14:paraId="0BD86150"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4 - Alta, cambios en el alcance son comunes en proyectos complejos.</w:t>
      </w:r>
    </w:p>
    <w:p w14:paraId="0719F230"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5 - Muy alto, puede desequilibrar significativamente el presupuesto del proyecto.</w:t>
      </w:r>
    </w:p>
    <w:p w14:paraId="096CD0CA" w14:textId="77777777" w:rsidR="004A3F8C" w:rsidRDefault="004A3F8C" w:rsidP="00D95279">
      <w:pPr>
        <w:numPr>
          <w:ilvl w:val="0"/>
          <w:numId w:val="3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Limitaciones Presupuestarias que Afectan la Calidad o el Alcance del Proyecto</w:t>
      </w:r>
    </w:p>
    <w:p w14:paraId="6B530A39" w14:textId="77777777" w:rsidR="00C61EB8" w:rsidRPr="004A3F8C" w:rsidRDefault="00C61EB8" w:rsidP="00C61EB8">
      <w:pPr>
        <w:ind w:left="720"/>
        <w:rPr>
          <w:rFonts w:asciiTheme="minorHAnsi" w:eastAsiaTheme="minorEastAsia" w:hAnsiTheme="minorHAnsi" w:cstheme="minorBidi"/>
          <w:b/>
          <w:bCs/>
          <w:szCs w:val="22"/>
          <w:lang w:eastAsia="en-US"/>
        </w:rPr>
      </w:pPr>
    </w:p>
    <w:p w14:paraId="2E929573"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3 - Moderada, depende de la planificación financiera.</w:t>
      </w:r>
    </w:p>
    <w:p w14:paraId="487C1BDE"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4 - Alto, puede comprometer la calidad y el alcance del proyecto.</w:t>
      </w:r>
    </w:p>
    <w:p w14:paraId="5C45EB3D" w14:textId="77777777" w:rsidR="004A3F8C" w:rsidRDefault="004A3F8C" w:rsidP="00D95279">
      <w:pPr>
        <w:numPr>
          <w:ilvl w:val="0"/>
          <w:numId w:val="3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Inversión en Tecnologías que Podrían Quedar Obsoletas Rápidamente</w:t>
      </w:r>
    </w:p>
    <w:p w14:paraId="2B88B3EA" w14:textId="77777777" w:rsidR="00C61EB8" w:rsidRPr="004A3F8C" w:rsidRDefault="00C61EB8" w:rsidP="00C61EB8">
      <w:pPr>
        <w:ind w:left="720"/>
        <w:rPr>
          <w:rFonts w:asciiTheme="minorHAnsi" w:eastAsiaTheme="minorEastAsia" w:hAnsiTheme="minorHAnsi" w:cstheme="minorBidi"/>
          <w:b/>
          <w:bCs/>
          <w:szCs w:val="22"/>
          <w:lang w:eastAsia="en-US"/>
        </w:rPr>
      </w:pPr>
    </w:p>
    <w:p w14:paraId="015E69F7"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3 - Moderada, dada la rápida evolución de la tecnología.</w:t>
      </w:r>
    </w:p>
    <w:p w14:paraId="1E13E44D"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3 - Medio, puede afectar la viabilidad a largo plazo del proyecto.</w:t>
      </w:r>
    </w:p>
    <w:p w14:paraId="7C2A20F5" w14:textId="77777777" w:rsidR="004A3F8C" w:rsidRDefault="004A3F8C" w:rsidP="00D95279">
      <w:pPr>
        <w:numPr>
          <w:ilvl w:val="0"/>
          <w:numId w:val="3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Incrementos Inesperados en los Precios de los Componentes de Hardware, Software o Servicios</w:t>
      </w:r>
    </w:p>
    <w:p w14:paraId="3FFAE16F" w14:textId="77777777" w:rsidR="00C61EB8" w:rsidRPr="004A3F8C" w:rsidRDefault="00C61EB8" w:rsidP="00C61EB8">
      <w:pPr>
        <w:ind w:left="720"/>
        <w:rPr>
          <w:rFonts w:asciiTheme="minorHAnsi" w:eastAsiaTheme="minorEastAsia" w:hAnsiTheme="minorHAnsi" w:cstheme="minorBidi"/>
          <w:b/>
          <w:bCs/>
          <w:szCs w:val="22"/>
          <w:lang w:eastAsia="en-US"/>
        </w:rPr>
      </w:pPr>
    </w:p>
    <w:p w14:paraId="773F4B2D"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3 - Moderada, sujeto a fluctuaciones del mercado.</w:t>
      </w:r>
    </w:p>
    <w:p w14:paraId="523402A5"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4 - Alto, puede aumentar significativamente los costos del proyecto.</w:t>
      </w:r>
    </w:p>
    <w:p w14:paraId="3056532D" w14:textId="77777777" w:rsidR="004A3F8C" w:rsidRDefault="004A3F8C" w:rsidP="00D95279">
      <w:pPr>
        <w:numPr>
          <w:ilvl w:val="0"/>
          <w:numId w:val="3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Dificultades para Mantener la Liquidez Necesaria para Cubrir los Gastos Operativos y de Capital</w:t>
      </w:r>
    </w:p>
    <w:p w14:paraId="29D58016" w14:textId="77777777" w:rsidR="00C61EB8" w:rsidRPr="004A3F8C" w:rsidRDefault="00C61EB8" w:rsidP="00C61EB8">
      <w:pPr>
        <w:ind w:left="720"/>
        <w:rPr>
          <w:rFonts w:asciiTheme="minorHAnsi" w:eastAsiaTheme="minorEastAsia" w:hAnsiTheme="minorHAnsi" w:cstheme="minorBidi"/>
          <w:b/>
          <w:bCs/>
          <w:szCs w:val="22"/>
          <w:lang w:eastAsia="en-US"/>
        </w:rPr>
      </w:pPr>
    </w:p>
    <w:p w14:paraId="7AC1BA03"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2 - Baja si la gestión financiera es adecuada.</w:t>
      </w:r>
    </w:p>
    <w:p w14:paraId="750A0F08"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5 - Muy alto, la falta de liquidez puede paralizar el proyecto.</w:t>
      </w:r>
    </w:p>
    <w:p w14:paraId="1DEF8F2F" w14:textId="77777777" w:rsidR="004A3F8C" w:rsidRDefault="004A3F8C" w:rsidP="00D95279">
      <w:pPr>
        <w:numPr>
          <w:ilvl w:val="0"/>
          <w:numId w:val="3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Efectos de la Inflación en el Costo Total del Proyecto</w:t>
      </w:r>
    </w:p>
    <w:p w14:paraId="48DB6567" w14:textId="77777777" w:rsidR="00C61EB8" w:rsidRPr="004A3F8C" w:rsidRDefault="00C61EB8" w:rsidP="00C61EB8">
      <w:pPr>
        <w:ind w:left="720"/>
        <w:rPr>
          <w:rFonts w:asciiTheme="minorHAnsi" w:eastAsiaTheme="minorEastAsia" w:hAnsiTheme="minorHAnsi" w:cstheme="minorBidi"/>
          <w:b/>
          <w:bCs/>
          <w:szCs w:val="22"/>
          <w:lang w:eastAsia="en-US"/>
        </w:rPr>
      </w:pPr>
    </w:p>
    <w:p w14:paraId="0A54B97F"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3 - Moderada, especialmente en economías volátiles.</w:t>
      </w:r>
    </w:p>
    <w:p w14:paraId="6F5CF22F"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4 - Alto, puede incrementar los costos más de lo previsto.</w:t>
      </w:r>
    </w:p>
    <w:p w14:paraId="5BC3E5FD" w14:textId="77777777" w:rsidR="004A3F8C" w:rsidRDefault="004A3F8C" w:rsidP="00D95279">
      <w:pPr>
        <w:numPr>
          <w:ilvl w:val="0"/>
          <w:numId w:val="3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Emergencia de Costos No Anticipados Relacionados con la Formación, Soporte Técnico Adicional, o Necesidades de Infraestructura</w:t>
      </w:r>
    </w:p>
    <w:p w14:paraId="2FD2C9FA" w14:textId="77777777" w:rsidR="00C61EB8" w:rsidRPr="004A3F8C" w:rsidRDefault="00C61EB8" w:rsidP="00C61EB8">
      <w:pPr>
        <w:ind w:left="720"/>
        <w:rPr>
          <w:rFonts w:asciiTheme="minorHAnsi" w:eastAsiaTheme="minorEastAsia" w:hAnsiTheme="minorHAnsi" w:cstheme="minorBidi"/>
          <w:b/>
          <w:bCs/>
          <w:szCs w:val="22"/>
          <w:lang w:eastAsia="en-US"/>
        </w:rPr>
      </w:pPr>
    </w:p>
    <w:p w14:paraId="055B10ED"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4 - Alta, a menudo se pasan por alto en la planificación inicial.</w:t>
      </w:r>
    </w:p>
    <w:p w14:paraId="11A50ACC" w14:textId="5A6FCAC1"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 xml:space="preserve">Impacto: 3 - Medio, aumenta los </w:t>
      </w:r>
      <w:r w:rsidR="00DE5F16" w:rsidRPr="004A3F8C">
        <w:rPr>
          <w:rFonts w:asciiTheme="minorHAnsi" w:eastAsiaTheme="minorEastAsia" w:hAnsiTheme="minorHAnsi" w:cstheme="minorBidi"/>
          <w:szCs w:val="22"/>
          <w:lang w:eastAsia="en-US"/>
        </w:rPr>
        <w:t>costos,</w:t>
      </w:r>
      <w:r w:rsidRPr="004A3F8C">
        <w:rPr>
          <w:rFonts w:asciiTheme="minorHAnsi" w:eastAsiaTheme="minorEastAsia" w:hAnsiTheme="minorHAnsi" w:cstheme="minorBidi"/>
          <w:szCs w:val="22"/>
          <w:lang w:eastAsia="en-US"/>
        </w:rPr>
        <w:t xml:space="preserve"> pero generalmente es manejable.</w:t>
      </w:r>
    </w:p>
    <w:p w14:paraId="039BFE84" w14:textId="77777777" w:rsidR="004A3F8C" w:rsidRDefault="004A3F8C" w:rsidP="00D95279">
      <w:pPr>
        <w:numPr>
          <w:ilvl w:val="0"/>
          <w:numId w:val="3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Penalizaciones o Costos Adicionales por Incumplimientos o Cambios en los Acuerdos con Proveedores</w:t>
      </w:r>
    </w:p>
    <w:p w14:paraId="15BF0B3E" w14:textId="77777777" w:rsidR="00C61EB8" w:rsidRPr="004A3F8C" w:rsidRDefault="00C61EB8" w:rsidP="00C61EB8">
      <w:pPr>
        <w:ind w:left="720"/>
        <w:rPr>
          <w:rFonts w:asciiTheme="minorHAnsi" w:eastAsiaTheme="minorEastAsia" w:hAnsiTheme="minorHAnsi" w:cstheme="minorBidi"/>
          <w:b/>
          <w:bCs/>
          <w:szCs w:val="22"/>
          <w:lang w:eastAsia="en-US"/>
        </w:rPr>
      </w:pPr>
    </w:p>
    <w:p w14:paraId="127FCF98"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2 - Baja si se gestionan bien los contratos.</w:t>
      </w:r>
    </w:p>
    <w:p w14:paraId="4C4BB231"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4 - Alto, puede resultar en gastos imprevistos significativos.</w:t>
      </w:r>
    </w:p>
    <w:p w14:paraId="0EFFCF94" w14:textId="77777777" w:rsidR="004A3F8C" w:rsidRDefault="004A3F8C" w:rsidP="00D95279">
      <w:pPr>
        <w:numPr>
          <w:ilvl w:val="0"/>
          <w:numId w:val="35"/>
        </w:numPr>
        <w:rPr>
          <w:rFonts w:asciiTheme="minorHAnsi" w:eastAsiaTheme="minorEastAsia" w:hAnsiTheme="minorHAnsi" w:cstheme="minorBidi"/>
          <w:b/>
          <w:bCs/>
          <w:szCs w:val="22"/>
          <w:lang w:eastAsia="en-US"/>
        </w:rPr>
      </w:pPr>
      <w:r w:rsidRPr="004A3F8C">
        <w:rPr>
          <w:rFonts w:asciiTheme="minorHAnsi" w:eastAsiaTheme="minorEastAsia" w:hAnsiTheme="minorHAnsi" w:cstheme="minorBidi"/>
          <w:b/>
          <w:bCs/>
          <w:szCs w:val="22"/>
          <w:lang w:eastAsia="en-US"/>
        </w:rPr>
        <w:t>Gastos Imprevistos Relacionados con la Garantía, Mantenimiento y Soporte del Sistema una vez Esté Operativo</w:t>
      </w:r>
    </w:p>
    <w:p w14:paraId="0A8067CB" w14:textId="77777777" w:rsidR="00C61EB8" w:rsidRPr="004A3F8C" w:rsidRDefault="00C61EB8" w:rsidP="00C61EB8">
      <w:pPr>
        <w:ind w:left="720"/>
        <w:rPr>
          <w:rFonts w:asciiTheme="minorHAnsi" w:eastAsiaTheme="minorEastAsia" w:hAnsiTheme="minorHAnsi" w:cstheme="minorBidi"/>
          <w:b/>
          <w:bCs/>
          <w:szCs w:val="22"/>
          <w:lang w:eastAsia="en-US"/>
        </w:rPr>
      </w:pPr>
    </w:p>
    <w:p w14:paraId="06CB2913" w14:textId="77777777" w:rsidR="004A3F8C" w:rsidRPr="004A3F8C"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Probabilidad: 3 - Moderada, común en proyectos a gran escala.</w:t>
      </w:r>
    </w:p>
    <w:p w14:paraId="5176CF47" w14:textId="636332F7" w:rsidR="00A47CFB" w:rsidRDefault="004A3F8C" w:rsidP="002B6054">
      <w:pPr>
        <w:spacing w:after="160" w:line="259" w:lineRule="auto"/>
        <w:jc w:val="both"/>
        <w:rPr>
          <w:rFonts w:asciiTheme="minorHAnsi" w:eastAsiaTheme="minorEastAsia" w:hAnsiTheme="minorHAnsi" w:cstheme="minorBidi"/>
          <w:szCs w:val="22"/>
          <w:lang w:eastAsia="en-US"/>
        </w:rPr>
      </w:pPr>
      <w:r w:rsidRPr="004A3F8C">
        <w:rPr>
          <w:rFonts w:asciiTheme="minorHAnsi" w:eastAsiaTheme="minorEastAsia" w:hAnsiTheme="minorHAnsi" w:cstheme="minorBidi"/>
          <w:szCs w:val="22"/>
          <w:lang w:eastAsia="en-US"/>
        </w:rPr>
        <w:t>Impacto: 3 - Medio, necesario para la operatividad a largo plazo.</w:t>
      </w:r>
    </w:p>
    <w:p w14:paraId="12807527" w14:textId="77777777" w:rsidR="002B6054" w:rsidRPr="002B6054" w:rsidRDefault="002B6054" w:rsidP="002B6054">
      <w:pPr>
        <w:spacing w:after="160" w:line="259" w:lineRule="auto"/>
        <w:jc w:val="both"/>
        <w:rPr>
          <w:rFonts w:asciiTheme="minorHAnsi" w:eastAsiaTheme="minorEastAsia" w:hAnsiTheme="minorHAnsi" w:cstheme="minorBidi"/>
          <w:szCs w:val="22"/>
          <w:lang w:eastAsia="en-US"/>
        </w:rPr>
      </w:pPr>
    </w:p>
    <w:p w14:paraId="12806C88" w14:textId="0B88FC81" w:rsidR="002A143F" w:rsidRDefault="00A47CFB" w:rsidP="002B6054">
      <w:pPr>
        <w:spacing w:after="160" w:line="259" w:lineRule="auto"/>
        <w:jc w:val="both"/>
        <w:rPr>
          <w:rFonts w:asciiTheme="minorHAnsi" w:eastAsiaTheme="minorEastAsia" w:hAnsiTheme="minorHAnsi" w:cstheme="minorBidi"/>
          <w:szCs w:val="22"/>
          <w:lang w:eastAsia="en-US"/>
        </w:rPr>
      </w:pPr>
      <w:r w:rsidRPr="002B6054">
        <w:rPr>
          <w:rFonts w:asciiTheme="minorHAnsi" w:eastAsiaTheme="minorEastAsia" w:hAnsiTheme="minorHAnsi" w:cstheme="minorBidi"/>
          <w:szCs w:val="22"/>
          <w:lang w:eastAsia="en-US"/>
        </w:rPr>
        <w:t>Los riesgos con las calificaciones más altas, como "Sobrecostos debido a cambios en el alcance del proyecto" y "Dificultades para mantener la liquidez necesaria", deben ser priorizados para su mitigación. Estos riesgos representan las mayores amenazas financieras para el proyecto y requieren una gestión proactiva y estrategias efectivas de mitigación financiera.</w:t>
      </w:r>
    </w:p>
    <w:p w14:paraId="0EF695A1" w14:textId="77777777" w:rsidR="002A143F" w:rsidRDefault="002A143F" w:rsidP="002A143F">
      <w:pPr>
        <w:pStyle w:val="Ttulo3"/>
      </w:pPr>
      <w:r>
        <w:t>Riesgos de Gestión de Proyectos</w:t>
      </w:r>
    </w:p>
    <w:p w14:paraId="46F247E8" w14:textId="77777777" w:rsidR="00B36A5D" w:rsidRDefault="00B36A5D" w:rsidP="00F67229">
      <w:pPr>
        <w:numPr>
          <w:ilvl w:val="0"/>
          <w:numId w:val="37"/>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Falta de Claridad en los Objetivos y Expectativas del Proyecto</w:t>
      </w:r>
    </w:p>
    <w:p w14:paraId="5E85A450" w14:textId="77777777" w:rsidR="005A06D9" w:rsidRPr="00B36A5D" w:rsidRDefault="005A06D9" w:rsidP="005A06D9">
      <w:pPr>
        <w:ind w:left="720"/>
        <w:rPr>
          <w:rFonts w:asciiTheme="minorHAnsi" w:eastAsiaTheme="minorEastAsia" w:hAnsiTheme="minorHAnsi" w:cstheme="minorBidi"/>
          <w:b/>
          <w:bCs/>
          <w:szCs w:val="22"/>
          <w:lang w:eastAsia="en-US"/>
        </w:rPr>
      </w:pPr>
    </w:p>
    <w:p w14:paraId="57BD69CB"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4 - Alta, común en proyectos complejos.</w:t>
      </w:r>
    </w:p>
    <w:p w14:paraId="18907AC6"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5 - Muy alto, puede llevar a una desviación significativa del proyecto.</w:t>
      </w:r>
    </w:p>
    <w:p w14:paraId="79C2B23A" w14:textId="77777777" w:rsidR="00B36A5D" w:rsidRDefault="00B36A5D" w:rsidP="00F67229">
      <w:pPr>
        <w:numPr>
          <w:ilvl w:val="0"/>
          <w:numId w:val="37"/>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Comunicación Deficiente entre los Equipos de Trabajo y los Stakeholders</w:t>
      </w:r>
    </w:p>
    <w:p w14:paraId="6017B04B" w14:textId="77777777" w:rsidR="005A06D9" w:rsidRPr="00B36A5D" w:rsidRDefault="005A06D9" w:rsidP="005A06D9">
      <w:pPr>
        <w:ind w:left="720"/>
        <w:rPr>
          <w:rFonts w:asciiTheme="minorHAnsi" w:eastAsiaTheme="minorEastAsia" w:hAnsiTheme="minorHAnsi" w:cstheme="minorBidi"/>
          <w:b/>
          <w:bCs/>
          <w:szCs w:val="22"/>
          <w:lang w:eastAsia="en-US"/>
        </w:rPr>
      </w:pPr>
    </w:p>
    <w:p w14:paraId="3D3C5308"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3 - Moderada, depende de las prácticas de comunicación establecidas.</w:t>
      </w:r>
    </w:p>
    <w:p w14:paraId="4E4A2C67"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4 - Alto, esencial para la alineación y el éxito del proyecto.</w:t>
      </w:r>
    </w:p>
    <w:p w14:paraId="0E9644BC" w14:textId="77777777" w:rsidR="00B36A5D" w:rsidRDefault="00B36A5D" w:rsidP="00F67229">
      <w:pPr>
        <w:numPr>
          <w:ilvl w:val="0"/>
          <w:numId w:val="37"/>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Cambios en el Liderazgo o en la Estructura del Equipo de Proyecto</w:t>
      </w:r>
    </w:p>
    <w:p w14:paraId="4B04EC24" w14:textId="417A2DED" w:rsidR="005A06D9" w:rsidRPr="00B36A5D" w:rsidRDefault="005A06D9" w:rsidP="005A06D9">
      <w:pPr>
        <w:ind w:left="720"/>
        <w:rPr>
          <w:rFonts w:asciiTheme="minorHAnsi" w:eastAsiaTheme="minorEastAsia" w:hAnsiTheme="minorHAnsi" w:cstheme="minorBidi"/>
          <w:b/>
          <w:bCs/>
          <w:szCs w:val="22"/>
          <w:lang w:eastAsia="en-US"/>
        </w:rPr>
      </w:pPr>
    </w:p>
    <w:p w14:paraId="35D7A78E"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2 - Baja si hay estabilidad en la gestión.</w:t>
      </w:r>
    </w:p>
    <w:p w14:paraId="2D43C276"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4 - Alto, puede desestabilizar el proyecto y afectar la moral.</w:t>
      </w:r>
    </w:p>
    <w:p w14:paraId="1B87F479" w14:textId="77777777" w:rsidR="00B36A5D" w:rsidRDefault="00B36A5D" w:rsidP="00F67229">
      <w:pPr>
        <w:numPr>
          <w:ilvl w:val="0"/>
          <w:numId w:val="37"/>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Desalineación entre los Diferentes Departamentos y sus Necesidades</w:t>
      </w:r>
    </w:p>
    <w:p w14:paraId="56D3FC96" w14:textId="77777777" w:rsidR="005A06D9" w:rsidRPr="00B36A5D" w:rsidRDefault="005A06D9" w:rsidP="005A06D9">
      <w:pPr>
        <w:ind w:left="720"/>
        <w:rPr>
          <w:rFonts w:asciiTheme="minorHAnsi" w:eastAsiaTheme="minorEastAsia" w:hAnsiTheme="minorHAnsi" w:cstheme="minorBidi"/>
          <w:b/>
          <w:bCs/>
          <w:szCs w:val="22"/>
          <w:lang w:eastAsia="en-US"/>
        </w:rPr>
      </w:pPr>
    </w:p>
    <w:p w14:paraId="49BA83FF"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3 - Moderada, especialmente en organizaciones grandes.</w:t>
      </w:r>
    </w:p>
    <w:p w14:paraId="1366B6C4"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3 - Medio, puede afectar la eficiencia y la efectividad.</w:t>
      </w:r>
    </w:p>
    <w:p w14:paraId="667E2A9C" w14:textId="77777777" w:rsidR="00B36A5D" w:rsidRDefault="00B36A5D" w:rsidP="00F67229">
      <w:pPr>
        <w:numPr>
          <w:ilvl w:val="0"/>
          <w:numId w:val="37"/>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Falta de Involucramiento o Compromiso de Partes Interesadas Clave</w:t>
      </w:r>
    </w:p>
    <w:p w14:paraId="6717AC39" w14:textId="77777777" w:rsidR="005A06D9" w:rsidRPr="00B36A5D" w:rsidRDefault="005A06D9" w:rsidP="005A06D9">
      <w:pPr>
        <w:ind w:left="720"/>
        <w:rPr>
          <w:rFonts w:asciiTheme="minorHAnsi" w:eastAsiaTheme="minorEastAsia" w:hAnsiTheme="minorHAnsi" w:cstheme="minorBidi"/>
          <w:b/>
          <w:bCs/>
          <w:szCs w:val="22"/>
          <w:lang w:eastAsia="en-US"/>
        </w:rPr>
      </w:pPr>
    </w:p>
    <w:p w14:paraId="11357F5D"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3 - Moderada, depende de la cultura organizacional.</w:t>
      </w:r>
    </w:p>
    <w:p w14:paraId="4C63BA59"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4 - Alto, esencial para obtener apoyo y recursos.</w:t>
      </w:r>
    </w:p>
    <w:p w14:paraId="28F0BE94" w14:textId="77777777" w:rsidR="00B36A5D" w:rsidRDefault="00B36A5D" w:rsidP="00F67229">
      <w:pPr>
        <w:numPr>
          <w:ilvl w:val="0"/>
          <w:numId w:val="37"/>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lastRenderedPageBreak/>
        <w:t>Errores en la Planificación y en las Estimaciones de Tiempo y Recursos</w:t>
      </w:r>
    </w:p>
    <w:p w14:paraId="5EA1A8E9" w14:textId="77777777" w:rsidR="005A06D9" w:rsidRPr="00B36A5D" w:rsidRDefault="005A06D9" w:rsidP="005A06D9">
      <w:pPr>
        <w:ind w:left="720"/>
        <w:rPr>
          <w:rFonts w:asciiTheme="minorHAnsi" w:eastAsiaTheme="minorEastAsia" w:hAnsiTheme="minorHAnsi" w:cstheme="minorBidi"/>
          <w:b/>
          <w:bCs/>
          <w:szCs w:val="22"/>
          <w:lang w:eastAsia="en-US"/>
        </w:rPr>
      </w:pPr>
    </w:p>
    <w:p w14:paraId="36CBE9DD"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4 - Alta, un desafío común en la gestión de proyectos.</w:t>
      </w:r>
    </w:p>
    <w:p w14:paraId="47D7A2AB"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5 - Muy alto, puede resultar en retrasos significativos y sobrecostos.</w:t>
      </w:r>
    </w:p>
    <w:p w14:paraId="36885CBA" w14:textId="77777777" w:rsidR="00B36A5D" w:rsidRDefault="00B36A5D" w:rsidP="00F67229">
      <w:pPr>
        <w:numPr>
          <w:ilvl w:val="0"/>
          <w:numId w:val="37"/>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Modificaciones Constantes en los Requisitos o en el Alcance del Proyecto</w:t>
      </w:r>
    </w:p>
    <w:p w14:paraId="1069C404" w14:textId="77777777" w:rsidR="005A06D9" w:rsidRPr="00B36A5D" w:rsidRDefault="005A06D9" w:rsidP="005A06D9">
      <w:pPr>
        <w:ind w:left="720"/>
        <w:rPr>
          <w:rFonts w:asciiTheme="minorHAnsi" w:eastAsiaTheme="minorEastAsia" w:hAnsiTheme="minorHAnsi" w:cstheme="minorBidi"/>
          <w:b/>
          <w:bCs/>
          <w:szCs w:val="22"/>
          <w:lang w:eastAsia="en-US"/>
        </w:rPr>
      </w:pPr>
    </w:p>
    <w:p w14:paraId="285A26E9"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4 - Alta, especialmente en proyectos dinámicos.</w:t>
      </w:r>
    </w:p>
    <w:p w14:paraId="25937C3B"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4 - Alto, incrementa los costos y complica la gestión.</w:t>
      </w:r>
    </w:p>
    <w:p w14:paraId="2611B721" w14:textId="77777777" w:rsidR="00B36A5D" w:rsidRDefault="00B36A5D" w:rsidP="00F67229">
      <w:pPr>
        <w:numPr>
          <w:ilvl w:val="0"/>
          <w:numId w:val="37"/>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Ausencia de Procesos de Gestión de Proyectos Estandarizados</w:t>
      </w:r>
    </w:p>
    <w:p w14:paraId="1D67F7FF" w14:textId="77777777" w:rsidR="005A06D9" w:rsidRPr="00B36A5D" w:rsidRDefault="005A06D9" w:rsidP="005A06D9">
      <w:pPr>
        <w:ind w:left="720"/>
        <w:rPr>
          <w:rFonts w:asciiTheme="minorHAnsi" w:eastAsiaTheme="minorEastAsia" w:hAnsiTheme="minorHAnsi" w:cstheme="minorBidi"/>
          <w:b/>
          <w:bCs/>
          <w:szCs w:val="22"/>
          <w:lang w:eastAsia="en-US"/>
        </w:rPr>
      </w:pPr>
    </w:p>
    <w:p w14:paraId="10AB42B6"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3 - Moderada, varía según la organización.</w:t>
      </w:r>
    </w:p>
    <w:p w14:paraId="152AEBCE"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3 - Medio, puede causar ineficiencias y errores.</w:t>
      </w:r>
    </w:p>
    <w:p w14:paraId="2AA4ED58" w14:textId="77777777" w:rsidR="00B36A5D" w:rsidRDefault="00B36A5D" w:rsidP="00F67229">
      <w:pPr>
        <w:numPr>
          <w:ilvl w:val="0"/>
          <w:numId w:val="37"/>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Falta de un Proceso Estructurado para la Identificación, Análisis y Mitigación de Riesgos</w:t>
      </w:r>
    </w:p>
    <w:p w14:paraId="2F72B6BD" w14:textId="77777777" w:rsidR="005A06D9" w:rsidRPr="00B36A5D" w:rsidRDefault="005A06D9" w:rsidP="005A06D9">
      <w:pPr>
        <w:ind w:left="720"/>
        <w:rPr>
          <w:rFonts w:asciiTheme="minorHAnsi" w:eastAsiaTheme="minorEastAsia" w:hAnsiTheme="minorHAnsi" w:cstheme="minorBidi"/>
          <w:b/>
          <w:bCs/>
          <w:szCs w:val="22"/>
          <w:lang w:eastAsia="en-US"/>
        </w:rPr>
      </w:pPr>
    </w:p>
    <w:p w14:paraId="14320297"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3 - Moderada, común en la gestión de proyectos.</w:t>
      </w:r>
    </w:p>
    <w:p w14:paraId="5D9A287B"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4 - Alto, crucial para evitar sorpresas negativas.</w:t>
      </w:r>
    </w:p>
    <w:p w14:paraId="7E0FD76A" w14:textId="77777777" w:rsidR="00B36A5D" w:rsidRDefault="00B36A5D" w:rsidP="00F67229">
      <w:pPr>
        <w:numPr>
          <w:ilvl w:val="0"/>
          <w:numId w:val="37"/>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Dependencia Excesiva en Individuos o Recursos Clave</w:t>
      </w:r>
    </w:p>
    <w:p w14:paraId="4F4B7659" w14:textId="77777777" w:rsidR="005A06D9" w:rsidRPr="00B36A5D" w:rsidRDefault="005A06D9" w:rsidP="005A06D9">
      <w:pPr>
        <w:ind w:left="720"/>
        <w:rPr>
          <w:rFonts w:asciiTheme="minorHAnsi" w:eastAsiaTheme="minorEastAsia" w:hAnsiTheme="minorHAnsi" w:cstheme="minorBidi"/>
          <w:b/>
          <w:bCs/>
          <w:szCs w:val="22"/>
          <w:lang w:eastAsia="en-US"/>
        </w:rPr>
      </w:pPr>
    </w:p>
    <w:p w14:paraId="40C7EA74"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2 - Baja si hay buena planificación de recursos.</w:t>
      </w:r>
    </w:p>
    <w:p w14:paraId="507A4206"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5 - Muy alto, puede paralizar el proyecto si estos recursos faltan.</w:t>
      </w:r>
    </w:p>
    <w:p w14:paraId="7D43D0DE" w14:textId="77777777" w:rsidR="00B36A5D" w:rsidRDefault="00B36A5D" w:rsidP="00F67229">
      <w:pPr>
        <w:numPr>
          <w:ilvl w:val="0"/>
          <w:numId w:val="37"/>
        </w:numPr>
        <w:rPr>
          <w:rFonts w:asciiTheme="minorHAnsi" w:eastAsiaTheme="minorEastAsia" w:hAnsiTheme="minorHAnsi" w:cstheme="minorBidi"/>
          <w:b/>
          <w:bCs/>
          <w:szCs w:val="22"/>
          <w:lang w:eastAsia="en-US"/>
        </w:rPr>
      </w:pPr>
      <w:r w:rsidRPr="00B36A5D">
        <w:rPr>
          <w:rFonts w:asciiTheme="minorHAnsi" w:eastAsiaTheme="minorEastAsia" w:hAnsiTheme="minorHAnsi" w:cstheme="minorBidi"/>
          <w:b/>
          <w:bCs/>
          <w:szCs w:val="22"/>
          <w:lang w:eastAsia="en-US"/>
        </w:rPr>
        <w:t>Ineficiencia en la Gestión del Cambio Organizacional Asociado con la Implementación del Nuevo Sistema</w:t>
      </w:r>
    </w:p>
    <w:p w14:paraId="579ED078" w14:textId="77777777" w:rsidR="005A06D9" w:rsidRPr="00B36A5D" w:rsidRDefault="005A06D9" w:rsidP="005A06D9">
      <w:pPr>
        <w:ind w:left="720"/>
        <w:rPr>
          <w:rFonts w:asciiTheme="minorHAnsi" w:eastAsiaTheme="minorEastAsia" w:hAnsiTheme="minorHAnsi" w:cstheme="minorBidi"/>
          <w:b/>
          <w:bCs/>
          <w:szCs w:val="22"/>
          <w:lang w:eastAsia="en-US"/>
        </w:rPr>
      </w:pPr>
    </w:p>
    <w:p w14:paraId="2DB0DC0C"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Probabilidad: 4 - Alta, el cambio es a menudo resistido.</w:t>
      </w:r>
    </w:p>
    <w:p w14:paraId="74F67486" w14:textId="77777777" w:rsidR="00B36A5D" w:rsidRPr="00B36A5D" w:rsidRDefault="00B36A5D" w:rsidP="007A5930">
      <w:pPr>
        <w:spacing w:after="160" w:line="259" w:lineRule="auto"/>
        <w:jc w:val="both"/>
        <w:rPr>
          <w:rFonts w:asciiTheme="minorHAnsi" w:eastAsiaTheme="minorEastAsia" w:hAnsiTheme="minorHAnsi" w:cstheme="minorBidi"/>
          <w:szCs w:val="22"/>
          <w:lang w:eastAsia="en-US"/>
        </w:rPr>
      </w:pPr>
      <w:r w:rsidRPr="00B36A5D">
        <w:rPr>
          <w:rFonts w:asciiTheme="minorHAnsi" w:eastAsiaTheme="minorEastAsia" w:hAnsiTheme="minorHAnsi" w:cstheme="minorBidi"/>
          <w:szCs w:val="22"/>
          <w:lang w:eastAsia="en-US"/>
        </w:rPr>
        <w:t>Impacto: 4 - Alto, esencial para la adopción y el éxito a largo plazo del sistema.</w:t>
      </w:r>
    </w:p>
    <w:p w14:paraId="794F1DF4" w14:textId="77777777" w:rsidR="00B36A5D" w:rsidRDefault="00B36A5D" w:rsidP="00B36A5D"/>
    <w:p w14:paraId="2074D8F8" w14:textId="254D01AB" w:rsidR="00B76C46" w:rsidRDefault="00B76C46" w:rsidP="00B76C46">
      <w:pPr>
        <w:spacing w:after="160" w:line="259" w:lineRule="auto"/>
        <w:jc w:val="both"/>
        <w:rPr>
          <w:rFonts w:asciiTheme="minorHAnsi" w:eastAsiaTheme="minorEastAsia" w:hAnsiTheme="minorHAnsi" w:cstheme="minorBidi"/>
          <w:szCs w:val="22"/>
          <w:lang w:eastAsia="en-US"/>
        </w:rPr>
      </w:pPr>
      <w:r w:rsidRPr="00B76C46">
        <w:rPr>
          <w:rFonts w:asciiTheme="minorHAnsi" w:eastAsiaTheme="minorEastAsia" w:hAnsiTheme="minorHAnsi" w:cstheme="minorBidi"/>
          <w:szCs w:val="22"/>
          <w:lang w:eastAsia="en-US"/>
        </w:rPr>
        <w:t>Los riesgos con puntuaciones más altas, como "Falta de claridad en los objetivos y expectativas del proyecto" y "Errores en la planificación y en las estimaciones de tiempo y recursos", deben ser priorizados para su mitigación. Estos riesgos representan las mayores amenazas para la gestión efectiva del proyecto y requieren una atención y estrategias de mitigación detalladas.</w:t>
      </w:r>
    </w:p>
    <w:p w14:paraId="57F878A2" w14:textId="77777777" w:rsidR="00337CE4" w:rsidRDefault="00337CE4" w:rsidP="00B76C46">
      <w:pPr>
        <w:spacing w:after="160" w:line="259" w:lineRule="auto"/>
        <w:jc w:val="both"/>
        <w:rPr>
          <w:rFonts w:asciiTheme="minorHAnsi" w:eastAsiaTheme="minorEastAsia" w:hAnsiTheme="minorHAnsi" w:cstheme="minorBidi"/>
          <w:szCs w:val="22"/>
          <w:lang w:eastAsia="en-US"/>
        </w:rPr>
      </w:pPr>
    </w:p>
    <w:p w14:paraId="2DC02480" w14:textId="77777777" w:rsidR="00337CE4" w:rsidRDefault="00337CE4" w:rsidP="00337CE4">
      <w:pPr>
        <w:pStyle w:val="Ttulo3"/>
      </w:pPr>
      <w:r>
        <w:t>Riesgos de Recursos Humanos</w:t>
      </w:r>
    </w:p>
    <w:p w14:paraId="4D05000C" w14:textId="77777777" w:rsidR="00B458A0" w:rsidRDefault="00B458A0" w:rsidP="0097412D">
      <w:pPr>
        <w:numPr>
          <w:ilvl w:val="0"/>
          <w:numId w:val="40"/>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Falta de Habilidades o Conocimientos Específicos en el Equipo de Proyecto</w:t>
      </w:r>
    </w:p>
    <w:p w14:paraId="538D8D2E" w14:textId="77777777" w:rsidR="00E87408" w:rsidRPr="00B458A0" w:rsidRDefault="00E87408" w:rsidP="00E87408">
      <w:pPr>
        <w:ind w:left="720"/>
        <w:rPr>
          <w:rFonts w:asciiTheme="minorHAnsi" w:eastAsiaTheme="minorEastAsia" w:hAnsiTheme="minorHAnsi" w:cstheme="minorBidi"/>
          <w:b/>
          <w:bCs/>
          <w:szCs w:val="22"/>
          <w:lang w:eastAsia="en-US"/>
        </w:rPr>
      </w:pPr>
    </w:p>
    <w:p w14:paraId="53DFB1F6"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lastRenderedPageBreak/>
        <w:t>Probabilidad: 3 - Moderada, depende de la selección del equipo.</w:t>
      </w:r>
    </w:p>
    <w:p w14:paraId="47BB0FE5"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4 - Alto, esencial para la correcta ejecución del proyecto.</w:t>
      </w:r>
    </w:p>
    <w:p w14:paraId="6E5DA2C0" w14:textId="77777777" w:rsidR="00B458A0" w:rsidRDefault="00B458A0" w:rsidP="0097412D">
      <w:pPr>
        <w:numPr>
          <w:ilvl w:val="0"/>
          <w:numId w:val="40"/>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Resistencia al Cambio por Parte de los Usuarios del Sistema</w:t>
      </w:r>
    </w:p>
    <w:p w14:paraId="2D0F55C9" w14:textId="77777777" w:rsidR="00E87408" w:rsidRPr="00B458A0" w:rsidRDefault="00E87408" w:rsidP="00E87408">
      <w:pPr>
        <w:ind w:left="720"/>
        <w:rPr>
          <w:rFonts w:asciiTheme="minorHAnsi" w:eastAsiaTheme="minorEastAsia" w:hAnsiTheme="minorHAnsi" w:cstheme="minorBidi"/>
          <w:b/>
          <w:bCs/>
          <w:szCs w:val="22"/>
          <w:lang w:eastAsia="en-US"/>
        </w:rPr>
      </w:pPr>
    </w:p>
    <w:p w14:paraId="1939826F"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4 - Alta, común en la implementación de nuevos sistemas.</w:t>
      </w:r>
    </w:p>
    <w:p w14:paraId="4E4D9857"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3 - Medio, puede afectar la adopción del sistema.</w:t>
      </w:r>
    </w:p>
    <w:p w14:paraId="11DA2E68" w14:textId="77777777" w:rsidR="00B458A0" w:rsidRDefault="00B458A0" w:rsidP="0097412D">
      <w:pPr>
        <w:numPr>
          <w:ilvl w:val="0"/>
          <w:numId w:val="40"/>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Problemas en la Formación y Capacitación de los Usuarios y el Personal Técnico</w:t>
      </w:r>
    </w:p>
    <w:p w14:paraId="75C3FCDA" w14:textId="77777777" w:rsidR="00E87408" w:rsidRPr="00B458A0" w:rsidRDefault="00E87408" w:rsidP="00E87408">
      <w:pPr>
        <w:ind w:left="720"/>
        <w:rPr>
          <w:rFonts w:asciiTheme="minorHAnsi" w:eastAsiaTheme="minorEastAsia" w:hAnsiTheme="minorHAnsi" w:cstheme="minorBidi"/>
          <w:b/>
          <w:bCs/>
          <w:szCs w:val="22"/>
          <w:lang w:eastAsia="en-US"/>
        </w:rPr>
      </w:pPr>
    </w:p>
    <w:p w14:paraId="7A32F55D"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3 - Moderada, depende de la estrategia de capacitación.</w:t>
      </w:r>
    </w:p>
    <w:p w14:paraId="0FFBE9B9"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4 - Alto, crucial para el uso efectivo del sistema.</w:t>
      </w:r>
    </w:p>
    <w:p w14:paraId="4E421820" w14:textId="77777777" w:rsidR="00B458A0" w:rsidRDefault="00B458A0" w:rsidP="0097412D">
      <w:pPr>
        <w:numPr>
          <w:ilvl w:val="0"/>
          <w:numId w:val="40"/>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Riesgo de Perder Empleados Clave Durante el Proyecto</w:t>
      </w:r>
    </w:p>
    <w:p w14:paraId="6EBA0D86" w14:textId="77777777" w:rsidR="00E87408" w:rsidRPr="00B458A0" w:rsidRDefault="00E87408" w:rsidP="00E87408">
      <w:pPr>
        <w:ind w:left="720"/>
        <w:rPr>
          <w:rFonts w:asciiTheme="minorHAnsi" w:eastAsiaTheme="minorEastAsia" w:hAnsiTheme="minorHAnsi" w:cstheme="minorBidi"/>
          <w:b/>
          <w:bCs/>
          <w:szCs w:val="22"/>
          <w:lang w:eastAsia="en-US"/>
        </w:rPr>
      </w:pPr>
    </w:p>
    <w:p w14:paraId="58A46D1F"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2 - Baja si se gestionan bien los recursos humanos.</w:t>
      </w:r>
    </w:p>
    <w:p w14:paraId="36FB34E0"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5 - Muy alto, puede causar retrasos significativos.</w:t>
      </w:r>
    </w:p>
    <w:p w14:paraId="5E283D74" w14:textId="77777777" w:rsidR="00B458A0" w:rsidRDefault="00B458A0" w:rsidP="0097412D">
      <w:pPr>
        <w:numPr>
          <w:ilvl w:val="0"/>
          <w:numId w:val="40"/>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Desafíos Debido a Conflictos Interpersonales o Problemas de Dinámica de Equipo</w:t>
      </w:r>
    </w:p>
    <w:p w14:paraId="59CD5768" w14:textId="77777777" w:rsidR="00E87408" w:rsidRPr="00B458A0" w:rsidRDefault="00E87408" w:rsidP="00E87408">
      <w:pPr>
        <w:ind w:left="720"/>
        <w:rPr>
          <w:rFonts w:asciiTheme="minorHAnsi" w:eastAsiaTheme="minorEastAsia" w:hAnsiTheme="minorHAnsi" w:cstheme="minorBidi"/>
          <w:b/>
          <w:bCs/>
          <w:szCs w:val="22"/>
          <w:lang w:eastAsia="en-US"/>
        </w:rPr>
      </w:pPr>
    </w:p>
    <w:p w14:paraId="48CA814D"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3 - Moderada, varía según la cultura del equipo.</w:t>
      </w:r>
    </w:p>
    <w:p w14:paraId="1BCF51F9"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3 - Medio, afecta la moral y la productividad.</w:t>
      </w:r>
    </w:p>
    <w:p w14:paraId="7B887F9E" w14:textId="77777777" w:rsidR="00B458A0" w:rsidRDefault="00B458A0" w:rsidP="0097412D">
      <w:pPr>
        <w:numPr>
          <w:ilvl w:val="0"/>
          <w:numId w:val="40"/>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Problemas de Comunicación entre Diferentes Equipos o Departamentos</w:t>
      </w:r>
    </w:p>
    <w:p w14:paraId="308151C8" w14:textId="77777777" w:rsidR="00E87408" w:rsidRPr="00B458A0" w:rsidRDefault="00E87408" w:rsidP="00E87408">
      <w:pPr>
        <w:ind w:left="720"/>
        <w:rPr>
          <w:rFonts w:asciiTheme="minorHAnsi" w:eastAsiaTheme="minorEastAsia" w:hAnsiTheme="minorHAnsi" w:cstheme="minorBidi"/>
          <w:b/>
          <w:bCs/>
          <w:szCs w:val="22"/>
          <w:lang w:eastAsia="en-US"/>
        </w:rPr>
      </w:pPr>
    </w:p>
    <w:p w14:paraId="3E94B926"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3 - Moderada, depende de las prácticas de comunicación.</w:t>
      </w:r>
    </w:p>
    <w:p w14:paraId="6A8FBE18"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4 - Alto, puede llevar a errores y malentendidos.</w:t>
      </w:r>
    </w:p>
    <w:p w14:paraId="277C9003" w14:textId="77777777" w:rsidR="00B458A0" w:rsidRDefault="00B458A0" w:rsidP="0097412D">
      <w:pPr>
        <w:numPr>
          <w:ilvl w:val="0"/>
          <w:numId w:val="40"/>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Ausencia de Liderazgo Fuerte o Dirección Clara</w:t>
      </w:r>
    </w:p>
    <w:p w14:paraId="4FC8987C" w14:textId="77777777" w:rsidR="00E87408" w:rsidRPr="00B458A0" w:rsidRDefault="00E87408" w:rsidP="00E87408">
      <w:pPr>
        <w:ind w:left="720"/>
        <w:rPr>
          <w:rFonts w:asciiTheme="minorHAnsi" w:eastAsiaTheme="minorEastAsia" w:hAnsiTheme="minorHAnsi" w:cstheme="minorBidi"/>
          <w:b/>
          <w:bCs/>
          <w:szCs w:val="22"/>
          <w:lang w:eastAsia="en-US"/>
        </w:rPr>
      </w:pPr>
    </w:p>
    <w:p w14:paraId="70AD8F24"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2 - Baja si la estructura de liderazgo es sólida.</w:t>
      </w:r>
    </w:p>
    <w:p w14:paraId="4D593FEE"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4 - Alto, esencial para la dirección y el apoyo del proyecto.</w:t>
      </w:r>
    </w:p>
    <w:p w14:paraId="73F65DDB" w14:textId="77777777" w:rsidR="00B458A0" w:rsidRDefault="00B458A0" w:rsidP="0097412D">
      <w:pPr>
        <w:numPr>
          <w:ilvl w:val="0"/>
          <w:numId w:val="40"/>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Dificultades para que el Personal se Adapte o Sea Competente en Nuevas Herramientas o Tecnologías</w:t>
      </w:r>
    </w:p>
    <w:p w14:paraId="4482A5B0" w14:textId="77777777" w:rsidR="00E87408" w:rsidRPr="00B458A0" w:rsidRDefault="00E87408" w:rsidP="00E87408">
      <w:pPr>
        <w:ind w:left="720"/>
        <w:rPr>
          <w:rFonts w:asciiTheme="minorHAnsi" w:eastAsiaTheme="minorEastAsia" w:hAnsiTheme="minorHAnsi" w:cstheme="minorBidi"/>
          <w:b/>
          <w:bCs/>
          <w:szCs w:val="22"/>
          <w:lang w:eastAsia="en-US"/>
        </w:rPr>
      </w:pPr>
    </w:p>
    <w:p w14:paraId="4D7B96F0"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3 - Moderada, común en proyectos tecnológicos.</w:t>
      </w:r>
    </w:p>
    <w:p w14:paraId="195A631C"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3 - Medio, afecta la eficiencia y la efectividad.</w:t>
      </w:r>
    </w:p>
    <w:p w14:paraId="3B98EE8E" w14:textId="77777777" w:rsidR="00B458A0" w:rsidRDefault="00B458A0" w:rsidP="0097412D">
      <w:pPr>
        <w:numPr>
          <w:ilvl w:val="0"/>
          <w:numId w:val="40"/>
        </w:numPr>
        <w:rPr>
          <w:rFonts w:asciiTheme="minorHAnsi" w:eastAsiaTheme="minorEastAsia" w:hAnsiTheme="minorHAnsi" w:cstheme="minorBidi"/>
          <w:b/>
          <w:bCs/>
          <w:szCs w:val="22"/>
          <w:lang w:eastAsia="en-US"/>
        </w:rPr>
      </w:pPr>
      <w:r w:rsidRPr="00B458A0">
        <w:rPr>
          <w:rFonts w:asciiTheme="minorHAnsi" w:eastAsiaTheme="minorEastAsia" w:hAnsiTheme="minorHAnsi" w:cstheme="minorBidi"/>
          <w:b/>
          <w:bCs/>
          <w:szCs w:val="22"/>
          <w:lang w:eastAsia="en-US"/>
        </w:rPr>
        <w:t>Disminución de la Motivación o Compromiso de los Empleados</w:t>
      </w:r>
    </w:p>
    <w:p w14:paraId="25DD139A" w14:textId="77777777" w:rsidR="00E87408" w:rsidRPr="00B458A0" w:rsidRDefault="00E87408" w:rsidP="00E87408">
      <w:pPr>
        <w:ind w:left="720"/>
        <w:rPr>
          <w:rFonts w:asciiTheme="minorHAnsi" w:eastAsiaTheme="minorEastAsia" w:hAnsiTheme="minorHAnsi" w:cstheme="minorBidi"/>
          <w:b/>
          <w:bCs/>
          <w:szCs w:val="22"/>
          <w:lang w:eastAsia="en-US"/>
        </w:rPr>
      </w:pPr>
    </w:p>
    <w:p w14:paraId="75049F11"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Probabilidad: 3 - Moderada, especialmente en proyectos largos o complejos.</w:t>
      </w:r>
    </w:p>
    <w:p w14:paraId="4D573514" w14:textId="77777777"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Impacto: 3 - Medio, puede afectar la productividad y la calidad del trabajo.</w:t>
      </w:r>
    </w:p>
    <w:p w14:paraId="4D7DB447" w14:textId="77777777" w:rsidR="00B458A0" w:rsidRPr="0097412D" w:rsidRDefault="00B458A0" w:rsidP="0097412D">
      <w:pPr>
        <w:spacing w:after="160" w:line="259" w:lineRule="auto"/>
        <w:jc w:val="both"/>
        <w:rPr>
          <w:rFonts w:asciiTheme="minorHAnsi" w:eastAsiaTheme="minorEastAsia" w:hAnsiTheme="minorHAnsi" w:cstheme="minorBidi"/>
          <w:szCs w:val="22"/>
          <w:lang w:eastAsia="en-US"/>
        </w:rPr>
      </w:pPr>
    </w:p>
    <w:p w14:paraId="70D04D69" w14:textId="40BA7DED" w:rsidR="00B458A0" w:rsidRPr="00B458A0" w:rsidRDefault="00B458A0" w:rsidP="0097412D">
      <w:pPr>
        <w:spacing w:after="160" w:line="259" w:lineRule="auto"/>
        <w:jc w:val="both"/>
        <w:rPr>
          <w:rFonts w:asciiTheme="minorHAnsi" w:eastAsiaTheme="minorEastAsia" w:hAnsiTheme="minorHAnsi" w:cstheme="minorBidi"/>
          <w:szCs w:val="22"/>
          <w:lang w:eastAsia="en-US"/>
        </w:rPr>
      </w:pPr>
      <w:r w:rsidRPr="00B458A0">
        <w:rPr>
          <w:rFonts w:asciiTheme="minorHAnsi" w:eastAsiaTheme="minorEastAsia" w:hAnsiTheme="minorHAnsi" w:cstheme="minorBidi"/>
          <w:szCs w:val="22"/>
          <w:lang w:eastAsia="en-US"/>
        </w:rPr>
        <w:t>Los riesgos con puntuaciones más altas, como "Falta de habilidades o conocimientos específicos en el equipo de proyecto" y "Problemas en la formación y capacitación de los usuarios y el personal técnico", deben ser priorizados para su mitigación. Estos riesgos representan las mayores amenazas para la efectividad del equipo de recursos humanos y requieren una atención y estrategias de mitigación detalladas.</w:t>
      </w:r>
    </w:p>
    <w:p w14:paraId="4D17391B" w14:textId="77777777" w:rsidR="002A143F" w:rsidRPr="002B6054" w:rsidRDefault="002A143F" w:rsidP="002B6054">
      <w:pPr>
        <w:spacing w:after="160" w:line="259" w:lineRule="auto"/>
        <w:jc w:val="both"/>
        <w:rPr>
          <w:rFonts w:asciiTheme="minorHAnsi" w:eastAsiaTheme="minorEastAsia" w:hAnsiTheme="minorHAnsi" w:cstheme="minorBidi"/>
          <w:szCs w:val="22"/>
          <w:lang w:eastAsia="en-US"/>
        </w:rPr>
      </w:pPr>
    </w:p>
    <w:p w14:paraId="0EEE190E" w14:textId="77777777" w:rsidR="00C73BEE" w:rsidRDefault="00C73BEE" w:rsidP="00C73BEE">
      <w:pPr>
        <w:pStyle w:val="Ttulo3"/>
      </w:pPr>
      <w:r>
        <w:t>Riesgos Legales</w:t>
      </w:r>
    </w:p>
    <w:p w14:paraId="4A356334" w14:textId="648B918F" w:rsidR="000C211F" w:rsidRDefault="00A55B50" w:rsidP="0097412D">
      <w:pPr>
        <w:numPr>
          <w:ilvl w:val="0"/>
          <w:numId w:val="41"/>
        </w:numPr>
        <w:rPr>
          <w:rFonts w:asciiTheme="minorHAnsi" w:eastAsiaTheme="minorEastAsia" w:hAnsiTheme="minorHAnsi" w:cstheme="minorBidi"/>
          <w:b/>
          <w:bCs/>
          <w:szCs w:val="22"/>
          <w:lang w:eastAsia="en-US"/>
        </w:rPr>
      </w:pPr>
      <w:r w:rsidRPr="0097412D">
        <w:rPr>
          <w:rFonts w:asciiTheme="minorHAnsi" w:eastAsiaTheme="minorEastAsia" w:hAnsiTheme="minorHAnsi" w:cstheme="minorBidi"/>
          <w:b/>
          <w:bCs/>
          <w:szCs w:val="22"/>
          <w:lang w:eastAsia="en-US"/>
        </w:rPr>
        <w:t>I</w:t>
      </w:r>
      <w:r w:rsidR="000C211F" w:rsidRPr="000C211F">
        <w:rPr>
          <w:rFonts w:asciiTheme="minorHAnsi" w:eastAsiaTheme="minorEastAsia" w:hAnsiTheme="minorHAnsi" w:cstheme="minorBidi"/>
          <w:b/>
          <w:bCs/>
          <w:szCs w:val="22"/>
          <w:lang w:eastAsia="en-US"/>
        </w:rPr>
        <w:t>ncumplimiento de Normativas y Leyes de Telecomunicaciones</w:t>
      </w:r>
    </w:p>
    <w:p w14:paraId="697A0647" w14:textId="77777777" w:rsidR="00E87408" w:rsidRPr="000C211F" w:rsidRDefault="00E87408" w:rsidP="00E87408">
      <w:pPr>
        <w:ind w:left="720"/>
        <w:rPr>
          <w:rFonts w:asciiTheme="minorHAnsi" w:eastAsiaTheme="minorEastAsia" w:hAnsiTheme="minorHAnsi" w:cstheme="minorBidi"/>
          <w:b/>
          <w:bCs/>
          <w:szCs w:val="22"/>
          <w:lang w:eastAsia="en-US"/>
        </w:rPr>
      </w:pPr>
    </w:p>
    <w:p w14:paraId="7D2B8EFD"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4 - Alta, dada la complejidad del sector.</w:t>
      </w:r>
    </w:p>
    <w:p w14:paraId="0B197C98"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5 - Muy alto, puede llevar a sanciones graves y pérdida de reputación.</w:t>
      </w:r>
    </w:p>
    <w:p w14:paraId="6BCD9048" w14:textId="77777777" w:rsidR="000C211F" w:rsidRDefault="000C211F" w:rsidP="0097412D">
      <w:pPr>
        <w:numPr>
          <w:ilvl w:val="0"/>
          <w:numId w:val="41"/>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Riesgos Asociados con la Protección y Privacidad de Datos</w:t>
      </w:r>
    </w:p>
    <w:p w14:paraId="53E7CFF3" w14:textId="77777777" w:rsidR="00E87408" w:rsidRPr="000C211F" w:rsidRDefault="00E87408" w:rsidP="00E87408">
      <w:pPr>
        <w:ind w:left="720"/>
        <w:rPr>
          <w:rFonts w:asciiTheme="minorHAnsi" w:eastAsiaTheme="minorEastAsia" w:hAnsiTheme="minorHAnsi" w:cstheme="minorBidi"/>
          <w:b/>
          <w:bCs/>
          <w:szCs w:val="22"/>
          <w:lang w:eastAsia="en-US"/>
        </w:rPr>
      </w:pPr>
    </w:p>
    <w:p w14:paraId="48251BC8"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3 - Moderada, depende de las medidas de seguridad implementadas.</w:t>
      </w:r>
    </w:p>
    <w:p w14:paraId="52A7AAA3"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5 - Muy alto, violaciones de privacidad pueden resultar en sanciones severas.</w:t>
      </w:r>
    </w:p>
    <w:p w14:paraId="054A0709" w14:textId="77777777" w:rsidR="000C211F" w:rsidRDefault="000C211F" w:rsidP="0097412D">
      <w:pPr>
        <w:numPr>
          <w:ilvl w:val="0"/>
          <w:numId w:val="41"/>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Problemas Legales Derivados de Contratos con Proveedores o Clientes</w:t>
      </w:r>
    </w:p>
    <w:p w14:paraId="429003D0" w14:textId="77777777" w:rsidR="00E87408" w:rsidRPr="000C211F" w:rsidRDefault="00E87408" w:rsidP="00E87408">
      <w:pPr>
        <w:ind w:left="720"/>
        <w:rPr>
          <w:rFonts w:asciiTheme="minorHAnsi" w:eastAsiaTheme="minorEastAsia" w:hAnsiTheme="minorHAnsi" w:cstheme="minorBidi"/>
          <w:b/>
          <w:bCs/>
          <w:szCs w:val="22"/>
          <w:lang w:eastAsia="en-US"/>
        </w:rPr>
      </w:pPr>
    </w:p>
    <w:p w14:paraId="03FC9341"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2 - Baja si la gestión contractual es adecuada.</w:t>
      </w:r>
    </w:p>
    <w:p w14:paraId="0BA9D3D2"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4 - Alto, podría resultar en litigios y daños financieros.</w:t>
      </w:r>
    </w:p>
    <w:p w14:paraId="0D2FE367" w14:textId="77777777" w:rsidR="000C211F" w:rsidRDefault="000C211F" w:rsidP="0097412D">
      <w:pPr>
        <w:numPr>
          <w:ilvl w:val="0"/>
          <w:numId w:val="41"/>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 de no Cumplir con las Regulaciones Específicas del Sector de las Telecomunicaciones</w:t>
      </w:r>
    </w:p>
    <w:p w14:paraId="5280CB5A" w14:textId="77777777" w:rsidR="00E87408" w:rsidRPr="000C211F" w:rsidRDefault="00E87408" w:rsidP="00E87408">
      <w:pPr>
        <w:ind w:left="720"/>
        <w:rPr>
          <w:rFonts w:asciiTheme="minorHAnsi" w:eastAsiaTheme="minorEastAsia" w:hAnsiTheme="minorHAnsi" w:cstheme="minorBidi"/>
          <w:b/>
          <w:bCs/>
          <w:szCs w:val="22"/>
          <w:lang w:eastAsia="en-US"/>
        </w:rPr>
      </w:pPr>
    </w:p>
    <w:p w14:paraId="01339E2B"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3 - Moderada, sujeto a la dinámica regulatoria.</w:t>
      </w:r>
    </w:p>
    <w:p w14:paraId="3447907E"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5 - Muy alto, las sanciones pueden ser significativas.</w:t>
      </w:r>
    </w:p>
    <w:p w14:paraId="387F0672" w14:textId="77777777" w:rsidR="000C211F" w:rsidRDefault="000C211F" w:rsidP="0097412D">
      <w:pPr>
        <w:numPr>
          <w:ilvl w:val="0"/>
          <w:numId w:val="41"/>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 de no Cumplir con las Leyes de Protección de Datos, como el GDPR</w:t>
      </w:r>
    </w:p>
    <w:p w14:paraId="2F2CF22A" w14:textId="77777777" w:rsidR="00E87408" w:rsidRPr="000C211F" w:rsidRDefault="00E87408" w:rsidP="00E87408">
      <w:pPr>
        <w:ind w:left="720"/>
        <w:rPr>
          <w:rFonts w:asciiTheme="minorHAnsi" w:eastAsiaTheme="minorEastAsia" w:hAnsiTheme="minorHAnsi" w:cstheme="minorBidi"/>
          <w:b/>
          <w:bCs/>
          <w:szCs w:val="22"/>
          <w:lang w:eastAsia="en-US"/>
        </w:rPr>
      </w:pPr>
    </w:p>
    <w:p w14:paraId="7C270C21"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3 - Moderada, depende del cumplimiento de las políticas.</w:t>
      </w:r>
    </w:p>
    <w:p w14:paraId="010945E1"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5 - Muy alto, las sanciones por incumplimiento pueden ser enormes.</w:t>
      </w:r>
    </w:p>
    <w:p w14:paraId="5BCA6DD4" w14:textId="77777777" w:rsidR="000C211F" w:rsidRDefault="000C211F" w:rsidP="0097412D">
      <w:pPr>
        <w:numPr>
          <w:ilvl w:val="0"/>
          <w:numId w:val="41"/>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 de Usar Software sin las Licencias Adecuadas o de Violar los Términos de las Licencias Existentes</w:t>
      </w:r>
    </w:p>
    <w:p w14:paraId="101DBC42" w14:textId="77777777" w:rsidR="00E87408" w:rsidRPr="000C211F" w:rsidRDefault="00E87408" w:rsidP="00E87408">
      <w:pPr>
        <w:ind w:left="720"/>
        <w:rPr>
          <w:rFonts w:asciiTheme="minorHAnsi" w:eastAsiaTheme="minorEastAsia" w:hAnsiTheme="minorHAnsi" w:cstheme="minorBidi"/>
          <w:b/>
          <w:bCs/>
          <w:szCs w:val="22"/>
          <w:lang w:eastAsia="en-US"/>
        </w:rPr>
      </w:pPr>
    </w:p>
    <w:p w14:paraId="7FE4347B"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2 - Baja si se gestionan bien las licencias.</w:t>
      </w:r>
    </w:p>
    <w:p w14:paraId="70BE4F83"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4 - Alto, podría resultar en litigios y sanciones.</w:t>
      </w:r>
    </w:p>
    <w:p w14:paraId="4FFD45F5" w14:textId="77777777" w:rsidR="000C211F" w:rsidRDefault="000C211F" w:rsidP="0097412D">
      <w:pPr>
        <w:numPr>
          <w:ilvl w:val="0"/>
          <w:numId w:val="41"/>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Riesgos Relacionados con la Protección de la Propiedad Intelectual Propia y de Evitar Infringir la Propiedad Intelectual de Terceros</w:t>
      </w:r>
    </w:p>
    <w:p w14:paraId="2A7D3ADA" w14:textId="77777777" w:rsidR="00E87408" w:rsidRPr="000C211F" w:rsidRDefault="00E87408" w:rsidP="00E87408">
      <w:pPr>
        <w:ind w:left="720"/>
        <w:rPr>
          <w:rFonts w:asciiTheme="minorHAnsi" w:eastAsiaTheme="minorEastAsia" w:hAnsiTheme="minorHAnsi" w:cstheme="minorBidi"/>
          <w:b/>
          <w:bCs/>
          <w:szCs w:val="22"/>
          <w:lang w:eastAsia="en-US"/>
        </w:rPr>
      </w:pPr>
    </w:p>
    <w:p w14:paraId="42719B19"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3 - Moderada, depende de la diligencia en la gestión de propiedad intelectual.</w:t>
      </w:r>
    </w:p>
    <w:p w14:paraId="1B57F8C8"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4 - Alto, puede resultar en litigios costosos.</w:t>
      </w:r>
    </w:p>
    <w:p w14:paraId="18EFDD50" w14:textId="77777777" w:rsidR="000C211F" w:rsidRDefault="000C211F" w:rsidP="0097412D">
      <w:pPr>
        <w:numPr>
          <w:ilvl w:val="0"/>
          <w:numId w:val="41"/>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Riesgos Asociados con no Cumplir con los Estándares Industriales o Técnicos Requeridos</w:t>
      </w:r>
    </w:p>
    <w:p w14:paraId="4E8073B9" w14:textId="77777777" w:rsidR="00E87408" w:rsidRPr="000C211F" w:rsidRDefault="00E87408" w:rsidP="00E87408">
      <w:pPr>
        <w:ind w:left="720"/>
        <w:rPr>
          <w:rFonts w:asciiTheme="minorHAnsi" w:eastAsiaTheme="minorEastAsia" w:hAnsiTheme="minorHAnsi" w:cstheme="minorBidi"/>
          <w:b/>
          <w:bCs/>
          <w:szCs w:val="22"/>
          <w:lang w:eastAsia="en-US"/>
        </w:rPr>
      </w:pPr>
    </w:p>
    <w:p w14:paraId="4509F292"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3 - Moderada, varía según la adherencia a los estándares.</w:t>
      </w:r>
    </w:p>
    <w:p w14:paraId="29ABA0D5"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4 - Alto, puede llevar a incumplimientos y sanciones.</w:t>
      </w:r>
    </w:p>
    <w:p w14:paraId="3845E465" w14:textId="77777777" w:rsidR="000C211F" w:rsidRDefault="000C211F" w:rsidP="0097412D">
      <w:pPr>
        <w:numPr>
          <w:ilvl w:val="0"/>
          <w:numId w:val="41"/>
        </w:numPr>
        <w:rPr>
          <w:rFonts w:asciiTheme="minorHAnsi" w:eastAsiaTheme="minorEastAsia" w:hAnsiTheme="minorHAnsi" w:cstheme="minorBidi"/>
          <w:b/>
          <w:bCs/>
          <w:szCs w:val="22"/>
          <w:lang w:eastAsia="en-US"/>
        </w:rPr>
      </w:pPr>
      <w:r w:rsidRPr="000C211F">
        <w:rPr>
          <w:rFonts w:asciiTheme="minorHAnsi" w:eastAsiaTheme="minorEastAsia" w:hAnsiTheme="minorHAnsi" w:cstheme="minorBidi"/>
          <w:b/>
          <w:bCs/>
          <w:szCs w:val="22"/>
          <w:lang w:eastAsia="en-US"/>
        </w:rPr>
        <w:t>Riesgo de Enfrentar Sanciones o Multas por Parte de Organismos Reguladores Debido a Incumplimientos de Regulaciones</w:t>
      </w:r>
    </w:p>
    <w:p w14:paraId="43764EFF" w14:textId="77777777" w:rsidR="00E87408" w:rsidRPr="000C211F" w:rsidRDefault="00E87408" w:rsidP="00E87408">
      <w:pPr>
        <w:ind w:left="720"/>
        <w:rPr>
          <w:rFonts w:asciiTheme="minorHAnsi" w:eastAsiaTheme="minorEastAsia" w:hAnsiTheme="minorHAnsi" w:cstheme="minorBidi"/>
          <w:b/>
          <w:bCs/>
          <w:szCs w:val="22"/>
          <w:lang w:eastAsia="en-US"/>
        </w:rPr>
      </w:pPr>
    </w:p>
    <w:p w14:paraId="6C57C870" w14:textId="77777777"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Probabilidad: 3 - Moderada, sujeto a la eficacia del cumplimiento regulatorio.</w:t>
      </w:r>
    </w:p>
    <w:p w14:paraId="5EB4B45A" w14:textId="75E91347" w:rsidR="00E87408"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Impacto: 5 - Muy alto, puede tener consecuencias financieras y de reputación significativas</w:t>
      </w:r>
      <w:r w:rsidR="00E87408">
        <w:rPr>
          <w:rFonts w:asciiTheme="minorHAnsi" w:eastAsiaTheme="minorEastAsia" w:hAnsiTheme="minorHAnsi" w:cstheme="minorBidi"/>
          <w:szCs w:val="22"/>
          <w:lang w:eastAsia="en-US"/>
        </w:rPr>
        <w:t>.</w:t>
      </w:r>
    </w:p>
    <w:p w14:paraId="488C4F9C" w14:textId="77777777" w:rsidR="00E87408" w:rsidRPr="000C211F" w:rsidRDefault="00E87408" w:rsidP="0097412D">
      <w:pPr>
        <w:spacing w:after="160" w:line="259" w:lineRule="auto"/>
        <w:jc w:val="both"/>
        <w:rPr>
          <w:rFonts w:asciiTheme="minorHAnsi" w:eastAsiaTheme="minorEastAsia" w:hAnsiTheme="minorHAnsi" w:cstheme="minorBidi"/>
          <w:szCs w:val="22"/>
          <w:lang w:eastAsia="en-US"/>
        </w:rPr>
      </w:pPr>
    </w:p>
    <w:p w14:paraId="6AB4B86E" w14:textId="61CD2993" w:rsidR="000C211F" w:rsidRPr="000C211F" w:rsidRDefault="000C211F" w:rsidP="0097412D">
      <w:pPr>
        <w:spacing w:after="160" w:line="259" w:lineRule="auto"/>
        <w:jc w:val="both"/>
        <w:rPr>
          <w:rFonts w:asciiTheme="minorHAnsi" w:eastAsiaTheme="minorEastAsia" w:hAnsiTheme="minorHAnsi" w:cstheme="minorBidi"/>
          <w:szCs w:val="22"/>
          <w:lang w:eastAsia="en-US"/>
        </w:rPr>
      </w:pPr>
      <w:r w:rsidRPr="000C211F">
        <w:rPr>
          <w:rFonts w:asciiTheme="minorHAnsi" w:eastAsiaTheme="minorEastAsia" w:hAnsiTheme="minorHAnsi" w:cstheme="minorBidi"/>
          <w:szCs w:val="22"/>
          <w:lang w:eastAsia="en-US"/>
        </w:rPr>
        <w:t>Los riesgos con las calificaciones más altas, como "Incumplimiento de normativas y leyes de telecomunicaciones" y "Riesgos asociados con la protección y privacidad de datos", deben ser priorizados para su mitigación. Estos riesgos representan las mayores amenazas legales y regulatorias para el proyecto y requieren una gestión proactiva y estrategias efectivas de cumplimiento legal.</w:t>
      </w:r>
    </w:p>
    <w:p w14:paraId="46099DC1" w14:textId="77777777" w:rsidR="004A3F8C" w:rsidRPr="002B6054" w:rsidRDefault="004A3F8C" w:rsidP="002B6054">
      <w:pPr>
        <w:spacing w:after="160" w:line="259" w:lineRule="auto"/>
        <w:jc w:val="both"/>
        <w:rPr>
          <w:rFonts w:asciiTheme="minorHAnsi" w:eastAsiaTheme="minorEastAsia" w:hAnsiTheme="minorHAnsi" w:cstheme="minorBidi"/>
          <w:szCs w:val="22"/>
          <w:lang w:eastAsia="en-US"/>
        </w:rPr>
      </w:pPr>
    </w:p>
    <w:p w14:paraId="0E9C5F8C" w14:textId="29081FB3" w:rsidR="00A14792" w:rsidRDefault="00D15084" w:rsidP="00D15084">
      <w:pPr>
        <w:pStyle w:val="Ttulo2"/>
      </w:pPr>
      <w:bookmarkStart w:id="4" w:name="_Toc153467548"/>
      <w:r>
        <w:lastRenderedPageBreak/>
        <w:t>Analisis Cuantitativo</w:t>
      </w:r>
      <w:bookmarkEnd w:id="4"/>
    </w:p>
    <w:p w14:paraId="4BDCD6C7" w14:textId="77777777" w:rsidR="004B0CFE" w:rsidRDefault="004B0CFE" w:rsidP="004B0CFE">
      <w:pPr>
        <w:pStyle w:val="Ttulo3"/>
      </w:pPr>
      <w:r>
        <w:t>Riesgos Técnicos</w:t>
      </w:r>
    </w:p>
    <w:p w14:paraId="5B8DDDF2" w14:textId="50995906" w:rsidR="004B0CFE" w:rsidRPr="004B0CFE" w:rsidRDefault="004B0CFE" w:rsidP="004B0CFE">
      <w:pPr>
        <w:pStyle w:val="Ttulo3"/>
      </w:pPr>
      <w:r>
        <w:t>Riesgos Operativos</w:t>
      </w:r>
    </w:p>
    <w:p w14:paraId="6C886E3E" w14:textId="77777777" w:rsidR="004B0CFE" w:rsidRDefault="004B0CFE" w:rsidP="004B0CFE">
      <w:pPr>
        <w:pStyle w:val="Ttulo3"/>
      </w:pPr>
      <w:r>
        <w:t>Riesgos Financieros</w:t>
      </w:r>
    </w:p>
    <w:p w14:paraId="1FCB8D81" w14:textId="635A916A" w:rsidR="004B0CFE" w:rsidRDefault="004B0CFE" w:rsidP="004B0CFE">
      <w:pPr>
        <w:pStyle w:val="Ttulo3"/>
      </w:pPr>
      <w:r>
        <w:t>Riesgos de Gestión de Proyectos</w:t>
      </w:r>
    </w:p>
    <w:p w14:paraId="2019931E" w14:textId="6FE67096" w:rsidR="004B0CFE" w:rsidRDefault="004B0CFE" w:rsidP="004B0CFE">
      <w:pPr>
        <w:pStyle w:val="Ttulo3"/>
      </w:pPr>
      <w:r>
        <w:t>Riesgos de Recursos Humanos</w:t>
      </w:r>
    </w:p>
    <w:p w14:paraId="102DAF42" w14:textId="77777777" w:rsidR="004B0CFE" w:rsidRDefault="004B0CFE" w:rsidP="004B0CFE">
      <w:pPr>
        <w:pStyle w:val="Ttulo3"/>
      </w:pPr>
      <w:r>
        <w:t>Riesgos Legales</w:t>
      </w:r>
    </w:p>
    <w:p w14:paraId="4A08BA38" w14:textId="77777777" w:rsidR="004B0CFE" w:rsidRPr="004B0CFE" w:rsidRDefault="004B0CFE" w:rsidP="004B0CFE"/>
    <w:p w14:paraId="2F6C63E5" w14:textId="2B2B7331" w:rsidR="00241462" w:rsidRDefault="00241462" w:rsidP="00241462">
      <w:pPr>
        <w:pStyle w:val="Ttulo2"/>
      </w:pPr>
      <w:bookmarkStart w:id="5" w:name="_Toc153467549"/>
      <w:r>
        <w:t>Plan de Respuestas</w:t>
      </w:r>
      <w:bookmarkEnd w:id="5"/>
    </w:p>
    <w:p w14:paraId="5B8CE7D1" w14:textId="77777777" w:rsidR="00DE5818" w:rsidRDefault="00DE5818" w:rsidP="00DE5818">
      <w:pPr>
        <w:pStyle w:val="Ttulo3"/>
      </w:pPr>
      <w:r>
        <w:t>Riesgos Técnicos</w:t>
      </w:r>
    </w:p>
    <w:p w14:paraId="47A63257" w14:textId="77777777" w:rsidR="00DE5818" w:rsidRPr="004B0CFE" w:rsidRDefault="00DE5818" w:rsidP="00DE5818">
      <w:pPr>
        <w:pStyle w:val="Ttulo3"/>
      </w:pPr>
      <w:r>
        <w:t>Riesgos Operativos</w:t>
      </w:r>
    </w:p>
    <w:p w14:paraId="4DE5FF48" w14:textId="77777777" w:rsidR="00DE5818" w:rsidRDefault="00DE5818" w:rsidP="00DE5818">
      <w:pPr>
        <w:pStyle w:val="Ttulo3"/>
      </w:pPr>
      <w:r>
        <w:t>Riesgos Financieros</w:t>
      </w:r>
    </w:p>
    <w:p w14:paraId="0B7F5888" w14:textId="77777777" w:rsidR="00DE5818" w:rsidRDefault="00DE5818" w:rsidP="00DE5818">
      <w:pPr>
        <w:pStyle w:val="Ttulo3"/>
      </w:pPr>
      <w:r>
        <w:t>Riesgos de Gestión de Proyectos</w:t>
      </w:r>
    </w:p>
    <w:p w14:paraId="2F74180C" w14:textId="77777777" w:rsidR="00DE5818" w:rsidRDefault="00DE5818" w:rsidP="00DE5818">
      <w:pPr>
        <w:pStyle w:val="Ttulo3"/>
      </w:pPr>
      <w:r>
        <w:t>Riesgos de Recursos Humanos</w:t>
      </w:r>
    </w:p>
    <w:p w14:paraId="13CB5882" w14:textId="77777777" w:rsidR="00DE5818" w:rsidRDefault="00DE5818" w:rsidP="00DE5818">
      <w:pPr>
        <w:pStyle w:val="Ttulo3"/>
      </w:pPr>
      <w:r>
        <w:t>Riesgos Legales</w:t>
      </w:r>
    </w:p>
    <w:p w14:paraId="227E1F8B" w14:textId="77777777" w:rsidR="00DE5818" w:rsidRPr="00DE5818" w:rsidRDefault="00DE5818" w:rsidP="00DE5818"/>
    <w:p w14:paraId="4A38A13D" w14:textId="77777777" w:rsidR="00052285" w:rsidRPr="00052285" w:rsidRDefault="00052285" w:rsidP="00052285"/>
    <w:p w14:paraId="1717D665" w14:textId="77777777" w:rsidR="00FC4935" w:rsidRPr="004C73A6" w:rsidRDefault="00FC4935" w:rsidP="00FC4935">
      <w:pPr>
        <w:rPr>
          <w:rFonts w:asciiTheme="minorHAnsi" w:hAnsiTheme="minorHAnsi" w:cstheme="minorBidi"/>
        </w:rPr>
      </w:pPr>
    </w:p>
    <w:p w14:paraId="6A887063" w14:textId="77777777" w:rsidR="000512BF" w:rsidRPr="000512BF" w:rsidRDefault="000512BF" w:rsidP="000512BF"/>
    <w:p w14:paraId="34F1823A" w14:textId="77777777" w:rsidR="001B0CD9" w:rsidRPr="001B0CD9" w:rsidRDefault="001B0CD9" w:rsidP="001B0CD9"/>
    <w:sectPr w:rsidR="001B0CD9" w:rsidRPr="001B0CD9" w:rsidSect="008F0E44">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3FD5F" w14:textId="77777777" w:rsidR="00C836F0" w:rsidRDefault="00C836F0" w:rsidP="00322F64">
      <w:r>
        <w:separator/>
      </w:r>
    </w:p>
  </w:endnote>
  <w:endnote w:type="continuationSeparator" w:id="0">
    <w:p w14:paraId="0EF772DE" w14:textId="77777777" w:rsidR="00C836F0" w:rsidRDefault="00C836F0" w:rsidP="00322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0858907"/>
      <w:docPartObj>
        <w:docPartGallery w:val="Page Numbers (Bottom of Page)"/>
        <w:docPartUnique/>
      </w:docPartObj>
    </w:sdtPr>
    <w:sdtEndPr>
      <w:rPr>
        <w:rStyle w:val="Nmerodepgina"/>
      </w:rPr>
    </w:sdtEndPr>
    <w:sdtContent>
      <w:p w14:paraId="49F063D7" w14:textId="77777777" w:rsidR="00322F64" w:rsidRDefault="00322F64" w:rsidP="008F0E4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sdt>
    <w:sdtPr>
      <w:rPr>
        <w:rStyle w:val="Nmerodepgina"/>
      </w:rPr>
      <w:id w:val="1443486342"/>
      <w:docPartObj>
        <w:docPartGallery w:val="Page Numbers (Bottom of Page)"/>
        <w:docPartUnique/>
      </w:docPartObj>
    </w:sdtPr>
    <w:sdtEndPr>
      <w:rPr>
        <w:rStyle w:val="Nmerodepgina"/>
      </w:rPr>
    </w:sdtEndPr>
    <w:sdtContent>
      <w:p w14:paraId="2633189B" w14:textId="77777777" w:rsidR="00322F64" w:rsidRDefault="00322F64" w:rsidP="008F0E44">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1143C28F" w14:textId="77777777" w:rsidR="00322F64" w:rsidRDefault="00322F64" w:rsidP="00322F6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83432410"/>
      <w:docPartObj>
        <w:docPartGallery w:val="Page Numbers (Bottom of Page)"/>
        <w:docPartUnique/>
      </w:docPartObj>
    </w:sdtPr>
    <w:sdtContent>
      <w:p w14:paraId="7D7F4298" w14:textId="40B5CAE4" w:rsidR="008F0E44" w:rsidRDefault="008F0E44" w:rsidP="00A72C6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5CECF2B4" w14:textId="77777777" w:rsidR="00322F64" w:rsidRDefault="00322F64" w:rsidP="00322F64">
    <w:pPr>
      <w:pStyle w:val="Piedepgina"/>
      <w:tabs>
        <w:tab w:val="left" w:pos="8139"/>
      </w:tabs>
      <w:ind w:right="360"/>
    </w:pPr>
    <w:r>
      <w:rPr>
        <w:color w:val="808080" w:themeColor="background1" w:themeShade="80"/>
        <w:sz w:val="20"/>
        <w:szCs w:val="20"/>
      </w:rPr>
      <w:tab/>
    </w:r>
    <w:r>
      <w:rPr>
        <w:color w:val="808080" w:themeColor="background1" w:themeShade="8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6030" w14:textId="77777777" w:rsidR="00C836F0" w:rsidRDefault="00C836F0" w:rsidP="00322F64">
      <w:r>
        <w:separator/>
      </w:r>
    </w:p>
  </w:footnote>
  <w:footnote w:type="continuationSeparator" w:id="0">
    <w:p w14:paraId="2E55C7FF" w14:textId="77777777" w:rsidR="00C836F0" w:rsidRDefault="00C836F0" w:rsidP="00322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B39"/>
    <w:multiLevelType w:val="multilevel"/>
    <w:tmpl w:val="7D6C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5DEC"/>
    <w:multiLevelType w:val="multilevel"/>
    <w:tmpl w:val="047A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7442B"/>
    <w:multiLevelType w:val="multilevel"/>
    <w:tmpl w:val="F3A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8104F"/>
    <w:multiLevelType w:val="multilevel"/>
    <w:tmpl w:val="94BA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055BC"/>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61E18"/>
    <w:multiLevelType w:val="multilevel"/>
    <w:tmpl w:val="46D4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614E0"/>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00E83"/>
    <w:multiLevelType w:val="multilevel"/>
    <w:tmpl w:val="B1BE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1126D"/>
    <w:multiLevelType w:val="multilevel"/>
    <w:tmpl w:val="06A8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A0671"/>
    <w:multiLevelType w:val="multilevel"/>
    <w:tmpl w:val="8140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E0DF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2EA416F9"/>
    <w:multiLevelType w:val="multilevel"/>
    <w:tmpl w:val="0028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E19E7"/>
    <w:multiLevelType w:val="multilevel"/>
    <w:tmpl w:val="F63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25045"/>
    <w:multiLevelType w:val="multilevel"/>
    <w:tmpl w:val="49D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03073"/>
    <w:multiLevelType w:val="multilevel"/>
    <w:tmpl w:val="517C602E"/>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33F19"/>
    <w:multiLevelType w:val="multilevel"/>
    <w:tmpl w:val="D3A8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5703F"/>
    <w:multiLevelType w:val="multilevel"/>
    <w:tmpl w:val="C8D6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268DB"/>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7E04F3"/>
    <w:multiLevelType w:val="multilevel"/>
    <w:tmpl w:val="2D1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700C5"/>
    <w:multiLevelType w:val="multilevel"/>
    <w:tmpl w:val="71B81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6702FD"/>
    <w:multiLevelType w:val="multilevel"/>
    <w:tmpl w:val="95FA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2468EC"/>
    <w:multiLevelType w:val="multilevel"/>
    <w:tmpl w:val="E148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D3265"/>
    <w:multiLevelType w:val="multilevel"/>
    <w:tmpl w:val="30B6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7460F3"/>
    <w:multiLevelType w:val="multilevel"/>
    <w:tmpl w:val="4CA4A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563A51"/>
    <w:multiLevelType w:val="multilevel"/>
    <w:tmpl w:val="517C602E"/>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61AA0"/>
    <w:multiLevelType w:val="multilevel"/>
    <w:tmpl w:val="5384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6E0330"/>
    <w:multiLevelType w:val="multilevel"/>
    <w:tmpl w:val="CF0EC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390AF9"/>
    <w:multiLevelType w:val="multilevel"/>
    <w:tmpl w:val="4606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0800D9"/>
    <w:multiLevelType w:val="multilevel"/>
    <w:tmpl w:val="890C0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D97502"/>
    <w:multiLevelType w:val="multilevel"/>
    <w:tmpl w:val="407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76B7D"/>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E7776F"/>
    <w:multiLevelType w:val="multilevel"/>
    <w:tmpl w:val="C3C01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115752">
    <w:abstractNumId w:val="10"/>
  </w:num>
  <w:num w:numId="2" w16cid:durableId="412507585">
    <w:abstractNumId w:val="10"/>
  </w:num>
  <w:num w:numId="3" w16cid:durableId="1296258493">
    <w:abstractNumId w:val="10"/>
  </w:num>
  <w:num w:numId="4" w16cid:durableId="844975876">
    <w:abstractNumId w:val="10"/>
  </w:num>
  <w:num w:numId="5" w16cid:durableId="1762876069">
    <w:abstractNumId w:val="10"/>
  </w:num>
  <w:num w:numId="6" w16cid:durableId="898638423">
    <w:abstractNumId w:val="10"/>
  </w:num>
  <w:num w:numId="7" w16cid:durableId="1329210729">
    <w:abstractNumId w:val="10"/>
  </w:num>
  <w:num w:numId="8" w16cid:durableId="1130172807">
    <w:abstractNumId w:val="10"/>
  </w:num>
  <w:num w:numId="9" w16cid:durableId="1253973217">
    <w:abstractNumId w:val="10"/>
  </w:num>
  <w:num w:numId="10" w16cid:durableId="2121564090">
    <w:abstractNumId w:val="10"/>
  </w:num>
  <w:num w:numId="11" w16cid:durableId="1321351998">
    <w:abstractNumId w:val="14"/>
  </w:num>
  <w:num w:numId="12" w16cid:durableId="1979258213">
    <w:abstractNumId w:val="25"/>
  </w:num>
  <w:num w:numId="13" w16cid:durableId="1299804001">
    <w:abstractNumId w:val="11"/>
  </w:num>
  <w:num w:numId="14" w16cid:durableId="1509783407">
    <w:abstractNumId w:val="13"/>
  </w:num>
  <w:num w:numId="15" w16cid:durableId="1707028319">
    <w:abstractNumId w:val="20"/>
  </w:num>
  <w:num w:numId="16" w16cid:durableId="948511134">
    <w:abstractNumId w:val="15"/>
  </w:num>
  <w:num w:numId="17" w16cid:durableId="1143158129">
    <w:abstractNumId w:val="5"/>
  </w:num>
  <w:num w:numId="18" w16cid:durableId="554240830">
    <w:abstractNumId w:val="21"/>
  </w:num>
  <w:num w:numId="19" w16cid:durableId="2080667936">
    <w:abstractNumId w:val="29"/>
  </w:num>
  <w:num w:numId="20" w16cid:durableId="325746032">
    <w:abstractNumId w:val="3"/>
  </w:num>
  <w:num w:numId="21" w16cid:durableId="203031061">
    <w:abstractNumId w:val="0"/>
  </w:num>
  <w:num w:numId="22" w16cid:durableId="1353914075">
    <w:abstractNumId w:val="8"/>
  </w:num>
  <w:num w:numId="23" w16cid:durableId="2096631023">
    <w:abstractNumId w:val="22"/>
  </w:num>
  <w:num w:numId="24" w16cid:durableId="2018337582">
    <w:abstractNumId w:val="16"/>
  </w:num>
  <w:num w:numId="25" w16cid:durableId="866911236">
    <w:abstractNumId w:val="7"/>
  </w:num>
  <w:num w:numId="26" w16cid:durableId="655037648">
    <w:abstractNumId w:val="12"/>
  </w:num>
  <w:num w:numId="27" w16cid:durableId="1294288206">
    <w:abstractNumId w:val="27"/>
  </w:num>
  <w:num w:numId="28" w16cid:durableId="1308245529">
    <w:abstractNumId w:val="1"/>
  </w:num>
  <w:num w:numId="29" w16cid:durableId="3754748">
    <w:abstractNumId w:val="18"/>
  </w:num>
  <w:num w:numId="30" w16cid:durableId="912817804">
    <w:abstractNumId w:val="2"/>
  </w:num>
  <w:num w:numId="31" w16cid:durableId="564999244">
    <w:abstractNumId w:val="28"/>
  </w:num>
  <w:num w:numId="32" w16cid:durableId="1740446343">
    <w:abstractNumId w:val="24"/>
  </w:num>
  <w:num w:numId="33" w16cid:durableId="392702384">
    <w:abstractNumId w:val="30"/>
  </w:num>
  <w:num w:numId="34" w16cid:durableId="805127314">
    <w:abstractNumId w:val="19"/>
  </w:num>
  <w:num w:numId="35" w16cid:durableId="1683624244">
    <w:abstractNumId w:val="17"/>
  </w:num>
  <w:num w:numId="36" w16cid:durableId="1809468973">
    <w:abstractNumId w:val="23"/>
  </w:num>
  <w:num w:numId="37" w16cid:durableId="1586037329">
    <w:abstractNumId w:val="4"/>
  </w:num>
  <w:num w:numId="38" w16cid:durableId="1676956653">
    <w:abstractNumId w:val="9"/>
  </w:num>
  <w:num w:numId="39" w16cid:durableId="1690519169">
    <w:abstractNumId w:val="26"/>
  </w:num>
  <w:num w:numId="40" w16cid:durableId="232619520">
    <w:abstractNumId w:val="6"/>
  </w:num>
  <w:num w:numId="41" w16cid:durableId="54625930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F0"/>
    <w:rsid w:val="00006FD5"/>
    <w:rsid w:val="00021E19"/>
    <w:rsid w:val="00031D75"/>
    <w:rsid w:val="000512BF"/>
    <w:rsid w:val="00052285"/>
    <w:rsid w:val="000958BA"/>
    <w:rsid w:val="00096C11"/>
    <w:rsid w:val="000C211F"/>
    <w:rsid w:val="000E1901"/>
    <w:rsid w:val="00150E21"/>
    <w:rsid w:val="001B0CD9"/>
    <w:rsid w:val="001F1FE9"/>
    <w:rsid w:val="001F3D2C"/>
    <w:rsid w:val="00220F84"/>
    <w:rsid w:val="00225793"/>
    <w:rsid w:val="00231F5A"/>
    <w:rsid w:val="00241462"/>
    <w:rsid w:val="002A0C40"/>
    <w:rsid w:val="002A143F"/>
    <w:rsid w:val="002A4259"/>
    <w:rsid w:val="002B0CF9"/>
    <w:rsid w:val="002B6054"/>
    <w:rsid w:val="00302BD8"/>
    <w:rsid w:val="00322F64"/>
    <w:rsid w:val="00337CE4"/>
    <w:rsid w:val="00340174"/>
    <w:rsid w:val="00354306"/>
    <w:rsid w:val="003F26BF"/>
    <w:rsid w:val="0049079E"/>
    <w:rsid w:val="004A3F8C"/>
    <w:rsid w:val="004B0CFE"/>
    <w:rsid w:val="004B1A31"/>
    <w:rsid w:val="004C2E0C"/>
    <w:rsid w:val="004C73A6"/>
    <w:rsid w:val="00552473"/>
    <w:rsid w:val="005A06D9"/>
    <w:rsid w:val="005B7AF2"/>
    <w:rsid w:val="0060601D"/>
    <w:rsid w:val="00622749"/>
    <w:rsid w:val="0066791B"/>
    <w:rsid w:val="006C086B"/>
    <w:rsid w:val="006F2DA8"/>
    <w:rsid w:val="0074125E"/>
    <w:rsid w:val="007A5930"/>
    <w:rsid w:val="007D49B4"/>
    <w:rsid w:val="007F3301"/>
    <w:rsid w:val="00830144"/>
    <w:rsid w:val="00836BEE"/>
    <w:rsid w:val="008C631F"/>
    <w:rsid w:val="008F0E44"/>
    <w:rsid w:val="00914A6A"/>
    <w:rsid w:val="009156D9"/>
    <w:rsid w:val="0097412D"/>
    <w:rsid w:val="009827C1"/>
    <w:rsid w:val="009D36A3"/>
    <w:rsid w:val="00A12DFE"/>
    <w:rsid w:val="00A14792"/>
    <w:rsid w:val="00A47CFB"/>
    <w:rsid w:val="00A55B50"/>
    <w:rsid w:val="00AB693B"/>
    <w:rsid w:val="00AE7D48"/>
    <w:rsid w:val="00AF248F"/>
    <w:rsid w:val="00B36A5D"/>
    <w:rsid w:val="00B433CE"/>
    <w:rsid w:val="00B458A0"/>
    <w:rsid w:val="00B57D10"/>
    <w:rsid w:val="00B7327F"/>
    <w:rsid w:val="00B76C46"/>
    <w:rsid w:val="00C06580"/>
    <w:rsid w:val="00C34C86"/>
    <w:rsid w:val="00C61EB8"/>
    <w:rsid w:val="00C73BEE"/>
    <w:rsid w:val="00C75D80"/>
    <w:rsid w:val="00C836F0"/>
    <w:rsid w:val="00CB4033"/>
    <w:rsid w:val="00CD6209"/>
    <w:rsid w:val="00D15084"/>
    <w:rsid w:val="00D43BC0"/>
    <w:rsid w:val="00D4465D"/>
    <w:rsid w:val="00D47A79"/>
    <w:rsid w:val="00D95279"/>
    <w:rsid w:val="00DA2E66"/>
    <w:rsid w:val="00DE05EF"/>
    <w:rsid w:val="00DE5818"/>
    <w:rsid w:val="00DE5D97"/>
    <w:rsid w:val="00DE5F16"/>
    <w:rsid w:val="00DE6155"/>
    <w:rsid w:val="00E21E94"/>
    <w:rsid w:val="00E22EF4"/>
    <w:rsid w:val="00E46FCE"/>
    <w:rsid w:val="00E87408"/>
    <w:rsid w:val="00F131CA"/>
    <w:rsid w:val="00F42109"/>
    <w:rsid w:val="00F67229"/>
    <w:rsid w:val="00F8364F"/>
    <w:rsid w:val="00FB213F"/>
    <w:rsid w:val="00FC4935"/>
    <w:rsid w:val="00FD0339"/>
    <w:rsid w:val="00FD1CAA"/>
    <w:rsid w:val="00FE1F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1464"/>
  <w15:chartTrackingRefBased/>
  <w15:docId w15:val="{BCD40FBE-2CC1-F341-BF09-EC8D377B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11F"/>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322F64"/>
    <w:pPr>
      <w:keepNext/>
      <w:keepLines/>
      <w:numPr>
        <w:numId w:val="10"/>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322F64"/>
    <w:pPr>
      <w:keepNext/>
      <w:keepLines/>
      <w:numPr>
        <w:ilvl w:val="1"/>
        <w:numId w:val="10"/>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322F64"/>
    <w:pPr>
      <w:keepNext/>
      <w:keepLines/>
      <w:numPr>
        <w:ilvl w:val="2"/>
        <w:numId w:val="10"/>
      </w:numPr>
      <w:spacing w:before="360" w:after="240"/>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rsid w:val="00322F64"/>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322F64"/>
    <w:pPr>
      <w:keepNext/>
      <w:keepLines/>
      <w:numPr>
        <w:ilvl w:val="4"/>
        <w:numId w:val="10"/>
      </w:numPr>
      <w:spacing w:before="20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322F64"/>
    <w:pPr>
      <w:keepNext/>
      <w:keepLines/>
      <w:numPr>
        <w:ilvl w:val="5"/>
        <w:numId w:val="10"/>
      </w:numPr>
      <w:spacing w:before="20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322F6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22F64"/>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22F64"/>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F64"/>
    <w:rPr>
      <w:rFonts w:asciiTheme="majorHAnsi" w:eastAsiaTheme="majorEastAsia" w:hAnsiTheme="majorHAnsi" w:cstheme="majorHAnsi"/>
      <w:b/>
      <w:smallCaps/>
      <w:noProof/>
      <w:color w:val="002060"/>
      <w:sz w:val="52"/>
      <w:szCs w:val="52"/>
    </w:rPr>
  </w:style>
  <w:style w:type="paragraph" w:customStyle="1" w:styleId="PiedeTabla">
    <w:name w:val="Pie de Tabla"/>
    <w:basedOn w:val="Normal"/>
    <w:next w:val="Normal"/>
    <w:link w:val="PiedeTablaCar"/>
    <w:qFormat/>
    <w:rsid w:val="00322F64"/>
    <w:pPr>
      <w:spacing w:before="360" w:after="120"/>
      <w:jc w:val="center"/>
    </w:pPr>
    <w:rPr>
      <w:rFonts w:ascii="Calibri" w:hAnsi="Calibri"/>
      <w:i/>
      <w:sz w:val="22"/>
    </w:rPr>
  </w:style>
  <w:style w:type="character" w:customStyle="1" w:styleId="PiedeTablaCar">
    <w:name w:val="Pie de Tabla Car"/>
    <w:basedOn w:val="Fuentedeprrafopredeter"/>
    <w:link w:val="PiedeTabla"/>
    <w:rsid w:val="00322F64"/>
    <w:rPr>
      <w:rFonts w:ascii="Calibri" w:hAnsi="Calibri"/>
      <w:i/>
    </w:rPr>
  </w:style>
  <w:style w:type="paragraph" w:customStyle="1" w:styleId="PiedeFigura">
    <w:name w:val="Pie de Figura"/>
    <w:basedOn w:val="PiedeTabla"/>
    <w:link w:val="PiedeFiguraCar"/>
    <w:qFormat/>
    <w:rsid w:val="00322F64"/>
    <w:pPr>
      <w:spacing w:before="120" w:after="360"/>
    </w:pPr>
  </w:style>
  <w:style w:type="character" w:customStyle="1" w:styleId="PiedeFiguraCar">
    <w:name w:val="Pie de Figura Car"/>
    <w:basedOn w:val="PiedeTablaCar"/>
    <w:link w:val="PiedeFigura"/>
    <w:rsid w:val="00322F64"/>
    <w:rPr>
      <w:rFonts w:ascii="Calibri" w:hAnsi="Calibri"/>
      <w:i/>
    </w:rPr>
  </w:style>
  <w:style w:type="character" w:customStyle="1" w:styleId="Ttulo2Car">
    <w:name w:val="Título 2 Car"/>
    <w:basedOn w:val="Fuentedeprrafopredeter"/>
    <w:link w:val="Ttulo2"/>
    <w:uiPriority w:val="9"/>
    <w:rsid w:val="00322F64"/>
    <w:rPr>
      <w:rFonts w:asciiTheme="majorHAnsi" w:eastAsiaTheme="majorEastAsia" w:hAnsiTheme="majorHAnsi" w:cstheme="majorBidi"/>
      <w:bCs/>
      <w:smallCaps/>
      <w:noProof/>
      <w:color w:val="000000" w:themeColor="text1"/>
      <w:sz w:val="40"/>
      <w:szCs w:val="28"/>
    </w:rPr>
  </w:style>
  <w:style w:type="character" w:customStyle="1" w:styleId="Ttulo3Car">
    <w:name w:val="Título 3 Car"/>
    <w:basedOn w:val="Fuentedeprrafopredeter"/>
    <w:link w:val="Ttulo3"/>
    <w:uiPriority w:val="9"/>
    <w:rsid w:val="00322F64"/>
    <w:rPr>
      <w:rFonts w:asciiTheme="majorHAnsi" w:eastAsiaTheme="majorEastAsia" w:hAnsiTheme="majorHAnsi" w:cstheme="majorBidi"/>
      <w:bCs/>
      <w:color w:val="000000" w:themeColor="text1"/>
      <w:sz w:val="32"/>
    </w:rPr>
  </w:style>
  <w:style w:type="character" w:customStyle="1" w:styleId="Ttulo4Car">
    <w:name w:val="Título 4 Car"/>
    <w:basedOn w:val="Fuentedeprrafopredeter"/>
    <w:link w:val="Ttulo4"/>
    <w:uiPriority w:val="9"/>
    <w:semiHidden/>
    <w:rsid w:val="00322F64"/>
    <w:rPr>
      <w:rFonts w:asciiTheme="majorHAnsi" w:eastAsiaTheme="majorEastAsia" w:hAnsiTheme="majorHAnsi" w:cstheme="majorBidi"/>
      <w:b/>
      <w:bCs/>
      <w:i/>
      <w:iCs/>
      <w:color w:val="000000" w:themeColor="text1"/>
      <w:sz w:val="24"/>
    </w:rPr>
  </w:style>
  <w:style w:type="character" w:customStyle="1" w:styleId="Ttulo5Car">
    <w:name w:val="Título 5 Car"/>
    <w:basedOn w:val="Fuentedeprrafopredeter"/>
    <w:link w:val="Ttulo5"/>
    <w:uiPriority w:val="9"/>
    <w:semiHidden/>
    <w:rsid w:val="00322F64"/>
    <w:rPr>
      <w:rFonts w:asciiTheme="majorHAnsi" w:eastAsiaTheme="majorEastAsia" w:hAnsiTheme="majorHAnsi" w:cstheme="majorBidi"/>
      <w:color w:val="252525" w:themeColor="text2" w:themeShade="BF"/>
      <w:sz w:val="24"/>
    </w:rPr>
  </w:style>
  <w:style w:type="character" w:customStyle="1" w:styleId="Ttulo6Car">
    <w:name w:val="Título 6 Car"/>
    <w:basedOn w:val="Fuentedeprrafopredeter"/>
    <w:link w:val="Ttulo6"/>
    <w:uiPriority w:val="9"/>
    <w:semiHidden/>
    <w:rsid w:val="00322F64"/>
    <w:rPr>
      <w:rFonts w:asciiTheme="majorHAnsi" w:eastAsiaTheme="majorEastAsia" w:hAnsiTheme="majorHAnsi" w:cstheme="majorBidi"/>
      <w:i/>
      <w:iCs/>
      <w:color w:val="252525" w:themeColor="text2" w:themeShade="BF"/>
      <w:sz w:val="24"/>
    </w:rPr>
  </w:style>
  <w:style w:type="character" w:customStyle="1" w:styleId="Ttulo7Car">
    <w:name w:val="Título 7 Car"/>
    <w:basedOn w:val="Fuentedeprrafopredeter"/>
    <w:link w:val="Ttulo7"/>
    <w:uiPriority w:val="9"/>
    <w:semiHidden/>
    <w:rsid w:val="00322F6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322F6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22F64"/>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322F64"/>
    <w:pPr>
      <w:spacing w:after="200"/>
    </w:pPr>
    <w:rPr>
      <w:i/>
      <w:iCs/>
      <w:color w:val="323232" w:themeColor="text2"/>
      <w:sz w:val="18"/>
      <w:szCs w:val="18"/>
    </w:rPr>
  </w:style>
  <w:style w:type="paragraph" w:styleId="Ttulo">
    <w:name w:val="Title"/>
    <w:basedOn w:val="Normal"/>
    <w:next w:val="Normal"/>
    <w:link w:val="TtuloCar"/>
    <w:uiPriority w:val="10"/>
    <w:qFormat/>
    <w:rsid w:val="00322F64"/>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322F64"/>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322F64"/>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322F64"/>
    <w:rPr>
      <w:color w:val="5A5A5A" w:themeColor="text1" w:themeTint="A5"/>
      <w:spacing w:val="10"/>
      <w:sz w:val="24"/>
    </w:rPr>
  </w:style>
  <w:style w:type="character" w:styleId="Textoennegrita">
    <w:name w:val="Strong"/>
    <w:basedOn w:val="Fuentedeprrafopredeter"/>
    <w:uiPriority w:val="22"/>
    <w:qFormat/>
    <w:rsid w:val="00322F64"/>
    <w:rPr>
      <w:b/>
      <w:bCs/>
      <w:color w:val="000000" w:themeColor="text1"/>
    </w:rPr>
  </w:style>
  <w:style w:type="character" w:styleId="nfasis">
    <w:name w:val="Emphasis"/>
    <w:basedOn w:val="Fuentedeprrafopredeter"/>
    <w:uiPriority w:val="20"/>
    <w:qFormat/>
    <w:rsid w:val="00322F64"/>
    <w:rPr>
      <w:i/>
      <w:iCs/>
      <w:color w:val="auto"/>
    </w:rPr>
  </w:style>
  <w:style w:type="paragraph" w:styleId="Sinespaciado">
    <w:name w:val="No Spacing"/>
    <w:uiPriority w:val="1"/>
    <w:qFormat/>
    <w:rsid w:val="00322F64"/>
    <w:pPr>
      <w:spacing w:after="0" w:line="240" w:lineRule="auto"/>
    </w:pPr>
  </w:style>
  <w:style w:type="paragraph" w:styleId="Prrafodelista">
    <w:name w:val="List Paragraph"/>
    <w:basedOn w:val="Normal"/>
    <w:uiPriority w:val="34"/>
    <w:qFormat/>
    <w:rsid w:val="00322F64"/>
    <w:pPr>
      <w:spacing w:after="120"/>
      <w:ind w:left="720"/>
    </w:pPr>
  </w:style>
  <w:style w:type="paragraph" w:styleId="Cita">
    <w:name w:val="Quote"/>
    <w:basedOn w:val="Normal"/>
    <w:next w:val="Normal"/>
    <w:link w:val="CitaCar"/>
    <w:uiPriority w:val="29"/>
    <w:qFormat/>
    <w:rsid w:val="00322F64"/>
    <w:pPr>
      <w:spacing w:before="160"/>
      <w:ind w:left="720" w:right="720"/>
    </w:pPr>
    <w:rPr>
      <w:i/>
      <w:iCs/>
      <w:color w:val="000000" w:themeColor="text1"/>
    </w:rPr>
  </w:style>
  <w:style w:type="character" w:customStyle="1" w:styleId="CitaCar">
    <w:name w:val="Cita Car"/>
    <w:basedOn w:val="Fuentedeprrafopredeter"/>
    <w:link w:val="Cita"/>
    <w:uiPriority w:val="29"/>
    <w:rsid w:val="00322F64"/>
    <w:rPr>
      <w:i/>
      <w:iCs/>
      <w:color w:val="000000" w:themeColor="text1"/>
      <w:sz w:val="24"/>
    </w:rPr>
  </w:style>
  <w:style w:type="paragraph" w:styleId="Citadestacada">
    <w:name w:val="Intense Quote"/>
    <w:basedOn w:val="Normal"/>
    <w:next w:val="Normal"/>
    <w:link w:val="CitadestacadaCar"/>
    <w:uiPriority w:val="30"/>
    <w:qFormat/>
    <w:rsid w:val="00322F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322F64"/>
    <w:rPr>
      <w:color w:val="000000" w:themeColor="text1"/>
      <w:sz w:val="24"/>
      <w:shd w:val="clear" w:color="auto" w:fill="F2F2F2" w:themeFill="background1" w:themeFillShade="F2"/>
    </w:rPr>
  </w:style>
  <w:style w:type="character" w:styleId="nfasissutil">
    <w:name w:val="Subtle Emphasis"/>
    <w:basedOn w:val="Fuentedeprrafopredeter"/>
    <w:uiPriority w:val="19"/>
    <w:qFormat/>
    <w:rsid w:val="00322F64"/>
    <w:rPr>
      <w:i/>
      <w:iCs/>
      <w:color w:val="404040" w:themeColor="text1" w:themeTint="BF"/>
    </w:rPr>
  </w:style>
  <w:style w:type="character" w:styleId="nfasisintenso">
    <w:name w:val="Intense Emphasis"/>
    <w:basedOn w:val="Fuentedeprrafopredeter"/>
    <w:uiPriority w:val="21"/>
    <w:qFormat/>
    <w:rsid w:val="00322F64"/>
    <w:rPr>
      <w:b/>
      <w:bCs/>
      <w:i/>
      <w:iCs/>
      <w:caps/>
    </w:rPr>
  </w:style>
  <w:style w:type="character" w:styleId="Referenciasutil">
    <w:name w:val="Subtle Reference"/>
    <w:basedOn w:val="Fuentedeprrafopredeter"/>
    <w:uiPriority w:val="31"/>
    <w:qFormat/>
    <w:rsid w:val="00322F6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22F64"/>
    <w:rPr>
      <w:b/>
      <w:bCs/>
      <w:smallCaps/>
      <w:u w:val="single"/>
    </w:rPr>
  </w:style>
  <w:style w:type="character" w:styleId="Ttulodellibro">
    <w:name w:val="Book Title"/>
    <w:basedOn w:val="Fuentedeprrafopredeter"/>
    <w:uiPriority w:val="33"/>
    <w:qFormat/>
    <w:rsid w:val="00322F64"/>
    <w:rPr>
      <w:b w:val="0"/>
      <w:bCs w:val="0"/>
      <w:smallCaps/>
      <w:spacing w:val="5"/>
    </w:rPr>
  </w:style>
  <w:style w:type="paragraph" w:styleId="TtuloTDC">
    <w:name w:val="TOC Heading"/>
    <w:basedOn w:val="Ttulo1"/>
    <w:next w:val="Normal"/>
    <w:uiPriority w:val="39"/>
    <w:unhideWhenUsed/>
    <w:qFormat/>
    <w:rsid w:val="00322F64"/>
    <w:pPr>
      <w:outlineLvl w:val="9"/>
    </w:pPr>
  </w:style>
  <w:style w:type="paragraph" w:styleId="TDC1">
    <w:name w:val="toc 1"/>
    <w:basedOn w:val="Normal"/>
    <w:next w:val="Normal"/>
    <w:autoRedefine/>
    <w:uiPriority w:val="39"/>
    <w:unhideWhenUsed/>
    <w:rsid w:val="00322F64"/>
    <w:pPr>
      <w:spacing w:before="120"/>
    </w:pPr>
    <w:rPr>
      <w:rFonts w:cstheme="minorHAnsi"/>
      <w:b/>
      <w:bCs/>
      <w:i/>
      <w:iCs/>
    </w:rPr>
  </w:style>
  <w:style w:type="character" w:styleId="Hipervnculo">
    <w:name w:val="Hyperlink"/>
    <w:basedOn w:val="Fuentedeprrafopredeter"/>
    <w:uiPriority w:val="99"/>
    <w:unhideWhenUsed/>
    <w:rsid w:val="00322F64"/>
    <w:rPr>
      <w:color w:val="6B9F25" w:themeColor="hyperlink"/>
      <w:u w:val="single"/>
    </w:rPr>
  </w:style>
  <w:style w:type="paragraph" w:styleId="TDC2">
    <w:name w:val="toc 2"/>
    <w:basedOn w:val="Normal"/>
    <w:next w:val="Normal"/>
    <w:autoRedefine/>
    <w:uiPriority w:val="39"/>
    <w:unhideWhenUsed/>
    <w:rsid w:val="00322F64"/>
    <w:pPr>
      <w:spacing w:before="120"/>
      <w:ind w:left="240"/>
    </w:pPr>
    <w:rPr>
      <w:rFonts w:cstheme="minorHAnsi"/>
      <w:b/>
      <w:bCs/>
      <w:sz w:val="22"/>
    </w:rPr>
  </w:style>
  <w:style w:type="paragraph" w:styleId="TDC3">
    <w:name w:val="toc 3"/>
    <w:basedOn w:val="Normal"/>
    <w:next w:val="Normal"/>
    <w:autoRedefine/>
    <w:uiPriority w:val="39"/>
    <w:unhideWhenUsed/>
    <w:rsid w:val="00322F64"/>
    <w:pPr>
      <w:ind w:left="480"/>
    </w:pPr>
    <w:rPr>
      <w:rFonts w:cstheme="minorHAnsi"/>
      <w:sz w:val="20"/>
      <w:szCs w:val="20"/>
    </w:rPr>
  </w:style>
  <w:style w:type="paragraph" w:styleId="TDC4">
    <w:name w:val="toc 4"/>
    <w:basedOn w:val="Normal"/>
    <w:next w:val="Normal"/>
    <w:autoRedefine/>
    <w:uiPriority w:val="39"/>
    <w:semiHidden/>
    <w:unhideWhenUsed/>
    <w:rsid w:val="00322F64"/>
    <w:pPr>
      <w:ind w:left="720"/>
    </w:pPr>
    <w:rPr>
      <w:rFonts w:cstheme="minorHAnsi"/>
      <w:sz w:val="20"/>
      <w:szCs w:val="20"/>
    </w:rPr>
  </w:style>
  <w:style w:type="paragraph" w:styleId="TDC5">
    <w:name w:val="toc 5"/>
    <w:basedOn w:val="Normal"/>
    <w:next w:val="Normal"/>
    <w:autoRedefine/>
    <w:uiPriority w:val="39"/>
    <w:semiHidden/>
    <w:unhideWhenUsed/>
    <w:rsid w:val="00322F64"/>
    <w:pPr>
      <w:ind w:left="960"/>
    </w:pPr>
    <w:rPr>
      <w:rFonts w:cstheme="minorHAnsi"/>
      <w:sz w:val="20"/>
      <w:szCs w:val="20"/>
    </w:rPr>
  </w:style>
  <w:style w:type="paragraph" w:styleId="TDC6">
    <w:name w:val="toc 6"/>
    <w:basedOn w:val="Normal"/>
    <w:next w:val="Normal"/>
    <w:autoRedefine/>
    <w:uiPriority w:val="39"/>
    <w:semiHidden/>
    <w:unhideWhenUsed/>
    <w:rsid w:val="00322F64"/>
    <w:pPr>
      <w:ind w:left="1200"/>
    </w:pPr>
    <w:rPr>
      <w:rFonts w:cstheme="minorHAnsi"/>
      <w:sz w:val="20"/>
      <w:szCs w:val="20"/>
    </w:rPr>
  </w:style>
  <w:style w:type="paragraph" w:styleId="TDC7">
    <w:name w:val="toc 7"/>
    <w:basedOn w:val="Normal"/>
    <w:next w:val="Normal"/>
    <w:autoRedefine/>
    <w:uiPriority w:val="39"/>
    <w:semiHidden/>
    <w:unhideWhenUsed/>
    <w:rsid w:val="00322F64"/>
    <w:pPr>
      <w:ind w:left="1440"/>
    </w:pPr>
    <w:rPr>
      <w:rFonts w:cstheme="minorHAnsi"/>
      <w:sz w:val="20"/>
      <w:szCs w:val="20"/>
    </w:rPr>
  </w:style>
  <w:style w:type="paragraph" w:styleId="TDC8">
    <w:name w:val="toc 8"/>
    <w:basedOn w:val="Normal"/>
    <w:next w:val="Normal"/>
    <w:autoRedefine/>
    <w:uiPriority w:val="39"/>
    <w:semiHidden/>
    <w:unhideWhenUsed/>
    <w:rsid w:val="00322F64"/>
    <w:pPr>
      <w:ind w:left="1680"/>
    </w:pPr>
    <w:rPr>
      <w:rFonts w:cstheme="minorHAnsi"/>
      <w:sz w:val="20"/>
      <w:szCs w:val="20"/>
    </w:rPr>
  </w:style>
  <w:style w:type="paragraph" w:styleId="TDC9">
    <w:name w:val="toc 9"/>
    <w:basedOn w:val="Normal"/>
    <w:next w:val="Normal"/>
    <w:autoRedefine/>
    <w:uiPriority w:val="39"/>
    <w:semiHidden/>
    <w:unhideWhenUsed/>
    <w:rsid w:val="00322F64"/>
    <w:pPr>
      <w:ind w:left="1920"/>
    </w:pPr>
    <w:rPr>
      <w:rFonts w:cstheme="minorHAnsi"/>
      <w:sz w:val="20"/>
      <w:szCs w:val="20"/>
    </w:rPr>
  </w:style>
  <w:style w:type="paragraph" w:styleId="Encabezado">
    <w:name w:val="header"/>
    <w:basedOn w:val="Normal"/>
    <w:link w:val="EncabezadoCar"/>
    <w:uiPriority w:val="99"/>
    <w:unhideWhenUsed/>
    <w:rsid w:val="00322F64"/>
    <w:pPr>
      <w:tabs>
        <w:tab w:val="center" w:pos="4252"/>
        <w:tab w:val="right" w:pos="8504"/>
      </w:tabs>
    </w:pPr>
  </w:style>
  <w:style w:type="character" w:customStyle="1" w:styleId="EncabezadoCar">
    <w:name w:val="Encabezado Car"/>
    <w:basedOn w:val="Fuentedeprrafopredeter"/>
    <w:link w:val="Encabezado"/>
    <w:uiPriority w:val="99"/>
    <w:rsid w:val="00322F64"/>
    <w:rPr>
      <w:sz w:val="24"/>
    </w:rPr>
  </w:style>
  <w:style w:type="paragraph" w:styleId="Piedepgina">
    <w:name w:val="footer"/>
    <w:basedOn w:val="Normal"/>
    <w:link w:val="PiedepginaCar"/>
    <w:uiPriority w:val="99"/>
    <w:unhideWhenUsed/>
    <w:rsid w:val="00322F64"/>
    <w:pPr>
      <w:tabs>
        <w:tab w:val="center" w:pos="4252"/>
        <w:tab w:val="right" w:pos="8504"/>
      </w:tabs>
    </w:pPr>
  </w:style>
  <w:style w:type="character" w:customStyle="1" w:styleId="PiedepginaCar">
    <w:name w:val="Pie de página Car"/>
    <w:basedOn w:val="Fuentedeprrafopredeter"/>
    <w:link w:val="Piedepgina"/>
    <w:uiPriority w:val="99"/>
    <w:rsid w:val="00322F64"/>
    <w:rPr>
      <w:sz w:val="24"/>
    </w:rPr>
  </w:style>
  <w:style w:type="character" w:styleId="Nmerodepgina">
    <w:name w:val="page number"/>
    <w:basedOn w:val="Fuentedeprrafopredeter"/>
    <w:uiPriority w:val="99"/>
    <w:semiHidden/>
    <w:unhideWhenUsed/>
    <w:rsid w:val="00322F64"/>
  </w:style>
  <w:style w:type="paragraph" w:styleId="NormalWeb">
    <w:name w:val="Normal (Web)"/>
    <w:basedOn w:val="Normal"/>
    <w:uiPriority w:val="99"/>
    <w:semiHidden/>
    <w:unhideWhenUsed/>
    <w:rsid w:val="006F2D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848">
      <w:bodyDiv w:val="1"/>
      <w:marLeft w:val="0"/>
      <w:marRight w:val="0"/>
      <w:marTop w:val="0"/>
      <w:marBottom w:val="0"/>
      <w:divBdr>
        <w:top w:val="none" w:sz="0" w:space="0" w:color="auto"/>
        <w:left w:val="none" w:sz="0" w:space="0" w:color="auto"/>
        <w:bottom w:val="none" w:sz="0" w:space="0" w:color="auto"/>
        <w:right w:val="none" w:sz="0" w:space="0" w:color="auto"/>
      </w:divBdr>
    </w:div>
    <w:div w:id="70781141">
      <w:bodyDiv w:val="1"/>
      <w:marLeft w:val="0"/>
      <w:marRight w:val="0"/>
      <w:marTop w:val="0"/>
      <w:marBottom w:val="0"/>
      <w:divBdr>
        <w:top w:val="none" w:sz="0" w:space="0" w:color="auto"/>
        <w:left w:val="none" w:sz="0" w:space="0" w:color="auto"/>
        <w:bottom w:val="none" w:sz="0" w:space="0" w:color="auto"/>
        <w:right w:val="none" w:sz="0" w:space="0" w:color="auto"/>
      </w:divBdr>
    </w:div>
    <w:div w:id="116486529">
      <w:bodyDiv w:val="1"/>
      <w:marLeft w:val="0"/>
      <w:marRight w:val="0"/>
      <w:marTop w:val="0"/>
      <w:marBottom w:val="0"/>
      <w:divBdr>
        <w:top w:val="none" w:sz="0" w:space="0" w:color="auto"/>
        <w:left w:val="none" w:sz="0" w:space="0" w:color="auto"/>
        <w:bottom w:val="none" w:sz="0" w:space="0" w:color="auto"/>
        <w:right w:val="none" w:sz="0" w:space="0" w:color="auto"/>
      </w:divBdr>
    </w:div>
    <w:div w:id="118383702">
      <w:bodyDiv w:val="1"/>
      <w:marLeft w:val="0"/>
      <w:marRight w:val="0"/>
      <w:marTop w:val="0"/>
      <w:marBottom w:val="0"/>
      <w:divBdr>
        <w:top w:val="none" w:sz="0" w:space="0" w:color="auto"/>
        <w:left w:val="none" w:sz="0" w:space="0" w:color="auto"/>
        <w:bottom w:val="none" w:sz="0" w:space="0" w:color="auto"/>
        <w:right w:val="none" w:sz="0" w:space="0" w:color="auto"/>
      </w:divBdr>
    </w:div>
    <w:div w:id="132061927">
      <w:bodyDiv w:val="1"/>
      <w:marLeft w:val="0"/>
      <w:marRight w:val="0"/>
      <w:marTop w:val="0"/>
      <w:marBottom w:val="0"/>
      <w:divBdr>
        <w:top w:val="none" w:sz="0" w:space="0" w:color="auto"/>
        <w:left w:val="none" w:sz="0" w:space="0" w:color="auto"/>
        <w:bottom w:val="none" w:sz="0" w:space="0" w:color="auto"/>
        <w:right w:val="none" w:sz="0" w:space="0" w:color="auto"/>
      </w:divBdr>
    </w:div>
    <w:div w:id="172719692">
      <w:bodyDiv w:val="1"/>
      <w:marLeft w:val="0"/>
      <w:marRight w:val="0"/>
      <w:marTop w:val="0"/>
      <w:marBottom w:val="0"/>
      <w:divBdr>
        <w:top w:val="none" w:sz="0" w:space="0" w:color="auto"/>
        <w:left w:val="none" w:sz="0" w:space="0" w:color="auto"/>
        <w:bottom w:val="none" w:sz="0" w:space="0" w:color="auto"/>
        <w:right w:val="none" w:sz="0" w:space="0" w:color="auto"/>
      </w:divBdr>
    </w:div>
    <w:div w:id="222984076">
      <w:bodyDiv w:val="1"/>
      <w:marLeft w:val="0"/>
      <w:marRight w:val="0"/>
      <w:marTop w:val="0"/>
      <w:marBottom w:val="0"/>
      <w:divBdr>
        <w:top w:val="none" w:sz="0" w:space="0" w:color="auto"/>
        <w:left w:val="none" w:sz="0" w:space="0" w:color="auto"/>
        <w:bottom w:val="none" w:sz="0" w:space="0" w:color="auto"/>
        <w:right w:val="none" w:sz="0" w:space="0" w:color="auto"/>
      </w:divBdr>
    </w:div>
    <w:div w:id="288897502">
      <w:bodyDiv w:val="1"/>
      <w:marLeft w:val="0"/>
      <w:marRight w:val="0"/>
      <w:marTop w:val="0"/>
      <w:marBottom w:val="0"/>
      <w:divBdr>
        <w:top w:val="none" w:sz="0" w:space="0" w:color="auto"/>
        <w:left w:val="none" w:sz="0" w:space="0" w:color="auto"/>
        <w:bottom w:val="none" w:sz="0" w:space="0" w:color="auto"/>
        <w:right w:val="none" w:sz="0" w:space="0" w:color="auto"/>
      </w:divBdr>
    </w:div>
    <w:div w:id="305429573">
      <w:bodyDiv w:val="1"/>
      <w:marLeft w:val="0"/>
      <w:marRight w:val="0"/>
      <w:marTop w:val="0"/>
      <w:marBottom w:val="0"/>
      <w:divBdr>
        <w:top w:val="none" w:sz="0" w:space="0" w:color="auto"/>
        <w:left w:val="none" w:sz="0" w:space="0" w:color="auto"/>
        <w:bottom w:val="none" w:sz="0" w:space="0" w:color="auto"/>
        <w:right w:val="none" w:sz="0" w:space="0" w:color="auto"/>
      </w:divBdr>
    </w:div>
    <w:div w:id="339163718">
      <w:bodyDiv w:val="1"/>
      <w:marLeft w:val="0"/>
      <w:marRight w:val="0"/>
      <w:marTop w:val="0"/>
      <w:marBottom w:val="0"/>
      <w:divBdr>
        <w:top w:val="none" w:sz="0" w:space="0" w:color="auto"/>
        <w:left w:val="none" w:sz="0" w:space="0" w:color="auto"/>
        <w:bottom w:val="none" w:sz="0" w:space="0" w:color="auto"/>
        <w:right w:val="none" w:sz="0" w:space="0" w:color="auto"/>
      </w:divBdr>
    </w:div>
    <w:div w:id="559753429">
      <w:bodyDiv w:val="1"/>
      <w:marLeft w:val="0"/>
      <w:marRight w:val="0"/>
      <w:marTop w:val="0"/>
      <w:marBottom w:val="0"/>
      <w:divBdr>
        <w:top w:val="none" w:sz="0" w:space="0" w:color="auto"/>
        <w:left w:val="none" w:sz="0" w:space="0" w:color="auto"/>
        <w:bottom w:val="none" w:sz="0" w:space="0" w:color="auto"/>
        <w:right w:val="none" w:sz="0" w:space="0" w:color="auto"/>
      </w:divBdr>
    </w:div>
    <w:div w:id="611866704">
      <w:bodyDiv w:val="1"/>
      <w:marLeft w:val="0"/>
      <w:marRight w:val="0"/>
      <w:marTop w:val="0"/>
      <w:marBottom w:val="0"/>
      <w:divBdr>
        <w:top w:val="none" w:sz="0" w:space="0" w:color="auto"/>
        <w:left w:val="none" w:sz="0" w:space="0" w:color="auto"/>
        <w:bottom w:val="none" w:sz="0" w:space="0" w:color="auto"/>
        <w:right w:val="none" w:sz="0" w:space="0" w:color="auto"/>
      </w:divBdr>
    </w:div>
    <w:div w:id="628165418">
      <w:bodyDiv w:val="1"/>
      <w:marLeft w:val="0"/>
      <w:marRight w:val="0"/>
      <w:marTop w:val="0"/>
      <w:marBottom w:val="0"/>
      <w:divBdr>
        <w:top w:val="none" w:sz="0" w:space="0" w:color="auto"/>
        <w:left w:val="none" w:sz="0" w:space="0" w:color="auto"/>
        <w:bottom w:val="none" w:sz="0" w:space="0" w:color="auto"/>
        <w:right w:val="none" w:sz="0" w:space="0" w:color="auto"/>
      </w:divBdr>
    </w:div>
    <w:div w:id="639501940">
      <w:bodyDiv w:val="1"/>
      <w:marLeft w:val="0"/>
      <w:marRight w:val="0"/>
      <w:marTop w:val="0"/>
      <w:marBottom w:val="0"/>
      <w:divBdr>
        <w:top w:val="none" w:sz="0" w:space="0" w:color="auto"/>
        <w:left w:val="none" w:sz="0" w:space="0" w:color="auto"/>
        <w:bottom w:val="none" w:sz="0" w:space="0" w:color="auto"/>
        <w:right w:val="none" w:sz="0" w:space="0" w:color="auto"/>
      </w:divBdr>
    </w:div>
    <w:div w:id="674528034">
      <w:bodyDiv w:val="1"/>
      <w:marLeft w:val="0"/>
      <w:marRight w:val="0"/>
      <w:marTop w:val="0"/>
      <w:marBottom w:val="0"/>
      <w:divBdr>
        <w:top w:val="none" w:sz="0" w:space="0" w:color="auto"/>
        <w:left w:val="none" w:sz="0" w:space="0" w:color="auto"/>
        <w:bottom w:val="none" w:sz="0" w:space="0" w:color="auto"/>
        <w:right w:val="none" w:sz="0" w:space="0" w:color="auto"/>
      </w:divBdr>
    </w:div>
    <w:div w:id="926766254">
      <w:bodyDiv w:val="1"/>
      <w:marLeft w:val="0"/>
      <w:marRight w:val="0"/>
      <w:marTop w:val="0"/>
      <w:marBottom w:val="0"/>
      <w:divBdr>
        <w:top w:val="none" w:sz="0" w:space="0" w:color="auto"/>
        <w:left w:val="none" w:sz="0" w:space="0" w:color="auto"/>
        <w:bottom w:val="none" w:sz="0" w:space="0" w:color="auto"/>
        <w:right w:val="none" w:sz="0" w:space="0" w:color="auto"/>
      </w:divBdr>
    </w:div>
    <w:div w:id="998271164">
      <w:bodyDiv w:val="1"/>
      <w:marLeft w:val="0"/>
      <w:marRight w:val="0"/>
      <w:marTop w:val="0"/>
      <w:marBottom w:val="0"/>
      <w:divBdr>
        <w:top w:val="none" w:sz="0" w:space="0" w:color="auto"/>
        <w:left w:val="none" w:sz="0" w:space="0" w:color="auto"/>
        <w:bottom w:val="none" w:sz="0" w:space="0" w:color="auto"/>
        <w:right w:val="none" w:sz="0" w:space="0" w:color="auto"/>
      </w:divBdr>
    </w:div>
    <w:div w:id="1390610463">
      <w:bodyDiv w:val="1"/>
      <w:marLeft w:val="0"/>
      <w:marRight w:val="0"/>
      <w:marTop w:val="0"/>
      <w:marBottom w:val="0"/>
      <w:divBdr>
        <w:top w:val="none" w:sz="0" w:space="0" w:color="auto"/>
        <w:left w:val="none" w:sz="0" w:space="0" w:color="auto"/>
        <w:bottom w:val="none" w:sz="0" w:space="0" w:color="auto"/>
        <w:right w:val="none" w:sz="0" w:space="0" w:color="auto"/>
      </w:divBdr>
    </w:div>
    <w:div w:id="1458330909">
      <w:bodyDiv w:val="1"/>
      <w:marLeft w:val="0"/>
      <w:marRight w:val="0"/>
      <w:marTop w:val="0"/>
      <w:marBottom w:val="0"/>
      <w:divBdr>
        <w:top w:val="none" w:sz="0" w:space="0" w:color="auto"/>
        <w:left w:val="none" w:sz="0" w:space="0" w:color="auto"/>
        <w:bottom w:val="none" w:sz="0" w:space="0" w:color="auto"/>
        <w:right w:val="none" w:sz="0" w:space="0" w:color="auto"/>
      </w:divBdr>
    </w:div>
    <w:div w:id="1624072610">
      <w:bodyDiv w:val="1"/>
      <w:marLeft w:val="0"/>
      <w:marRight w:val="0"/>
      <w:marTop w:val="0"/>
      <w:marBottom w:val="0"/>
      <w:divBdr>
        <w:top w:val="none" w:sz="0" w:space="0" w:color="auto"/>
        <w:left w:val="none" w:sz="0" w:space="0" w:color="auto"/>
        <w:bottom w:val="none" w:sz="0" w:space="0" w:color="auto"/>
        <w:right w:val="none" w:sz="0" w:space="0" w:color="auto"/>
      </w:divBdr>
    </w:div>
    <w:div w:id="1680740979">
      <w:bodyDiv w:val="1"/>
      <w:marLeft w:val="0"/>
      <w:marRight w:val="0"/>
      <w:marTop w:val="0"/>
      <w:marBottom w:val="0"/>
      <w:divBdr>
        <w:top w:val="none" w:sz="0" w:space="0" w:color="auto"/>
        <w:left w:val="none" w:sz="0" w:space="0" w:color="auto"/>
        <w:bottom w:val="none" w:sz="0" w:space="0" w:color="auto"/>
        <w:right w:val="none" w:sz="0" w:space="0" w:color="auto"/>
      </w:divBdr>
    </w:div>
    <w:div w:id="1814518788">
      <w:bodyDiv w:val="1"/>
      <w:marLeft w:val="0"/>
      <w:marRight w:val="0"/>
      <w:marTop w:val="0"/>
      <w:marBottom w:val="0"/>
      <w:divBdr>
        <w:top w:val="none" w:sz="0" w:space="0" w:color="auto"/>
        <w:left w:val="none" w:sz="0" w:space="0" w:color="auto"/>
        <w:bottom w:val="none" w:sz="0" w:space="0" w:color="auto"/>
        <w:right w:val="none" w:sz="0" w:space="0" w:color="auto"/>
      </w:divBdr>
    </w:div>
    <w:div w:id="1818834816">
      <w:bodyDiv w:val="1"/>
      <w:marLeft w:val="0"/>
      <w:marRight w:val="0"/>
      <w:marTop w:val="0"/>
      <w:marBottom w:val="0"/>
      <w:divBdr>
        <w:top w:val="none" w:sz="0" w:space="0" w:color="auto"/>
        <w:left w:val="none" w:sz="0" w:space="0" w:color="auto"/>
        <w:bottom w:val="none" w:sz="0" w:space="0" w:color="auto"/>
        <w:right w:val="none" w:sz="0" w:space="0" w:color="auto"/>
      </w:divBdr>
    </w:div>
    <w:div w:id="1863394807">
      <w:bodyDiv w:val="1"/>
      <w:marLeft w:val="0"/>
      <w:marRight w:val="0"/>
      <w:marTop w:val="0"/>
      <w:marBottom w:val="0"/>
      <w:divBdr>
        <w:top w:val="none" w:sz="0" w:space="0" w:color="auto"/>
        <w:left w:val="none" w:sz="0" w:space="0" w:color="auto"/>
        <w:bottom w:val="none" w:sz="0" w:space="0" w:color="auto"/>
        <w:right w:val="none" w:sz="0" w:space="0" w:color="auto"/>
      </w:divBdr>
    </w:div>
    <w:div w:id="2042436412">
      <w:bodyDiv w:val="1"/>
      <w:marLeft w:val="0"/>
      <w:marRight w:val="0"/>
      <w:marTop w:val="0"/>
      <w:marBottom w:val="0"/>
      <w:divBdr>
        <w:top w:val="none" w:sz="0" w:space="0" w:color="auto"/>
        <w:left w:val="none" w:sz="0" w:space="0" w:color="auto"/>
        <w:bottom w:val="none" w:sz="0" w:space="0" w:color="auto"/>
        <w:right w:val="none" w:sz="0" w:space="0" w:color="auto"/>
      </w:divBdr>
      <w:divsChild>
        <w:div w:id="189414867">
          <w:marLeft w:val="0"/>
          <w:marRight w:val="0"/>
          <w:marTop w:val="0"/>
          <w:marBottom w:val="0"/>
          <w:divBdr>
            <w:top w:val="none" w:sz="0" w:space="0" w:color="auto"/>
            <w:left w:val="none" w:sz="0" w:space="0" w:color="auto"/>
            <w:bottom w:val="none" w:sz="0" w:space="0" w:color="auto"/>
            <w:right w:val="none" w:sz="0" w:space="0" w:color="auto"/>
          </w:divBdr>
          <w:divsChild>
            <w:div w:id="156776052">
              <w:marLeft w:val="0"/>
              <w:marRight w:val="0"/>
              <w:marTop w:val="0"/>
              <w:marBottom w:val="0"/>
              <w:divBdr>
                <w:top w:val="none" w:sz="0" w:space="0" w:color="auto"/>
                <w:left w:val="none" w:sz="0" w:space="0" w:color="auto"/>
                <w:bottom w:val="none" w:sz="0" w:space="0" w:color="auto"/>
                <w:right w:val="none" w:sz="0" w:space="0" w:color="auto"/>
              </w:divBdr>
              <w:divsChild>
                <w:div w:id="526410125">
                  <w:marLeft w:val="0"/>
                  <w:marRight w:val="0"/>
                  <w:marTop w:val="0"/>
                  <w:marBottom w:val="0"/>
                  <w:divBdr>
                    <w:top w:val="none" w:sz="0" w:space="0" w:color="auto"/>
                    <w:left w:val="none" w:sz="0" w:space="0" w:color="auto"/>
                    <w:bottom w:val="none" w:sz="0" w:space="0" w:color="auto"/>
                    <w:right w:val="none" w:sz="0" w:space="0" w:color="auto"/>
                  </w:divBdr>
                </w:div>
              </w:divsChild>
            </w:div>
            <w:div w:id="1929535972">
              <w:marLeft w:val="0"/>
              <w:marRight w:val="0"/>
              <w:marTop w:val="0"/>
              <w:marBottom w:val="0"/>
              <w:divBdr>
                <w:top w:val="none" w:sz="0" w:space="0" w:color="auto"/>
                <w:left w:val="none" w:sz="0" w:space="0" w:color="auto"/>
                <w:bottom w:val="none" w:sz="0" w:space="0" w:color="auto"/>
                <w:right w:val="none" w:sz="0" w:space="0" w:color="auto"/>
              </w:divBdr>
              <w:divsChild>
                <w:div w:id="384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7594">
          <w:marLeft w:val="0"/>
          <w:marRight w:val="0"/>
          <w:marTop w:val="0"/>
          <w:marBottom w:val="0"/>
          <w:divBdr>
            <w:top w:val="none" w:sz="0" w:space="0" w:color="auto"/>
            <w:left w:val="none" w:sz="0" w:space="0" w:color="auto"/>
            <w:bottom w:val="none" w:sz="0" w:space="0" w:color="auto"/>
            <w:right w:val="none" w:sz="0" w:space="0" w:color="auto"/>
          </w:divBdr>
          <w:divsChild>
            <w:div w:id="1236823306">
              <w:marLeft w:val="0"/>
              <w:marRight w:val="0"/>
              <w:marTop w:val="0"/>
              <w:marBottom w:val="0"/>
              <w:divBdr>
                <w:top w:val="none" w:sz="0" w:space="0" w:color="auto"/>
                <w:left w:val="none" w:sz="0" w:space="0" w:color="auto"/>
                <w:bottom w:val="none" w:sz="0" w:space="0" w:color="auto"/>
                <w:right w:val="none" w:sz="0" w:space="0" w:color="auto"/>
              </w:divBdr>
              <w:divsChild>
                <w:div w:id="17942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86406">
      <w:bodyDiv w:val="1"/>
      <w:marLeft w:val="0"/>
      <w:marRight w:val="0"/>
      <w:marTop w:val="0"/>
      <w:marBottom w:val="0"/>
      <w:divBdr>
        <w:top w:val="none" w:sz="0" w:space="0" w:color="auto"/>
        <w:left w:val="none" w:sz="0" w:space="0" w:color="auto"/>
        <w:bottom w:val="none" w:sz="0" w:space="0" w:color="auto"/>
        <w:right w:val="none" w:sz="0" w:space="0" w:color="auto"/>
      </w:divBdr>
    </w:div>
    <w:div w:id="2072654703">
      <w:bodyDiv w:val="1"/>
      <w:marLeft w:val="0"/>
      <w:marRight w:val="0"/>
      <w:marTop w:val="0"/>
      <w:marBottom w:val="0"/>
      <w:divBdr>
        <w:top w:val="none" w:sz="0" w:space="0" w:color="auto"/>
        <w:left w:val="none" w:sz="0" w:space="0" w:color="auto"/>
        <w:bottom w:val="none" w:sz="0" w:space="0" w:color="auto"/>
        <w:right w:val="none" w:sz="0" w:space="0" w:color="auto"/>
      </w:divBdr>
    </w:div>
    <w:div w:id="212017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ovinals/Library/Group%20Containers/UBF8T346G9.Office/User%20Content.localized/Templates.localized/UFV.dotx" TargetMode="External"/></Relationships>
</file>

<file path=word/theme/theme1.xml><?xml version="1.0" encoding="utf-8"?>
<a:theme xmlns:a="http://schemas.openxmlformats.org/drawingml/2006/main" name="UFV">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31C376-B143-2943-800C-8D638110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UFV.dotx</Template>
  <TotalTime>48</TotalTime>
  <Pages>19</Pages>
  <Words>4096</Words>
  <Characters>22531</Characters>
  <Application>Microsoft Office Word</Application>
  <DocSecurity>0</DocSecurity>
  <Lines>187</Lines>
  <Paragraphs>53</Paragraphs>
  <ScaleCrop>false</ScaleCrop>
  <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98</cp:revision>
  <dcterms:created xsi:type="dcterms:W3CDTF">2023-12-14T15:01:00Z</dcterms:created>
  <dcterms:modified xsi:type="dcterms:W3CDTF">2023-12-14T16:31:00Z</dcterms:modified>
</cp:coreProperties>
</file>