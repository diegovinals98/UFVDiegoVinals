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6BC4" w14:textId="43C20C2D" w:rsidR="00D53474" w:rsidRPr="00F73E99" w:rsidRDefault="00CF38A4" w:rsidP="00102249">
      <w:pPr>
        <w:jc w:val="center"/>
        <w:rPr>
          <w:rFonts w:ascii="Latin Modern Roman 10" w:hAnsi="Latin Modern Roman 10"/>
        </w:rPr>
      </w:pPr>
      <w:r>
        <w:rPr>
          <w:rFonts w:ascii="Latin Modern Roman 10" w:hAnsi="Latin Modern Roman 10"/>
          <w:b/>
          <w:sz w:val="28"/>
        </w:rPr>
        <w:t>Convocatoria Ordinaria</w:t>
      </w:r>
      <w:r w:rsidR="005455AF">
        <w:rPr>
          <w:rFonts w:ascii="Latin Modern Roman 10" w:hAnsi="Latin Modern Roman 10"/>
          <w:b/>
          <w:sz w:val="28"/>
        </w:rPr>
        <w:t>. Hoja de entrega de examen</w:t>
      </w:r>
    </w:p>
    <w:tbl>
      <w:tblPr>
        <w:tblW w:w="9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
        <w:gridCol w:w="1045"/>
        <w:gridCol w:w="1843"/>
        <w:gridCol w:w="1646"/>
        <w:gridCol w:w="1991"/>
        <w:gridCol w:w="1864"/>
        <w:gridCol w:w="1251"/>
      </w:tblGrid>
      <w:tr w:rsidR="00ED3607" w:rsidRPr="00137265" w14:paraId="1698E098" w14:textId="77777777" w:rsidTr="0062201B">
        <w:trPr>
          <w:gridBefore w:val="1"/>
          <w:wBefore w:w="6" w:type="dxa"/>
          <w:cantSplit/>
          <w:trHeight w:val="480"/>
          <w:jc w:val="center"/>
        </w:trPr>
        <w:tc>
          <w:tcPr>
            <w:tcW w:w="4534" w:type="dxa"/>
            <w:gridSpan w:val="3"/>
            <w:vAlign w:val="center"/>
          </w:tcPr>
          <w:p w14:paraId="10294680" w14:textId="77777777" w:rsidR="00ED3607" w:rsidRPr="00713DF7" w:rsidRDefault="00ED3607" w:rsidP="00ED3607">
            <w:pPr>
              <w:pStyle w:val="Cabecera"/>
              <w:rPr>
                <w:rFonts w:ascii="Latin Modern Roman 10" w:hAnsi="Latin Modern Roman 10"/>
                <w:sz w:val="24"/>
                <w:szCs w:val="24"/>
              </w:rPr>
            </w:pPr>
            <w:r w:rsidRPr="00713DF7">
              <w:rPr>
                <w:rFonts w:ascii="Latin Modern Roman 10" w:hAnsi="Latin Modern Roman 10"/>
                <w:sz w:val="24"/>
                <w:szCs w:val="24"/>
              </w:rPr>
              <w:t>NOMBRE DE LA ASIGNATURA</w:t>
            </w:r>
          </w:p>
        </w:tc>
        <w:tc>
          <w:tcPr>
            <w:tcW w:w="5106" w:type="dxa"/>
            <w:gridSpan w:val="3"/>
            <w:vAlign w:val="center"/>
          </w:tcPr>
          <w:p w14:paraId="1A825F90" w14:textId="24655636" w:rsidR="00ED3607" w:rsidRPr="00713DF7" w:rsidRDefault="00ED3607" w:rsidP="00ED3607">
            <w:pPr>
              <w:pStyle w:val="Cabecera"/>
              <w:rPr>
                <w:rFonts w:ascii="Latin Modern Roman 10" w:hAnsi="Latin Modern Roman 10"/>
                <w:b/>
                <w:sz w:val="24"/>
                <w:szCs w:val="24"/>
              </w:rPr>
            </w:pPr>
            <w:r w:rsidRPr="00713DF7">
              <w:rPr>
                <w:rFonts w:ascii="Latin Modern Roman 10" w:hAnsi="Latin Modern Roman 10"/>
                <w:b/>
                <w:sz w:val="24"/>
                <w:szCs w:val="24"/>
              </w:rPr>
              <w:t>Ingeniería del Software</w:t>
            </w:r>
            <w:r w:rsidR="005857F4" w:rsidRPr="00713DF7">
              <w:rPr>
                <w:rFonts w:ascii="Latin Modern Roman 10" w:hAnsi="Latin Modern Roman 10"/>
                <w:b/>
                <w:sz w:val="24"/>
                <w:szCs w:val="24"/>
              </w:rPr>
              <w:t xml:space="preserve"> I</w:t>
            </w:r>
          </w:p>
        </w:tc>
      </w:tr>
      <w:tr w:rsidR="00ED3607" w:rsidRPr="00137265" w14:paraId="01D42C8F" w14:textId="77777777" w:rsidTr="0062201B">
        <w:trPr>
          <w:gridBefore w:val="1"/>
          <w:wBefore w:w="6" w:type="dxa"/>
          <w:cantSplit/>
          <w:trHeight w:val="480"/>
          <w:jc w:val="center"/>
        </w:trPr>
        <w:tc>
          <w:tcPr>
            <w:tcW w:w="4534" w:type="dxa"/>
            <w:gridSpan w:val="3"/>
            <w:vAlign w:val="center"/>
          </w:tcPr>
          <w:p w14:paraId="01ECF36D" w14:textId="60DEAD44" w:rsidR="00ED3607" w:rsidRPr="00713DF7" w:rsidRDefault="00ED3607" w:rsidP="00ED3607">
            <w:pPr>
              <w:pStyle w:val="Cabecera"/>
              <w:rPr>
                <w:rFonts w:ascii="Latin Modern Roman 10" w:hAnsi="Latin Modern Roman 10"/>
                <w:sz w:val="24"/>
                <w:szCs w:val="24"/>
              </w:rPr>
            </w:pPr>
            <w:r w:rsidRPr="00713DF7">
              <w:rPr>
                <w:rFonts w:ascii="Latin Modern Roman 10" w:hAnsi="Latin Modern Roman 10"/>
                <w:sz w:val="24"/>
                <w:szCs w:val="24"/>
              </w:rPr>
              <w:t>TITULACIÓN</w:t>
            </w:r>
          </w:p>
        </w:tc>
        <w:tc>
          <w:tcPr>
            <w:tcW w:w="5106" w:type="dxa"/>
            <w:gridSpan w:val="3"/>
            <w:vAlign w:val="center"/>
          </w:tcPr>
          <w:p w14:paraId="7A4345A8" w14:textId="77777777" w:rsidR="00ED3607" w:rsidRPr="00713DF7" w:rsidRDefault="005857F4" w:rsidP="00ED3607">
            <w:pPr>
              <w:pStyle w:val="Cabecera"/>
              <w:rPr>
                <w:rFonts w:ascii="Latin Modern Roman 10" w:hAnsi="Latin Modern Roman 10"/>
                <w:sz w:val="24"/>
                <w:szCs w:val="24"/>
              </w:rPr>
            </w:pPr>
            <w:r w:rsidRPr="00713DF7">
              <w:rPr>
                <w:rFonts w:ascii="Latin Modern Roman 10" w:hAnsi="Latin Modern Roman 10"/>
                <w:sz w:val="24"/>
                <w:szCs w:val="24"/>
              </w:rPr>
              <w:t>Grado en Ingeniería Informática</w:t>
            </w:r>
          </w:p>
        </w:tc>
      </w:tr>
      <w:tr w:rsidR="00ED3607" w:rsidRPr="00137265" w14:paraId="7F7C765A" w14:textId="77777777" w:rsidTr="0062201B">
        <w:trPr>
          <w:gridBefore w:val="1"/>
          <w:wBefore w:w="6" w:type="dxa"/>
          <w:cantSplit/>
          <w:trHeight w:val="480"/>
          <w:jc w:val="center"/>
        </w:trPr>
        <w:tc>
          <w:tcPr>
            <w:tcW w:w="4534" w:type="dxa"/>
            <w:gridSpan w:val="3"/>
            <w:vAlign w:val="center"/>
          </w:tcPr>
          <w:p w14:paraId="43BE0AFE" w14:textId="77777777" w:rsidR="00ED3607" w:rsidRPr="00713DF7" w:rsidRDefault="00ED3607" w:rsidP="00ED3607">
            <w:pPr>
              <w:pStyle w:val="Cabecera"/>
              <w:rPr>
                <w:rFonts w:ascii="Latin Modern Roman 10" w:hAnsi="Latin Modern Roman 10"/>
                <w:sz w:val="24"/>
                <w:szCs w:val="24"/>
              </w:rPr>
            </w:pPr>
            <w:r w:rsidRPr="00713DF7">
              <w:rPr>
                <w:rFonts w:ascii="Latin Modern Roman 10" w:hAnsi="Latin Modern Roman 10"/>
                <w:sz w:val="24"/>
                <w:szCs w:val="24"/>
              </w:rPr>
              <w:t>FACULTAD/ESCUELA</w:t>
            </w:r>
          </w:p>
        </w:tc>
        <w:tc>
          <w:tcPr>
            <w:tcW w:w="5106" w:type="dxa"/>
            <w:gridSpan w:val="3"/>
            <w:vAlign w:val="center"/>
          </w:tcPr>
          <w:p w14:paraId="6CB89015" w14:textId="0479C539" w:rsidR="00ED3607" w:rsidRPr="00713DF7" w:rsidRDefault="005857F4" w:rsidP="00ED3607">
            <w:pPr>
              <w:pStyle w:val="Cabecera"/>
              <w:rPr>
                <w:rFonts w:ascii="Latin Modern Roman 10" w:hAnsi="Latin Modern Roman 10"/>
                <w:sz w:val="24"/>
                <w:szCs w:val="24"/>
              </w:rPr>
            </w:pPr>
            <w:r w:rsidRPr="00713DF7">
              <w:rPr>
                <w:rFonts w:ascii="Latin Modern Roman 10" w:hAnsi="Latin Modern Roman 10"/>
                <w:sz w:val="24"/>
                <w:szCs w:val="24"/>
              </w:rPr>
              <w:t xml:space="preserve">Escuela </w:t>
            </w:r>
            <w:r w:rsidR="00992BE9" w:rsidRPr="00713DF7">
              <w:rPr>
                <w:rFonts w:ascii="Latin Modern Roman 10" w:hAnsi="Latin Modern Roman 10"/>
                <w:sz w:val="24"/>
                <w:szCs w:val="24"/>
              </w:rPr>
              <w:t xml:space="preserve">Politécnica </w:t>
            </w:r>
            <w:r w:rsidRPr="00713DF7">
              <w:rPr>
                <w:rFonts w:ascii="Latin Modern Roman 10" w:hAnsi="Latin Modern Roman 10"/>
                <w:sz w:val="24"/>
                <w:szCs w:val="24"/>
              </w:rPr>
              <w:t>Superior</w:t>
            </w:r>
          </w:p>
        </w:tc>
      </w:tr>
      <w:tr w:rsidR="00ED3607" w:rsidRPr="00137265" w14:paraId="0B00108F" w14:textId="77777777" w:rsidTr="005455AF">
        <w:trPr>
          <w:cantSplit/>
          <w:trHeight w:val="480"/>
          <w:jc w:val="center"/>
        </w:trPr>
        <w:tc>
          <w:tcPr>
            <w:tcW w:w="1051" w:type="dxa"/>
            <w:gridSpan w:val="2"/>
            <w:vAlign w:val="center"/>
          </w:tcPr>
          <w:p w14:paraId="64D55D4B" w14:textId="77777777" w:rsidR="00ED3607" w:rsidRPr="00713DF7" w:rsidRDefault="00ED3607" w:rsidP="00ED3607">
            <w:pPr>
              <w:pStyle w:val="Cabecera"/>
              <w:rPr>
                <w:rFonts w:ascii="Latin Modern Roman 10" w:hAnsi="Latin Modern Roman 10"/>
                <w:b/>
                <w:sz w:val="24"/>
                <w:szCs w:val="24"/>
              </w:rPr>
            </w:pPr>
            <w:r w:rsidRPr="00713DF7">
              <w:rPr>
                <w:rFonts w:ascii="Latin Modern Roman 10" w:hAnsi="Latin Modern Roman 10"/>
                <w:sz w:val="24"/>
                <w:szCs w:val="24"/>
              </w:rPr>
              <w:t>CURSO</w:t>
            </w:r>
          </w:p>
        </w:tc>
        <w:tc>
          <w:tcPr>
            <w:tcW w:w="1843" w:type="dxa"/>
            <w:tcBorders>
              <w:bottom w:val="single" w:sz="4" w:space="0" w:color="auto"/>
            </w:tcBorders>
            <w:vAlign w:val="center"/>
          </w:tcPr>
          <w:p w14:paraId="6868F729" w14:textId="19BCC221" w:rsidR="00ED3607" w:rsidRPr="00713DF7" w:rsidRDefault="00EE4888" w:rsidP="00ED3607">
            <w:pPr>
              <w:pStyle w:val="Cabecera"/>
              <w:jc w:val="center"/>
              <w:rPr>
                <w:rFonts w:ascii="Latin Modern Roman 10" w:hAnsi="Latin Modern Roman 10"/>
                <w:b/>
                <w:sz w:val="24"/>
                <w:szCs w:val="24"/>
              </w:rPr>
            </w:pPr>
            <w:r w:rsidRPr="00713DF7">
              <w:rPr>
                <w:rFonts w:ascii="Latin Modern Roman 10" w:hAnsi="Latin Modern Roman 10"/>
                <w:b/>
                <w:sz w:val="24"/>
                <w:szCs w:val="24"/>
              </w:rPr>
              <w:t>2</w:t>
            </w:r>
            <w:r w:rsidR="00ED3607" w:rsidRPr="00713DF7">
              <w:rPr>
                <w:rFonts w:ascii="Latin Modern Roman 10" w:hAnsi="Latin Modern Roman 10"/>
                <w:b/>
                <w:sz w:val="24"/>
                <w:szCs w:val="24"/>
              </w:rPr>
              <w:t>º</w:t>
            </w:r>
          </w:p>
        </w:tc>
        <w:tc>
          <w:tcPr>
            <w:tcW w:w="1646" w:type="dxa"/>
            <w:vAlign w:val="center"/>
          </w:tcPr>
          <w:p w14:paraId="1DDED5D6" w14:textId="77777777" w:rsidR="00ED3607" w:rsidRPr="00713DF7" w:rsidRDefault="00ED3607" w:rsidP="00ED3607">
            <w:pPr>
              <w:pStyle w:val="Cabecera"/>
              <w:jc w:val="center"/>
              <w:rPr>
                <w:rFonts w:ascii="Latin Modern Roman 10" w:hAnsi="Latin Modern Roman 10"/>
                <w:sz w:val="24"/>
                <w:szCs w:val="24"/>
              </w:rPr>
            </w:pPr>
            <w:r w:rsidRPr="00713DF7">
              <w:rPr>
                <w:rFonts w:ascii="Latin Modern Roman 10" w:hAnsi="Latin Modern Roman 10"/>
                <w:sz w:val="24"/>
                <w:szCs w:val="24"/>
              </w:rPr>
              <w:t>GRUPO</w:t>
            </w:r>
          </w:p>
        </w:tc>
        <w:tc>
          <w:tcPr>
            <w:tcW w:w="1991" w:type="dxa"/>
            <w:tcBorders>
              <w:bottom w:val="single" w:sz="4" w:space="0" w:color="auto"/>
            </w:tcBorders>
            <w:vAlign w:val="center"/>
          </w:tcPr>
          <w:p w14:paraId="08BE227A" w14:textId="48903A39" w:rsidR="00ED3607" w:rsidRPr="00713DF7" w:rsidRDefault="00C4736F" w:rsidP="00ED3607">
            <w:pPr>
              <w:pStyle w:val="Cabecera"/>
              <w:jc w:val="center"/>
              <w:rPr>
                <w:rFonts w:ascii="Latin Modern Roman 10" w:hAnsi="Latin Modern Roman 10"/>
                <w:b/>
                <w:sz w:val="24"/>
                <w:szCs w:val="24"/>
              </w:rPr>
            </w:pPr>
            <w:r>
              <w:rPr>
                <w:rFonts w:ascii="Latin Modern Roman 10" w:hAnsi="Latin Modern Roman 10"/>
                <w:b/>
                <w:sz w:val="24"/>
                <w:szCs w:val="24"/>
              </w:rPr>
              <w:t>B</w:t>
            </w:r>
          </w:p>
        </w:tc>
        <w:tc>
          <w:tcPr>
            <w:tcW w:w="1864" w:type="dxa"/>
            <w:tcBorders>
              <w:bottom w:val="single" w:sz="4" w:space="0" w:color="auto"/>
            </w:tcBorders>
            <w:vAlign w:val="center"/>
          </w:tcPr>
          <w:p w14:paraId="013D4A7C" w14:textId="77777777" w:rsidR="00ED3607" w:rsidRPr="00713DF7" w:rsidRDefault="00ED3607" w:rsidP="00ED3607">
            <w:pPr>
              <w:pStyle w:val="Cabecera"/>
              <w:jc w:val="center"/>
              <w:rPr>
                <w:rFonts w:ascii="Latin Modern Roman 10" w:hAnsi="Latin Modern Roman 10"/>
                <w:sz w:val="24"/>
                <w:szCs w:val="24"/>
              </w:rPr>
            </w:pPr>
            <w:r w:rsidRPr="00713DF7">
              <w:rPr>
                <w:rFonts w:ascii="Latin Modern Roman 10" w:hAnsi="Latin Modern Roman 10"/>
                <w:sz w:val="24"/>
                <w:szCs w:val="24"/>
              </w:rPr>
              <w:t>Tiempo</w:t>
            </w:r>
          </w:p>
        </w:tc>
        <w:tc>
          <w:tcPr>
            <w:tcW w:w="1251" w:type="dxa"/>
            <w:tcBorders>
              <w:bottom w:val="single" w:sz="4" w:space="0" w:color="auto"/>
            </w:tcBorders>
            <w:vAlign w:val="center"/>
          </w:tcPr>
          <w:p w14:paraId="275F3850" w14:textId="4EC7AF42" w:rsidR="00ED3607" w:rsidRPr="00713DF7" w:rsidRDefault="00EE6A12" w:rsidP="00ED3607">
            <w:pPr>
              <w:pStyle w:val="Cabecera"/>
              <w:jc w:val="center"/>
              <w:rPr>
                <w:rFonts w:ascii="Latin Modern Roman 10" w:hAnsi="Latin Modern Roman 10"/>
                <w:b/>
                <w:sz w:val="24"/>
                <w:szCs w:val="24"/>
              </w:rPr>
            </w:pPr>
            <w:r>
              <w:rPr>
                <w:rFonts w:ascii="Latin Modern Roman 10" w:hAnsi="Latin Modern Roman 10"/>
                <w:b/>
                <w:sz w:val="24"/>
                <w:szCs w:val="24"/>
              </w:rPr>
              <w:t>3</w:t>
            </w:r>
            <w:r w:rsidR="00ED3607" w:rsidRPr="00713DF7">
              <w:rPr>
                <w:rFonts w:ascii="Latin Modern Roman 10" w:hAnsi="Latin Modern Roman 10"/>
                <w:b/>
                <w:sz w:val="24"/>
                <w:szCs w:val="24"/>
              </w:rPr>
              <w:t xml:space="preserve"> hora</w:t>
            </w:r>
            <w:r w:rsidR="00B744C8" w:rsidRPr="00713DF7">
              <w:rPr>
                <w:rFonts w:ascii="Latin Modern Roman 10" w:hAnsi="Latin Modern Roman 10"/>
                <w:b/>
                <w:sz w:val="24"/>
                <w:szCs w:val="24"/>
              </w:rPr>
              <w:t>s</w:t>
            </w:r>
          </w:p>
        </w:tc>
      </w:tr>
      <w:tr w:rsidR="00ED3607" w:rsidRPr="00137265" w14:paraId="26A44EE5" w14:textId="77777777" w:rsidTr="005455AF">
        <w:trPr>
          <w:cantSplit/>
          <w:trHeight w:val="480"/>
          <w:jc w:val="center"/>
        </w:trPr>
        <w:tc>
          <w:tcPr>
            <w:tcW w:w="1051" w:type="dxa"/>
            <w:gridSpan w:val="2"/>
            <w:vAlign w:val="center"/>
          </w:tcPr>
          <w:p w14:paraId="1C880579" w14:textId="77777777" w:rsidR="00ED3607" w:rsidRPr="00713DF7" w:rsidRDefault="00ED3607" w:rsidP="00ED3607">
            <w:pPr>
              <w:pStyle w:val="Cabecera"/>
              <w:rPr>
                <w:rFonts w:ascii="Latin Modern Roman 10" w:hAnsi="Latin Modern Roman 10"/>
                <w:sz w:val="24"/>
                <w:szCs w:val="24"/>
              </w:rPr>
            </w:pPr>
            <w:r w:rsidRPr="00713DF7">
              <w:rPr>
                <w:rFonts w:ascii="Latin Modern Roman 10" w:hAnsi="Latin Modern Roman 10"/>
                <w:sz w:val="24"/>
                <w:szCs w:val="24"/>
              </w:rPr>
              <w:t>Nombre</w:t>
            </w:r>
          </w:p>
        </w:tc>
        <w:tc>
          <w:tcPr>
            <w:tcW w:w="1843" w:type="dxa"/>
            <w:shd w:val="clear" w:color="auto" w:fill="FDE9D9" w:themeFill="accent6" w:themeFillTint="33"/>
            <w:vAlign w:val="center"/>
          </w:tcPr>
          <w:p w14:paraId="2946A1AD" w14:textId="354EE54A" w:rsidR="00ED3607" w:rsidRPr="00713DF7" w:rsidRDefault="00C934D2" w:rsidP="00ED3607">
            <w:pPr>
              <w:pStyle w:val="Cabecera"/>
              <w:jc w:val="center"/>
              <w:rPr>
                <w:rFonts w:ascii="Latin Modern Roman 10" w:hAnsi="Latin Modern Roman 10"/>
                <w:b/>
                <w:sz w:val="24"/>
                <w:szCs w:val="24"/>
              </w:rPr>
            </w:pPr>
            <w:r>
              <w:rPr>
                <w:rFonts w:ascii="Latin Modern Roman 10" w:hAnsi="Latin Modern Roman 10"/>
                <w:b/>
                <w:sz w:val="24"/>
                <w:szCs w:val="24"/>
              </w:rPr>
              <w:t>Diego</w:t>
            </w:r>
          </w:p>
        </w:tc>
        <w:tc>
          <w:tcPr>
            <w:tcW w:w="1646" w:type="dxa"/>
            <w:vAlign w:val="center"/>
          </w:tcPr>
          <w:p w14:paraId="15B53A36" w14:textId="77777777" w:rsidR="00ED3607" w:rsidRPr="00713DF7" w:rsidRDefault="00ED3607" w:rsidP="00ED3607">
            <w:pPr>
              <w:pStyle w:val="Cabecera"/>
              <w:jc w:val="center"/>
              <w:rPr>
                <w:rFonts w:ascii="Latin Modern Roman 10" w:hAnsi="Latin Modern Roman 10"/>
                <w:sz w:val="24"/>
                <w:szCs w:val="24"/>
              </w:rPr>
            </w:pPr>
            <w:r w:rsidRPr="00713DF7">
              <w:rPr>
                <w:rFonts w:ascii="Latin Modern Roman 10" w:hAnsi="Latin Modern Roman 10"/>
                <w:sz w:val="24"/>
                <w:szCs w:val="24"/>
              </w:rPr>
              <w:t>Apellidos</w:t>
            </w:r>
          </w:p>
        </w:tc>
        <w:tc>
          <w:tcPr>
            <w:tcW w:w="5106" w:type="dxa"/>
            <w:gridSpan w:val="3"/>
            <w:shd w:val="clear" w:color="auto" w:fill="FDE9D9" w:themeFill="accent6" w:themeFillTint="33"/>
            <w:vAlign w:val="center"/>
          </w:tcPr>
          <w:p w14:paraId="6486E8F8" w14:textId="05F0F8BD" w:rsidR="00ED3607" w:rsidRPr="00713DF7" w:rsidRDefault="00C934D2" w:rsidP="00ED3607">
            <w:pPr>
              <w:pStyle w:val="Cabecera"/>
              <w:jc w:val="center"/>
              <w:rPr>
                <w:rFonts w:ascii="Latin Modern Roman 10" w:hAnsi="Latin Modern Roman 10"/>
                <w:b/>
                <w:sz w:val="24"/>
                <w:szCs w:val="24"/>
              </w:rPr>
            </w:pPr>
            <w:r>
              <w:rPr>
                <w:rFonts w:ascii="Latin Modern Roman 10" w:hAnsi="Latin Modern Roman 10"/>
                <w:b/>
                <w:sz w:val="24"/>
                <w:szCs w:val="24"/>
              </w:rPr>
              <w:t>Viñals Lage</w:t>
            </w:r>
          </w:p>
        </w:tc>
      </w:tr>
      <w:tr w:rsidR="005455AF" w:rsidRPr="00137265" w14:paraId="7ABC2D1E" w14:textId="77777777" w:rsidTr="00EE6740">
        <w:trPr>
          <w:cantSplit/>
          <w:trHeight w:val="480"/>
          <w:jc w:val="center"/>
        </w:trPr>
        <w:tc>
          <w:tcPr>
            <w:tcW w:w="4540" w:type="dxa"/>
            <w:gridSpan w:val="4"/>
            <w:vAlign w:val="center"/>
          </w:tcPr>
          <w:p w14:paraId="2136E483" w14:textId="577408C5" w:rsidR="005455AF" w:rsidRPr="00713DF7" w:rsidRDefault="005455AF" w:rsidP="00ED3607">
            <w:pPr>
              <w:pStyle w:val="Cabecera"/>
              <w:jc w:val="center"/>
              <w:rPr>
                <w:rFonts w:ascii="Latin Modern Roman 10" w:hAnsi="Latin Modern Roman 10"/>
                <w:sz w:val="24"/>
                <w:szCs w:val="24"/>
              </w:rPr>
            </w:pPr>
            <w:r>
              <w:rPr>
                <w:rFonts w:ascii="Latin Modern Roman 10" w:hAnsi="Latin Modern Roman 10"/>
                <w:sz w:val="24"/>
                <w:szCs w:val="24"/>
              </w:rPr>
              <w:t>Título del enunciado</w:t>
            </w:r>
          </w:p>
        </w:tc>
        <w:tc>
          <w:tcPr>
            <w:tcW w:w="5106" w:type="dxa"/>
            <w:gridSpan w:val="3"/>
            <w:shd w:val="clear" w:color="auto" w:fill="FDE9D9" w:themeFill="accent6" w:themeFillTint="33"/>
            <w:vAlign w:val="center"/>
          </w:tcPr>
          <w:p w14:paraId="51E935A7" w14:textId="4EFB7D69" w:rsidR="005455AF" w:rsidRPr="00713DF7" w:rsidRDefault="00452C28" w:rsidP="00ED3607">
            <w:pPr>
              <w:pStyle w:val="Cabecera"/>
              <w:jc w:val="center"/>
              <w:rPr>
                <w:rFonts w:ascii="Latin Modern Roman 10" w:hAnsi="Latin Modern Roman 10"/>
                <w:b/>
                <w:sz w:val="24"/>
                <w:szCs w:val="24"/>
              </w:rPr>
            </w:pPr>
            <w:r>
              <w:rPr>
                <w:rFonts w:ascii="Latin Modern Roman 10" w:hAnsi="Latin Modern Roman 10"/>
                <w:b/>
                <w:sz w:val="24"/>
                <w:szCs w:val="24"/>
              </w:rPr>
              <w:t>Gestión de Puertos</w:t>
            </w:r>
          </w:p>
        </w:tc>
      </w:tr>
    </w:tbl>
    <w:p w14:paraId="21713362" w14:textId="65732787" w:rsidR="00A67A12" w:rsidRDefault="00AC32B1" w:rsidP="00F73E99">
      <w:pPr>
        <w:tabs>
          <w:tab w:val="left" w:pos="464"/>
        </w:tabs>
        <w:jc w:val="center"/>
        <w:rPr>
          <w:rFonts w:ascii="Latin Modern Roman 10" w:hAnsi="Latin Modern Roman 10"/>
          <w:b/>
          <w:sz w:val="21"/>
          <w:szCs w:val="21"/>
        </w:rPr>
      </w:pPr>
      <w:r>
        <w:rPr>
          <w:rFonts w:ascii="Latin Modern Roman 10" w:hAnsi="Latin Modern Roman 10"/>
          <w:b/>
          <w:sz w:val="21"/>
          <w:szCs w:val="21"/>
        </w:rPr>
        <w:t>____________________________________________________________________________________</w:t>
      </w:r>
    </w:p>
    <w:p w14:paraId="74A0C6CC" w14:textId="4C7BD556" w:rsidR="005455AF" w:rsidRPr="005455AF" w:rsidRDefault="005455AF" w:rsidP="005455AF">
      <w:pPr>
        <w:tabs>
          <w:tab w:val="left" w:pos="464"/>
        </w:tabs>
        <w:jc w:val="left"/>
        <w:rPr>
          <w:rFonts w:ascii="Latin Modern Roman 10" w:hAnsi="Latin Modern Roman 10"/>
          <w:bCs/>
          <w:sz w:val="18"/>
          <w:szCs w:val="18"/>
        </w:rPr>
      </w:pPr>
      <w:r w:rsidRPr="005455AF">
        <w:rPr>
          <w:rFonts w:ascii="Latin Modern Roman 10" w:hAnsi="Latin Modern Roman 10"/>
          <w:b/>
          <w:sz w:val="18"/>
          <w:szCs w:val="18"/>
        </w:rPr>
        <w:t xml:space="preserve">Nota 1: </w:t>
      </w:r>
      <w:r w:rsidRPr="005455AF">
        <w:rPr>
          <w:rFonts w:ascii="Latin Modern Roman 10" w:hAnsi="Latin Modern Roman 10"/>
          <w:bCs/>
          <w:sz w:val="18"/>
          <w:szCs w:val="18"/>
        </w:rPr>
        <w:t xml:space="preserve">No olvide poner </w:t>
      </w:r>
      <w:r w:rsidR="00EE6A12" w:rsidRPr="005455AF">
        <w:rPr>
          <w:rFonts w:ascii="Latin Modern Roman 10" w:hAnsi="Latin Modern Roman 10"/>
          <w:bCs/>
          <w:sz w:val="18"/>
          <w:szCs w:val="18"/>
        </w:rPr>
        <w:t xml:space="preserve">en esta página </w:t>
      </w:r>
      <w:r w:rsidRPr="005455AF">
        <w:rPr>
          <w:rFonts w:ascii="Latin Modern Roman 10" w:hAnsi="Latin Modern Roman 10"/>
          <w:bCs/>
          <w:sz w:val="18"/>
          <w:szCs w:val="18"/>
        </w:rPr>
        <w:t xml:space="preserve">el nombre, apellidos y título del examen </w:t>
      </w:r>
      <w:r w:rsidR="00EE6A12">
        <w:rPr>
          <w:rFonts w:ascii="Latin Modern Roman 10" w:hAnsi="Latin Modern Roman 10"/>
          <w:bCs/>
          <w:sz w:val="18"/>
          <w:szCs w:val="18"/>
        </w:rPr>
        <w:t>que le haya correspondido</w:t>
      </w:r>
      <w:r>
        <w:rPr>
          <w:rFonts w:ascii="Latin Modern Roman 10" w:hAnsi="Latin Modern Roman 10"/>
          <w:bCs/>
          <w:sz w:val="18"/>
          <w:szCs w:val="18"/>
        </w:rPr>
        <w:t>.</w:t>
      </w:r>
      <w:r w:rsidR="00D4025B">
        <w:rPr>
          <w:rFonts w:ascii="Latin Modern Roman 10" w:hAnsi="Latin Modern Roman 10"/>
          <w:bCs/>
          <w:sz w:val="18"/>
          <w:szCs w:val="18"/>
        </w:rPr>
        <w:t xml:space="preserve"> NO SE CORREGIRÁ NINGÚN EXAMEN SIN NOMBRE.</w:t>
      </w:r>
    </w:p>
    <w:p w14:paraId="22F7FC9E" w14:textId="6B70822A" w:rsidR="005455AF" w:rsidRDefault="005455AF" w:rsidP="005455AF">
      <w:pPr>
        <w:tabs>
          <w:tab w:val="left" w:pos="464"/>
        </w:tabs>
        <w:jc w:val="left"/>
        <w:rPr>
          <w:rFonts w:ascii="Latin Modern Roman 10" w:hAnsi="Latin Modern Roman 10"/>
          <w:bCs/>
          <w:sz w:val="18"/>
          <w:szCs w:val="18"/>
        </w:rPr>
      </w:pPr>
      <w:r w:rsidRPr="005455AF">
        <w:rPr>
          <w:rFonts w:ascii="Latin Modern Roman 10" w:hAnsi="Latin Modern Roman 10"/>
          <w:b/>
          <w:sz w:val="18"/>
          <w:szCs w:val="18"/>
        </w:rPr>
        <w:t>Nota 2</w:t>
      </w:r>
      <w:r w:rsidRPr="005455AF">
        <w:rPr>
          <w:rFonts w:ascii="Latin Modern Roman 10" w:hAnsi="Latin Modern Roman 10"/>
          <w:bCs/>
          <w:sz w:val="18"/>
          <w:szCs w:val="18"/>
        </w:rPr>
        <w:t xml:space="preserve">: La entrega se hará en un único fichero </w:t>
      </w:r>
      <w:proofErr w:type="spellStart"/>
      <w:r w:rsidRPr="005455AF">
        <w:rPr>
          <w:rFonts w:ascii="Latin Modern Roman 10" w:hAnsi="Latin Modern Roman 10"/>
          <w:bCs/>
          <w:sz w:val="18"/>
          <w:szCs w:val="18"/>
        </w:rPr>
        <w:t>pdf</w:t>
      </w:r>
      <w:proofErr w:type="spellEnd"/>
      <w:r w:rsidRPr="005455AF">
        <w:rPr>
          <w:rFonts w:ascii="Latin Modern Roman 10" w:hAnsi="Latin Modern Roman 10"/>
          <w:bCs/>
          <w:sz w:val="18"/>
          <w:szCs w:val="18"/>
        </w:rPr>
        <w:t xml:space="preserve"> nombrado como </w:t>
      </w:r>
      <w:r w:rsidRPr="005455AF">
        <w:rPr>
          <w:rFonts w:ascii="Latin Modern Roman 10" w:hAnsi="Latin Modern Roman 10"/>
          <w:bCs/>
          <w:i/>
          <w:iCs/>
          <w:sz w:val="18"/>
          <w:szCs w:val="18"/>
        </w:rPr>
        <w:t>Apellido1Apellido2Nombre.pdf</w:t>
      </w:r>
      <w:r w:rsidRPr="005455AF">
        <w:rPr>
          <w:rFonts w:ascii="Latin Modern Roman 10" w:hAnsi="Latin Modern Roman 10"/>
          <w:bCs/>
          <w:sz w:val="18"/>
          <w:szCs w:val="18"/>
        </w:rPr>
        <w:t>. No se corregirá ningún otro formato de fichero.</w:t>
      </w:r>
    </w:p>
    <w:p w14:paraId="221B4079" w14:textId="19E16FE5" w:rsidR="005455AF" w:rsidRDefault="005455AF" w:rsidP="005455AF">
      <w:pPr>
        <w:tabs>
          <w:tab w:val="left" w:pos="464"/>
        </w:tabs>
        <w:jc w:val="left"/>
        <w:rPr>
          <w:rFonts w:ascii="Latin Modern Roman 10" w:hAnsi="Latin Modern Roman 10"/>
          <w:bCs/>
          <w:sz w:val="18"/>
          <w:szCs w:val="18"/>
        </w:rPr>
      </w:pPr>
      <w:r w:rsidRPr="005455AF">
        <w:rPr>
          <w:rFonts w:ascii="Latin Modern Roman 10" w:hAnsi="Latin Modern Roman 10"/>
          <w:b/>
          <w:sz w:val="18"/>
          <w:szCs w:val="18"/>
        </w:rPr>
        <w:t>Nota 3</w:t>
      </w:r>
      <w:r>
        <w:rPr>
          <w:rFonts w:ascii="Latin Modern Roman 10" w:hAnsi="Latin Modern Roman 10"/>
          <w:bCs/>
          <w:sz w:val="18"/>
          <w:szCs w:val="18"/>
        </w:rPr>
        <w:t>: No modifique esta cabecera ni sus Notas. Puede añadir cuantas páginas estime oportunas.</w:t>
      </w:r>
    </w:p>
    <w:p w14:paraId="788E67B3" w14:textId="1E21FAAE" w:rsidR="005455AF" w:rsidRPr="005455AF" w:rsidRDefault="005455AF" w:rsidP="005455AF">
      <w:pPr>
        <w:tabs>
          <w:tab w:val="left" w:pos="464"/>
        </w:tabs>
        <w:jc w:val="left"/>
        <w:rPr>
          <w:rFonts w:ascii="Latin Modern Roman 10" w:hAnsi="Latin Modern Roman 10"/>
          <w:bCs/>
          <w:sz w:val="18"/>
          <w:szCs w:val="18"/>
        </w:rPr>
      </w:pPr>
      <w:r>
        <w:rPr>
          <w:rFonts w:ascii="Latin Modern Roman 10" w:hAnsi="Latin Modern Roman 10"/>
          <w:bCs/>
          <w:sz w:val="18"/>
          <w:szCs w:val="18"/>
        </w:rPr>
        <w:t>__________________________________________________________________________________________________</w:t>
      </w:r>
    </w:p>
    <w:p w14:paraId="02DF5FEC" w14:textId="210709A0" w:rsidR="004D28CC" w:rsidRDefault="004D28CC" w:rsidP="004D28CC">
      <w:pPr>
        <w:tabs>
          <w:tab w:val="left" w:pos="464"/>
        </w:tabs>
        <w:rPr>
          <w:rFonts w:ascii="Latin Modern Roman 10" w:hAnsi="Latin Modern Roman 10"/>
          <w:sz w:val="24"/>
          <w:szCs w:val="24"/>
        </w:rPr>
      </w:pPr>
    </w:p>
    <w:p w14:paraId="260908DB" w14:textId="6446ECDA" w:rsidR="00452C28" w:rsidRDefault="00452C28" w:rsidP="00452C28">
      <w:pPr>
        <w:pStyle w:val="Ttulo1"/>
      </w:pPr>
      <w:r>
        <w:t>Diagrama de orden 0</w:t>
      </w:r>
    </w:p>
    <w:p w14:paraId="5D7A9A97" w14:textId="1D1EA63B" w:rsidR="00452C28" w:rsidRDefault="00452C28" w:rsidP="00452C28"/>
    <w:p w14:paraId="0CF2F99F" w14:textId="2CF201BB" w:rsidR="00452C28" w:rsidRDefault="00452C28" w:rsidP="00452C28">
      <w:r>
        <w:rPr>
          <w:noProof/>
        </w:rPr>
        <w:drawing>
          <wp:inline distT="0" distB="0" distL="0" distR="0" wp14:anchorId="6353BF16" wp14:editId="5FD83CF6">
            <wp:extent cx="4793063" cy="3679920"/>
            <wp:effectExtent l="0" t="0" r="0" b="317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stretch>
                      <a:fillRect/>
                    </a:stretch>
                  </pic:blipFill>
                  <pic:spPr>
                    <a:xfrm>
                      <a:off x="0" y="0"/>
                      <a:ext cx="4808656" cy="3691891"/>
                    </a:xfrm>
                    <a:prstGeom prst="rect">
                      <a:avLst/>
                    </a:prstGeom>
                  </pic:spPr>
                </pic:pic>
              </a:graphicData>
            </a:graphic>
          </wp:inline>
        </w:drawing>
      </w:r>
    </w:p>
    <w:p w14:paraId="5B392000" w14:textId="427FCD9B" w:rsidR="00452C28" w:rsidRDefault="00452C28" w:rsidP="00452C28"/>
    <w:p w14:paraId="3BFF88A7" w14:textId="552A443C" w:rsidR="00452C28" w:rsidRDefault="00452C28" w:rsidP="00452C28"/>
    <w:p w14:paraId="51889C45" w14:textId="00DFE12E" w:rsidR="00452C28" w:rsidRDefault="00452C28" w:rsidP="00452C28"/>
    <w:p w14:paraId="2A7E4210" w14:textId="211570CD" w:rsidR="00452C28" w:rsidRDefault="00AE40CB" w:rsidP="009D0CB0">
      <w:pPr>
        <w:pStyle w:val="Ttulo1"/>
      </w:pPr>
      <w:r>
        <w:rPr>
          <w:noProof/>
        </w:rPr>
        <w:drawing>
          <wp:anchor distT="0" distB="0" distL="114300" distR="114300" simplePos="0" relativeHeight="251658240" behindDoc="0" locked="0" layoutInCell="1" allowOverlap="1" wp14:anchorId="4768EA13" wp14:editId="51972A39">
            <wp:simplePos x="0" y="0"/>
            <wp:positionH relativeFrom="margin">
              <wp:posOffset>-918770</wp:posOffset>
            </wp:positionH>
            <wp:positionV relativeFrom="margin">
              <wp:posOffset>843840</wp:posOffset>
            </wp:positionV>
            <wp:extent cx="7261225" cy="6337300"/>
            <wp:effectExtent l="0" t="0" r="3175" b="0"/>
            <wp:wrapSquare wrapText="bothSides"/>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9"/>
                    <a:stretch>
                      <a:fillRect/>
                    </a:stretch>
                  </pic:blipFill>
                  <pic:spPr>
                    <a:xfrm>
                      <a:off x="0" y="0"/>
                      <a:ext cx="7261225" cy="6337300"/>
                    </a:xfrm>
                    <a:prstGeom prst="rect">
                      <a:avLst/>
                    </a:prstGeom>
                  </pic:spPr>
                </pic:pic>
              </a:graphicData>
            </a:graphic>
            <wp14:sizeRelH relativeFrom="margin">
              <wp14:pctWidth>0</wp14:pctWidth>
            </wp14:sizeRelH>
            <wp14:sizeRelV relativeFrom="margin">
              <wp14:pctHeight>0</wp14:pctHeight>
            </wp14:sizeRelV>
          </wp:anchor>
        </w:drawing>
      </w:r>
      <w:r w:rsidR="00452C28">
        <w:t>Diagrama de orden 1</w:t>
      </w:r>
    </w:p>
    <w:p w14:paraId="042D959F" w14:textId="61BA2D0C" w:rsidR="00452C28" w:rsidRDefault="00452C28" w:rsidP="00452C28">
      <w:pPr>
        <w:pStyle w:val="Ttulo1"/>
        <w:numPr>
          <w:ilvl w:val="0"/>
          <w:numId w:val="0"/>
        </w:numPr>
        <w:ind w:left="284"/>
      </w:pPr>
    </w:p>
    <w:p w14:paraId="7C66C6E2" w14:textId="37FDDD09" w:rsidR="00452C28" w:rsidRDefault="00452C28" w:rsidP="00452C28">
      <w:pPr>
        <w:pStyle w:val="Ttulo1"/>
        <w:numPr>
          <w:ilvl w:val="0"/>
          <w:numId w:val="0"/>
        </w:numPr>
        <w:ind w:left="284"/>
      </w:pPr>
    </w:p>
    <w:p w14:paraId="19DF3C0A" w14:textId="77777777" w:rsidR="009D0CB0" w:rsidRDefault="009D0CB0" w:rsidP="00452C28"/>
    <w:p w14:paraId="655E8BC3" w14:textId="16E758B9" w:rsidR="00FE01B2" w:rsidRDefault="00FE01B2" w:rsidP="00FE01B2">
      <w:pPr>
        <w:pStyle w:val="Ttulo1"/>
      </w:pPr>
      <w:r>
        <w:lastRenderedPageBreak/>
        <w:t>Diccionario de datos</w:t>
      </w:r>
    </w:p>
    <w:tbl>
      <w:tblPr>
        <w:tblStyle w:val="Tablaconcuadrcula"/>
        <w:tblW w:w="11080" w:type="dxa"/>
        <w:tblInd w:w="-996" w:type="dxa"/>
        <w:tblLook w:val="04A0" w:firstRow="1" w:lastRow="0" w:firstColumn="1" w:lastColumn="0" w:noHBand="0" w:noVBand="1"/>
      </w:tblPr>
      <w:tblGrid>
        <w:gridCol w:w="4228"/>
        <w:gridCol w:w="1904"/>
        <w:gridCol w:w="4917"/>
        <w:gridCol w:w="31"/>
      </w:tblGrid>
      <w:tr w:rsidR="00452C28" w14:paraId="6AB1285E" w14:textId="77777777" w:rsidTr="00927A4E">
        <w:trPr>
          <w:gridAfter w:val="1"/>
          <w:wAfter w:w="31" w:type="dxa"/>
        </w:trPr>
        <w:tc>
          <w:tcPr>
            <w:tcW w:w="4228" w:type="dxa"/>
          </w:tcPr>
          <w:p w14:paraId="28AD4FC2" w14:textId="14DB4784" w:rsidR="00452C28" w:rsidRPr="002D0464" w:rsidRDefault="00452C28" w:rsidP="002D0464">
            <w:pPr>
              <w:jc w:val="center"/>
              <w:rPr>
                <w:b/>
                <w:bCs/>
              </w:rPr>
            </w:pPr>
            <w:r w:rsidRPr="002D0464">
              <w:rPr>
                <w:b/>
                <w:bCs/>
              </w:rPr>
              <w:t>Nombre</w:t>
            </w:r>
          </w:p>
        </w:tc>
        <w:tc>
          <w:tcPr>
            <w:tcW w:w="1904" w:type="dxa"/>
          </w:tcPr>
          <w:p w14:paraId="1BD991AE" w14:textId="29042F33" w:rsidR="00452C28" w:rsidRPr="002D0464" w:rsidRDefault="00452C28" w:rsidP="00452C28">
            <w:pPr>
              <w:rPr>
                <w:b/>
                <w:bCs/>
              </w:rPr>
            </w:pPr>
            <w:r w:rsidRPr="002D0464">
              <w:rPr>
                <w:b/>
                <w:bCs/>
              </w:rPr>
              <w:t>Tipo</w:t>
            </w:r>
          </w:p>
        </w:tc>
        <w:tc>
          <w:tcPr>
            <w:tcW w:w="4917" w:type="dxa"/>
          </w:tcPr>
          <w:p w14:paraId="04B68FA4" w14:textId="56A2EDF1" w:rsidR="00452C28" w:rsidRPr="002D0464" w:rsidRDefault="00452C28" w:rsidP="002D0464">
            <w:pPr>
              <w:jc w:val="center"/>
              <w:rPr>
                <w:b/>
                <w:bCs/>
              </w:rPr>
            </w:pPr>
            <w:r w:rsidRPr="002D0464">
              <w:rPr>
                <w:b/>
                <w:bCs/>
              </w:rPr>
              <w:t>Descripción</w:t>
            </w:r>
          </w:p>
        </w:tc>
      </w:tr>
      <w:tr w:rsidR="00452C28" w14:paraId="05D9CB0C" w14:textId="77777777" w:rsidTr="00927A4E">
        <w:trPr>
          <w:gridAfter w:val="1"/>
          <w:wAfter w:w="31" w:type="dxa"/>
        </w:trPr>
        <w:tc>
          <w:tcPr>
            <w:tcW w:w="4228" w:type="dxa"/>
          </w:tcPr>
          <w:p w14:paraId="29669B48" w14:textId="3808602C" w:rsidR="00452C28" w:rsidRDefault="002D0464" w:rsidP="00452C28">
            <w:r>
              <w:t>Comisaria de puertos</w:t>
            </w:r>
          </w:p>
        </w:tc>
        <w:tc>
          <w:tcPr>
            <w:tcW w:w="1904" w:type="dxa"/>
          </w:tcPr>
          <w:p w14:paraId="605FD9AB" w14:textId="5C252F17" w:rsidR="00452C28" w:rsidRDefault="002D0464" w:rsidP="00452C28">
            <w:r>
              <w:t>Entidad Externa</w:t>
            </w:r>
          </w:p>
        </w:tc>
        <w:tc>
          <w:tcPr>
            <w:tcW w:w="4917" w:type="dxa"/>
          </w:tcPr>
          <w:p w14:paraId="582E5E05" w14:textId="5BE156FC" w:rsidR="00452C28" w:rsidRDefault="00FE01B2" w:rsidP="00452C28">
            <w:r>
              <w:t>Comisaria de puertos que gestiona los barcos que llegan al puerto</w:t>
            </w:r>
          </w:p>
        </w:tc>
      </w:tr>
      <w:tr w:rsidR="00452C28" w14:paraId="7BB63EF0" w14:textId="77777777" w:rsidTr="00927A4E">
        <w:trPr>
          <w:gridAfter w:val="1"/>
          <w:wAfter w:w="31" w:type="dxa"/>
        </w:trPr>
        <w:tc>
          <w:tcPr>
            <w:tcW w:w="4228" w:type="dxa"/>
          </w:tcPr>
          <w:p w14:paraId="0F4F4E0D" w14:textId="6E57396D" w:rsidR="00452C28" w:rsidRDefault="002D0464" w:rsidP="00452C28">
            <w:r>
              <w:t>Concejo de supervisión</w:t>
            </w:r>
          </w:p>
        </w:tc>
        <w:tc>
          <w:tcPr>
            <w:tcW w:w="1904" w:type="dxa"/>
          </w:tcPr>
          <w:p w14:paraId="7071EF29" w14:textId="032C923B" w:rsidR="00452C28" w:rsidRDefault="002D0464" w:rsidP="00452C28">
            <w:r>
              <w:t>Entidad Externa</w:t>
            </w:r>
          </w:p>
        </w:tc>
        <w:tc>
          <w:tcPr>
            <w:tcW w:w="4917" w:type="dxa"/>
          </w:tcPr>
          <w:p w14:paraId="5DF0D8B3" w14:textId="5854D09C" w:rsidR="00452C28" w:rsidRDefault="00FE01B2" w:rsidP="00452C28">
            <w:r>
              <w:t>Supervisa el servicio que se ofrece en el puerto</w:t>
            </w:r>
          </w:p>
        </w:tc>
      </w:tr>
      <w:tr w:rsidR="00452C28" w14:paraId="22CF5222" w14:textId="77777777" w:rsidTr="00927A4E">
        <w:trPr>
          <w:gridAfter w:val="1"/>
          <w:wAfter w:w="31" w:type="dxa"/>
        </w:trPr>
        <w:tc>
          <w:tcPr>
            <w:tcW w:w="4228" w:type="dxa"/>
          </w:tcPr>
          <w:p w14:paraId="19997D51" w14:textId="5F4AA484" w:rsidR="00452C28" w:rsidRDefault="002D0464" w:rsidP="00452C28">
            <w:r>
              <w:t>Departamento del personal</w:t>
            </w:r>
          </w:p>
        </w:tc>
        <w:tc>
          <w:tcPr>
            <w:tcW w:w="1904" w:type="dxa"/>
          </w:tcPr>
          <w:p w14:paraId="30695748" w14:textId="3C3D525B" w:rsidR="00452C28" w:rsidRDefault="002D0464" w:rsidP="00452C28">
            <w:r>
              <w:t>Entidad Externa</w:t>
            </w:r>
          </w:p>
        </w:tc>
        <w:tc>
          <w:tcPr>
            <w:tcW w:w="4917" w:type="dxa"/>
          </w:tcPr>
          <w:p w14:paraId="54462A3D" w14:textId="1FEE7722" w:rsidR="00452C28" w:rsidRDefault="00FE01B2" w:rsidP="00452C28">
            <w:r>
              <w:t>Gestiona el personal que luego nos dará para el mantenimiento</w:t>
            </w:r>
          </w:p>
        </w:tc>
      </w:tr>
      <w:tr w:rsidR="00452C28" w14:paraId="325325FF" w14:textId="77777777" w:rsidTr="00927A4E">
        <w:trPr>
          <w:gridAfter w:val="1"/>
          <w:wAfter w:w="31" w:type="dxa"/>
        </w:trPr>
        <w:tc>
          <w:tcPr>
            <w:tcW w:w="4228" w:type="dxa"/>
          </w:tcPr>
          <w:p w14:paraId="068EB261" w14:textId="1BF429EA" w:rsidR="00452C28" w:rsidRDefault="002D0464" w:rsidP="00452C28">
            <w:r>
              <w:t>Empresa gestión de Almacenes</w:t>
            </w:r>
          </w:p>
        </w:tc>
        <w:tc>
          <w:tcPr>
            <w:tcW w:w="1904" w:type="dxa"/>
          </w:tcPr>
          <w:p w14:paraId="2B5DE66A" w14:textId="508D2EAC" w:rsidR="00452C28" w:rsidRDefault="002D0464" w:rsidP="00452C28">
            <w:r>
              <w:t>Entidad Externa</w:t>
            </w:r>
          </w:p>
        </w:tc>
        <w:tc>
          <w:tcPr>
            <w:tcW w:w="4917" w:type="dxa"/>
          </w:tcPr>
          <w:p w14:paraId="4C5D4CAB" w14:textId="392CDE57" w:rsidR="00452C28" w:rsidRDefault="00FE01B2" w:rsidP="00452C28">
            <w:r>
              <w:t>Gestiona los almacenes que usaremos para el mantenimiento</w:t>
            </w:r>
          </w:p>
        </w:tc>
      </w:tr>
      <w:tr w:rsidR="00452C28" w14:paraId="78333F7F" w14:textId="77777777" w:rsidTr="00927A4E">
        <w:trPr>
          <w:gridAfter w:val="1"/>
          <w:wAfter w:w="31" w:type="dxa"/>
        </w:trPr>
        <w:tc>
          <w:tcPr>
            <w:tcW w:w="4228" w:type="dxa"/>
          </w:tcPr>
          <w:p w14:paraId="3AE5745D" w14:textId="664790F4" w:rsidR="00452C28" w:rsidRDefault="002D0464" w:rsidP="00452C28">
            <w:r>
              <w:t>Creación de informe</w:t>
            </w:r>
          </w:p>
        </w:tc>
        <w:tc>
          <w:tcPr>
            <w:tcW w:w="1904" w:type="dxa"/>
          </w:tcPr>
          <w:p w14:paraId="0FADEDA1" w14:textId="4AFCEA7F" w:rsidR="00452C28" w:rsidRDefault="002D0464" w:rsidP="00452C28">
            <w:r>
              <w:t>Proceso</w:t>
            </w:r>
          </w:p>
        </w:tc>
        <w:tc>
          <w:tcPr>
            <w:tcW w:w="4917" w:type="dxa"/>
          </w:tcPr>
          <w:p w14:paraId="1E81E4CD" w14:textId="7146270A" w:rsidR="00452C28" w:rsidRDefault="002262E1" w:rsidP="00452C28">
            <w:r>
              <w:t xml:space="preserve">Con los datos que nos ha dado la comisaria de puertos elaboramos un informe con todos los barcos y sus características y lo guardamos en el </w:t>
            </w:r>
            <w:r w:rsidR="001E27E8">
              <w:t>almacén</w:t>
            </w:r>
            <w:r>
              <w:t xml:space="preserve"> de informes de los barcos que han llegado al puerto</w:t>
            </w:r>
          </w:p>
        </w:tc>
      </w:tr>
      <w:tr w:rsidR="00452C28" w14:paraId="79013D04" w14:textId="77777777" w:rsidTr="00927A4E">
        <w:trPr>
          <w:gridAfter w:val="1"/>
          <w:wAfter w:w="31" w:type="dxa"/>
        </w:trPr>
        <w:tc>
          <w:tcPr>
            <w:tcW w:w="4228" w:type="dxa"/>
          </w:tcPr>
          <w:p w14:paraId="6117DFB9" w14:textId="40BA497F" w:rsidR="00452C28" w:rsidRDefault="002D0464" w:rsidP="00452C28">
            <w:r>
              <w:t>Realización servicio interno</w:t>
            </w:r>
          </w:p>
        </w:tc>
        <w:tc>
          <w:tcPr>
            <w:tcW w:w="1904" w:type="dxa"/>
          </w:tcPr>
          <w:p w14:paraId="6BEEAE52" w14:textId="142322E6" w:rsidR="00452C28" w:rsidRDefault="002D0464" w:rsidP="00452C28">
            <w:r>
              <w:t>Proceso</w:t>
            </w:r>
          </w:p>
        </w:tc>
        <w:tc>
          <w:tcPr>
            <w:tcW w:w="4917" w:type="dxa"/>
          </w:tcPr>
          <w:p w14:paraId="3EA27221" w14:textId="5C5C847B" w:rsidR="00452C28" w:rsidRDefault="001E27E8" w:rsidP="00452C28">
            <w:r>
              <w:t>Junto con los datos sacados del almacén de informe de barcos y con el albarán realizamos un servicio interno y elaboramos un informe que se usara para la facturación</w:t>
            </w:r>
          </w:p>
        </w:tc>
      </w:tr>
      <w:tr w:rsidR="002D0464" w14:paraId="4978C100" w14:textId="77777777" w:rsidTr="00927A4E">
        <w:trPr>
          <w:gridAfter w:val="1"/>
          <w:wAfter w:w="31" w:type="dxa"/>
        </w:trPr>
        <w:tc>
          <w:tcPr>
            <w:tcW w:w="4228" w:type="dxa"/>
          </w:tcPr>
          <w:p w14:paraId="532D678A" w14:textId="0C2715E1" w:rsidR="002D0464" w:rsidRDefault="00570226" w:rsidP="00452C28">
            <w:r>
              <w:t>Facturación</w:t>
            </w:r>
          </w:p>
        </w:tc>
        <w:tc>
          <w:tcPr>
            <w:tcW w:w="1904" w:type="dxa"/>
          </w:tcPr>
          <w:p w14:paraId="0FE9EC62" w14:textId="2251FE6B" w:rsidR="002D0464" w:rsidRDefault="00570226" w:rsidP="00452C28">
            <w:r>
              <w:t>Proceso</w:t>
            </w:r>
          </w:p>
        </w:tc>
        <w:tc>
          <w:tcPr>
            <w:tcW w:w="4917" w:type="dxa"/>
          </w:tcPr>
          <w:p w14:paraId="1C1E1783" w14:textId="07F9F435" w:rsidR="002D0464" w:rsidRDefault="004E57F0" w:rsidP="00452C28">
            <w:r>
              <w:t>Con la factura de la comisaria y con el informe de realización de servicio interno creamos una factura que la guardamos en el almacén de facturas</w:t>
            </w:r>
            <w:r w:rsidR="006036BE">
              <w:t xml:space="preserve"> (Contabilidad)</w:t>
            </w:r>
          </w:p>
        </w:tc>
      </w:tr>
      <w:tr w:rsidR="002D0464" w14:paraId="275104F9" w14:textId="77777777" w:rsidTr="00927A4E">
        <w:trPr>
          <w:gridAfter w:val="1"/>
          <w:wAfter w:w="31" w:type="dxa"/>
        </w:trPr>
        <w:tc>
          <w:tcPr>
            <w:tcW w:w="4228" w:type="dxa"/>
          </w:tcPr>
          <w:p w14:paraId="3890F09F" w14:textId="5702EEAC" w:rsidR="002D0464" w:rsidRDefault="00570226" w:rsidP="00452C28">
            <w:r>
              <w:t>Creación informe cantidades facturadas</w:t>
            </w:r>
          </w:p>
        </w:tc>
        <w:tc>
          <w:tcPr>
            <w:tcW w:w="1904" w:type="dxa"/>
          </w:tcPr>
          <w:p w14:paraId="2B6BD283" w14:textId="30BC44EB" w:rsidR="002D0464" w:rsidRDefault="00570226" w:rsidP="00452C28">
            <w:r>
              <w:t>Proceso</w:t>
            </w:r>
          </w:p>
        </w:tc>
        <w:tc>
          <w:tcPr>
            <w:tcW w:w="4917" w:type="dxa"/>
          </w:tcPr>
          <w:p w14:paraId="6277C1C1" w14:textId="70E8B680" w:rsidR="002D0464" w:rsidRDefault="00FA0016" w:rsidP="00452C28">
            <w:r>
              <w:t>Contamos cuantas cantidades hay facturadas y elaboramos un informe para la comisaria de puertos</w:t>
            </w:r>
          </w:p>
        </w:tc>
      </w:tr>
      <w:tr w:rsidR="002D0464" w14:paraId="3E6BB56D" w14:textId="77777777" w:rsidTr="00927A4E">
        <w:trPr>
          <w:gridAfter w:val="1"/>
          <w:wAfter w:w="31" w:type="dxa"/>
        </w:trPr>
        <w:tc>
          <w:tcPr>
            <w:tcW w:w="4228" w:type="dxa"/>
          </w:tcPr>
          <w:p w14:paraId="6A388199" w14:textId="1139745E" w:rsidR="002D0464" w:rsidRDefault="00570226" w:rsidP="00452C28">
            <w:r>
              <w:t>Petición de trabajadores</w:t>
            </w:r>
          </w:p>
        </w:tc>
        <w:tc>
          <w:tcPr>
            <w:tcW w:w="1904" w:type="dxa"/>
          </w:tcPr>
          <w:p w14:paraId="14D0ACD1" w14:textId="6431F304" w:rsidR="002D0464" w:rsidRDefault="00570226" w:rsidP="00452C28">
            <w:r>
              <w:t>Proceso</w:t>
            </w:r>
          </w:p>
        </w:tc>
        <w:tc>
          <w:tcPr>
            <w:tcW w:w="4917" w:type="dxa"/>
          </w:tcPr>
          <w:p w14:paraId="2482866C" w14:textId="12A0E897" w:rsidR="002D0464" w:rsidRDefault="00FA0016" w:rsidP="00452C28">
            <w:r>
              <w:t>Pedimos la disponibilidad del departamento de personal para el trabajo de mantenimiento</w:t>
            </w:r>
          </w:p>
        </w:tc>
      </w:tr>
      <w:tr w:rsidR="002D0464" w14:paraId="0EFAE818" w14:textId="77777777" w:rsidTr="00927A4E">
        <w:trPr>
          <w:gridAfter w:val="1"/>
          <w:wAfter w:w="31" w:type="dxa"/>
        </w:trPr>
        <w:tc>
          <w:tcPr>
            <w:tcW w:w="4228" w:type="dxa"/>
          </w:tcPr>
          <w:p w14:paraId="451BE86B" w14:textId="5F55072B" w:rsidR="002D0464" w:rsidRDefault="00570226" w:rsidP="00452C28">
            <w:r>
              <w:t>Gestión de mercancías</w:t>
            </w:r>
          </w:p>
        </w:tc>
        <w:tc>
          <w:tcPr>
            <w:tcW w:w="1904" w:type="dxa"/>
          </w:tcPr>
          <w:p w14:paraId="5AB03832" w14:textId="630C7003" w:rsidR="002D0464" w:rsidRDefault="00570226" w:rsidP="00452C28">
            <w:r>
              <w:t>Proceso</w:t>
            </w:r>
          </w:p>
        </w:tc>
        <w:tc>
          <w:tcPr>
            <w:tcW w:w="4917" w:type="dxa"/>
          </w:tcPr>
          <w:p w14:paraId="3568C283" w14:textId="51578696" w:rsidR="002D0464" w:rsidRDefault="00FA0016" w:rsidP="00452C28">
            <w:r>
              <w:t>Con los trabajadores, el informe de los barcos, los contenedores (pedidos a la empresa externa que los gestiona), y las necesidades elaboramos un informe</w:t>
            </w:r>
          </w:p>
        </w:tc>
      </w:tr>
      <w:tr w:rsidR="002D0464" w14:paraId="6CE02FF8" w14:textId="77777777" w:rsidTr="00927A4E">
        <w:trPr>
          <w:gridAfter w:val="1"/>
          <w:wAfter w:w="31" w:type="dxa"/>
        </w:trPr>
        <w:tc>
          <w:tcPr>
            <w:tcW w:w="4228" w:type="dxa"/>
          </w:tcPr>
          <w:p w14:paraId="4AA6A5A7" w14:textId="410D0206" w:rsidR="002D0464" w:rsidRDefault="00570226" w:rsidP="00452C28">
            <w:r>
              <w:t>Mantenimiento Instalaciones</w:t>
            </w:r>
          </w:p>
        </w:tc>
        <w:tc>
          <w:tcPr>
            <w:tcW w:w="1904" w:type="dxa"/>
          </w:tcPr>
          <w:p w14:paraId="762DD5B3" w14:textId="12F21484" w:rsidR="002D0464" w:rsidRDefault="00570226" w:rsidP="00452C28">
            <w:r>
              <w:t>Proceso</w:t>
            </w:r>
          </w:p>
        </w:tc>
        <w:tc>
          <w:tcPr>
            <w:tcW w:w="4917" w:type="dxa"/>
          </w:tcPr>
          <w:p w14:paraId="576C32A8" w14:textId="6D04ADD3" w:rsidR="002D0464" w:rsidRDefault="00FA0016" w:rsidP="00452C28">
            <w:r>
              <w:t>Con el informe de la gestión, comprobamos si tenemos stock, y hacemos el mantenimiento, elaboramos un informe, para enviárselo al concejo de supervisión</w:t>
            </w:r>
          </w:p>
        </w:tc>
      </w:tr>
      <w:tr w:rsidR="002D0464" w14:paraId="376B890E" w14:textId="77777777" w:rsidTr="00927A4E">
        <w:trPr>
          <w:gridAfter w:val="1"/>
          <w:wAfter w:w="31" w:type="dxa"/>
        </w:trPr>
        <w:tc>
          <w:tcPr>
            <w:tcW w:w="4228" w:type="dxa"/>
          </w:tcPr>
          <w:p w14:paraId="6F9D2E3C" w14:textId="14BFCFAD" w:rsidR="002D0464" w:rsidRDefault="00570226" w:rsidP="00452C28">
            <w:r>
              <w:t>factura</w:t>
            </w:r>
          </w:p>
        </w:tc>
        <w:tc>
          <w:tcPr>
            <w:tcW w:w="1904" w:type="dxa"/>
          </w:tcPr>
          <w:p w14:paraId="7C03986C" w14:textId="34F4017E" w:rsidR="002D0464" w:rsidRDefault="00570226" w:rsidP="00452C28">
            <w:r>
              <w:t>Flujo</w:t>
            </w:r>
          </w:p>
        </w:tc>
        <w:tc>
          <w:tcPr>
            <w:tcW w:w="4917" w:type="dxa"/>
          </w:tcPr>
          <w:p w14:paraId="30FB6557" w14:textId="44E916A2" w:rsidR="002D0464" w:rsidRDefault="00D03952" w:rsidP="00452C28">
            <w:proofErr w:type="spellStart"/>
            <w:r>
              <w:t>Factura_id</w:t>
            </w:r>
            <w:proofErr w:type="spellEnd"/>
            <w:r>
              <w:t xml:space="preserve">, dinero, destinatario, </w:t>
            </w:r>
            <w:proofErr w:type="spellStart"/>
            <w:r>
              <w:t>fecha_pago</w:t>
            </w:r>
            <w:proofErr w:type="spellEnd"/>
          </w:p>
        </w:tc>
      </w:tr>
      <w:tr w:rsidR="002D0464" w14:paraId="2FA27DAF" w14:textId="77777777" w:rsidTr="00927A4E">
        <w:trPr>
          <w:gridAfter w:val="1"/>
          <w:wAfter w:w="31" w:type="dxa"/>
        </w:trPr>
        <w:tc>
          <w:tcPr>
            <w:tcW w:w="4228" w:type="dxa"/>
          </w:tcPr>
          <w:p w14:paraId="3375BEBF" w14:textId="34948F74" w:rsidR="002D0464" w:rsidRDefault="00570226" w:rsidP="00452C28">
            <w:r>
              <w:t>Informe servicio</w:t>
            </w:r>
          </w:p>
        </w:tc>
        <w:tc>
          <w:tcPr>
            <w:tcW w:w="1904" w:type="dxa"/>
          </w:tcPr>
          <w:p w14:paraId="47236500" w14:textId="0FB9D076" w:rsidR="002D0464" w:rsidRDefault="00570226" w:rsidP="00452C28">
            <w:r>
              <w:t>Flujo</w:t>
            </w:r>
          </w:p>
        </w:tc>
        <w:tc>
          <w:tcPr>
            <w:tcW w:w="4917" w:type="dxa"/>
          </w:tcPr>
          <w:p w14:paraId="33E69302" w14:textId="069BFA04" w:rsidR="002D0464" w:rsidRDefault="00D03952" w:rsidP="00452C28">
            <w:proofErr w:type="spellStart"/>
            <w:r>
              <w:t>Serv_id</w:t>
            </w:r>
            <w:proofErr w:type="spellEnd"/>
            <w:r>
              <w:t xml:space="preserve">, </w:t>
            </w:r>
            <w:proofErr w:type="spellStart"/>
            <w:r>
              <w:t>descp_servicio</w:t>
            </w:r>
            <w:proofErr w:type="spellEnd"/>
            <w:r>
              <w:t xml:space="preserve">, </w:t>
            </w:r>
            <w:proofErr w:type="spellStart"/>
            <w:r>
              <w:t>tipo_barco</w:t>
            </w:r>
            <w:proofErr w:type="spellEnd"/>
            <w:r w:rsidR="00FE01B2">
              <w:t xml:space="preserve">, características, </w:t>
            </w:r>
          </w:p>
        </w:tc>
      </w:tr>
      <w:tr w:rsidR="002D0464" w14:paraId="006CDEDB" w14:textId="77777777" w:rsidTr="00927A4E">
        <w:trPr>
          <w:gridAfter w:val="1"/>
          <w:wAfter w:w="31" w:type="dxa"/>
        </w:trPr>
        <w:tc>
          <w:tcPr>
            <w:tcW w:w="4228" w:type="dxa"/>
          </w:tcPr>
          <w:p w14:paraId="07BC60C5" w14:textId="4EFFFAA1" w:rsidR="002D0464" w:rsidRDefault="00570226" w:rsidP="00452C28">
            <w:r>
              <w:t>Informe factura</w:t>
            </w:r>
          </w:p>
        </w:tc>
        <w:tc>
          <w:tcPr>
            <w:tcW w:w="1904" w:type="dxa"/>
          </w:tcPr>
          <w:p w14:paraId="60D90FE6" w14:textId="4ACC215D" w:rsidR="002D0464" w:rsidRDefault="00570226" w:rsidP="00452C28">
            <w:r>
              <w:t>Flujo</w:t>
            </w:r>
          </w:p>
        </w:tc>
        <w:tc>
          <w:tcPr>
            <w:tcW w:w="4917" w:type="dxa"/>
          </w:tcPr>
          <w:p w14:paraId="0243DC73" w14:textId="0006D6B2" w:rsidR="00FE01B2" w:rsidRDefault="00FE01B2" w:rsidP="00452C28">
            <w:proofErr w:type="spellStart"/>
            <w:r>
              <w:t>Factura_id</w:t>
            </w:r>
            <w:proofErr w:type="spellEnd"/>
            <w:r>
              <w:t xml:space="preserve">, </w:t>
            </w:r>
            <w:proofErr w:type="spellStart"/>
            <w:proofErr w:type="gramStart"/>
            <w:r>
              <w:t>dinero,destinatario</w:t>
            </w:r>
            <w:proofErr w:type="spellEnd"/>
            <w:proofErr w:type="gramEnd"/>
            <w:r>
              <w:t xml:space="preserve">, </w:t>
            </w:r>
            <w:proofErr w:type="spellStart"/>
            <w:r>
              <w:t>fecha_pago</w:t>
            </w:r>
            <w:proofErr w:type="spellEnd"/>
            <w:r>
              <w:t xml:space="preserve">, </w:t>
            </w:r>
            <w:proofErr w:type="spellStart"/>
            <w:r>
              <w:t>serv_id</w:t>
            </w:r>
            <w:proofErr w:type="spellEnd"/>
            <w:r>
              <w:t xml:space="preserve">, </w:t>
            </w:r>
            <w:proofErr w:type="spellStart"/>
            <w:r>
              <w:t>desp_servicio</w:t>
            </w:r>
            <w:proofErr w:type="spellEnd"/>
            <w:r>
              <w:t xml:space="preserve">, </w:t>
            </w:r>
            <w:proofErr w:type="spellStart"/>
            <w:r>
              <w:t>tipo_barco</w:t>
            </w:r>
            <w:proofErr w:type="spellEnd"/>
            <w:r>
              <w:t xml:space="preserve">, </w:t>
            </w:r>
            <w:proofErr w:type="spellStart"/>
            <w:r>
              <w:t>caracteristicas</w:t>
            </w:r>
            <w:proofErr w:type="spellEnd"/>
            <w:r w:rsidR="00927A4E">
              <w:t xml:space="preserve">, </w:t>
            </w:r>
            <w:proofErr w:type="spellStart"/>
            <w:r w:rsidR="00927A4E">
              <w:t>contenedor_id</w:t>
            </w:r>
            <w:proofErr w:type="spellEnd"/>
            <w:r w:rsidR="00927A4E">
              <w:t xml:space="preserve">, </w:t>
            </w:r>
            <w:proofErr w:type="spellStart"/>
            <w:r w:rsidR="00927A4E">
              <w:t>stock_id</w:t>
            </w:r>
            <w:proofErr w:type="spellEnd"/>
            <w:r w:rsidR="00927A4E">
              <w:t xml:space="preserve">, trabajadores, </w:t>
            </w:r>
            <w:proofErr w:type="spellStart"/>
            <w:r w:rsidR="00927A4E">
              <w:t>mant_id</w:t>
            </w:r>
            <w:proofErr w:type="spellEnd"/>
          </w:p>
        </w:tc>
      </w:tr>
      <w:tr w:rsidR="00927A4E" w14:paraId="307BAF03" w14:textId="77777777" w:rsidTr="00927A4E">
        <w:tc>
          <w:tcPr>
            <w:tcW w:w="4228" w:type="dxa"/>
          </w:tcPr>
          <w:p w14:paraId="3A40A7EB" w14:textId="182AE863" w:rsidR="00927A4E" w:rsidRDefault="00927A4E" w:rsidP="00452C28">
            <w:r>
              <w:t>Informe Mantenimiento</w:t>
            </w:r>
          </w:p>
        </w:tc>
        <w:tc>
          <w:tcPr>
            <w:tcW w:w="1904" w:type="dxa"/>
          </w:tcPr>
          <w:p w14:paraId="5D76A7D4" w14:textId="51530442" w:rsidR="00927A4E" w:rsidRDefault="00927A4E" w:rsidP="00452C28">
            <w:r>
              <w:t>Flujo</w:t>
            </w:r>
          </w:p>
        </w:tc>
        <w:tc>
          <w:tcPr>
            <w:tcW w:w="4948" w:type="dxa"/>
            <w:gridSpan w:val="2"/>
          </w:tcPr>
          <w:p w14:paraId="41E1A7C7" w14:textId="77777777" w:rsidR="00927A4E" w:rsidRDefault="00927A4E" w:rsidP="00452C28">
            <w:proofErr w:type="spellStart"/>
            <w:r>
              <w:t>Mant_id</w:t>
            </w:r>
            <w:proofErr w:type="spellEnd"/>
            <w:r>
              <w:t xml:space="preserve">, trabajadores, </w:t>
            </w:r>
            <w:proofErr w:type="spellStart"/>
            <w:r>
              <w:t>contenedor_id</w:t>
            </w:r>
            <w:proofErr w:type="spellEnd"/>
            <w:r>
              <w:t xml:space="preserve">, </w:t>
            </w:r>
            <w:proofErr w:type="spellStart"/>
            <w:r>
              <w:t>barco_id</w:t>
            </w:r>
            <w:proofErr w:type="spellEnd"/>
            <w:r>
              <w:t xml:space="preserve">, </w:t>
            </w:r>
          </w:p>
          <w:p w14:paraId="2C115878" w14:textId="0E15A492" w:rsidR="00927A4E" w:rsidRDefault="00927A4E" w:rsidP="00452C28">
            <w:proofErr w:type="spellStart"/>
            <w:r>
              <w:t>Stock_id</w:t>
            </w:r>
            <w:proofErr w:type="spellEnd"/>
          </w:p>
        </w:tc>
      </w:tr>
    </w:tbl>
    <w:p w14:paraId="4E0002D8" w14:textId="77777777" w:rsidR="003511B8" w:rsidRDefault="003511B8" w:rsidP="00020D34">
      <w:pPr>
        <w:pStyle w:val="Ttulo1"/>
        <w:numPr>
          <w:ilvl w:val="0"/>
          <w:numId w:val="0"/>
        </w:numPr>
      </w:pPr>
    </w:p>
    <w:p w14:paraId="5FCB6C16" w14:textId="1BDC0259" w:rsidR="004531A8" w:rsidRDefault="0049636E" w:rsidP="004531A8">
      <w:pPr>
        <w:pStyle w:val="Ttulo1"/>
      </w:pPr>
      <w:r>
        <w:t>Estudio de E/S</w:t>
      </w:r>
    </w:p>
    <w:p w14:paraId="5B9B0351" w14:textId="68A632C7" w:rsidR="002B7734" w:rsidRDefault="002B7734" w:rsidP="002B7734">
      <w:pPr>
        <w:pStyle w:val="Ttulo2"/>
        <w:rPr>
          <w:sz w:val="24"/>
          <w:szCs w:val="24"/>
        </w:rPr>
      </w:pPr>
      <w:r>
        <w:t>Análisis</w:t>
      </w:r>
      <w:r>
        <w:t xml:space="preserve"> de las salidas: Informe de las cantidades facturadas para la Jefatura de la </w:t>
      </w:r>
      <w:r>
        <w:t>Comisaría</w:t>
      </w:r>
      <w:r>
        <w:t xml:space="preserve"> de Puertos. </w:t>
      </w:r>
    </w:p>
    <w:p w14:paraId="100210FC" w14:textId="3C5007E6" w:rsidR="00974CF0" w:rsidRDefault="00974CF0" w:rsidP="00370F36">
      <w:pPr>
        <w:spacing w:line="360" w:lineRule="auto"/>
        <w:ind w:firstLine="432"/>
      </w:pPr>
      <w:r>
        <w:t>El informe de las cantidades facturadas para la Jefatura de la Comisaria de Puertos contiene un listado de facturaciones que se han llevado a cargo durante el último mes. Esta facturación contiene el gasto que se ha tenido por el servicio y el mantenimiento, el stock que se ha usado, los almacenes, y el personal que ha trabajado en el mantenimiento. Tenemos una visión fácil de que barco (con id) ha estado en que contenedor (con id) y que materiales se han usado y quien ha trabajado en ese barco, al igual que tenemos el gasto que ha conllevado todo eso.</w:t>
      </w:r>
    </w:p>
    <w:p w14:paraId="654BE383" w14:textId="2B63F414" w:rsidR="004531A8" w:rsidRDefault="004531A8" w:rsidP="00974CF0"/>
    <w:p w14:paraId="180A9884" w14:textId="0DFE1903" w:rsidR="00974CF0" w:rsidRDefault="004531A8" w:rsidP="00C2627F">
      <w:pPr>
        <w:pStyle w:val="Ttulo2"/>
      </w:pPr>
      <w:r>
        <w:t>Análisis de los almacenes de entrada de esa salida</w:t>
      </w:r>
    </w:p>
    <w:p w14:paraId="652DB82E" w14:textId="032DB50F" w:rsidR="00974CF0" w:rsidRDefault="00D40D17" w:rsidP="00C2627F">
      <w:pPr>
        <w:spacing w:line="360" w:lineRule="auto"/>
        <w:ind w:firstLine="432"/>
      </w:pPr>
      <w:r>
        <w:t xml:space="preserve">El </w:t>
      </w:r>
      <w:r w:rsidR="00B26885">
        <w:t>almacén</w:t>
      </w:r>
      <w:r>
        <w:t xml:space="preserve"> de entrada es el almacén de informes de gestión. Este almacén contiene el trabajo que se va a hacer en el mantenimiento. Viene detalladamente las necesidades de transporte, el informe del barco al que se le va a hacer el mantenimiento, un informe con los trabajadores que van a participar, y los contenedores en los que se va a hacer este mantenimiento. </w:t>
      </w:r>
    </w:p>
    <w:p w14:paraId="0B87B8A6" w14:textId="25B7DC7B" w:rsidR="00A02534" w:rsidRDefault="00A02534" w:rsidP="00C2627F">
      <w:pPr>
        <w:spacing w:line="360" w:lineRule="auto"/>
        <w:ind w:firstLine="432"/>
      </w:pPr>
      <w:r>
        <w:t>El informe de los barcos está en otro almacén, en donde guardamos todos los informes de los barcos, en este informe podemos encontrar el barco, junto con su id, las características de este, y de que tipo es.</w:t>
      </w:r>
    </w:p>
    <w:p w14:paraId="19923486" w14:textId="18F5CA5B" w:rsidR="00D74DF0" w:rsidRDefault="00D74DF0" w:rsidP="00C2627F">
      <w:pPr>
        <w:spacing w:line="360" w:lineRule="auto"/>
        <w:ind w:firstLine="432"/>
      </w:pPr>
    </w:p>
    <w:p w14:paraId="4794A438" w14:textId="6F008DAF" w:rsidR="00D74DF0" w:rsidRDefault="00D74DF0" w:rsidP="00D74DF0">
      <w:pPr>
        <w:pStyle w:val="Ttulo2"/>
      </w:pPr>
      <w:r>
        <w:t>Análisis</w:t>
      </w:r>
      <w:r>
        <w:t xml:space="preserve"> del algoritmo </w:t>
      </w:r>
    </w:p>
    <w:p w14:paraId="0348679E" w14:textId="4BBCEDDF" w:rsidR="00D74DF0" w:rsidRPr="00D74DF0" w:rsidRDefault="00523470" w:rsidP="00AE40CB">
      <w:pPr>
        <w:spacing w:line="360" w:lineRule="auto"/>
        <w:ind w:firstLine="432"/>
      </w:pPr>
      <w:r>
        <w:t xml:space="preserve">El algoritmo coge todos los datos de los almacenes y elabora una salida con un listado de cada barco con sus características y con todos los datos de este. Así, tenemos en un </w:t>
      </w:r>
      <w:proofErr w:type="spellStart"/>
      <w:r>
        <w:t>pdf</w:t>
      </w:r>
      <w:proofErr w:type="spellEnd"/>
      <w:r>
        <w:t xml:space="preserve"> (salida) todos los datos de facturación de cada barco que ha estado en este último mes, poder ver en donde se ha hecho el mantenimiento, y quienes han trabajado en él. Si la comisaria de puertos ve alguna anomalía puede acceder rápidamente a este informe y poder ver todos los datos sobre un barco y su mantenimiento.</w:t>
      </w:r>
    </w:p>
    <w:p w14:paraId="2860B816" w14:textId="77777777" w:rsidR="00D74DF0" w:rsidRPr="00974CF0" w:rsidRDefault="00D74DF0" w:rsidP="00C2627F">
      <w:pPr>
        <w:spacing w:line="360" w:lineRule="auto"/>
        <w:ind w:firstLine="432"/>
      </w:pPr>
    </w:p>
    <w:p w14:paraId="5A68E101" w14:textId="77777777" w:rsidR="0049636E" w:rsidRPr="0049636E" w:rsidRDefault="0049636E" w:rsidP="0049636E"/>
    <w:sectPr w:rsidR="0049636E" w:rsidRPr="0049636E" w:rsidSect="00D15E36">
      <w:headerReference w:type="default" r:id="rId10"/>
      <w:footerReference w:type="even" r:id="rId11"/>
      <w:footerReference w:type="default" r:id="rId12"/>
      <w:pgSz w:w="11907" w:h="16840" w:code="9"/>
      <w:pgMar w:top="1418" w:right="1418" w:bottom="1474" w:left="1701" w:header="72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B898" w14:textId="77777777" w:rsidR="003376B3" w:rsidRDefault="003376B3">
      <w:r>
        <w:separator/>
      </w:r>
    </w:p>
  </w:endnote>
  <w:endnote w:type="continuationSeparator" w:id="0">
    <w:p w14:paraId="22C74A77" w14:textId="77777777" w:rsidR="003376B3" w:rsidRDefault="0033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Latin Modern Roman 10">
    <w:altName w:val="Calibri"/>
    <w:panose1 w:val="020B0604020202020204"/>
    <w:charset w:val="4D"/>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0D0F" w14:textId="77777777" w:rsidR="001622F0" w:rsidRDefault="001622F0" w:rsidP="00C9682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7910AE8B" w14:textId="77777777" w:rsidR="001622F0" w:rsidRDefault="001622F0" w:rsidP="004112A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FD35" w14:textId="77777777" w:rsidR="001622F0" w:rsidRPr="004736AC" w:rsidRDefault="001622F0" w:rsidP="00E02556">
    <w:pPr>
      <w:pStyle w:val="Piedepgina"/>
      <w:framePr w:wrap="around" w:vAnchor="text" w:hAnchor="page" w:x="10702" w:y="18"/>
      <w:rPr>
        <w:rStyle w:val="Nmerodepgina"/>
        <w:sz w:val="20"/>
        <w:szCs w:val="20"/>
      </w:rPr>
    </w:pPr>
    <w:r w:rsidRPr="004736AC">
      <w:rPr>
        <w:rStyle w:val="Nmerodepgina"/>
        <w:sz w:val="20"/>
        <w:szCs w:val="20"/>
      </w:rPr>
      <w:fldChar w:fldCharType="begin"/>
    </w:r>
    <w:r w:rsidRPr="004736AC">
      <w:rPr>
        <w:rStyle w:val="Nmerodepgina"/>
        <w:sz w:val="20"/>
        <w:szCs w:val="20"/>
      </w:rPr>
      <w:instrText xml:space="preserve">PAGE  </w:instrText>
    </w:r>
    <w:r w:rsidRPr="004736AC">
      <w:rPr>
        <w:rStyle w:val="Nmerodepgina"/>
        <w:sz w:val="20"/>
        <w:szCs w:val="20"/>
      </w:rPr>
      <w:fldChar w:fldCharType="separate"/>
    </w:r>
    <w:r w:rsidR="00137265">
      <w:rPr>
        <w:rStyle w:val="Nmerodepgina"/>
        <w:noProof/>
        <w:sz w:val="20"/>
        <w:szCs w:val="20"/>
      </w:rPr>
      <w:t>1</w:t>
    </w:r>
    <w:r w:rsidRPr="004736AC">
      <w:rPr>
        <w:rStyle w:val="Nmerodepgina"/>
        <w:sz w:val="20"/>
        <w:szCs w:val="20"/>
      </w:rPr>
      <w:fldChar w:fldCharType="end"/>
    </w:r>
  </w:p>
  <w:p w14:paraId="7D9A9631" w14:textId="20E86655" w:rsidR="001622F0" w:rsidRPr="004736AC" w:rsidRDefault="001622F0" w:rsidP="00E02556">
    <w:pPr>
      <w:pStyle w:val="Piedepgina"/>
      <w:pBdr>
        <w:top w:val="single" w:sz="4" w:space="1" w:color="auto"/>
      </w:pBdr>
      <w:ind w:left="-567" w:right="-284"/>
      <w:rPr>
        <w:i/>
        <w:smallCaps/>
        <w:sz w:val="20"/>
        <w:szCs w:val="20"/>
      </w:rPr>
    </w:pPr>
    <w:r>
      <w:rPr>
        <w:i/>
        <w:smallCaps/>
        <w:sz w:val="20"/>
        <w:szCs w:val="20"/>
      </w:rPr>
      <w:t>In</w:t>
    </w:r>
    <w:r w:rsidR="0062201B">
      <w:rPr>
        <w:i/>
        <w:smallCaps/>
        <w:sz w:val="20"/>
        <w:szCs w:val="20"/>
      </w:rPr>
      <w:t>geniería del software</w:t>
    </w:r>
    <w:r w:rsidR="006F7DD1">
      <w:rPr>
        <w:i/>
        <w:smallCaps/>
        <w:sz w:val="20"/>
        <w:szCs w:val="20"/>
      </w:rPr>
      <w:t xml:space="preserve"> i. </w:t>
    </w:r>
    <w:r w:rsidR="00CF38A4">
      <w:rPr>
        <w:i/>
        <w:smallCaps/>
        <w:sz w:val="20"/>
        <w:szCs w:val="20"/>
      </w:rPr>
      <w:t>convocatoria ordinaria</w:t>
    </w:r>
    <w:r w:rsidR="0062201B">
      <w:rPr>
        <w:i/>
        <w:smallCaps/>
        <w:sz w:val="20"/>
        <w:szCs w:val="20"/>
      </w:rPr>
      <w:t xml:space="preserve">. </w:t>
    </w:r>
    <w:r w:rsidR="00EE6A12">
      <w:rPr>
        <w:i/>
        <w:smallCaps/>
        <w:sz w:val="20"/>
        <w:szCs w:val="20"/>
      </w:rPr>
      <w:t>10</w:t>
    </w:r>
    <w:r>
      <w:rPr>
        <w:i/>
        <w:smallCaps/>
        <w:sz w:val="20"/>
        <w:szCs w:val="20"/>
      </w:rPr>
      <w:t xml:space="preserve"> </w:t>
    </w:r>
    <w:r w:rsidR="004E58AD">
      <w:rPr>
        <w:i/>
        <w:smallCaps/>
        <w:sz w:val="20"/>
        <w:szCs w:val="20"/>
      </w:rPr>
      <w:t>mayo de 202</w:t>
    </w:r>
    <w:r w:rsidR="00EE6A12">
      <w:rPr>
        <w:i/>
        <w:smallCaps/>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29AC" w14:textId="77777777" w:rsidR="003376B3" w:rsidRDefault="003376B3">
      <w:r>
        <w:separator/>
      </w:r>
    </w:p>
  </w:footnote>
  <w:footnote w:type="continuationSeparator" w:id="0">
    <w:p w14:paraId="317EA9C6" w14:textId="77777777" w:rsidR="003376B3" w:rsidRDefault="00337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A1A5" w14:textId="5E815FB9" w:rsidR="001622F0" w:rsidRDefault="004C096D" w:rsidP="00992BE9">
    <w:pPr>
      <w:pStyle w:val="Piedepgina"/>
      <w:tabs>
        <w:tab w:val="clear" w:pos="4252"/>
        <w:tab w:val="clear" w:pos="8504"/>
      </w:tabs>
      <w:ind w:left="-851"/>
      <w:jc w:val="right"/>
      <w:rPr>
        <w:noProof/>
      </w:rPr>
    </w:pPr>
    <w:r>
      <w:rPr>
        <w:noProof/>
      </w:rPr>
      <w:drawing>
        <wp:inline distT="0" distB="0" distL="0" distR="0" wp14:anchorId="24422663" wp14:editId="0F50779B">
          <wp:extent cx="1262011" cy="33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FV logo_25_aniversario.jpg"/>
                  <pic:cNvPicPr/>
                </pic:nvPicPr>
                <pic:blipFill rotWithShape="1">
                  <a:blip r:embed="rId1"/>
                  <a:srcRect l="24901"/>
                  <a:stretch/>
                </pic:blipFill>
                <pic:spPr bwMode="auto">
                  <a:xfrm>
                    <a:off x="0" y="0"/>
                    <a:ext cx="1309183" cy="343580"/>
                  </a:xfrm>
                  <a:prstGeom prst="rect">
                    <a:avLst/>
                  </a:prstGeom>
                  <a:ln>
                    <a:noFill/>
                  </a:ln>
                  <a:extLst>
                    <a:ext uri="{53640926-AAD7-44D8-BBD7-CCE9431645EC}">
                      <a14:shadowObscured xmlns:a14="http://schemas.microsoft.com/office/drawing/2010/main"/>
                    </a:ext>
                  </a:extLst>
                </pic:spPr>
              </pic:pic>
            </a:graphicData>
          </a:graphic>
        </wp:inline>
      </w:drawing>
    </w:r>
    <w:r w:rsidR="001622F0">
      <w:tab/>
    </w:r>
  </w:p>
  <w:p w14:paraId="7A220A8F" w14:textId="21BB4A5A" w:rsidR="001622F0" w:rsidRPr="00F13D00" w:rsidRDefault="00EE6A12" w:rsidP="00F13D00">
    <w:pPr>
      <w:pStyle w:val="Piedepgina"/>
      <w:tabs>
        <w:tab w:val="clear" w:pos="4252"/>
        <w:tab w:val="clear" w:pos="8504"/>
      </w:tabs>
      <w:ind w:left="-851"/>
      <w:rPr>
        <w:noProof/>
        <w:sz w:val="20"/>
        <w:szCs w:val="20"/>
      </w:rPr>
    </w:pPr>
    <w:r>
      <w:rPr>
        <w:noProof/>
        <w:sz w:val="20"/>
        <w:szCs w:val="20"/>
      </w:rPr>
      <w:t>10</w:t>
    </w:r>
    <w:r w:rsidR="001622F0" w:rsidRPr="00F13D00">
      <w:rPr>
        <w:noProof/>
        <w:sz w:val="20"/>
        <w:szCs w:val="20"/>
      </w:rPr>
      <w:t xml:space="preserve"> de </w:t>
    </w:r>
    <w:r w:rsidR="004C096D">
      <w:rPr>
        <w:noProof/>
        <w:sz w:val="20"/>
        <w:szCs w:val="20"/>
      </w:rPr>
      <w:t>mayo</w:t>
    </w:r>
    <w:r w:rsidR="001622F0" w:rsidRPr="00F13D00">
      <w:rPr>
        <w:noProof/>
        <w:sz w:val="20"/>
        <w:szCs w:val="20"/>
      </w:rPr>
      <w:t xml:space="preserve"> de </w:t>
    </w:r>
    <w:r w:rsidR="0062201B">
      <w:rPr>
        <w:noProof/>
        <w:sz w:val="20"/>
        <w:szCs w:val="20"/>
      </w:rPr>
      <w:t>20</w:t>
    </w:r>
    <w:r w:rsidR="004C096D">
      <w:rPr>
        <w:noProof/>
        <w:sz w:val="20"/>
        <w:szCs w:val="20"/>
      </w:rPr>
      <w:t>2</w:t>
    </w:r>
    <w:r>
      <w:rPr>
        <w:noProof/>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961"/>
    <w:multiLevelType w:val="multilevel"/>
    <w:tmpl w:val="925C43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EC4ED7"/>
    <w:multiLevelType w:val="hybridMultilevel"/>
    <w:tmpl w:val="DC6A5C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C10D85"/>
    <w:multiLevelType w:val="hybridMultilevel"/>
    <w:tmpl w:val="BB540D24"/>
    <w:lvl w:ilvl="0" w:tplc="0C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C2C791E"/>
    <w:multiLevelType w:val="hybridMultilevel"/>
    <w:tmpl w:val="8CA0814E"/>
    <w:lvl w:ilvl="0" w:tplc="0610F4AE">
      <w:start w:val="1"/>
      <w:numFmt w:val="bullet"/>
      <w:pStyle w:val="Listaconvietas"/>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3B2C4E"/>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C8411E"/>
    <w:multiLevelType w:val="hybridMultilevel"/>
    <w:tmpl w:val="76BED7A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15C0764"/>
    <w:multiLevelType w:val="multilevel"/>
    <w:tmpl w:val="9446B7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9D532D"/>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D2A6B80"/>
    <w:multiLevelType w:val="hybridMultilevel"/>
    <w:tmpl w:val="CB14459A"/>
    <w:lvl w:ilvl="0" w:tplc="0C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A41E72"/>
    <w:multiLevelType w:val="multilevel"/>
    <w:tmpl w:val="4714314E"/>
    <w:lvl w:ilvl="0">
      <w:start w:val="1"/>
      <w:numFmt w:val="decimal"/>
      <w:pStyle w:val="Ttulo1"/>
      <w:suff w:val="space"/>
      <w:lvlText w:val="%1."/>
      <w:lvlJc w:val="left"/>
      <w:pPr>
        <w:ind w:left="851" w:hanging="567"/>
      </w:pPr>
      <w:rPr>
        <w:rFonts w:hint="default"/>
      </w:rPr>
    </w:lvl>
    <w:lvl w:ilvl="1">
      <w:start w:val="1"/>
      <w:numFmt w:val="decimal"/>
      <w:pStyle w:val="Ttulo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0" w15:restartNumberingAfterBreak="0">
    <w:nsid w:val="3ADA0AA6"/>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FBF4F71"/>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1A0382A"/>
    <w:multiLevelType w:val="hybridMultilevel"/>
    <w:tmpl w:val="D19C07B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6001721"/>
    <w:multiLevelType w:val="hybridMultilevel"/>
    <w:tmpl w:val="8A846D5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8D661A5"/>
    <w:multiLevelType w:val="hybridMultilevel"/>
    <w:tmpl w:val="D00CE5CE"/>
    <w:lvl w:ilvl="0" w:tplc="B9962BA2">
      <w:start w:val="1"/>
      <w:numFmt w:val="bullet"/>
      <w:pStyle w:val="Vieta2"/>
      <w:lvlText w:val="o"/>
      <w:lvlJc w:val="left"/>
      <w:pPr>
        <w:tabs>
          <w:tab w:val="num" w:pos="567"/>
        </w:tabs>
        <w:ind w:left="567" w:hanging="227"/>
      </w:pPr>
      <w:rPr>
        <w:rFonts w:ascii="Courier New" w:hAnsi="Courier New" w:hint="default"/>
        <w:lang w:val="es-ES"/>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1C66AC"/>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F191C96"/>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69C461DA"/>
    <w:multiLevelType w:val="hybridMultilevel"/>
    <w:tmpl w:val="C074D4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B1149E8"/>
    <w:multiLevelType w:val="hybridMultilevel"/>
    <w:tmpl w:val="04E4FE34"/>
    <w:lvl w:ilvl="0" w:tplc="F3A834B0">
      <w:start w:val="1"/>
      <w:numFmt w:val="bullet"/>
      <w:pStyle w:val="Vieta1"/>
      <w:lvlText w:val=""/>
      <w:lvlJc w:val="left"/>
      <w:pPr>
        <w:tabs>
          <w:tab w:val="num" w:pos="340"/>
        </w:tabs>
        <w:ind w:left="34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B83CA5"/>
    <w:multiLevelType w:val="hybridMultilevel"/>
    <w:tmpl w:val="DDE06EA4"/>
    <w:lvl w:ilvl="0" w:tplc="AF7CA9BA">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91E3FD8"/>
    <w:multiLevelType w:val="hybridMultilevel"/>
    <w:tmpl w:val="363878F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42743756">
    <w:abstractNumId w:val="9"/>
  </w:num>
  <w:num w:numId="2" w16cid:durableId="790513265">
    <w:abstractNumId w:val="14"/>
  </w:num>
  <w:num w:numId="3" w16cid:durableId="130943135">
    <w:abstractNumId w:val="18"/>
  </w:num>
  <w:num w:numId="4" w16cid:durableId="1828127230">
    <w:abstractNumId w:val="3"/>
  </w:num>
  <w:num w:numId="5" w16cid:durableId="161160854">
    <w:abstractNumId w:val="13"/>
  </w:num>
  <w:num w:numId="6" w16cid:durableId="867958882">
    <w:abstractNumId w:val="15"/>
  </w:num>
  <w:num w:numId="7" w16cid:durableId="454635893">
    <w:abstractNumId w:val="17"/>
  </w:num>
  <w:num w:numId="8" w16cid:durableId="1718429531">
    <w:abstractNumId w:val="20"/>
  </w:num>
  <w:num w:numId="9" w16cid:durableId="2048875655">
    <w:abstractNumId w:val="11"/>
  </w:num>
  <w:num w:numId="10" w16cid:durableId="812141580">
    <w:abstractNumId w:val="1"/>
  </w:num>
  <w:num w:numId="11" w16cid:durableId="2009744063">
    <w:abstractNumId w:val="4"/>
  </w:num>
  <w:num w:numId="12" w16cid:durableId="338236929">
    <w:abstractNumId w:val="16"/>
  </w:num>
  <w:num w:numId="13" w16cid:durableId="434520812">
    <w:abstractNumId w:val="7"/>
  </w:num>
  <w:num w:numId="14" w16cid:durableId="1857576377">
    <w:abstractNumId w:val="12"/>
  </w:num>
  <w:num w:numId="15" w16cid:durableId="1141267415">
    <w:abstractNumId w:val="10"/>
  </w:num>
  <w:num w:numId="16" w16cid:durableId="135342914">
    <w:abstractNumId w:val="5"/>
  </w:num>
  <w:num w:numId="17" w16cid:durableId="1595632767">
    <w:abstractNumId w:val="19"/>
  </w:num>
  <w:num w:numId="18" w16cid:durableId="1862821199">
    <w:abstractNumId w:val="8"/>
  </w:num>
  <w:num w:numId="19" w16cid:durableId="281156703">
    <w:abstractNumId w:val="2"/>
  </w:num>
  <w:num w:numId="20" w16cid:durableId="870455117">
    <w:abstractNumId w:val="0"/>
  </w:num>
  <w:num w:numId="21" w16cid:durableId="156633498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7"/>
    <w:rsid w:val="00002CC1"/>
    <w:rsid w:val="00011559"/>
    <w:rsid w:val="00016988"/>
    <w:rsid w:val="000205A2"/>
    <w:rsid w:val="00020D34"/>
    <w:rsid w:val="000243DF"/>
    <w:rsid w:val="00027391"/>
    <w:rsid w:val="000437D1"/>
    <w:rsid w:val="00046F0F"/>
    <w:rsid w:val="00052AA4"/>
    <w:rsid w:val="00063459"/>
    <w:rsid w:val="00064DA6"/>
    <w:rsid w:val="00067935"/>
    <w:rsid w:val="00075792"/>
    <w:rsid w:val="00086727"/>
    <w:rsid w:val="000A2698"/>
    <w:rsid w:val="000A4138"/>
    <w:rsid w:val="000B4F90"/>
    <w:rsid w:val="000C2161"/>
    <w:rsid w:val="000C7176"/>
    <w:rsid w:val="000D73F3"/>
    <w:rsid w:val="000F3A93"/>
    <w:rsid w:val="000F5E6D"/>
    <w:rsid w:val="00102249"/>
    <w:rsid w:val="00120C96"/>
    <w:rsid w:val="0012142A"/>
    <w:rsid w:val="00124678"/>
    <w:rsid w:val="00135956"/>
    <w:rsid w:val="00137265"/>
    <w:rsid w:val="001463D9"/>
    <w:rsid w:val="00151C7B"/>
    <w:rsid w:val="00154C8A"/>
    <w:rsid w:val="0015586C"/>
    <w:rsid w:val="001622F0"/>
    <w:rsid w:val="0016483E"/>
    <w:rsid w:val="00164B92"/>
    <w:rsid w:val="0017695D"/>
    <w:rsid w:val="00177B39"/>
    <w:rsid w:val="00181E08"/>
    <w:rsid w:val="001903B2"/>
    <w:rsid w:val="001965DE"/>
    <w:rsid w:val="001A0874"/>
    <w:rsid w:val="001A552C"/>
    <w:rsid w:val="001B3889"/>
    <w:rsid w:val="001C61D3"/>
    <w:rsid w:val="001D3E2F"/>
    <w:rsid w:val="001D4122"/>
    <w:rsid w:val="001E27E8"/>
    <w:rsid w:val="001E30A0"/>
    <w:rsid w:val="001E330F"/>
    <w:rsid w:val="001E4B7E"/>
    <w:rsid w:val="001E7AAE"/>
    <w:rsid w:val="00206D06"/>
    <w:rsid w:val="002136F9"/>
    <w:rsid w:val="00222EED"/>
    <w:rsid w:val="00225756"/>
    <w:rsid w:val="00225B1A"/>
    <w:rsid w:val="002262E1"/>
    <w:rsid w:val="0022764C"/>
    <w:rsid w:val="00264EE6"/>
    <w:rsid w:val="00267A66"/>
    <w:rsid w:val="0027233E"/>
    <w:rsid w:val="00272CED"/>
    <w:rsid w:val="0027462C"/>
    <w:rsid w:val="002775DC"/>
    <w:rsid w:val="00296B68"/>
    <w:rsid w:val="002B25E5"/>
    <w:rsid w:val="002B7734"/>
    <w:rsid w:val="002C5CE6"/>
    <w:rsid w:val="002C5EDA"/>
    <w:rsid w:val="002C6DC8"/>
    <w:rsid w:val="002D0464"/>
    <w:rsid w:val="002D0DB5"/>
    <w:rsid w:val="002E217C"/>
    <w:rsid w:val="002E3497"/>
    <w:rsid w:val="002E404E"/>
    <w:rsid w:val="002F000C"/>
    <w:rsid w:val="002F3B95"/>
    <w:rsid w:val="002F7843"/>
    <w:rsid w:val="00302CED"/>
    <w:rsid w:val="00312E70"/>
    <w:rsid w:val="00314A5F"/>
    <w:rsid w:val="0032188B"/>
    <w:rsid w:val="0033298F"/>
    <w:rsid w:val="003376B3"/>
    <w:rsid w:val="00342393"/>
    <w:rsid w:val="00342CB3"/>
    <w:rsid w:val="003464F0"/>
    <w:rsid w:val="003511B8"/>
    <w:rsid w:val="00370F36"/>
    <w:rsid w:val="003810C9"/>
    <w:rsid w:val="003839B7"/>
    <w:rsid w:val="0039229E"/>
    <w:rsid w:val="003A30DA"/>
    <w:rsid w:val="003C2519"/>
    <w:rsid w:val="003C44EF"/>
    <w:rsid w:val="003C6A90"/>
    <w:rsid w:val="003D54E5"/>
    <w:rsid w:val="003E376B"/>
    <w:rsid w:val="003E5D87"/>
    <w:rsid w:val="003E621A"/>
    <w:rsid w:val="003F4368"/>
    <w:rsid w:val="00404DF9"/>
    <w:rsid w:val="00410177"/>
    <w:rsid w:val="004112AC"/>
    <w:rsid w:val="00412FF0"/>
    <w:rsid w:val="00425E08"/>
    <w:rsid w:val="00445E35"/>
    <w:rsid w:val="0044605E"/>
    <w:rsid w:val="00447573"/>
    <w:rsid w:val="00452C28"/>
    <w:rsid w:val="004531A8"/>
    <w:rsid w:val="00455682"/>
    <w:rsid w:val="0046111E"/>
    <w:rsid w:val="00464BE1"/>
    <w:rsid w:val="004714D5"/>
    <w:rsid w:val="004736AC"/>
    <w:rsid w:val="00481064"/>
    <w:rsid w:val="004936B7"/>
    <w:rsid w:val="0049636E"/>
    <w:rsid w:val="00496918"/>
    <w:rsid w:val="004970D6"/>
    <w:rsid w:val="004B2921"/>
    <w:rsid w:val="004C096D"/>
    <w:rsid w:val="004C5997"/>
    <w:rsid w:val="004C5D5B"/>
    <w:rsid w:val="004D28CC"/>
    <w:rsid w:val="004E5372"/>
    <w:rsid w:val="004E57F0"/>
    <w:rsid w:val="004E58AD"/>
    <w:rsid w:val="00501A23"/>
    <w:rsid w:val="0050387C"/>
    <w:rsid w:val="00504F87"/>
    <w:rsid w:val="005169EF"/>
    <w:rsid w:val="00521973"/>
    <w:rsid w:val="00523470"/>
    <w:rsid w:val="0052746F"/>
    <w:rsid w:val="00530076"/>
    <w:rsid w:val="00531375"/>
    <w:rsid w:val="00535F68"/>
    <w:rsid w:val="005409DE"/>
    <w:rsid w:val="00544ACD"/>
    <w:rsid w:val="005455AF"/>
    <w:rsid w:val="005601D0"/>
    <w:rsid w:val="00562C2B"/>
    <w:rsid w:val="00563045"/>
    <w:rsid w:val="00567224"/>
    <w:rsid w:val="00570226"/>
    <w:rsid w:val="00572B6F"/>
    <w:rsid w:val="00576536"/>
    <w:rsid w:val="005815B0"/>
    <w:rsid w:val="005857F4"/>
    <w:rsid w:val="00590077"/>
    <w:rsid w:val="005A1FC2"/>
    <w:rsid w:val="005A4650"/>
    <w:rsid w:val="005B4C88"/>
    <w:rsid w:val="005C1B43"/>
    <w:rsid w:val="005D223B"/>
    <w:rsid w:val="005D77ED"/>
    <w:rsid w:val="005E2368"/>
    <w:rsid w:val="005E6FE7"/>
    <w:rsid w:val="00602042"/>
    <w:rsid w:val="006036BE"/>
    <w:rsid w:val="006062DF"/>
    <w:rsid w:val="00610F37"/>
    <w:rsid w:val="00611997"/>
    <w:rsid w:val="006135BE"/>
    <w:rsid w:val="00617D64"/>
    <w:rsid w:val="00617EA3"/>
    <w:rsid w:val="0062201B"/>
    <w:rsid w:val="00623018"/>
    <w:rsid w:val="00625061"/>
    <w:rsid w:val="00630607"/>
    <w:rsid w:val="00630E31"/>
    <w:rsid w:val="006366D1"/>
    <w:rsid w:val="00636F0B"/>
    <w:rsid w:val="00645474"/>
    <w:rsid w:val="00646AA1"/>
    <w:rsid w:val="00651504"/>
    <w:rsid w:val="00656390"/>
    <w:rsid w:val="00656572"/>
    <w:rsid w:val="006715D0"/>
    <w:rsid w:val="00671EA3"/>
    <w:rsid w:val="00681CD8"/>
    <w:rsid w:val="00682B12"/>
    <w:rsid w:val="006830F0"/>
    <w:rsid w:val="006835C6"/>
    <w:rsid w:val="00692BD4"/>
    <w:rsid w:val="0069529C"/>
    <w:rsid w:val="0069724B"/>
    <w:rsid w:val="006A29F5"/>
    <w:rsid w:val="006A38B1"/>
    <w:rsid w:val="006F0A4D"/>
    <w:rsid w:val="006F403A"/>
    <w:rsid w:val="006F7328"/>
    <w:rsid w:val="006F7DD1"/>
    <w:rsid w:val="00706C54"/>
    <w:rsid w:val="00707F37"/>
    <w:rsid w:val="00712296"/>
    <w:rsid w:val="00713DF7"/>
    <w:rsid w:val="00717469"/>
    <w:rsid w:val="00724AE3"/>
    <w:rsid w:val="00731A77"/>
    <w:rsid w:val="00731B42"/>
    <w:rsid w:val="007331E8"/>
    <w:rsid w:val="00741E86"/>
    <w:rsid w:val="0074395E"/>
    <w:rsid w:val="00755329"/>
    <w:rsid w:val="00755BF4"/>
    <w:rsid w:val="00756AD4"/>
    <w:rsid w:val="00762DDF"/>
    <w:rsid w:val="007676F8"/>
    <w:rsid w:val="00770226"/>
    <w:rsid w:val="007752F5"/>
    <w:rsid w:val="0077607A"/>
    <w:rsid w:val="007864ED"/>
    <w:rsid w:val="00787981"/>
    <w:rsid w:val="00793286"/>
    <w:rsid w:val="007A2ABA"/>
    <w:rsid w:val="007A6CE6"/>
    <w:rsid w:val="007B226F"/>
    <w:rsid w:val="007B5350"/>
    <w:rsid w:val="007C01AC"/>
    <w:rsid w:val="007C2C10"/>
    <w:rsid w:val="007E004D"/>
    <w:rsid w:val="007E3D01"/>
    <w:rsid w:val="007E76DB"/>
    <w:rsid w:val="007F1EC0"/>
    <w:rsid w:val="00805B2C"/>
    <w:rsid w:val="00815B64"/>
    <w:rsid w:val="008200D4"/>
    <w:rsid w:val="00833604"/>
    <w:rsid w:val="00840D6F"/>
    <w:rsid w:val="008433AF"/>
    <w:rsid w:val="008454AE"/>
    <w:rsid w:val="00846B93"/>
    <w:rsid w:val="00857F66"/>
    <w:rsid w:val="0087079E"/>
    <w:rsid w:val="00872BA3"/>
    <w:rsid w:val="00887C84"/>
    <w:rsid w:val="0089255F"/>
    <w:rsid w:val="00897253"/>
    <w:rsid w:val="008A459B"/>
    <w:rsid w:val="008F2257"/>
    <w:rsid w:val="008F4BF4"/>
    <w:rsid w:val="008F5908"/>
    <w:rsid w:val="008F7274"/>
    <w:rsid w:val="00900422"/>
    <w:rsid w:val="00905A43"/>
    <w:rsid w:val="009060F0"/>
    <w:rsid w:val="00923AB4"/>
    <w:rsid w:val="00927A4E"/>
    <w:rsid w:val="00944122"/>
    <w:rsid w:val="009449E2"/>
    <w:rsid w:val="00947897"/>
    <w:rsid w:val="00947A65"/>
    <w:rsid w:val="00964CFD"/>
    <w:rsid w:val="00974CF0"/>
    <w:rsid w:val="009831CD"/>
    <w:rsid w:val="0098400D"/>
    <w:rsid w:val="00990A4E"/>
    <w:rsid w:val="00992648"/>
    <w:rsid w:val="00992BE9"/>
    <w:rsid w:val="009A0AFE"/>
    <w:rsid w:val="009B5F21"/>
    <w:rsid w:val="009B75D7"/>
    <w:rsid w:val="009C186E"/>
    <w:rsid w:val="009C1EB4"/>
    <w:rsid w:val="009C753A"/>
    <w:rsid w:val="009D0A5F"/>
    <w:rsid w:val="009D0CB0"/>
    <w:rsid w:val="009E4974"/>
    <w:rsid w:val="009F0F13"/>
    <w:rsid w:val="009F0F76"/>
    <w:rsid w:val="009F743F"/>
    <w:rsid w:val="00A02534"/>
    <w:rsid w:val="00A03CF8"/>
    <w:rsid w:val="00A06FCC"/>
    <w:rsid w:val="00A10531"/>
    <w:rsid w:val="00A1452B"/>
    <w:rsid w:val="00A22511"/>
    <w:rsid w:val="00A23273"/>
    <w:rsid w:val="00A33030"/>
    <w:rsid w:val="00A368A5"/>
    <w:rsid w:val="00A47086"/>
    <w:rsid w:val="00A62D10"/>
    <w:rsid w:val="00A67A12"/>
    <w:rsid w:val="00A804D5"/>
    <w:rsid w:val="00A84CEE"/>
    <w:rsid w:val="00A91DFC"/>
    <w:rsid w:val="00A932D9"/>
    <w:rsid w:val="00A93C24"/>
    <w:rsid w:val="00A97D6A"/>
    <w:rsid w:val="00AA2406"/>
    <w:rsid w:val="00AA55D2"/>
    <w:rsid w:val="00AA7254"/>
    <w:rsid w:val="00AB267E"/>
    <w:rsid w:val="00AB26D5"/>
    <w:rsid w:val="00AB5B04"/>
    <w:rsid w:val="00AC32B1"/>
    <w:rsid w:val="00AC5369"/>
    <w:rsid w:val="00AC62B5"/>
    <w:rsid w:val="00AE40CB"/>
    <w:rsid w:val="00AE4993"/>
    <w:rsid w:val="00AF726A"/>
    <w:rsid w:val="00B002CB"/>
    <w:rsid w:val="00B012DA"/>
    <w:rsid w:val="00B166E2"/>
    <w:rsid w:val="00B2255F"/>
    <w:rsid w:val="00B26885"/>
    <w:rsid w:val="00B32206"/>
    <w:rsid w:val="00B34E26"/>
    <w:rsid w:val="00B366FF"/>
    <w:rsid w:val="00B4324B"/>
    <w:rsid w:val="00B56B5E"/>
    <w:rsid w:val="00B64759"/>
    <w:rsid w:val="00B6746B"/>
    <w:rsid w:val="00B744C8"/>
    <w:rsid w:val="00B77482"/>
    <w:rsid w:val="00B80DFE"/>
    <w:rsid w:val="00B82F75"/>
    <w:rsid w:val="00B90947"/>
    <w:rsid w:val="00B91020"/>
    <w:rsid w:val="00B9413A"/>
    <w:rsid w:val="00BA0059"/>
    <w:rsid w:val="00BB3A59"/>
    <w:rsid w:val="00BC03F8"/>
    <w:rsid w:val="00BD186F"/>
    <w:rsid w:val="00BD3981"/>
    <w:rsid w:val="00BD6DC0"/>
    <w:rsid w:val="00BE03B7"/>
    <w:rsid w:val="00BE4A45"/>
    <w:rsid w:val="00BF0A7B"/>
    <w:rsid w:val="00BF54AB"/>
    <w:rsid w:val="00C00C31"/>
    <w:rsid w:val="00C04BB0"/>
    <w:rsid w:val="00C07BEC"/>
    <w:rsid w:val="00C10475"/>
    <w:rsid w:val="00C172A0"/>
    <w:rsid w:val="00C21741"/>
    <w:rsid w:val="00C2627F"/>
    <w:rsid w:val="00C3060F"/>
    <w:rsid w:val="00C3752B"/>
    <w:rsid w:val="00C40245"/>
    <w:rsid w:val="00C4736F"/>
    <w:rsid w:val="00C633CA"/>
    <w:rsid w:val="00C64251"/>
    <w:rsid w:val="00C648C5"/>
    <w:rsid w:val="00C672C4"/>
    <w:rsid w:val="00C67F43"/>
    <w:rsid w:val="00C80839"/>
    <w:rsid w:val="00C934D2"/>
    <w:rsid w:val="00C94164"/>
    <w:rsid w:val="00C947CA"/>
    <w:rsid w:val="00C95BC0"/>
    <w:rsid w:val="00C9682E"/>
    <w:rsid w:val="00C96C65"/>
    <w:rsid w:val="00CA0E21"/>
    <w:rsid w:val="00CA3E72"/>
    <w:rsid w:val="00CA7EBB"/>
    <w:rsid w:val="00CB4CD7"/>
    <w:rsid w:val="00CB530C"/>
    <w:rsid w:val="00CB53D2"/>
    <w:rsid w:val="00CB71C3"/>
    <w:rsid w:val="00CE1BF1"/>
    <w:rsid w:val="00CF2261"/>
    <w:rsid w:val="00CF38A4"/>
    <w:rsid w:val="00CF46A4"/>
    <w:rsid w:val="00CF4B9E"/>
    <w:rsid w:val="00CF5A09"/>
    <w:rsid w:val="00CF717C"/>
    <w:rsid w:val="00D03952"/>
    <w:rsid w:val="00D06414"/>
    <w:rsid w:val="00D13029"/>
    <w:rsid w:val="00D15E36"/>
    <w:rsid w:val="00D207DB"/>
    <w:rsid w:val="00D23307"/>
    <w:rsid w:val="00D24362"/>
    <w:rsid w:val="00D4025B"/>
    <w:rsid w:val="00D40D17"/>
    <w:rsid w:val="00D41182"/>
    <w:rsid w:val="00D519A5"/>
    <w:rsid w:val="00D53474"/>
    <w:rsid w:val="00D60680"/>
    <w:rsid w:val="00D611E9"/>
    <w:rsid w:val="00D62394"/>
    <w:rsid w:val="00D74DF0"/>
    <w:rsid w:val="00D9309C"/>
    <w:rsid w:val="00DA4EC4"/>
    <w:rsid w:val="00DB0379"/>
    <w:rsid w:val="00DB3385"/>
    <w:rsid w:val="00DD1E33"/>
    <w:rsid w:val="00DD2FD2"/>
    <w:rsid w:val="00DD4A2E"/>
    <w:rsid w:val="00DD4D5C"/>
    <w:rsid w:val="00DE392D"/>
    <w:rsid w:val="00DE453B"/>
    <w:rsid w:val="00DE74A4"/>
    <w:rsid w:val="00E015F2"/>
    <w:rsid w:val="00E02556"/>
    <w:rsid w:val="00E06888"/>
    <w:rsid w:val="00E24893"/>
    <w:rsid w:val="00E321C8"/>
    <w:rsid w:val="00E33FD5"/>
    <w:rsid w:val="00E3595E"/>
    <w:rsid w:val="00E4182A"/>
    <w:rsid w:val="00E423EE"/>
    <w:rsid w:val="00E42997"/>
    <w:rsid w:val="00E42D03"/>
    <w:rsid w:val="00E65948"/>
    <w:rsid w:val="00E7452C"/>
    <w:rsid w:val="00E7454F"/>
    <w:rsid w:val="00E762DA"/>
    <w:rsid w:val="00E86D9F"/>
    <w:rsid w:val="00EA03D7"/>
    <w:rsid w:val="00EA0BC1"/>
    <w:rsid w:val="00EA29A9"/>
    <w:rsid w:val="00EA31BD"/>
    <w:rsid w:val="00EA4227"/>
    <w:rsid w:val="00EA61B5"/>
    <w:rsid w:val="00EA6315"/>
    <w:rsid w:val="00EC78E3"/>
    <w:rsid w:val="00ED1E2E"/>
    <w:rsid w:val="00ED3607"/>
    <w:rsid w:val="00EE033C"/>
    <w:rsid w:val="00EE167E"/>
    <w:rsid w:val="00EE4888"/>
    <w:rsid w:val="00EE4E9D"/>
    <w:rsid w:val="00EE6A12"/>
    <w:rsid w:val="00EE7915"/>
    <w:rsid w:val="00EF262C"/>
    <w:rsid w:val="00EF4A58"/>
    <w:rsid w:val="00EF6489"/>
    <w:rsid w:val="00F0564B"/>
    <w:rsid w:val="00F05AE0"/>
    <w:rsid w:val="00F13A50"/>
    <w:rsid w:val="00F13D00"/>
    <w:rsid w:val="00F1634B"/>
    <w:rsid w:val="00F24C5B"/>
    <w:rsid w:val="00F3011A"/>
    <w:rsid w:val="00F30513"/>
    <w:rsid w:val="00F54BC7"/>
    <w:rsid w:val="00F55568"/>
    <w:rsid w:val="00F579FE"/>
    <w:rsid w:val="00F701F7"/>
    <w:rsid w:val="00F72C1F"/>
    <w:rsid w:val="00F73E99"/>
    <w:rsid w:val="00F85410"/>
    <w:rsid w:val="00F87C49"/>
    <w:rsid w:val="00F90718"/>
    <w:rsid w:val="00F910C0"/>
    <w:rsid w:val="00FA0016"/>
    <w:rsid w:val="00FA5EF3"/>
    <w:rsid w:val="00FC0A6C"/>
    <w:rsid w:val="00FC4198"/>
    <w:rsid w:val="00FC44B4"/>
    <w:rsid w:val="00FD6171"/>
    <w:rsid w:val="00FE01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F104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A0E21"/>
    <w:pPr>
      <w:spacing w:after="120"/>
      <w:jc w:val="both"/>
    </w:pPr>
    <w:rPr>
      <w:rFonts w:ascii="Arial" w:hAnsi="Arial"/>
      <w:sz w:val="22"/>
      <w:szCs w:val="22"/>
      <w:lang w:val="es-ES"/>
    </w:rPr>
  </w:style>
  <w:style w:type="paragraph" w:styleId="Ttulo1">
    <w:name w:val="heading 1"/>
    <w:basedOn w:val="Textosinformato"/>
    <w:next w:val="Normal"/>
    <w:link w:val="Ttulo1Car"/>
    <w:qFormat/>
    <w:rsid w:val="00B64759"/>
    <w:pPr>
      <w:numPr>
        <w:numId w:val="1"/>
      </w:numPr>
      <w:spacing w:before="440"/>
      <w:outlineLvl w:val="0"/>
    </w:pPr>
    <w:rPr>
      <w:rFonts w:ascii="Arial" w:hAnsi="Arial"/>
      <w:b/>
      <w:bCs/>
      <w:i/>
      <w:iCs/>
      <w:sz w:val="24"/>
      <w:szCs w:val="24"/>
    </w:rPr>
  </w:style>
  <w:style w:type="paragraph" w:styleId="Ttulo2">
    <w:name w:val="heading 2"/>
    <w:basedOn w:val="Normal"/>
    <w:next w:val="Normal"/>
    <w:qFormat/>
    <w:rsid w:val="00C172A0"/>
    <w:pPr>
      <w:keepNext/>
      <w:numPr>
        <w:ilvl w:val="1"/>
        <w:numId w:val="1"/>
      </w:numPr>
      <w:spacing w:before="240" w:after="240"/>
      <w:outlineLvl w:val="1"/>
    </w:pPr>
    <w:rPr>
      <w:b/>
      <w:i/>
    </w:rPr>
  </w:style>
  <w:style w:type="paragraph" w:styleId="Ttulo3">
    <w:name w:val="heading 3"/>
    <w:basedOn w:val="Normal"/>
    <w:next w:val="Normal"/>
    <w:qFormat/>
    <w:rsid w:val="00756AD4"/>
    <w:pPr>
      <w:keepNext/>
      <w:spacing w:before="120"/>
      <w:jc w:val="center"/>
      <w:outlineLvl w:val="2"/>
    </w:pPr>
  </w:style>
  <w:style w:type="paragraph" w:styleId="Ttulo4">
    <w:name w:val="heading 4"/>
    <w:basedOn w:val="Normal"/>
    <w:next w:val="Normal"/>
    <w:qFormat/>
    <w:pPr>
      <w:keepNext/>
      <w:ind w:firstLine="709"/>
      <w:outlineLvl w:val="3"/>
    </w:pPr>
    <w:rPr>
      <w:rFonts w:ascii="Tahoma" w:hAnsi="Tahoma"/>
      <w:i/>
      <w:sz w:val="24"/>
    </w:rPr>
  </w:style>
  <w:style w:type="paragraph" w:styleId="Ttulo9">
    <w:name w:val="heading 9"/>
    <w:basedOn w:val="Normal"/>
    <w:next w:val="Normal"/>
    <w:qFormat/>
    <w:pPr>
      <w:keepNext/>
      <w:outlineLvl w:val="8"/>
    </w:pPr>
    <w:rPr>
      <w:rFonts w:ascii="Tahoma" w:hAnsi="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D2FD2"/>
    <w:pPr>
      <w:spacing w:after="60"/>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Sangradetextonormal">
    <w:name w:val="Body Text Indent"/>
    <w:basedOn w:val="Normal"/>
    <w:pPr>
      <w:ind w:left="708"/>
    </w:pPr>
    <w:rPr>
      <w:rFonts w:cs="Arial"/>
    </w:rPr>
  </w:style>
  <w:style w:type="table" w:styleId="Tablaconcuadrcula">
    <w:name w:val="Table Grid"/>
    <w:basedOn w:val="Tablanormal"/>
    <w:rsid w:val="00332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04D5"/>
    <w:pPr>
      <w:autoSpaceDE w:val="0"/>
      <w:autoSpaceDN w:val="0"/>
      <w:adjustRightInd w:val="0"/>
    </w:pPr>
    <w:rPr>
      <w:color w:val="000000"/>
      <w:sz w:val="24"/>
      <w:szCs w:val="24"/>
      <w:lang w:val="es-ES"/>
    </w:rPr>
  </w:style>
  <w:style w:type="paragraph" w:customStyle="1" w:styleId="Cabecera">
    <w:name w:val="Cabecera"/>
    <w:basedOn w:val="Normal"/>
    <w:rsid w:val="002D0DB5"/>
    <w:pPr>
      <w:spacing w:before="40" w:after="40"/>
    </w:pPr>
    <w:rPr>
      <w:rFonts w:ascii="Tahoma" w:hAnsi="Tahoma"/>
    </w:rPr>
  </w:style>
  <w:style w:type="paragraph" w:customStyle="1" w:styleId="Vieta1">
    <w:name w:val="Viñeta 1"/>
    <w:basedOn w:val="Textoindependiente"/>
    <w:link w:val="Vieta1Car"/>
    <w:rsid w:val="00302CED"/>
    <w:pPr>
      <w:numPr>
        <w:numId w:val="3"/>
      </w:numPr>
    </w:pPr>
    <w:rPr>
      <w:lang w:val="es-ES_tradnl"/>
    </w:rPr>
  </w:style>
  <w:style w:type="paragraph" w:customStyle="1" w:styleId="Vieta2">
    <w:name w:val="Viñeta 2"/>
    <w:basedOn w:val="Vieta1"/>
    <w:rsid w:val="00DD2FD2"/>
    <w:pPr>
      <w:numPr>
        <w:numId w:val="2"/>
      </w:numPr>
    </w:pPr>
  </w:style>
  <w:style w:type="character" w:customStyle="1" w:styleId="TextoindependienteCar">
    <w:name w:val="Texto independiente Car"/>
    <w:basedOn w:val="Fuentedeprrafopredeter"/>
    <w:link w:val="Textoindependiente"/>
    <w:rsid w:val="004736AC"/>
    <w:rPr>
      <w:rFonts w:ascii="Arial" w:hAnsi="Arial"/>
      <w:sz w:val="22"/>
      <w:szCs w:val="22"/>
      <w:lang w:val="es-ES" w:eastAsia="es-ES" w:bidi="ar-SA"/>
    </w:rPr>
  </w:style>
  <w:style w:type="paragraph" w:styleId="Textosinformato">
    <w:name w:val="Plain Text"/>
    <w:basedOn w:val="Normal"/>
    <w:rsid w:val="00C07BEC"/>
    <w:rPr>
      <w:rFonts w:ascii="Courier New" w:hAnsi="Courier New" w:cs="Courier New"/>
    </w:rPr>
  </w:style>
  <w:style w:type="character" w:customStyle="1" w:styleId="Vieta1Car">
    <w:name w:val="Viñeta 1 Car"/>
    <w:basedOn w:val="TextoindependienteCar"/>
    <w:link w:val="Vieta1"/>
    <w:rsid w:val="004736AC"/>
    <w:rPr>
      <w:rFonts w:ascii="Arial" w:hAnsi="Arial"/>
      <w:sz w:val="22"/>
      <w:szCs w:val="22"/>
      <w:lang w:val="es-ES" w:eastAsia="es-ES" w:bidi="ar-SA"/>
    </w:rPr>
  </w:style>
  <w:style w:type="character" w:styleId="Hipervnculo">
    <w:name w:val="Hyperlink"/>
    <w:basedOn w:val="Fuentedeprrafopredeter"/>
    <w:rsid w:val="004736AC"/>
    <w:rPr>
      <w:color w:val="0000FF"/>
      <w:u w:val="single"/>
    </w:rPr>
  </w:style>
  <w:style w:type="paragraph" w:styleId="Textoindependiente2">
    <w:name w:val="Body Text 2"/>
    <w:basedOn w:val="Normal"/>
    <w:rsid w:val="00A23273"/>
    <w:pPr>
      <w:spacing w:line="480" w:lineRule="auto"/>
      <w:jc w:val="left"/>
    </w:pPr>
    <w:rPr>
      <w:rFonts w:ascii="Times New Roman" w:hAnsi="Times New Roman"/>
      <w:sz w:val="20"/>
      <w:szCs w:val="20"/>
    </w:rPr>
  </w:style>
  <w:style w:type="paragraph" w:styleId="Listaconvietas">
    <w:name w:val="List Bullet"/>
    <w:basedOn w:val="Normal"/>
    <w:rsid w:val="004970D6"/>
    <w:pPr>
      <w:numPr>
        <w:numId w:val="4"/>
      </w:numPr>
    </w:pPr>
  </w:style>
  <w:style w:type="character" w:customStyle="1" w:styleId="Ttulo1Car">
    <w:name w:val="Título 1 Car"/>
    <w:link w:val="Ttulo1"/>
    <w:rsid w:val="00E762DA"/>
    <w:rPr>
      <w:rFonts w:ascii="Arial" w:hAnsi="Arial" w:cs="Courier New"/>
      <w:b/>
      <w:bCs/>
      <w:i/>
      <w:iCs/>
      <w:sz w:val="24"/>
      <w:szCs w:val="24"/>
      <w:lang w:val="es-ES"/>
    </w:rPr>
  </w:style>
  <w:style w:type="paragraph" w:styleId="Prrafodelista">
    <w:name w:val="List Paragraph"/>
    <w:basedOn w:val="Normal"/>
    <w:uiPriority w:val="34"/>
    <w:qFormat/>
    <w:rsid w:val="00A97D6A"/>
    <w:pPr>
      <w:ind w:left="720"/>
      <w:contextualSpacing/>
    </w:pPr>
  </w:style>
  <w:style w:type="paragraph" w:styleId="Textodeglobo">
    <w:name w:val="Balloon Text"/>
    <w:basedOn w:val="Normal"/>
    <w:link w:val="TextodegloboCar"/>
    <w:rsid w:val="00C8083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C80839"/>
    <w:rPr>
      <w:rFonts w:ascii="Lucida Grande" w:hAnsi="Lucida Grande" w:cs="Lucida Grande"/>
      <w:sz w:val="18"/>
      <w:szCs w:val="18"/>
      <w:lang w:val="es-ES"/>
    </w:rPr>
  </w:style>
  <w:style w:type="paragraph" w:styleId="NormalWeb">
    <w:name w:val="Normal (Web)"/>
    <w:basedOn w:val="Normal"/>
    <w:uiPriority w:val="99"/>
    <w:semiHidden/>
    <w:unhideWhenUsed/>
    <w:rsid w:val="002B7734"/>
    <w:pPr>
      <w:spacing w:before="100" w:beforeAutospacing="1" w:after="100" w:afterAutospacing="1"/>
      <w:jc w:val="left"/>
    </w:pPr>
    <w:rPr>
      <w:rFonts w:ascii="Times New Roman" w:hAnsi="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475">
      <w:bodyDiv w:val="1"/>
      <w:marLeft w:val="0"/>
      <w:marRight w:val="0"/>
      <w:marTop w:val="0"/>
      <w:marBottom w:val="0"/>
      <w:divBdr>
        <w:top w:val="none" w:sz="0" w:space="0" w:color="auto"/>
        <w:left w:val="none" w:sz="0" w:space="0" w:color="auto"/>
        <w:bottom w:val="none" w:sz="0" w:space="0" w:color="auto"/>
        <w:right w:val="none" w:sz="0" w:space="0" w:color="auto"/>
      </w:divBdr>
      <w:divsChild>
        <w:div w:id="1508977630">
          <w:marLeft w:val="0"/>
          <w:marRight w:val="0"/>
          <w:marTop w:val="0"/>
          <w:marBottom w:val="0"/>
          <w:divBdr>
            <w:top w:val="none" w:sz="0" w:space="0" w:color="auto"/>
            <w:left w:val="none" w:sz="0" w:space="0" w:color="auto"/>
            <w:bottom w:val="none" w:sz="0" w:space="0" w:color="auto"/>
            <w:right w:val="none" w:sz="0" w:space="0" w:color="auto"/>
          </w:divBdr>
          <w:divsChild>
            <w:div w:id="13480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898">
      <w:bodyDiv w:val="1"/>
      <w:marLeft w:val="0"/>
      <w:marRight w:val="0"/>
      <w:marTop w:val="0"/>
      <w:marBottom w:val="0"/>
      <w:divBdr>
        <w:top w:val="none" w:sz="0" w:space="0" w:color="auto"/>
        <w:left w:val="none" w:sz="0" w:space="0" w:color="auto"/>
        <w:bottom w:val="none" w:sz="0" w:space="0" w:color="auto"/>
        <w:right w:val="none" w:sz="0" w:space="0" w:color="auto"/>
      </w:divBdr>
      <w:divsChild>
        <w:div w:id="859243791">
          <w:marLeft w:val="0"/>
          <w:marRight w:val="0"/>
          <w:marTop w:val="0"/>
          <w:marBottom w:val="0"/>
          <w:divBdr>
            <w:top w:val="none" w:sz="0" w:space="0" w:color="auto"/>
            <w:left w:val="none" w:sz="0" w:space="0" w:color="auto"/>
            <w:bottom w:val="none" w:sz="0" w:space="0" w:color="auto"/>
            <w:right w:val="none" w:sz="0" w:space="0" w:color="auto"/>
          </w:divBdr>
          <w:divsChild>
            <w:div w:id="16417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3782">
      <w:bodyDiv w:val="1"/>
      <w:marLeft w:val="0"/>
      <w:marRight w:val="0"/>
      <w:marTop w:val="0"/>
      <w:marBottom w:val="0"/>
      <w:divBdr>
        <w:top w:val="none" w:sz="0" w:space="0" w:color="auto"/>
        <w:left w:val="none" w:sz="0" w:space="0" w:color="auto"/>
        <w:bottom w:val="none" w:sz="0" w:space="0" w:color="auto"/>
        <w:right w:val="none" w:sz="0" w:space="0" w:color="auto"/>
      </w:divBdr>
    </w:div>
    <w:div w:id="477766719">
      <w:bodyDiv w:val="1"/>
      <w:marLeft w:val="0"/>
      <w:marRight w:val="0"/>
      <w:marTop w:val="0"/>
      <w:marBottom w:val="0"/>
      <w:divBdr>
        <w:top w:val="none" w:sz="0" w:space="0" w:color="auto"/>
        <w:left w:val="none" w:sz="0" w:space="0" w:color="auto"/>
        <w:bottom w:val="none" w:sz="0" w:space="0" w:color="auto"/>
        <w:right w:val="none" w:sz="0" w:space="0" w:color="auto"/>
      </w:divBdr>
      <w:divsChild>
        <w:div w:id="2000696304">
          <w:marLeft w:val="0"/>
          <w:marRight w:val="0"/>
          <w:marTop w:val="0"/>
          <w:marBottom w:val="0"/>
          <w:divBdr>
            <w:top w:val="none" w:sz="0" w:space="0" w:color="auto"/>
            <w:left w:val="none" w:sz="0" w:space="0" w:color="auto"/>
            <w:bottom w:val="none" w:sz="0" w:space="0" w:color="auto"/>
            <w:right w:val="none" w:sz="0" w:space="0" w:color="auto"/>
          </w:divBdr>
          <w:divsChild>
            <w:div w:id="276329299">
              <w:marLeft w:val="0"/>
              <w:marRight w:val="0"/>
              <w:marTop w:val="0"/>
              <w:marBottom w:val="0"/>
              <w:divBdr>
                <w:top w:val="none" w:sz="0" w:space="0" w:color="auto"/>
                <w:left w:val="none" w:sz="0" w:space="0" w:color="auto"/>
                <w:bottom w:val="none" w:sz="0" w:space="0" w:color="auto"/>
                <w:right w:val="none" w:sz="0" w:space="0" w:color="auto"/>
              </w:divBdr>
            </w:div>
            <w:div w:id="609556937">
              <w:marLeft w:val="0"/>
              <w:marRight w:val="0"/>
              <w:marTop w:val="0"/>
              <w:marBottom w:val="0"/>
              <w:divBdr>
                <w:top w:val="none" w:sz="0" w:space="0" w:color="auto"/>
                <w:left w:val="none" w:sz="0" w:space="0" w:color="auto"/>
                <w:bottom w:val="none" w:sz="0" w:space="0" w:color="auto"/>
                <w:right w:val="none" w:sz="0" w:space="0" w:color="auto"/>
              </w:divBdr>
            </w:div>
            <w:div w:id="1005471860">
              <w:marLeft w:val="0"/>
              <w:marRight w:val="0"/>
              <w:marTop w:val="0"/>
              <w:marBottom w:val="0"/>
              <w:divBdr>
                <w:top w:val="none" w:sz="0" w:space="0" w:color="auto"/>
                <w:left w:val="none" w:sz="0" w:space="0" w:color="auto"/>
                <w:bottom w:val="none" w:sz="0" w:space="0" w:color="auto"/>
                <w:right w:val="none" w:sz="0" w:space="0" w:color="auto"/>
              </w:divBdr>
            </w:div>
            <w:div w:id="1097291811">
              <w:marLeft w:val="0"/>
              <w:marRight w:val="0"/>
              <w:marTop w:val="0"/>
              <w:marBottom w:val="0"/>
              <w:divBdr>
                <w:top w:val="none" w:sz="0" w:space="0" w:color="auto"/>
                <w:left w:val="none" w:sz="0" w:space="0" w:color="auto"/>
                <w:bottom w:val="none" w:sz="0" w:space="0" w:color="auto"/>
                <w:right w:val="none" w:sz="0" w:space="0" w:color="auto"/>
              </w:divBdr>
            </w:div>
            <w:div w:id="1246840753">
              <w:marLeft w:val="0"/>
              <w:marRight w:val="0"/>
              <w:marTop w:val="0"/>
              <w:marBottom w:val="0"/>
              <w:divBdr>
                <w:top w:val="none" w:sz="0" w:space="0" w:color="auto"/>
                <w:left w:val="none" w:sz="0" w:space="0" w:color="auto"/>
                <w:bottom w:val="none" w:sz="0" w:space="0" w:color="auto"/>
                <w:right w:val="none" w:sz="0" w:space="0" w:color="auto"/>
              </w:divBdr>
            </w:div>
            <w:div w:id="1351182014">
              <w:marLeft w:val="0"/>
              <w:marRight w:val="0"/>
              <w:marTop w:val="0"/>
              <w:marBottom w:val="0"/>
              <w:divBdr>
                <w:top w:val="none" w:sz="0" w:space="0" w:color="auto"/>
                <w:left w:val="none" w:sz="0" w:space="0" w:color="auto"/>
                <w:bottom w:val="none" w:sz="0" w:space="0" w:color="auto"/>
                <w:right w:val="none" w:sz="0" w:space="0" w:color="auto"/>
              </w:divBdr>
            </w:div>
            <w:div w:id="1422293059">
              <w:marLeft w:val="0"/>
              <w:marRight w:val="0"/>
              <w:marTop w:val="0"/>
              <w:marBottom w:val="0"/>
              <w:divBdr>
                <w:top w:val="none" w:sz="0" w:space="0" w:color="auto"/>
                <w:left w:val="none" w:sz="0" w:space="0" w:color="auto"/>
                <w:bottom w:val="none" w:sz="0" w:space="0" w:color="auto"/>
                <w:right w:val="none" w:sz="0" w:space="0" w:color="auto"/>
              </w:divBdr>
            </w:div>
            <w:div w:id="1537085531">
              <w:marLeft w:val="0"/>
              <w:marRight w:val="0"/>
              <w:marTop w:val="0"/>
              <w:marBottom w:val="0"/>
              <w:divBdr>
                <w:top w:val="none" w:sz="0" w:space="0" w:color="auto"/>
                <w:left w:val="none" w:sz="0" w:space="0" w:color="auto"/>
                <w:bottom w:val="none" w:sz="0" w:space="0" w:color="auto"/>
                <w:right w:val="none" w:sz="0" w:space="0" w:color="auto"/>
              </w:divBdr>
            </w:div>
            <w:div w:id="1618215688">
              <w:marLeft w:val="0"/>
              <w:marRight w:val="0"/>
              <w:marTop w:val="0"/>
              <w:marBottom w:val="0"/>
              <w:divBdr>
                <w:top w:val="none" w:sz="0" w:space="0" w:color="auto"/>
                <w:left w:val="none" w:sz="0" w:space="0" w:color="auto"/>
                <w:bottom w:val="none" w:sz="0" w:space="0" w:color="auto"/>
                <w:right w:val="none" w:sz="0" w:space="0" w:color="auto"/>
              </w:divBdr>
            </w:div>
            <w:div w:id="1944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612">
      <w:bodyDiv w:val="1"/>
      <w:marLeft w:val="0"/>
      <w:marRight w:val="0"/>
      <w:marTop w:val="0"/>
      <w:marBottom w:val="0"/>
      <w:divBdr>
        <w:top w:val="none" w:sz="0" w:space="0" w:color="auto"/>
        <w:left w:val="none" w:sz="0" w:space="0" w:color="auto"/>
        <w:bottom w:val="none" w:sz="0" w:space="0" w:color="auto"/>
        <w:right w:val="none" w:sz="0" w:space="0" w:color="auto"/>
      </w:divBdr>
      <w:divsChild>
        <w:div w:id="176432448">
          <w:marLeft w:val="0"/>
          <w:marRight w:val="0"/>
          <w:marTop w:val="0"/>
          <w:marBottom w:val="0"/>
          <w:divBdr>
            <w:top w:val="none" w:sz="0" w:space="0" w:color="auto"/>
            <w:left w:val="none" w:sz="0" w:space="0" w:color="auto"/>
            <w:bottom w:val="none" w:sz="0" w:space="0" w:color="auto"/>
            <w:right w:val="none" w:sz="0" w:space="0" w:color="auto"/>
          </w:divBdr>
          <w:divsChild>
            <w:div w:id="383405735">
              <w:marLeft w:val="0"/>
              <w:marRight w:val="0"/>
              <w:marTop w:val="0"/>
              <w:marBottom w:val="0"/>
              <w:divBdr>
                <w:top w:val="none" w:sz="0" w:space="0" w:color="auto"/>
                <w:left w:val="none" w:sz="0" w:space="0" w:color="auto"/>
                <w:bottom w:val="none" w:sz="0" w:space="0" w:color="auto"/>
                <w:right w:val="none" w:sz="0" w:space="0" w:color="auto"/>
              </w:divBdr>
            </w:div>
            <w:div w:id="1130902457">
              <w:marLeft w:val="0"/>
              <w:marRight w:val="0"/>
              <w:marTop w:val="0"/>
              <w:marBottom w:val="0"/>
              <w:divBdr>
                <w:top w:val="none" w:sz="0" w:space="0" w:color="auto"/>
                <w:left w:val="none" w:sz="0" w:space="0" w:color="auto"/>
                <w:bottom w:val="none" w:sz="0" w:space="0" w:color="auto"/>
                <w:right w:val="none" w:sz="0" w:space="0" w:color="auto"/>
              </w:divBdr>
            </w:div>
            <w:div w:id="1250314658">
              <w:marLeft w:val="0"/>
              <w:marRight w:val="0"/>
              <w:marTop w:val="0"/>
              <w:marBottom w:val="0"/>
              <w:divBdr>
                <w:top w:val="none" w:sz="0" w:space="0" w:color="auto"/>
                <w:left w:val="none" w:sz="0" w:space="0" w:color="auto"/>
                <w:bottom w:val="none" w:sz="0" w:space="0" w:color="auto"/>
                <w:right w:val="none" w:sz="0" w:space="0" w:color="auto"/>
              </w:divBdr>
            </w:div>
            <w:div w:id="1286543460">
              <w:marLeft w:val="0"/>
              <w:marRight w:val="0"/>
              <w:marTop w:val="0"/>
              <w:marBottom w:val="0"/>
              <w:divBdr>
                <w:top w:val="none" w:sz="0" w:space="0" w:color="auto"/>
                <w:left w:val="none" w:sz="0" w:space="0" w:color="auto"/>
                <w:bottom w:val="none" w:sz="0" w:space="0" w:color="auto"/>
                <w:right w:val="none" w:sz="0" w:space="0" w:color="auto"/>
              </w:divBdr>
            </w:div>
            <w:div w:id="1573006692">
              <w:marLeft w:val="0"/>
              <w:marRight w:val="0"/>
              <w:marTop w:val="0"/>
              <w:marBottom w:val="0"/>
              <w:divBdr>
                <w:top w:val="none" w:sz="0" w:space="0" w:color="auto"/>
                <w:left w:val="none" w:sz="0" w:space="0" w:color="auto"/>
                <w:bottom w:val="none" w:sz="0" w:space="0" w:color="auto"/>
                <w:right w:val="none" w:sz="0" w:space="0" w:color="auto"/>
              </w:divBdr>
            </w:div>
            <w:div w:id="18529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0793">
      <w:bodyDiv w:val="1"/>
      <w:marLeft w:val="0"/>
      <w:marRight w:val="0"/>
      <w:marTop w:val="0"/>
      <w:marBottom w:val="0"/>
      <w:divBdr>
        <w:top w:val="none" w:sz="0" w:space="0" w:color="auto"/>
        <w:left w:val="none" w:sz="0" w:space="0" w:color="auto"/>
        <w:bottom w:val="none" w:sz="0" w:space="0" w:color="auto"/>
        <w:right w:val="none" w:sz="0" w:space="0" w:color="auto"/>
      </w:divBdr>
      <w:divsChild>
        <w:div w:id="761493937">
          <w:marLeft w:val="0"/>
          <w:marRight w:val="0"/>
          <w:marTop w:val="0"/>
          <w:marBottom w:val="0"/>
          <w:divBdr>
            <w:top w:val="none" w:sz="0" w:space="0" w:color="auto"/>
            <w:left w:val="none" w:sz="0" w:space="0" w:color="auto"/>
            <w:bottom w:val="none" w:sz="0" w:space="0" w:color="auto"/>
            <w:right w:val="none" w:sz="0" w:space="0" w:color="auto"/>
          </w:divBdr>
          <w:divsChild>
            <w:div w:id="850097869">
              <w:marLeft w:val="0"/>
              <w:marRight w:val="0"/>
              <w:marTop w:val="0"/>
              <w:marBottom w:val="0"/>
              <w:divBdr>
                <w:top w:val="none" w:sz="0" w:space="0" w:color="auto"/>
                <w:left w:val="none" w:sz="0" w:space="0" w:color="auto"/>
                <w:bottom w:val="none" w:sz="0" w:space="0" w:color="auto"/>
                <w:right w:val="none" w:sz="0" w:space="0" w:color="auto"/>
              </w:divBdr>
            </w:div>
            <w:div w:id="950934302">
              <w:marLeft w:val="0"/>
              <w:marRight w:val="0"/>
              <w:marTop w:val="0"/>
              <w:marBottom w:val="0"/>
              <w:divBdr>
                <w:top w:val="none" w:sz="0" w:space="0" w:color="auto"/>
                <w:left w:val="none" w:sz="0" w:space="0" w:color="auto"/>
                <w:bottom w:val="none" w:sz="0" w:space="0" w:color="auto"/>
                <w:right w:val="none" w:sz="0" w:space="0" w:color="auto"/>
              </w:divBdr>
            </w:div>
            <w:div w:id="1346517646">
              <w:marLeft w:val="0"/>
              <w:marRight w:val="0"/>
              <w:marTop w:val="0"/>
              <w:marBottom w:val="0"/>
              <w:divBdr>
                <w:top w:val="none" w:sz="0" w:space="0" w:color="auto"/>
                <w:left w:val="none" w:sz="0" w:space="0" w:color="auto"/>
                <w:bottom w:val="none" w:sz="0" w:space="0" w:color="auto"/>
                <w:right w:val="none" w:sz="0" w:space="0" w:color="auto"/>
              </w:divBdr>
            </w:div>
            <w:div w:id="1990673514">
              <w:marLeft w:val="0"/>
              <w:marRight w:val="0"/>
              <w:marTop w:val="0"/>
              <w:marBottom w:val="0"/>
              <w:divBdr>
                <w:top w:val="none" w:sz="0" w:space="0" w:color="auto"/>
                <w:left w:val="none" w:sz="0" w:space="0" w:color="auto"/>
                <w:bottom w:val="none" w:sz="0" w:space="0" w:color="auto"/>
                <w:right w:val="none" w:sz="0" w:space="0" w:color="auto"/>
              </w:divBdr>
            </w:div>
            <w:div w:id="20131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1844">
      <w:bodyDiv w:val="1"/>
      <w:marLeft w:val="0"/>
      <w:marRight w:val="0"/>
      <w:marTop w:val="0"/>
      <w:marBottom w:val="0"/>
      <w:divBdr>
        <w:top w:val="none" w:sz="0" w:space="0" w:color="auto"/>
        <w:left w:val="none" w:sz="0" w:space="0" w:color="auto"/>
        <w:bottom w:val="none" w:sz="0" w:space="0" w:color="auto"/>
        <w:right w:val="none" w:sz="0" w:space="0" w:color="auto"/>
      </w:divBdr>
      <w:divsChild>
        <w:div w:id="1448770827">
          <w:marLeft w:val="0"/>
          <w:marRight w:val="0"/>
          <w:marTop w:val="0"/>
          <w:marBottom w:val="0"/>
          <w:divBdr>
            <w:top w:val="none" w:sz="0" w:space="0" w:color="auto"/>
            <w:left w:val="none" w:sz="0" w:space="0" w:color="auto"/>
            <w:bottom w:val="none" w:sz="0" w:space="0" w:color="auto"/>
            <w:right w:val="none" w:sz="0" w:space="0" w:color="auto"/>
          </w:divBdr>
          <w:divsChild>
            <w:div w:id="144664936">
              <w:marLeft w:val="0"/>
              <w:marRight w:val="0"/>
              <w:marTop w:val="0"/>
              <w:marBottom w:val="0"/>
              <w:divBdr>
                <w:top w:val="none" w:sz="0" w:space="0" w:color="auto"/>
                <w:left w:val="none" w:sz="0" w:space="0" w:color="auto"/>
                <w:bottom w:val="none" w:sz="0" w:space="0" w:color="auto"/>
                <w:right w:val="none" w:sz="0" w:space="0" w:color="auto"/>
              </w:divBdr>
            </w:div>
            <w:div w:id="936719779">
              <w:marLeft w:val="0"/>
              <w:marRight w:val="0"/>
              <w:marTop w:val="0"/>
              <w:marBottom w:val="0"/>
              <w:divBdr>
                <w:top w:val="none" w:sz="0" w:space="0" w:color="auto"/>
                <w:left w:val="none" w:sz="0" w:space="0" w:color="auto"/>
                <w:bottom w:val="none" w:sz="0" w:space="0" w:color="auto"/>
                <w:right w:val="none" w:sz="0" w:space="0" w:color="auto"/>
              </w:divBdr>
            </w:div>
            <w:div w:id="982538201">
              <w:marLeft w:val="0"/>
              <w:marRight w:val="0"/>
              <w:marTop w:val="0"/>
              <w:marBottom w:val="0"/>
              <w:divBdr>
                <w:top w:val="none" w:sz="0" w:space="0" w:color="auto"/>
                <w:left w:val="none" w:sz="0" w:space="0" w:color="auto"/>
                <w:bottom w:val="none" w:sz="0" w:space="0" w:color="auto"/>
                <w:right w:val="none" w:sz="0" w:space="0" w:color="auto"/>
              </w:divBdr>
            </w:div>
            <w:div w:id="1125733906">
              <w:marLeft w:val="0"/>
              <w:marRight w:val="0"/>
              <w:marTop w:val="0"/>
              <w:marBottom w:val="0"/>
              <w:divBdr>
                <w:top w:val="none" w:sz="0" w:space="0" w:color="auto"/>
                <w:left w:val="none" w:sz="0" w:space="0" w:color="auto"/>
                <w:bottom w:val="none" w:sz="0" w:space="0" w:color="auto"/>
                <w:right w:val="none" w:sz="0" w:space="0" w:color="auto"/>
              </w:divBdr>
            </w:div>
            <w:div w:id="1136071607">
              <w:marLeft w:val="0"/>
              <w:marRight w:val="0"/>
              <w:marTop w:val="0"/>
              <w:marBottom w:val="0"/>
              <w:divBdr>
                <w:top w:val="none" w:sz="0" w:space="0" w:color="auto"/>
                <w:left w:val="none" w:sz="0" w:space="0" w:color="auto"/>
                <w:bottom w:val="none" w:sz="0" w:space="0" w:color="auto"/>
                <w:right w:val="none" w:sz="0" w:space="0" w:color="auto"/>
              </w:divBdr>
            </w:div>
            <w:div w:id="1380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905">
      <w:bodyDiv w:val="1"/>
      <w:marLeft w:val="0"/>
      <w:marRight w:val="0"/>
      <w:marTop w:val="0"/>
      <w:marBottom w:val="0"/>
      <w:divBdr>
        <w:top w:val="none" w:sz="0" w:space="0" w:color="auto"/>
        <w:left w:val="none" w:sz="0" w:space="0" w:color="auto"/>
        <w:bottom w:val="none" w:sz="0" w:space="0" w:color="auto"/>
        <w:right w:val="none" w:sz="0" w:space="0" w:color="auto"/>
      </w:divBdr>
      <w:divsChild>
        <w:div w:id="257635783">
          <w:marLeft w:val="0"/>
          <w:marRight w:val="0"/>
          <w:marTop w:val="0"/>
          <w:marBottom w:val="0"/>
          <w:divBdr>
            <w:top w:val="none" w:sz="0" w:space="0" w:color="auto"/>
            <w:left w:val="none" w:sz="0" w:space="0" w:color="auto"/>
            <w:bottom w:val="none" w:sz="0" w:space="0" w:color="auto"/>
            <w:right w:val="none" w:sz="0" w:space="0" w:color="auto"/>
          </w:divBdr>
          <w:divsChild>
            <w:div w:id="11834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8316">
      <w:bodyDiv w:val="1"/>
      <w:marLeft w:val="0"/>
      <w:marRight w:val="0"/>
      <w:marTop w:val="0"/>
      <w:marBottom w:val="0"/>
      <w:divBdr>
        <w:top w:val="none" w:sz="0" w:space="0" w:color="auto"/>
        <w:left w:val="none" w:sz="0" w:space="0" w:color="auto"/>
        <w:bottom w:val="none" w:sz="0" w:space="0" w:color="auto"/>
        <w:right w:val="none" w:sz="0" w:space="0" w:color="auto"/>
      </w:divBdr>
      <w:divsChild>
        <w:div w:id="782843139">
          <w:marLeft w:val="0"/>
          <w:marRight w:val="0"/>
          <w:marTop w:val="0"/>
          <w:marBottom w:val="0"/>
          <w:divBdr>
            <w:top w:val="none" w:sz="0" w:space="0" w:color="auto"/>
            <w:left w:val="none" w:sz="0" w:space="0" w:color="auto"/>
            <w:bottom w:val="none" w:sz="0" w:space="0" w:color="auto"/>
            <w:right w:val="none" w:sz="0" w:space="0" w:color="auto"/>
          </w:divBdr>
          <w:divsChild>
            <w:div w:id="608437406">
              <w:marLeft w:val="0"/>
              <w:marRight w:val="0"/>
              <w:marTop w:val="0"/>
              <w:marBottom w:val="0"/>
              <w:divBdr>
                <w:top w:val="none" w:sz="0" w:space="0" w:color="auto"/>
                <w:left w:val="none" w:sz="0" w:space="0" w:color="auto"/>
                <w:bottom w:val="none" w:sz="0" w:space="0" w:color="auto"/>
                <w:right w:val="none" w:sz="0" w:space="0" w:color="auto"/>
              </w:divBdr>
            </w:div>
            <w:div w:id="993992451">
              <w:marLeft w:val="0"/>
              <w:marRight w:val="0"/>
              <w:marTop w:val="0"/>
              <w:marBottom w:val="0"/>
              <w:divBdr>
                <w:top w:val="none" w:sz="0" w:space="0" w:color="auto"/>
                <w:left w:val="none" w:sz="0" w:space="0" w:color="auto"/>
                <w:bottom w:val="none" w:sz="0" w:space="0" w:color="auto"/>
                <w:right w:val="none" w:sz="0" w:space="0" w:color="auto"/>
              </w:divBdr>
            </w:div>
            <w:div w:id="1500317142">
              <w:marLeft w:val="0"/>
              <w:marRight w:val="0"/>
              <w:marTop w:val="0"/>
              <w:marBottom w:val="0"/>
              <w:divBdr>
                <w:top w:val="none" w:sz="0" w:space="0" w:color="auto"/>
                <w:left w:val="none" w:sz="0" w:space="0" w:color="auto"/>
                <w:bottom w:val="none" w:sz="0" w:space="0" w:color="auto"/>
                <w:right w:val="none" w:sz="0" w:space="0" w:color="auto"/>
              </w:divBdr>
            </w:div>
            <w:div w:id="17976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5481">
      <w:bodyDiv w:val="1"/>
      <w:marLeft w:val="0"/>
      <w:marRight w:val="0"/>
      <w:marTop w:val="0"/>
      <w:marBottom w:val="0"/>
      <w:divBdr>
        <w:top w:val="none" w:sz="0" w:space="0" w:color="auto"/>
        <w:left w:val="none" w:sz="0" w:space="0" w:color="auto"/>
        <w:bottom w:val="none" w:sz="0" w:space="0" w:color="auto"/>
        <w:right w:val="none" w:sz="0" w:space="0" w:color="auto"/>
      </w:divBdr>
      <w:divsChild>
        <w:div w:id="624429852">
          <w:marLeft w:val="0"/>
          <w:marRight w:val="0"/>
          <w:marTop w:val="0"/>
          <w:marBottom w:val="0"/>
          <w:divBdr>
            <w:top w:val="none" w:sz="0" w:space="0" w:color="auto"/>
            <w:left w:val="none" w:sz="0" w:space="0" w:color="auto"/>
            <w:bottom w:val="none" w:sz="0" w:space="0" w:color="auto"/>
            <w:right w:val="none" w:sz="0" w:space="0" w:color="auto"/>
          </w:divBdr>
          <w:divsChild>
            <w:div w:id="1189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5117">
      <w:bodyDiv w:val="1"/>
      <w:marLeft w:val="0"/>
      <w:marRight w:val="0"/>
      <w:marTop w:val="0"/>
      <w:marBottom w:val="0"/>
      <w:divBdr>
        <w:top w:val="none" w:sz="0" w:space="0" w:color="auto"/>
        <w:left w:val="none" w:sz="0" w:space="0" w:color="auto"/>
        <w:bottom w:val="none" w:sz="0" w:space="0" w:color="auto"/>
        <w:right w:val="none" w:sz="0" w:space="0" w:color="auto"/>
      </w:divBdr>
      <w:divsChild>
        <w:div w:id="843785283">
          <w:marLeft w:val="0"/>
          <w:marRight w:val="0"/>
          <w:marTop w:val="0"/>
          <w:marBottom w:val="0"/>
          <w:divBdr>
            <w:top w:val="none" w:sz="0" w:space="0" w:color="auto"/>
            <w:left w:val="none" w:sz="0" w:space="0" w:color="auto"/>
            <w:bottom w:val="none" w:sz="0" w:space="0" w:color="auto"/>
            <w:right w:val="none" w:sz="0" w:space="0" w:color="auto"/>
          </w:divBdr>
          <w:divsChild>
            <w:div w:id="7101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09636">
      <w:bodyDiv w:val="1"/>
      <w:marLeft w:val="0"/>
      <w:marRight w:val="0"/>
      <w:marTop w:val="0"/>
      <w:marBottom w:val="0"/>
      <w:divBdr>
        <w:top w:val="none" w:sz="0" w:space="0" w:color="auto"/>
        <w:left w:val="none" w:sz="0" w:space="0" w:color="auto"/>
        <w:bottom w:val="none" w:sz="0" w:space="0" w:color="auto"/>
        <w:right w:val="none" w:sz="0" w:space="0" w:color="auto"/>
      </w:divBdr>
      <w:divsChild>
        <w:div w:id="1207183985">
          <w:marLeft w:val="0"/>
          <w:marRight w:val="0"/>
          <w:marTop w:val="0"/>
          <w:marBottom w:val="0"/>
          <w:divBdr>
            <w:top w:val="none" w:sz="0" w:space="0" w:color="auto"/>
            <w:left w:val="none" w:sz="0" w:space="0" w:color="auto"/>
            <w:bottom w:val="none" w:sz="0" w:space="0" w:color="auto"/>
            <w:right w:val="none" w:sz="0" w:space="0" w:color="auto"/>
          </w:divBdr>
          <w:divsChild>
            <w:div w:id="42826002">
              <w:marLeft w:val="0"/>
              <w:marRight w:val="0"/>
              <w:marTop w:val="0"/>
              <w:marBottom w:val="0"/>
              <w:divBdr>
                <w:top w:val="none" w:sz="0" w:space="0" w:color="auto"/>
                <w:left w:val="none" w:sz="0" w:space="0" w:color="auto"/>
                <w:bottom w:val="none" w:sz="0" w:space="0" w:color="auto"/>
                <w:right w:val="none" w:sz="0" w:space="0" w:color="auto"/>
              </w:divBdr>
            </w:div>
            <w:div w:id="673530503">
              <w:marLeft w:val="0"/>
              <w:marRight w:val="0"/>
              <w:marTop w:val="0"/>
              <w:marBottom w:val="0"/>
              <w:divBdr>
                <w:top w:val="none" w:sz="0" w:space="0" w:color="auto"/>
                <w:left w:val="none" w:sz="0" w:space="0" w:color="auto"/>
                <w:bottom w:val="none" w:sz="0" w:space="0" w:color="auto"/>
                <w:right w:val="none" w:sz="0" w:space="0" w:color="auto"/>
              </w:divBdr>
            </w:div>
            <w:div w:id="718477944">
              <w:marLeft w:val="0"/>
              <w:marRight w:val="0"/>
              <w:marTop w:val="0"/>
              <w:marBottom w:val="0"/>
              <w:divBdr>
                <w:top w:val="none" w:sz="0" w:space="0" w:color="auto"/>
                <w:left w:val="none" w:sz="0" w:space="0" w:color="auto"/>
                <w:bottom w:val="none" w:sz="0" w:space="0" w:color="auto"/>
                <w:right w:val="none" w:sz="0" w:space="0" w:color="auto"/>
              </w:divBdr>
            </w:div>
            <w:div w:id="130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00289">
      <w:bodyDiv w:val="1"/>
      <w:marLeft w:val="0"/>
      <w:marRight w:val="0"/>
      <w:marTop w:val="0"/>
      <w:marBottom w:val="0"/>
      <w:divBdr>
        <w:top w:val="none" w:sz="0" w:space="0" w:color="auto"/>
        <w:left w:val="none" w:sz="0" w:space="0" w:color="auto"/>
        <w:bottom w:val="none" w:sz="0" w:space="0" w:color="auto"/>
        <w:right w:val="none" w:sz="0" w:space="0" w:color="auto"/>
      </w:divBdr>
      <w:divsChild>
        <w:div w:id="1292982684">
          <w:marLeft w:val="0"/>
          <w:marRight w:val="0"/>
          <w:marTop w:val="0"/>
          <w:marBottom w:val="0"/>
          <w:divBdr>
            <w:top w:val="none" w:sz="0" w:space="0" w:color="auto"/>
            <w:left w:val="none" w:sz="0" w:space="0" w:color="auto"/>
            <w:bottom w:val="none" w:sz="0" w:space="0" w:color="auto"/>
            <w:right w:val="none" w:sz="0" w:space="0" w:color="auto"/>
          </w:divBdr>
          <w:divsChild>
            <w:div w:id="1133911">
              <w:marLeft w:val="0"/>
              <w:marRight w:val="0"/>
              <w:marTop w:val="0"/>
              <w:marBottom w:val="0"/>
              <w:divBdr>
                <w:top w:val="none" w:sz="0" w:space="0" w:color="auto"/>
                <w:left w:val="none" w:sz="0" w:space="0" w:color="auto"/>
                <w:bottom w:val="none" w:sz="0" w:space="0" w:color="auto"/>
                <w:right w:val="none" w:sz="0" w:space="0" w:color="auto"/>
              </w:divBdr>
            </w:div>
            <w:div w:id="165677237">
              <w:marLeft w:val="0"/>
              <w:marRight w:val="0"/>
              <w:marTop w:val="0"/>
              <w:marBottom w:val="0"/>
              <w:divBdr>
                <w:top w:val="none" w:sz="0" w:space="0" w:color="auto"/>
                <w:left w:val="none" w:sz="0" w:space="0" w:color="auto"/>
                <w:bottom w:val="none" w:sz="0" w:space="0" w:color="auto"/>
                <w:right w:val="none" w:sz="0" w:space="0" w:color="auto"/>
              </w:divBdr>
            </w:div>
            <w:div w:id="10350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855">
      <w:bodyDiv w:val="1"/>
      <w:marLeft w:val="0"/>
      <w:marRight w:val="0"/>
      <w:marTop w:val="0"/>
      <w:marBottom w:val="0"/>
      <w:divBdr>
        <w:top w:val="none" w:sz="0" w:space="0" w:color="auto"/>
        <w:left w:val="none" w:sz="0" w:space="0" w:color="auto"/>
        <w:bottom w:val="none" w:sz="0" w:space="0" w:color="auto"/>
        <w:right w:val="none" w:sz="0" w:space="0" w:color="auto"/>
      </w:divBdr>
      <w:divsChild>
        <w:div w:id="194852523">
          <w:marLeft w:val="0"/>
          <w:marRight w:val="0"/>
          <w:marTop w:val="0"/>
          <w:marBottom w:val="0"/>
          <w:divBdr>
            <w:top w:val="none" w:sz="0" w:space="0" w:color="auto"/>
            <w:left w:val="none" w:sz="0" w:space="0" w:color="auto"/>
            <w:bottom w:val="none" w:sz="0" w:space="0" w:color="auto"/>
            <w:right w:val="none" w:sz="0" w:space="0" w:color="auto"/>
          </w:divBdr>
          <w:divsChild>
            <w:div w:id="492793370">
              <w:marLeft w:val="0"/>
              <w:marRight w:val="0"/>
              <w:marTop w:val="0"/>
              <w:marBottom w:val="0"/>
              <w:divBdr>
                <w:top w:val="none" w:sz="0" w:space="0" w:color="auto"/>
                <w:left w:val="none" w:sz="0" w:space="0" w:color="auto"/>
                <w:bottom w:val="none" w:sz="0" w:space="0" w:color="auto"/>
                <w:right w:val="none" w:sz="0" w:space="0" w:color="auto"/>
              </w:divBdr>
            </w:div>
            <w:div w:id="1045174705">
              <w:marLeft w:val="0"/>
              <w:marRight w:val="0"/>
              <w:marTop w:val="0"/>
              <w:marBottom w:val="0"/>
              <w:divBdr>
                <w:top w:val="none" w:sz="0" w:space="0" w:color="auto"/>
                <w:left w:val="none" w:sz="0" w:space="0" w:color="auto"/>
                <w:bottom w:val="none" w:sz="0" w:space="0" w:color="auto"/>
                <w:right w:val="none" w:sz="0" w:space="0" w:color="auto"/>
              </w:divBdr>
            </w:div>
            <w:div w:id="21448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666">
      <w:bodyDiv w:val="1"/>
      <w:marLeft w:val="0"/>
      <w:marRight w:val="0"/>
      <w:marTop w:val="0"/>
      <w:marBottom w:val="0"/>
      <w:divBdr>
        <w:top w:val="none" w:sz="0" w:space="0" w:color="auto"/>
        <w:left w:val="none" w:sz="0" w:space="0" w:color="auto"/>
        <w:bottom w:val="none" w:sz="0" w:space="0" w:color="auto"/>
        <w:right w:val="none" w:sz="0" w:space="0" w:color="auto"/>
      </w:divBdr>
      <w:divsChild>
        <w:div w:id="2128350581">
          <w:marLeft w:val="0"/>
          <w:marRight w:val="0"/>
          <w:marTop w:val="0"/>
          <w:marBottom w:val="0"/>
          <w:divBdr>
            <w:top w:val="none" w:sz="0" w:space="0" w:color="auto"/>
            <w:left w:val="none" w:sz="0" w:space="0" w:color="auto"/>
            <w:bottom w:val="none" w:sz="0" w:space="0" w:color="auto"/>
            <w:right w:val="none" w:sz="0" w:space="0" w:color="auto"/>
          </w:divBdr>
          <w:divsChild>
            <w:div w:id="168300434">
              <w:marLeft w:val="0"/>
              <w:marRight w:val="0"/>
              <w:marTop w:val="0"/>
              <w:marBottom w:val="0"/>
              <w:divBdr>
                <w:top w:val="none" w:sz="0" w:space="0" w:color="auto"/>
                <w:left w:val="none" w:sz="0" w:space="0" w:color="auto"/>
                <w:bottom w:val="none" w:sz="0" w:space="0" w:color="auto"/>
                <w:right w:val="none" w:sz="0" w:space="0" w:color="auto"/>
              </w:divBdr>
            </w:div>
            <w:div w:id="1270812816">
              <w:marLeft w:val="0"/>
              <w:marRight w:val="0"/>
              <w:marTop w:val="0"/>
              <w:marBottom w:val="0"/>
              <w:divBdr>
                <w:top w:val="none" w:sz="0" w:space="0" w:color="auto"/>
                <w:left w:val="none" w:sz="0" w:space="0" w:color="auto"/>
                <w:bottom w:val="none" w:sz="0" w:space="0" w:color="auto"/>
                <w:right w:val="none" w:sz="0" w:space="0" w:color="auto"/>
              </w:divBdr>
            </w:div>
            <w:div w:id="1926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0215">
      <w:bodyDiv w:val="1"/>
      <w:marLeft w:val="0"/>
      <w:marRight w:val="0"/>
      <w:marTop w:val="0"/>
      <w:marBottom w:val="0"/>
      <w:divBdr>
        <w:top w:val="none" w:sz="0" w:space="0" w:color="auto"/>
        <w:left w:val="none" w:sz="0" w:space="0" w:color="auto"/>
        <w:bottom w:val="none" w:sz="0" w:space="0" w:color="auto"/>
        <w:right w:val="none" w:sz="0" w:space="0" w:color="auto"/>
      </w:divBdr>
      <w:divsChild>
        <w:div w:id="1771970818">
          <w:marLeft w:val="0"/>
          <w:marRight w:val="0"/>
          <w:marTop w:val="0"/>
          <w:marBottom w:val="0"/>
          <w:divBdr>
            <w:top w:val="none" w:sz="0" w:space="0" w:color="auto"/>
            <w:left w:val="none" w:sz="0" w:space="0" w:color="auto"/>
            <w:bottom w:val="none" w:sz="0" w:space="0" w:color="auto"/>
            <w:right w:val="none" w:sz="0" w:space="0" w:color="auto"/>
          </w:divBdr>
          <w:divsChild>
            <w:div w:id="278874063">
              <w:marLeft w:val="0"/>
              <w:marRight w:val="0"/>
              <w:marTop w:val="0"/>
              <w:marBottom w:val="0"/>
              <w:divBdr>
                <w:top w:val="none" w:sz="0" w:space="0" w:color="auto"/>
                <w:left w:val="none" w:sz="0" w:space="0" w:color="auto"/>
                <w:bottom w:val="none" w:sz="0" w:space="0" w:color="auto"/>
                <w:right w:val="none" w:sz="0" w:space="0" w:color="auto"/>
              </w:divBdr>
            </w:div>
            <w:div w:id="367608984">
              <w:marLeft w:val="0"/>
              <w:marRight w:val="0"/>
              <w:marTop w:val="0"/>
              <w:marBottom w:val="0"/>
              <w:divBdr>
                <w:top w:val="none" w:sz="0" w:space="0" w:color="auto"/>
                <w:left w:val="none" w:sz="0" w:space="0" w:color="auto"/>
                <w:bottom w:val="none" w:sz="0" w:space="0" w:color="auto"/>
                <w:right w:val="none" w:sz="0" w:space="0" w:color="auto"/>
              </w:divBdr>
            </w:div>
            <w:div w:id="702631507">
              <w:marLeft w:val="0"/>
              <w:marRight w:val="0"/>
              <w:marTop w:val="0"/>
              <w:marBottom w:val="0"/>
              <w:divBdr>
                <w:top w:val="none" w:sz="0" w:space="0" w:color="auto"/>
                <w:left w:val="none" w:sz="0" w:space="0" w:color="auto"/>
                <w:bottom w:val="none" w:sz="0" w:space="0" w:color="auto"/>
                <w:right w:val="none" w:sz="0" w:space="0" w:color="auto"/>
              </w:divBdr>
            </w:div>
            <w:div w:id="1535845368">
              <w:marLeft w:val="0"/>
              <w:marRight w:val="0"/>
              <w:marTop w:val="0"/>
              <w:marBottom w:val="0"/>
              <w:divBdr>
                <w:top w:val="none" w:sz="0" w:space="0" w:color="auto"/>
                <w:left w:val="none" w:sz="0" w:space="0" w:color="auto"/>
                <w:bottom w:val="none" w:sz="0" w:space="0" w:color="auto"/>
                <w:right w:val="none" w:sz="0" w:space="0" w:color="auto"/>
              </w:divBdr>
            </w:div>
            <w:div w:id="1676764334">
              <w:marLeft w:val="0"/>
              <w:marRight w:val="0"/>
              <w:marTop w:val="0"/>
              <w:marBottom w:val="0"/>
              <w:divBdr>
                <w:top w:val="none" w:sz="0" w:space="0" w:color="auto"/>
                <w:left w:val="none" w:sz="0" w:space="0" w:color="auto"/>
                <w:bottom w:val="none" w:sz="0" w:space="0" w:color="auto"/>
                <w:right w:val="none" w:sz="0" w:space="0" w:color="auto"/>
              </w:divBdr>
            </w:div>
            <w:div w:id="16943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317">
      <w:bodyDiv w:val="1"/>
      <w:marLeft w:val="0"/>
      <w:marRight w:val="0"/>
      <w:marTop w:val="0"/>
      <w:marBottom w:val="0"/>
      <w:divBdr>
        <w:top w:val="none" w:sz="0" w:space="0" w:color="auto"/>
        <w:left w:val="none" w:sz="0" w:space="0" w:color="auto"/>
        <w:bottom w:val="none" w:sz="0" w:space="0" w:color="auto"/>
        <w:right w:val="none" w:sz="0" w:space="0" w:color="auto"/>
      </w:divBdr>
    </w:div>
    <w:div w:id="1500190036">
      <w:bodyDiv w:val="1"/>
      <w:marLeft w:val="0"/>
      <w:marRight w:val="0"/>
      <w:marTop w:val="0"/>
      <w:marBottom w:val="0"/>
      <w:divBdr>
        <w:top w:val="none" w:sz="0" w:space="0" w:color="auto"/>
        <w:left w:val="none" w:sz="0" w:space="0" w:color="auto"/>
        <w:bottom w:val="none" w:sz="0" w:space="0" w:color="auto"/>
        <w:right w:val="none" w:sz="0" w:space="0" w:color="auto"/>
      </w:divBdr>
      <w:divsChild>
        <w:div w:id="1958368454">
          <w:marLeft w:val="0"/>
          <w:marRight w:val="0"/>
          <w:marTop w:val="0"/>
          <w:marBottom w:val="0"/>
          <w:divBdr>
            <w:top w:val="none" w:sz="0" w:space="0" w:color="auto"/>
            <w:left w:val="none" w:sz="0" w:space="0" w:color="auto"/>
            <w:bottom w:val="none" w:sz="0" w:space="0" w:color="auto"/>
            <w:right w:val="none" w:sz="0" w:space="0" w:color="auto"/>
          </w:divBdr>
          <w:divsChild>
            <w:div w:id="1212577056">
              <w:marLeft w:val="0"/>
              <w:marRight w:val="0"/>
              <w:marTop w:val="0"/>
              <w:marBottom w:val="0"/>
              <w:divBdr>
                <w:top w:val="none" w:sz="0" w:space="0" w:color="auto"/>
                <w:left w:val="none" w:sz="0" w:space="0" w:color="auto"/>
                <w:bottom w:val="none" w:sz="0" w:space="0" w:color="auto"/>
                <w:right w:val="none" w:sz="0" w:space="0" w:color="auto"/>
              </w:divBdr>
              <w:divsChild>
                <w:div w:id="20864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7978">
      <w:bodyDiv w:val="1"/>
      <w:marLeft w:val="0"/>
      <w:marRight w:val="0"/>
      <w:marTop w:val="0"/>
      <w:marBottom w:val="0"/>
      <w:divBdr>
        <w:top w:val="none" w:sz="0" w:space="0" w:color="auto"/>
        <w:left w:val="none" w:sz="0" w:space="0" w:color="auto"/>
        <w:bottom w:val="none" w:sz="0" w:space="0" w:color="auto"/>
        <w:right w:val="none" w:sz="0" w:space="0" w:color="auto"/>
      </w:divBdr>
      <w:divsChild>
        <w:div w:id="1675842742">
          <w:marLeft w:val="0"/>
          <w:marRight w:val="0"/>
          <w:marTop w:val="0"/>
          <w:marBottom w:val="0"/>
          <w:divBdr>
            <w:top w:val="none" w:sz="0" w:space="0" w:color="auto"/>
            <w:left w:val="none" w:sz="0" w:space="0" w:color="auto"/>
            <w:bottom w:val="none" w:sz="0" w:space="0" w:color="auto"/>
            <w:right w:val="none" w:sz="0" w:space="0" w:color="auto"/>
          </w:divBdr>
          <w:divsChild>
            <w:div w:id="7074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282">
      <w:bodyDiv w:val="1"/>
      <w:marLeft w:val="0"/>
      <w:marRight w:val="0"/>
      <w:marTop w:val="0"/>
      <w:marBottom w:val="0"/>
      <w:divBdr>
        <w:top w:val="none" w:sz="0" w:space="0" w:color="auto"/>
        <w:left w:val="none" w:sz="0" w:space="0" w:color="auto"/>
        <w:bottom w:val="none" w:sz="0" w:space="0" w:color="auto"/>
        <w:right w:val="none" w:sz="0" w:space="0" w:color="auto"/>
      </w:divBdr>
      <w:divsChild>
        <w:div w:id="1224029377">
          <w:marLeft w:val="0"/>
          <w:marRight w:val="0"/>
          <w:marTop w:val="0"/>
          <w:marBottom w:val="0"/>
          <w:divBdr>
            <w:top w:val="none" w:sz="0" w:space="0" w:color="auto"/>
            <w:left w:val="none" w:sz="0" w:space="0" w:color="auto"/>
            <w:bottom w:val="none" w:sz="0" w:space="0" w:color="auto"/>
            <w:right w:val="none" w:sz="0" w:space="0" w:color="auto"/>
          </w:divBdr>
          <w:divsChild>
            <w:div w:id="632061598">
              <w:marLeft w:val="0"/>
              <w:marRight w:val="0"/>
              <w:marTop w:val="0"/>
              <w:marBottom w:val="0"/>
              <w:divBdr>
                <w:top w:val="none" w:sz="0" w:space="0" w:color="auto"/>
                <w:left w:val="none" w:sz="0" w:space="0" w:color="auto"/>
                <w:bottom w:val="none" w:sz="0" w:space="0" w:color="auto"/>
                <w:right w:val="none" w:sz="0" w:space="0" w:color="auto"/>
              </w:divBdr>
            </w:div>
            <w:div w:id="868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871">
      <w:bodyDiv w:val="1"/>
      <w:marLeft w:val="0"/>
      <w:marRight w:val="0"/>
      <w:marTop w:val="0"/>
      <w:marBottom w:val="0"/>
      <w:divBdr>
        <w:top w:val="none" w:sz="0" w:space="0" w:color="auto"/>
        <w:left w:val="none" w:sz="0" w:space="0" w:color="auto"/>
        <w:bottom w:val="none" w:sz="0" w:space="0" w:color="auto"/>
        <w:right w:val="none" w:sz="0" w:space="0" w:color="auto"/>
      </w:divBdr>
      <w:divsChild>
        <w:div w:id="1147280382">
          <w:marLeft w:val="0"/>
          <w:marRight w:val="0"/>
          <w:marTop w:val="0"/>
          <w:marBottom w:val="0"/>
          <w:divBdr>
            <w:top w:val="none" w:sz="0" w:space="0" w:color="auto"/>
            <w:left w:val="none" w:sz="0" w:space="0" w:color="auto"/>
            <w:bottom w:val="none" w:sz="0" w:space="0" w:color="auto"/>
            <w:right w:val="none" w:sz="0" w:space="0" w:color="auto"/>
          </w:divBdr>
          <w:divsChild>
            <w:div w:id="1235165315">
              <w:marLeft w:val="0"/>
              <w:marRight w:val="0"/>
              <w:marTop w:val="0"/>
              <w:marBottom w:val="0"/>
              <w:divBdr>
                <w:top w:val="none" w:sz="0" w:space="0" w:color="auto"/>
                <w:left w:val="none" w:sz="0" w:space="0" w:color="auto"/>
                <w:bottom w:val="none" w:sz="0" w:space="0" w:color="auto"/>
                <w:right w:val="none" w:sz="0" w:space="0" w:color="auto"/>
              </w:divBdr>
            </w:div>
            <w:div w:id="1344669331">
              <w:marLeft w:val="0"/>
              <w:marRight w:val="0"/>
              <w:marTop w:val="0"/>
              <w:marBottom w:val="0"/>
              <w:divBdr>
                <w:top w:val="none" w:sz="0" w:space="0" w:color="auto"/>
                <w:left w:val="none" w:sz="0" w:space="0" w:color="auto"/>
                <w:bottom w:val="none" w:sz="0" w:space="0" w:color="auto"/>
                <w:right w:val="none" w:sz="0" w:space="0" w:color="auto"/>
              </w:divBdr>
            </w:div>
            <w:div w:id="1801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6233">
      <w:bodyDiv w:val="1"/>
      <w:marLeft w:val="0"/>
      <w:marRight w:val="0"/>
      <w:marTop w:val="0"/>
      <w:marBottom w:val="0"/>
      <w:divBdr>
        <w:top w:val="none" w:sz="0" w:space="0" w:color="auto"/>
        <w:left w:val="none" w:sz="0" w:space="0" w:color="auto"/>
        <w:bottom w:val="none" w:sz="0" w:space="0" w:color="auto"/>
        <w:right w:val="none" w:sz="0" w:space="0" w:color="auto"/>
      </w:divBdr>
      <w:divsChild>
        <w:div w:id="1070544238">
          <w:marLeft w:val="0"/>
          <w:marRight w:val="0"/>
          <w:marTop w:val="0"/>
          <w:marBottom w:val="0"/>
          <w:divBdr>
            <w:top w:val="none" w:sz="0" w:space="0" w:color="auto"/>
            <w:left w:val="none" w:sz="0" w:space="0" w:color="auto"/>
            <w:bottom w:val="none" w:sz="0" w:space="0" w:color="auto"/>
            <w:right w:val="none" w:sz="0" w:space="0" w:color="auto"/>
          </w:divBdr>
          <w:divsChild>
            <w:div w:id="502597027">
              <w:marLeft w:val="0"/>
              <w:marRight w:val="0"/>
              <w:marTop w:val="0"/>
              <w:marBottom w:val="0"/>
              <w:divBdr>
                <w:top w:val="none" w:sz="0" w:space="0" w:color="auto"/>
                <w:left w:val="none" w:sz="0" w:space="0" w:color="auto"/>
                <w:bottom w:val="none" w:sz="0" w:space="0" w:color="auto"/>
                <w:right w:val="none" w:sz="0" w:space="0" w:color="auto"/>
              </w:divBdr>
              <w:divsChild>
                <w:div w:id="13655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2829">
      <w:bodyDiv w:val="1"/>
      <w:marLeft w:val="0"/>
      <w:marRight w:val="0"/>
      <w:marTop w:val="0"/>
      <w:marBottom w:val="0"/>
      <w:divBdr>
        <w:top w:val="none" w:sz="0" w:space="0" w:color="auto"/>
        <w:left w:val="none" w:sz="0" w:space="0" w:color="auto"/>
        <w:bottom w:val="none" w:sz="0" w:space="0" w:color="auto"/>
        <w:right w:val="none" w:sz="0" w:space="0" w:color="auto"/>
      </w:divBdr>
      <w:divsChild>
        <w:div w:id="1833985078">
          <w:marLeft w:val="0"/>
          <w:marRight w:val="0"/>
          <w:marTop w:val="0"/>
          <w:marBottom w:val="0"/>
          <w:divBdr>
            <w:top w:val="none" w:sz="0" w:space="0" w:color="auto"/>
            <w:left w:val="none" w:sz="0" w:space="0" w:color="auto"/>
            <w:bottom w:val="none" w:sz="0" w:space="0" w:color="auto"/>
            <w:right w:val="none" w:sz="0" w:space="0" w:color="auto"/>
          </w:divBdr>
          <w:divsChild>
            <w:div w:id="415320085">
              <w:marLeft w:val="0"/>
              <w:marRight w:val="0"/>
              <w:marTop w:val="0"/>
              <w:marBottom w:val="0"/>
              <w:divBdr>
                <w:top w:val="none" w:sz="0" w:space="0" w:color="auto"/>
                <w:left w:val="none" w:sz="0" w:space="0" w:color="auto"/>
                <w:bottom w:val="none" w:sz="0" w:space="0" w:color="auto"/>
                <w:right w:val="none" w:sz="0" w:space="0" w:color="auto"/>
              </w:divBdr>
            </w:div>
            <w:div w:id="519513740">
              <w:marLeft w:val="0"/>
              <w:marRight w:val="0"/>
              <w:marTop w:val="0"/>
              <w:marBottom w:val="0"/>
              <w:divBdr>
                <w:top w:val="none" w:sz="0" w:space="0" w:color="auto"/>
                <w:left w:val="none" w:sz="0" w:space="0" w:color="auto"/>
                <w:bottom w:val="none" w:sz="0" w:space="0" w:color="auto"/>
                <w:right w:val="none" w:sz="0" w:space="0" w:color="auto"/>
              </w:divBdr>
            </w:div>
            <w:div w:id="13638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2279">
      <w:bodyDiv w:val="1"/>
      <w:marLeft w:val="0"/>
      <w:marRight w:val="0"/>
      <w:marTop w:val="0"/>
      <w:marBottom w:val="0"/>
      <w:divBdr>
        <w:top w:val="none" w:sz="0" w:space="0" w:color="auto"/>
        <w:left w:val="none" w:sz="0" w:space="0" w:color="auto"/>
        <w:bottom w:val="none" w:sz="0" w:space="0" w:color="auto"/>
        <w:right w:val="none" w:sz="0" w:space="0" w:color="auto"/>
      </w:divBdr>
      <w:divsChild>
        <w:div w:id="1940521270">
          <w:marLeft w:val="0"/>
          <w:marRight w:val="0"/>
          <w:marTop w:val="0"/>
          <w:marBottom w:val="0"/>
          <w:divBdr>
            <w:top w:val="none" w:sz="0" w:space="0" w:color="auto"/>
            <w:left w:val="none" w:sz="0" w:space="0" w:color="auto"/>
            <w:bottom w:val="none" w:sz="0" w:space="0" w:color="auto"/>
            <w:right w:val="none" w:sz="0" w:space="0" w:color="auto"/>
          </w:divBdr>
          <w:divsChild>
            <w:div w:id="4641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Alvaro\Documentos\FdV\Docencia\Programa_de_Asignatur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DE5E-0724-C649-A36D-56E57AC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D:\Alvaro\Documentos\FdV\Docencia\Programa_de_Asignatura.dot</Template>
  <TotalTime>1</TotalTime>
  <Pages>4</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Examen ISW 1º parcial 2009-10</vt:lpstr>
    </vt:vector>
  </TitlesOfParts>
  <Company>UFV</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ISW 1º parcial 2009-10</dc:title>
  <dc:subject/>
  <dc:creator>Ignacio García-Juliá</dc:creator>
  <cp:keywords/>
  <cp:lastModifiedBy>Diego Viñals Lage</cp:lastModifiedBy>
  <cp:revision>3</cp:revision>
  <cp:lastPrinted>2022-05-10T12:13:00Z</cp:lastPrinted>
  <dcterms:created xsi:type="dcterms:W3CDTF">2022-05-10T12:14:00Z</dcterms:created>
  <dcterms:modified xsi:type="dcterms:W3CDTF">2022-05-10T12:14:00Z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-1616648903</vt:i4>
  </property>
  <property fmtid="{D5CDD505-2E9C-101B-9397-08002B2CF9AE}" pid="3" name="_EmailSubject">
    <vt:lpwstr>FdV</vt:lpwstr>
  </property>
  <property fmtid="{D5CDD505-2E9C-101B-9397-08002B2CF9AE}" pid="4" name="_AuthorEmail">
    <vt:lpwstr>agt@meteologica.es</vt:lpwstr>
  </property>
  <property fmtid="{D5CDD505-2E9C-101B-9397-08002B2CF9AE}" pid="5" name="_AuthorEmailDisplayName">
    <vt:lpwstr>Alvaro J. García Tejedor</vt:lpwstr>
  </property>
  <property fmtid="{D5CDD505-2E9C-101B-9397-08002B2CF9AE}" pid="6" name="_PreviousAdHocReviewCycleID">
    <vt:i4>-594974107</vt:i4>
  </property>
  <property fmtid="{D5CDD505-2E9C-101B-9397-08002B2CF9AE}" pid="7" name="_ReviewingToolsShownOnce">
    <vt:lpwstr/>
  </property>
</Properties>
</file>