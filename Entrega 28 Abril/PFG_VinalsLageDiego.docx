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576796">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Presidente:</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Secretario:</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Lugar y fecha: Pozuelo de Alarcón, a ____ de ______________ de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576796">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Temporada</w:t>
      </w:r>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 xml:space="preserve">pisodio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576796">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ED08B2C" w14:textId="2B6B2342" w:rsidR="00BA14B7"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A mi familia, Papá, Mamá, Pablo, Javi y Almu</w:t>
      </w:r>
      <w:r w:rsidR="00F33824">
        <w:rPr>
          <w:rFonts w:ascii="Cambria" w:hAnsi="Cambria" w:cs="Arial"/>
          <w:i/>
          <w:sz w:val="28"/>
          <w:szCs w:val="24"/>
          <w:lang w:eastAsia="es-ES_tradnl"/>
        </w:rPr>
        <w:t>.</w:t>
      </w:r>
    </w:p>
    <w:p w14:paraId="3B6EE72B" w14:textId="27D0CABE" w:rsidR="00E46FB0" w:rsidRPr="00E46FB0"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A Sofía  </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576796">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2" w14:textId="56C58070" w:rsidR="00CB0A14" w:rsidRDefault="0025012A" w:rsidP="0025012A">
      <w:pPr>
        <w:rPr>
          <w:lang w:eastAsia="es-ES_tradnl"/>
        </w:rPr>
      </w:pPr>
      <w:r w:rsidRPr="0025012A">
        <w:rPr>
          <w:lang w:eastAsia="es-ES_tradnl"/>
        </w:rPr>
        <w:t>Quisiera expresar mi más sincero agradecimiento a todas aquellas personas que han hecho posible la realización de este proyecto. En primer lugar, a mi familia, cuyo apoyo incondicional ha sido el pilar fundamental de mi desarrollo tanto personal como profesional.</w:t>
      </w:r>
    </w:p>
    <w:p w14:paraId="4C6E1C1C" w14:textId="1DD51A10" w:rsidR="0025012A" w:rsidRDefault="0025012A" w:rsidP="0025012A">
      <w:pPr>
        <w:rPr>
          <w:lang w:eastAsia="es-ES_tradnl"/>
        </w:rPr>
      </w:pPr>
      <w:r w:rsidRPr="0025012A">
        <w:rPr>
          <w:lang w:eastAsia="es-ES_tradnl"/>
        </w:rPr>
        <w:t xml:space="preserve">Un agradecimiento muy especial para Sofía, por su apoyo constante y </w:t>
      </w:r>
      <w:r w:rsidR="005E1AFF">
        <w:rPr>
          <w:lang w:eastAsia="es-ES_tradnl"/>
        </w:rPr>
        <w:t>por ayudarme a crecer como persona y estudiante.</w:t>
      </w:r>
    </w:p>
    <w:p w14:paraId="3E8C39D2" w14:textId="4CF968A6" w:rsidR="0025012A" w:rsidRPr="0031552C" w:rsidRDefault="0025012A" w:rsidP="0025012A">
      <w:pPr>
        <w:rPr>
          <w:lang w:eastAsia="es-ES_tradnl"/>
        </w:rPr>
      </w:pPr>
      <w:r w:rsidRPr="0025012A">
        <w:rPr>
          <w:lang w:eastAsia="es-ES_tradnl"/>
        </w:rPr>
        <w:t>Finalmente, agradezco a la Universidad por ser un espacio de crecimiento académico y personal. Los conocimientos adquiridos en estos años son la base sobre la cual he construido mi proyecto y seguiré edificando mi futuro profesional.</w:t>
      </w: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576796">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6B3C53">
      <w:pPr>
        <w:spacing w:after="120" w:line="276"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0BCA7A31"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w:t>
      </w:r>
      <w:r w:rsidR="006B3C53">
        <w:rPr>
          <w:lang w:eastAsia="es-ES"/>
        </w:rPr>
        <w:t>.</w:t>
      </w:r>
      <w:r w:rsidRPr="00190BFD">
        <w:rPr>
          <w:lang w:eastAsia="es-ES"/>
        </w:rPr>
        <w:t xml:space="preserve"> </w:t>
      </w:r>
    </w:p>
    <w:p w14:paraId="45D5CDA2" w14:textId="7563FC1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w:t>
      </w:r>
      <w:r w:rsidR="006B3C53">
        <w:rPr>
          <w:lang w:eastAsia="es-ES"/>
        </w:rPr>
        <w:t>mi</w:t>
      </w:r>
      <w:r w:rsidRPr="00190BFD">
        <w:rPr>
          <w:lang w:eastAsia="es-ES"/>
        </w:rPr>
        <w:t xml:space="preserve">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47157E" w:rsidRDefault="00CB0A14" w:rsidP="006B3C53">
      <w:pPr>
        <w:spacing w:before="480" w:after="120" w:line="276" w:lineRule="auto"/>
        <w:rPr>
          <w:rFonts w:asciiTheme="majorHAnsi" w:eastAsiaTheme="majorEastAsia" w:hAnsiTheme="majorHAnsi" w:cstheme="majorBidi"/>
          <w:color w:val="002060"/>
          <w:sz w:val="56"/>
          <w:szCs w:val="56"/>
        </w:rPr>
      </w:pPr>
      <w:r w:rsidRPr="0047157E">
        <w:rPr>
          <w:rFonts w:asciiTheme="majorHAnsi" w:eastAsiaTheme="majorEastAsia" w:hAnsiTheme="majorHAnsi" w:cstheme="majorBidi"/>
          <w:color w:val="002060"/>
          <w:sz w:val="56"/>
          <w:szCs w:val="56"/>
        </w:rPr>
        <w:t>Palabras claves</w:t>
      </w:r>
    </w:p>
    <w:p w14:paraId="3B6EE737" w14:textId="0C9F62E4" w:rsidR="00CB0A14" w:rsidRPr="00FF7204" w:rsidRDefault="00FF7204" w:rsidP="00CC4575">
      <w:pPr>
        <w:rPr>
          <w:lang w:val="es-ES_tradnl" w:eastAsia="es-ES"/>
        </w:rPr>
      </w:pPr>
      <w:bookmarkStart w:id="3" w:name="OLE_LINK24"/>
      <w:bookmarkStart w:id="4" w:name="OLE_LINK64"/>
      <w:bookmarkStart w:id="5" w:name="OLE_LINK79"/>
      <w:r w:rsidRPr="00FF7204">
        <w:rPr>
          <w:lang w:val="es-ES_tradnl" w:eastAsia="es-ES"/>
        </w:rPr>
        <w:t xml:space="preserve">FamilySeriesTrack, Series, Gestión, API, Seguimiento. </w:t>
      </w:r>
    </w:p>
    <w:bookmarkEnd w:id="3"/>
    <w:bookmarkEnd w:id="4"/>
    <w:bookmarkEnd w:id="5"/>
    <w:p w14:paraId="3B6EE738" w14:textId="77777777" w:rsidR="00CB0A14" w:rsidRPr="001355B4" w:rsidRDefault="00CB0A14" w:rsidP="006B3C53">
      <w:pPr>
        <w:spacing w:before="480" w:after="120" w:line="276"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37A626A1" w14:textId="6F71C428" w:rsidR="006B3C53" w:rsidRPr="005B21C3" w:rsidRDefault="006B3C53" w:rsidP="006B3C53">
      <w:pPr>
        <w:rPr>
          <w:lang w:val="en-US" w:eastAsia="es-ES"/>
        </w:rPr>
      </w:pPr>
      <w:r w:rsidRPr="005B21C3">
        <w:rPr>
          <w:lang w:val="en-US" w:eastAsia="es-ES"/>
        </w:rPr>
        <w:t>This Final Degree Project addresses the development of an innovative mobile application designed to enhance the viewing experience of TV series in groups of friends or family.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objectives.</w:t>
      </w:r>
    </w:p>
    <w:p w14:paraId="477BF782" w14:textId="77777777" w:rsidR="006B3C53" w:rsidRDefault="006B3C53" w:rsidP="006B3C53">
      <w:pPr>
        <w:rPr>
          <w:lang w:val="en-US" w:eastAsia="es-ES"/>
        </w:rPr>
      </w:pPr>
      <w:r w:rsidRPr="005B21C3">
        <w:rPr>
          <w:lang w:val="en-US" w:eastAsia="es-ES"/>
        </w:rPr>
        <w:t>The document also discusses the technical</w:t>
      </w:r>
      <w:r w:rsidRPr="006B3C53">
        <w:rPr>
          <w:lang w:val="en-US" w:eastAsia="es-ES"/>
        </w:rPr>
        <w:t xml:space="preserve"> development of the project, including the requirements analysis, the design of the user interface, the setup of the server environment, and the deployment of the application. In parallel, the document reflects my academic journey at the Universidad Francisco de Vitoria, </w:t>
      </w:r>
      <w:r w:rsidRPr="005B21C3">
        <w:rPr>
          <w:lang w:val="en-US" w:eastAsia="es-ES"/>
        </w:rPr>
        <w:t>emphasizing</w:t>
      </w:r>
      <w:r w:rsidRPr="006B3C53">
        <w:rPr>
          <w:lang w:val="en-US" w:eastAsia="es-ES"/>
        </w:rPr>
        <w:t xml:space="preserve"> how the project culminates my training in Computer Engineering. Finally, the ethical implications and social impact of the project are considered, highlighting the contribution of this application to the viewer community and its relevance in the current context of media consumption.</w:t>
      </w:r>
    </w:p>
    <w:p w14:paraId="3B6EE73A" w14:textId="5C4E6B6C" w:rsidR="00CB0A14" w:rsidRPr="006B3C53" w:rsidRDefault="00CB0A14" w:rsidP="006B3C53">
      <w:pPr>
        <w:spacing w:line="276" w:lineRule="auto"/>
        <w:rPr>
          <w:lang w:val="en-US" w:eastAsia="es-ES"/>
        </w:rPr>
      </w:pPr>
      <w:r w:rsidRPr="001355B4">
        <w:rPr>
          <w:rFonts w:asciiTheme="majorHAnsi" w:eastAsiaTheme="majorEastAsia" w:hAnsiTheme="majorHAnsi" w:cstheme="majorBidi"/>
          <w:color w:val="002060"/>
          <w:sz w:val="56"/>
          <w:szCs w:val="56"/>
          <w:lang w:val="en-US"/>
        </w:rPr>
        <w:t>Keywords</w:t>
      </w:r>
    </w:p>
    <w:p w14:paraId="303EF817" w14:textId="1BE5844C" w:rsidR="00FF7204" w:rsidRPr="00FF7204" w:rsidRDefault="00FF7204" w:rsidP="00FF7204">
      <w:pPr>
        <w:rPr>
          <w:lang w:val="en-US" w:eastAsia="es-ES"/>
        </w:rPr>
      </w:pPr>
      <w:r w:rsidRPr="00FF7204">
        <w:rPr>
          <w:lang w:val="en-US" w:eastAsia="es-ES"/>
        </w:rPr>
        <w:t xml:space="preserve">FamilySeriesTrack, Series, Management, API, Tracking. </w:t>
      </w:r>
    </w:p>
    <w:p w14:paraId="3B6EE73C" w14:textId="77777777" w:rsidR="00CB0A14" w:rsidRPr="00FF7204" w:rsidRDefault="00CB0A14" w:rsidP="00CC4575">
      <w:pPr>
        <w:rPr>
          <w:rFonts w:ascii="Calibri Light" w:hAnsi="Calibri Light"/>
          <w:color w:val="000000"/>
          <w:lang w:val="en-US"/>
        </w:rPr>
      </w:pPr>
    </w:p>
    <w:p w14:paraId="3B6EE73D" w14:textId="77777777" w:rsidR="00CB0A14" w:rsidRPr="00FF7204" w:rsidRDefault="00CB0A14" w:rsidP="00CC4575">
      <w:pPr>
        <w:rPr>
          <w:rFonts w:ascii="Calibri Light" w:hAnsi="Calibri Light"/>
          <w:color w:val="000000"/>
          <w:lang w:val="en-US"/>
        </w:rPr>
      </w:pPr>
    </w:p>
    <w:p w14:paraId="3B6EE73E" w14:textId="77777777" w:rsidR="00CB0A14" w:rsidRPr="00FF7204" w:rsidRDefault="00CB0A14" w:rsidP="00CC4575">
      <w:pPr>
        <w:rPr>
          <w:rFonts w:ascii="Calibri Light" w:hAnsi="Calibri Light"/>
          <w:color w:val="000000"/>
          <w:lang w:val="en-US"/>
        </w:rPr>
        <w:sectPr w:rsidR="00CB0A14" w:rsidRPr="00FF7204" w:rsidSect="00576796">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610AF838" w14:textId="18A6BAF4" w:rsidR="00547024"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5222538" w:history="1">
        <w:r w:rsidR="00547024" w:rsidRPr="004E2A13">
          <w:rPr>
            <w:rStyle w:val="Hipervnculo"/>
          </w:rPr>
          <w:t>1.</w:t>
        </w:r>
        <w:r w:rsidR="00547024">
          <w:rPr>
            <w:rFonts w:asciiTheme="minorHAnsi" w:eastAsiaTheme="minorEastAsia" w:hAnsiTheme="minorHAnsi" w:cstheme="minorBidi"/>
            <w:b w:val="0"/>
            <w:color w:val="auto"/>
            <w:kern w:val="2"/>
            <w:sz w:val="24"/>
            <w:szCs w:val="24"/>
            <w:lang w:eastAsia="es-ES_tradnl"/>
            <w14:ligatures w14:val="standardContextual"/>
          </w:rPr>
          <w:tab/>
        </w:r>
        <w:r w:rsidR="00547024" w:rsidRPr="004E2A13">
          <w:rPr>
            <w:rStyle w:val="Hipervnculo"/>
          </w:rPr>
          <w:t>Introducción</w:t>
        </w:r>
        <w:r w:rsidR="00547024">
          <w:rPr>
            <w:webHidden/>
          </w:rPr>
          <w:tab/>
        </w:r>
        <w:r w:rsidR="00547024">
          <w:rPr>
            <w:webHidden/>
          </w:rPr>
          <w:fldChar w:fldCharType="begin"/>
        </w:r>
        <w:r w:rsidR="00547024">
          <w:rPr>
            <w:webHidden/>
          </w:rPr>
          <w:instrText xml:space="preserve"> PAGEREF _Toc165222538 \h </w:instrText>
        </w:r>
        <w:r w:rsidR="00547024">
          <w:rPr>
            <w:webHidden/>
          </w:rPr>
        </w:r>
        <w:r w:rsidR="00547024">
          <w:rPr>
            <w:webHidden/>
          </w:rPr>
          <w:fldChar w:fldCharType="separate"/>
        </w:r>
        <w:r w:rsidR="00547024">
          <w:rPr>
            <w:webHidden/>
          </w:rPr>
          <w:t>1</w:t>
        </w:r>
        <w:r w:rsidR="00547024">
          <w:rPr>
            <w:webHidden/>
          </w:rPr>
          <w:fldChar w:fldCharType="end"/>
        </w:r>
      </w:hyperlink>
    </w:p>
    <w:p w14:paraId="7CE16FF4" w14:textId="447C096B"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539" w:history="1">
        <w:r w:rsidRPr="004E2A13">
          <w:rPr>
            <w:rStyle w:val="Hipervnculo"/>
          </w:rPr>
          <w:t>2.</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Investigación previa</w:t>
        </w:r>
        <w:r>
          <w:rPr>
            <w:webHidden/>
          </w:rPr>
          <w:tab/>
        </w:r>
        <w:r>
          <w:rPr>
            <w:webHidden/>
          </w:rPr>
          <w:fldChar w:fldCharType="begin"/>
        </w:r>
        <w:r>
          <w:rPr>
            <w:webHidden/>
          </w:rPr>
          <w:instrText xml:space="preserve"> PAGEREF _Toc165222539 \h </w:instrText>
        </w:r>
        <w:r>
          <w:rPr>
            <w:webHidden/>
          </w:rPr>
        </w:r>
        <w:r>
          <w:rPr>
            <w:webHidden/>
          </w:rPr>
          <w:fldChar w:fldCharType="separate"/>
        </w:r>
        <w:r>
          <w:rPr>
            <w:webHidden/>
          </w:rPr>
          <w:t>3</w:t>
        </w:r>
        <w:r>
          <w:rPr>
            <w:webHidden/>
          </w:rPr>
          <w:fldChar w:fldCharType="end"/>
        </w:r>
      </w:hyperlink>
    </w:p>
    <w:p w14:paraId="6F90EE41" w14:textId="4B5350A5" w:rsidR="00547024" w:rsidRDefault="00547024">
      <w:pPr>
        <w:pStyle w:val="TDC2"/>
        <w:tabs>
          <w:tab w:val="left" w:pos="960"/>
          <w:tab w:val="right" w:leader="dot" w:pos="8949"/>
        </w:tabs>
        <w:rPr>
          <w:noProof/>
          <w:kern w:val="2"/>
          <w:szCs w:val="24"/>
          <w:lang w:eastAsia="es-ES_tradnl"/>
          <w14:ligatures w14:val="standardContextual"/>
        </w:rPr>
      </w:pPr>
      <w:hyperlink w:anchor="_Toc165222540" w:history="1">
        <w:r w:rsidRPr="004E2A13">
          <w:rPr>
            <w:rStyle w:val="Hipervnculo"/>
            <w:noProof/>
          </w:rPr>
          <w:t>2.1.</w:t>
        </w:r>
        <w:r>
          <w:rPr>
            <w:noProof/>
            <w:kern w:val="2"/>
            <w:szCs w:val="24"/>
            <w:lang w:eastAsia="es-ES_tradnl"/>
            <w14:ligatures w14:val="standardContextual"/>
          </w:rPr>
          <w:tab/>
        </w:r>
        <w:r w:rsidRPr="004E2A13">
          <w:rPr>
            <w:rStyle w:val="Hipervnculo"/>
            <w:noProof/>
          </w:rPr>
          <w:t>Filmaffinity</w:t>
        </w:r>
        <w:r>
          <w:rPr>
            <w:noProof/>
            <w:webHidden/>
          </w:rPr>
          <w:tab/>
        </w:r>
        <w:r>
          <w:rPr>
            <w:noProof/>
            <w:webHidden/>
          </w:rPr>
          <w:fldChar w:fldCharType="begin"/>
        </w:r>
        <w:r>
          <w:rPr>
            <w:noProof/>
            <w:webHidden/>
          </w:rPr>
          <w:instrText xml:space="preserve"> PAGEREF _Toc165222540 \h </w:instrText>
        </w:r>
        <w:r>
          <w:rPr>
            <w:noProof/>
            <w:webHidden/>
          </w:rPr>
        </w:r>
        <w:r>
          <w:rPr>
            <w:noProof/>
            <w:webHidden/>
          </w:rPr>
          <w:fldChar w:fldCharType="separate"/>
        </w:r>
        <w:r>
          <w:rPr>
            <w:noProof/>
            <w:webHidden/>
          </w:rPr>
          <w:t>3</w:t>
        </w:r>
        <w:r>
          <w:rPr>
            <w:noProof/>
            <w:webHidden/>
          </w:rPr>
          <w:fldChar w:fldCharType="end"/>
        </w:r>
      </w:hyperlink>
    </w:p>
    <w:p w14:paraId="2611352B" w14:textId="42F58F3C" w:rsidR="00547024" w:rsidRDefault="00547024">
      <w:pPr>
        <w:pStyle w:val="TDC2"/>
        <w:tabs>
          <w:tab w:val="left" w:pos="960"/>
          <w:tab w:val="right" w:leader="dot" w:pos="8949"/>
        </w:tabs>
        <w:rPr>
          <w:noProof/>
          <w:kern w:val="2"/>
          <w:szCs w:val="24"/>
          <w:lang w:eastAsia="es-ES_tradnl"/>
          <w14:ligatures w14:val="standardContextual"/>
        </w:rPr>
      </w:pPr>
      <w:hyperlink w:anchor="_Toc165222541" w:history="1">
        <w:r w:rsidRPr="004E2A13">
          <w:rPr>
            <w:rStyle w:val="Hipervnculo"/>
            <w:noProof/>
          </w:rPr>
          <w:t>2.2.</w:t>
        </w:r>
        <w:r>
          <w:rPr>
            <w:noProof/>
            <w:kern w:val="2"/>
            <w:szCs w:val="24"/>
            <w:lang w:eastAsia="es-ES_tradnl"/>
            <w14:ligatures w14:val="standardContextual"/>
          </w:rPr>
          <w:tab/>
        </w:r>
        <w:r w:rsidRPr="004E2A13">
          <w:rPr>
            <w:rStyle w:val="Hipervnculo"/>
            <w:noProof/>
          </w:rPr>
          <w:t>NextEpisode</w:t>
        </w:r>
        <w:r>
          <w:rPr>
            <w:noProof/>
            <w:webHidden/>
          </w:rPr>
          <w:tab/>
        </w:r>
        <w:r>
          <w:rPr>
            <w:noProof/>
            <w:webHidden/>
          </w:rPr>
          <w:fldChar w:fldCharType="begin"/>
        </w:r>
        <w:r>
          <w:rPr>
            <w:noProof/>
            <w:webHidden/>
          </w:rPr>
          <w:instrText xml:space="preserve"> PAGEREF _Toc165222541 \h </w:instrText>
        </w:r>
        <w:r>
          <w:rPr>
            <w:noProof/>
            <w:webHidden/>
          </w:rPr>
        </w:r>
        <w:r>
          <w:rPr>
            <w:noProof/>
            <w:webHidden/>
          </w:rPr>
          <w:fldChar w:fldCharType="separate"/>
        </w:r>
        <w:r>
          <w:rPr>
            <w:noProof/>
            <w:webHidden/>
          </w:rPr>
          <w:t>4</w:t>
        </w:r>
        <w:r>
          <w:rPr>
            <w:noProof/>
            <w:webHidden/>
          </w:rPr>
          <w:fldChar w:fldCharType="end"/>
        </w:r>
      </w:hyperlink>
    </w:p>
    <w:p w14:paraId="7D316857" w14:textId="148CAC72" w:rsidR="00547024" w:rsidRDefault="00547024">
      <w:pPr>
        <w:pStyle w:val="TDC2"/>
        <w:tabs>
          <w:tab w:val="left" w:pos="960"/>
          <w:tab w:val="right" w:leader="dot" w:pos="8949"/>
        </w:tabs>
        <w:rPr>
          <w:noProof/>
          <w:kern w:val="2"/>
          <w:szCs w:val="24"/>
          <w:lang w:eastAsia="es-ES_tradnl"/>
          <w14:ligatures w14:val="standardContextual"/>
        </w:rPr>
      </w:pPr>
      <w:hyperlink w:anchor="_Toc165222542" w:history="1">
        <w:r w:rsidRPr="004E2A13">
          <w:rPr>
            <w:rStyle w:val="Hipervnculo"/>
            <w:noProof/>
          </w:rPr>
          <w:t>2.3.</w:t>
        </w:r>
        <w:r>
          <w:rPr>
            <w:noProof/>
            <w:kern w:val="2"/>
            <w:szCs w:val="24"/>
            <w:lang w:eastAsia="es-ES_tradnl"/>
            <w14:ligatures w14:val="standardContextual"/>
          </w:rPr>
          <w:tab/>
        </w:r>
        <w:r w:rsidRPr="004E2A13">
          <w:rPr>
            <w:rStyle w:val="Hipervnculo"/>
            <w:noProof/>
          </w:rPr>
          <w:t>SeriesGuide</w:t>
        </w:r>
        <w:r>
          <w:rPr>
            <w:noProof/>
            <w:webHidden/>
          </w:rPr>
          <w:tab/>
        </w:r>
        <w:r>
          <w:rPr>
            <w:noProof/>
            <w:webHidden/>
          </w:rPr>
          <w:fldChar w:fldCharType="begin"/>
        </w:r>
        <w:r>
          <w:rPr>
            <w:noProof/>
            <w:webHidden/>
          </w:rPr>
          <w:instrText xml:space="preserve"> PAGEREF _Toc165222542 \h </w:instrText>
        </w:r>
        <w:r>
          <w:rPr>
            <w:noProof/>
            <w:webHidden/>
          </w:rPr>
        </w:r>
        <w:r>
          <w:rPr>
            <w:noProof/>
            <w:webHidden/>
          </w:rPr>
          <w:fldChar w:fldCharType="separate"/>
        </w:r>
        <w:r>
          <w:rPr>
            <w:noProof/>
            <w:webHidden/>
          </w:rPr>
          <w:t>5</w:t>
        </w:r>
        <w:r>
          <w:rPr>
            <w:noProof/>
            <w:webHidden/>
          </w:rPr>
          <w:fldChar w:fldCharType="end"/>
        </w:r>
      </w:hyperlink>
    </w:p>
    <w:p w14:paraId="6B7CDADF" w14:textId="33FCD3E3" w:rsidR="00547024" w:rsidRDefault="00547024">
      <w:pPr>
        <w:pStyle w:val="TDC2"/>
        <w:tabs>
          <w:tab w:val="left" w:pos="960"/>
          <w:tab w:val="right" w:leader="dot" w:pos="8949"/>
        </w:tabs>
        <w:rPr>
          <w:noProof/>
          <w:kern w:val="2"/>
          <w:szCs w:val="24"/>
          <w:lang w:eastAsia="es-ES_tradnl"/>
          <w14:ligatures w14:val="standardContextual"/>
        </w:rPr>
      </w:pPr>
      <w:hyperlink w:anchor="_Toc165222543" w:history="1">
        <w:r w:rsidRPr="004E2A13">
          <w:rPr>
            <w:rStyle w:val="Hipervnculo"/>
            <w:noProof/>
          </w:rPr>
          <w:t>2.4.</w:t>
        </w:r>
        <w:r>
          <w:rPr>
            <w:noProof/>
            <w:kern w:val="2"/>
            <w:szCs w:val="24"/>
            <w:lang w:eastAsia="es-ES_tradnl"/>
            <w14:ligatures w14:val="standardContextual"/>
          </w:rPr>
          <w:tab/>
        </w:r>
        <w:r w:rsidRPr="004E2A13">
          <w:rPr>
            <w:rStyle w:val="Hipervnculo"/>
            <w:noProof/>
          </w:rPr>
          <w:t>TV Time</w:t>
        </w:r>
        <w:r>
          <w:rPr>
            <w:noProof/>
            <w:webHidden/>
          </w:rPr>
          <w:tab/>
        </w:r>
        <w:r>
          <w:rPr>
            <w:noProof/>
            <w:webHidden/>
          </w:rPr>
          <w:fldChar w:fldCharType="begin"/>
        </w:r>
        <w:r>
          <w:rPr>
            <w:noProof/>
            <w:webHidden/>
          </w:rPr>
          <w:instrText xml:space="preserve"> PAGEREF _Toc165222543 \h </w:instrText>
        </w:r>
        <w:r>
          <w:rPr>
            <w:noProof/>
            <w:webHidden/>
          </w:rPr>
        </w:r>
        <w:r>
          <w:rPr>
            <w:noProof/>
            <w:webHidden/>
          </w:rPr>
          <w:fldChar w:fldCharType="separate"/>
        </w:r>
        <w:r>
          <w:rPr>
            <w:noProof/>
            <w:webHidden/>
          </w:rPr>
          <w:t>6</w:t>
        </w:r>
        <w:r>
          <w:rPr>
            <w:noProof/>
            <w:webHidden/>
          </w:rPr>
          <w:fldChar w:fldCharType="end"/>
        </w:r>
      </w:hyperlink>
    </w:p>
    <w:p w14:paraId="2FE59439" w14:textId="52CE7382" w:rsidR="00547024" w:rsidRDefault="00547024">
      <w:pPr>
        <w:pStyle w:val="TDC2"/>
        <w:tabs>
          <w:tab w:val="left" w:pos="960"/>
          <w:tab w:val="right" w:leader="dot" w:pos="8949"/>
        </w:tabs>
        <w:rPr>
          <w:noProof/>
          <w:kern w:val="2"/>
          <w:szCs w:val="24"/>
          <w:lang w:eastAsia="es-ES_tradnl"/>
          <w14:ligatures w14:val="standardContextual"/>
        </w:rPr>
      </w:pPr>
      <w:hyperlink w:anchor="_Toc165222544" w:history="1">
        <w:r w:rsidRPr="004E2A13">
          <w:rPr>
            <w:rStyle w:val="Hipervnculo"/>
            <w:noProof/>
          </w:rPr>
          <w:t>2.5.</w:t>
        </w:r>
        <w:r>
          <w:rPr>
            <w:noProof/>
            <w:kern w:val="2"/>
            <w:szCs w:val="24"/>
            <w:lang w:eastAsia="es-ES_tradnl"/>
            <w14:ligatures w14:val="standardContextual"/>
          </w:rPr>
          <w:tab/>
        </w:r>
        <w:r w:rsidRPr="004E2A13">
          <w:rPr>
            <w:rStyle w:val="Hipervnculo"/>
            <w:noProof/>
          </w:rPr>
          <w:t>Funcionalidades Ausentes en Común</w:t>
        </w:r>
        <w:r>
          <w:rPr>
            <w:noProof/>
            <w:webHidden/>
          </w:rPr>
          <w:tab/>
        </w:r>
        <w:r>
          <w:rPr>
            <w:noProof/>
            <w:webHidden/>
          </w:rPr>
          <w:fldChar w:fldCharType="begin"/>
        </w:r>
        <w:r>
          <w:rPr>
            <w:noProof/>
            <w:webHidden/>
          </w:rPr>
          <w:instrText xml:space="preserve"> PAGEREF _Toc165222544 \h </w:instrText>
        </w:r>
        <w:r>
          <w:rPr>
            <w:noProof/>
            <w:webHidden/>
          </w:rPr>
        </w:r>
        <w:r>
          <w:rPr>
            <w:noProof/>
            <w:webHidden/>
          </w:rPr>
          <w:fldChar w:fldCharType="separate"/>
        </w:r>
        <w:r>
          <w:rPr>
            <w:noProof/>
            <w:webHidden/>
          </w:rPr>
          <w:t>7</w:t>
        </w:r>
        <w:r>
          <w:rPr>
            <w:noProof/>
            <w:webHidden/>
          </w:rPr>
          <w:fldChar w:fldCharType="end"/>
        </w:r>
      </w:hyperlink>
    </w:p>
    <w:p w14:paraId="15742840" w14:textId="4D544621"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545" w:history="1">
        <w:r w:rsidRPr="004E2A13">
          <w:rPr>
            <w:rStyle w:val="Hipervnculo"/>
          </w:rPr>
          <w:t>3.</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Objetivos</w:t>
        </w:r>
        <w:r>
          <w:rPr>
            <w:webHidden/>
          </w:rPr>
          <w:tab/>
        </w:r>
        <w:r>
          <w:rPr>
            <w:webHidden/>
          </w:rPr>
          <w:fldChar w:fldCharType="begin"/>
        </w:r>
        <w:r>
          <w:rPr>
            <w:webHidden/>
          </w:rPr>
          <w:instrText xml:space="preserve"> PAGEREF _Toc165222545 \h </w:instrText>
        </w:r>
        <w:r>
          <w:rPr>
            <w:webHidden/>
          </w:rPr>
        </w:r>
        <w:r>
          <w:rPr>
            <w:webHidden/>
          </w:rPr>
          <w:fldChar w:fldCharType="separate"/>
        </w:r>
        <w:r>
          <w:rPr>
            <w:webHidden/>
          </w:rPr>
          <w:t>9</w:t>
        </w:r>
        <w:r>
          <w:rPr>
            <w:webHidden/>
          </w:rPr>
          <w:fldChar w:fldCharType="end"/>
        </w:r>
      </w:hyperlink>
    </w:p>
    <w:p w14:paraId="2438D50D" w14:textId="302F73B3" w:rsidR="00547024" w:rsidRDefault="00547024">
      <w:pPr>
        <w:pStyle w:val="TDC2"/>
        <w:tabs>
          <w:tab w:val="left" w:pos="960"/>
          <w:tab w:val="right" w:leader="dot" w:pos="8949"/>
        </w:tabs>
        <w:rPr>
          <w:noProof/>
          <w:kern w:val="2"/>
          <w:szCs w:val="24"/>
          <w:lang w:eastAsia="es-ES_tradnl"/>
          <w14:ligatures w14:val="standardContextual"/>
        </w:rPr>
      </w:pPr>
      <w:hyperlink w:anchor="_Toc165222546" w:history="1">
        <w:r w:rsidRPr="004E2A13">
          <w:rPr>
            <w:rStyle w:val="Hipervnculo"/>
            <w:noProof/>
          </w:rPr>
          <w:t>3.1.</w:t>
        </w:r>
        <w:r>
          <w:rPr>
            <w:noProof/>
            <w:kern w:val="2"/>
            <w:szCs w:val="24"/>
            <w:lang w:eastAsia="es-ES_tradnl"/>
            <w14:ligatures w14:val="standardContextual"/>
          </w:rPr>
          <w:tab/>
        </w:r>
        <w:r w:rsidRPr="004E2A13">
          <w:rPr>
            <w:rStyle w:val="Hipervnculo"/>
            <w:noProof/>
          </w:rPr>
          <w:t>Objetivo general</w:t>
        </w:r>
        <w:r>
          <w:rPr>
            <w:noProof/>
            <w:webHidden/>
          </w:rPr>
          <w:tab/>
        </w:r>
        <w:r>
          <w:rPr>
            <w:noProof/>
            <w:webHidden/>
          </w:rPr>
          <w:fldChar w:fldCharType="begin"/>
        </w:r>
        <w:r>
          <w:rPr>
            <w:noProof/>
            <w:webHidden/>
          </w:rPr>
          <w:instrText xml:space="preserve"> PAGEREF _Toc165222546 \h </w:instrText>
        </w:r>
        <w:r>
          <w:rPr>
            <w:noProof/>
            <w:webHidden/>
          </w:rPr>
        </w:r>
        <w:r>
          <w:rPr>
            <w:noProof/>
            <w:webHidden/>
          </w:rPr>
          <w:fldChar w:fldCharType="separate"/>
        </w:r>
        <w:r>
          <w:rPr>
            <w:noProof/>
            <w:webHidden/>
          </w:rPr>
          <w:t>9</w:t>
        </w:r>
        <w:r>
          <w:rPr>
            <w:noProof/>
            <w:webHidden/>
          </w:rPr>
          <w:fldChar w:fldCharType="end"/>
        </w:r>
      </w:hyperlink>
    </w:p>
    <w:p w14:paraId="3352173C" w14:textId="572D0000" w:rsidR="00547024" w:rsidRDefault="00547024">
      <w:pPr>
        <w:pStyle w:val="TDC2"/>
        <w:tabs>
          <w:tab w:val="left" w:pos="960"/>
          <w:tab w:val="right" w:leader="dot" w:pos="8949"/>
        </w:tabs>
        <w:rPr>
          <w:noProof/>
          <w:kern w:val="2"/>
          <w:szCs w:val="24"/>
          <w:lang w:eastAsia="es-ES_tradnl"/>
          <w14:ligatures w14:val="standardContextual"/>
        </w:rPr>
      </w:pPr>
      <w:hyperlink w:anchor="_Toc165222547" w:history="1">
        <w:r w:rsidRPr="004E2A13">
          <w:rPr>
            <w:rStyle w:val="Hipervnculo"/>
            <w:noProof/>
          </w:rPr>
          <w:t>3.2.</w:t>
        </w:r>
        <w:r>
          <w:rPr>
            <w:noProof/>
            <w:kern w:val="2"/>
            <w:szCs w:val="24"/>
            <w:lang w:eastAsia="es-ES_tradnl"/>
            <w14:ligatures w14:val="standardContextual"/>
          </w:rPr>
          <w:tab/>
        </w:r>
        <w:r w:rsidRPr="004E2A13">
          <w:rPr>
            <w:rStyle w:val="Hipervnculo"/>
            <w:noProof/>
          </w:rPr>
          <w:t>Lista de objetivos específicos</w:t>
        </w:r>
        <w:r>
          <w:rPr>
            <w:noProof/>
            <w:webHidden/>
          </w:rPr>
          <w:tab/>
        </w:r>
        <w:r>
          <w:rPr>
            <w:noProof/>
            <w:webHidden/>
          </w:rPr>
          <w:fldChar w:fldCharType="begin"/>
        </w:r>
        <w:r>
          <w:rPr>
            <w:noProof/>
            <w:webHidden/>
          </w:rPr>
          <w:instrText xml:space="preserve"> PAGEREF _Toc165222547 \h </w:instrText>
        </w:r>
        <w:r>
          <w:rPr>
            <w:noProof/>
            <w:webHidden/>
          </w:rPr>
        </w:r>
        <w:r>
          <w:rPr>
            <w:noProof/>
            <w:webHidden/>
          </w:rPr>
          <w:fldChar w:fldCharType="separate"/>
        </w:r>
        <w:r>
          <w:rPr>
            <w:noProof/>
            <w:webHidden/>
          </w:rPr>
          <w:t>10</w:t>
        </w:r>
        <w:r>
          <w:rPr>
            <w:noProof/>
            <w:webHidden/>
          </w:rPr>
          <w:fldChar w:fldCharType="end"/>
        </w:r>
      </w:hyperlink>
    </w:p>
    <w:p w14:paraId="6F522585" w14:textId="68E3A7C7" w:rsidR="00547024" w:rsidRDefault="00547024">
      <w:pPr>
        <w:pStyle w:val="TDC2"/>
        <w:tabs>
          <w:tab w:val="left" w:pos="960"/>
          <w:tab w:val="right" w:leader="dot" w:pos="8949"/>
        </w:tabs>
        <w:rPr>
          <w:noProof/>
          <w:kern w:val="2"/>
          <w:szCs w:val="24"/>
          <w:lang w:eastAsia="es-ES_tradnl"/>
          <w14:ligatures w14:val="standardContextual"/>
        </w:rPr>
      </w:pPr>
      <w:hyperlink w:anchor="_Toc165222548" w:history="1">
        <w:r w:rsidRPr="004E2A13">
          <w:rPr>
            <w:rStyle w:val="Hipervnculo"/>
            <w:noProof/>
          </w:rPr>
          <w:t>3.3.</w:t>
        </w:r>
        <w:r>
          <w:rPr>
            <w:noProof/>
            <w:kern w:val="2"/>
            <w:szCs w:val="24"/>
            <w:lang w:eastAsia="es-ES_tradnl"/>
            <w14:ligatures w14:val="standardContextual"/>
          </w:rPr>
          <w:tab/>
        </w:r>
        <w:r w:rsidRPr="004E2A13">
          <w:rPr>
            <w:rStyle w:val="Hipervnculo"/>
            <w:noProof/>
          </w:rPr>
          <w:t>Métodos de Validación</w:t>
        </w:r>
        <w:r>
          <w:rPr>
            <w:noProof/>
            <w:webHidden/>
          </w:rPr>
          <w:tab/>
        </w:r>
        <w:r>
          <w:rPr>
            <w:noProof/>
            <w:webHidden/>
          </w:rPr>
          <w:fldChar w:fldCharType="begin"/>
        </w:r>
        <w:r>
          <w:rPr>
            <w:noProof/>
            <w:webHidden/>
          </w:rPr>
          <w:instrText xml:space="preserve"> PAGEREF _Toc165222548 \h </w:instrText>
        </w:r>
        <w:r>
          <w:rPr>
            <w:noProof/>
            <w:webHidden/>
          </w:rPr>
        </w:r>
        <w:r>
          <w:rPr>
            <w:noProof/>
            <w:webHidden/>
          </w:rPr>
          <w:fldChar w:fldCharType="separate"/>
        </w:r>
        <w:r>
          <w:rPr>
            <w:noProof/>
            <w:webHidden/>
          </w:rPr>
          <w:t>10</w:t>
        </w:r>
        <w:r>
          <w:rPr>
            <w:noProof/>
            <w:webHidden/>
          </w:rPr>
          <w:fldChar w:fldCharType="end"/>
        </w:r>
      </w:hyperlink>
    </w:p>
    <w:p w14:paraId="3D765F85" w14:textId="5BC71A4B"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549" w:history="1">
        <w:r w:rsidRPr="004E2A13">
          <w:rPr>
            <w:rStyle w:val="Hipervnculo"/>
          </w:rPr>
          <w:t>4.</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Plan de Desarrollo del Proyecto</w:t>
        </w:r>
        <w:r>
          <w:rPr>
            <w:webHidden/>
          </w:rPr>
          <w:tab/>
        </w:r>
        <w:r>
          <w:rPr>
            <w:webHidden/>
          </w:rPr>
          <w:fldChar w:fldCharType="begin"/>
        </w:r>
        <w:r>
          <w:rPr>
            <w:webHidden/>
          </w:rPr>
          <w:instrText xml:space="preserve"> PAGEREF _Toc165222549 \h </w:instrText>
        </w:r>
        <w:r>
          <w:rPr>
            <w:webHidden/>
          </w:rPr>
        </w:r>
        <w:r>
          <w:rPr>
            <w:webHidden/>
          </w:rPr>
          <w:fldChar w:fldCharType="separate"/>
        </w:r>
        <w:r>
          <w:rPr>
            <w:webHidden/>
          </w:rPr>
          <w:t>11</w:t>
        </w:r>
        <w:r>
          <w:rPr>
            <w:webHidden/>
          </w:rPr>
          <w:fldChar w:fldCharType="end"/>
        </w:r>
      </w:hyperlink>
    </w:p>
    <w:p w14:paraId="013B4311" w14:textId="55353547" w:rsidR="00547024" w:rsidRDefault="00547024">
      <w:pPr>
        <w:pStyle w:val="TDC2"/>
        <w:tabs>
          <w:tab w:val="left" w:pos="960"/>
          <w:tab w:val="right" w:leader="dot" w:pos="8949"/>
        </w:tabs>
        <w:rPr>
          <w:noProof/>
          <w:kern w:val="2"/>
          <w:szCs w:val="24"/>
          <w:lang w:eastAsia="es-ES_tradnl"/>
          <w14:ligatures w14:val="standardContextual"/>
        </w:rPr>
      </w:pPr>
      <w:hyperlink w:anchor="_Toc165222550" w:history="1">
        <w:r w:rsidRPr="004E2A13">
          <w:rPr>
            <w:rStyle w:val="Hipervnculo"/>
            <w:noProof/>
          </w:rPr>
          <w:t>4.1.</w:t>
        </w:r>
        <w:r>
          <w:rPr>
            <w:noProof/>
            <w:kern w:val="2"/>
            <w:szCs w:val="24"/>
            <w:lang w:eastAsia="es-ES_tradnl"/>
            <w14:ligatures w14:val="standardContextual"/>
          </w:rPr>
          <w:tab/>
        </w:r>
        <w:r w:rsidRPr="004E2A13">
          <w:rPr>
            <w:rStyle w:val="Hipervnculo"/>
            <w:noProof/>
          </w:rPr>
          <w:t>Metodología</w:t>
        </w:r>
        <w:r>
          <w:rPr>
            <w:noProof/>
            <w:webHidden/>
          </w:rPr>
          <w:tab/>
        </w:r>
        <w:r>
          <w:rPr>
            <w:noProof/>
            <w:webHidden/>
          </w:rPr>
          <w:fldChar w:fldCharType="begin"/>
        </w:r>
        <w:r>
          <w:rPr>
            <w:noProof/>
            <w:webHidden/>
          </w:rPr>
          <w:instrText xml:space="preserve"> PAGEREF _Toc165222550 \h </w:instrText>
        </w:r>
        <w:r>
          <w:rPr>
            <w:noProof/>
            <w:webHidden/>
          </w:rPr>
        </w:r>
        <w:r>
          <w:rPr>
            <w:noProof/>
            <w:webHidden/>
          </w:rPr>
          <w:fldChar w:fldCharType="separate"/>
        </w:r>
        <w:r>
          <w:rPr>
            <w:noProof/>
            <w:webHidden/>
          </w:rPr>
          <w:t>11</w:t>
        </w:r>
        <w:r>
          <w:rPr>
            <w:noProof/>
            <w:webHidden/>
          </w:rPr>
          <w:fldChar w:fldCharType="end"/>
        </w:r>
      </w:hyperlink>
    </w:p>
    <w:p w14:paraId="59889D2B" w14:textId="4B6ED8C0" w:rsidR="00547024" w:rsidRDefault="00547024">
      <w:pPr>
        <w:pStyle w:val="TDC2"/>
        <w:tabs>
          <w:tab w:val="left" w:pos="960"/>
          <w:tab w:val="right" w:leader="dot" w:pos="8949"/>
        </w:tabs>
        <w:rPr>
          <w:noProof/>
          <w:kern w:val="2"/>
          <w:szCs w:val="24"/>
          <w:lang w:eastAsia="es-ES_tradnl"/>
          <w14:ligatures w14:val="standardContextual"/>
        </w:rPr>
      </w:pPr>
      <w:hyperlink w:anchor="_Toc165222551" w:history="1">
        <w:r w:rsidRPr="004E2A13">
          <w:rPr>
            <w:rStyle w:val="Hipervnculo"/>
            <w:noProof/>
          </w:rPr>
          <w:t>4.2.</w:t>
        </w:r>
        <w:r>
          <w:rPr>
            <w:noProof/>
            <w:kern w:val="2"/>
            <w:szCs w:val="24"/>
            <w:lang w:eastAsia="es-ES_tradnl"/>
            <w14:ligatures w14:val="standardContextual"/>
          </w:rPr>
          <w:tab/>
        </w:r>
        <w:r w:rsidRPr="004E2A13">
          <w:rPr>
            <w:rStyle w:val="Hipervnculo"/>
            <w:noProof/>
          </w:rPr>
          <w:t>Tecnologías</w:t>
        </w:r>
        <w:r>
          <w:rPr>
            <w:noProof/>
            <w:webHidden/>
          </w:rPr>
          <w:tab/>
        </w:r>
        <w:r>
          <w:rPr>
            <w:noProof/>
            <w:webHidden/>
          </w:rPr>
          <w:fldChar w:fldCharType="begin"/>
        </w:r>
        <w:r>
          <w:rPr>
            <w:noProof/>
            <w:webHidden/>
          </w:rPr>
          <w:instrText xml:space="preserve"> PAGEREF _Toc165222551 \h </w:instrText>
        </w:r>
        <w:r>
          <w:rPr>
            <w:noProof/>
            <w:webHidden/>
          </w:rPr>
        </w:r>
        <w:r>
          <w:rPr>
            <w:noProof/>
            <w:webHidden/>
          </w:rPr>
          <w:fldChar w:fldCharType="separate"/>
        </w:r>
        <w:r>
          <w:rPr>
            <w:noProof/>
            <w:webHidden/>
          </w:rPr>
          <w:t>13</w:t>
        </w:r>
        <w:r>
          <w:rPr>
            <w:noProof/>
            <w:webHidden/>
          </w:rPr>
          <w:fldChar w:fldCharType="end"/>
        </w:r>
      </w:hyperlink>
    </w:p>
    <w:p w14:paraId="69026B16" w14:textId="006617EA" w:rsidR="00547024" w:rsidRDefault="00547024">
      <w:pPr>
        <w:pStyle w:val="TDC2"/>
        <w:tabs>
          <w:tab w:val="left" w:pos="960"/>
          <w:tab w:val="right" w:leader="dot" w:pos="8949"/>
        </w:tabs>
        <w:rPr>
          <w:noProof/>
          <w:kern w:val="2"/>
          <w:szCs w:val="24"/>
          <w:lang w:eastAsia="es-ES_tradnl"/>
          <w14:ligatures w14:val="standardContextual"/>
        </w:rPr>
      </w:pPr>
      <w:hyperlink w:anchor="_Toc165222552" w:history="1">
        <w:r w:rsidRPr="004E2A13">
          <w:rPr>
            <w:rStyle w:val="Hipervnculo"/>
            <w:noProof/>
          </w:rPr>
          <w:t>4.3.</w:t>
        </w:r>
        <w:r>
          <w:rPr>
            <w:noProof/>
            <w:kern w:val="2"/>
            <w:szCs w:val="24"/>
            <w:lang w:eastAsia="es-ES_tradnl"/>
            <w14:ligatures w14:val="standardContextual"/>
          </w:rPr>
          <w:tab/>
        </w:r>
        <w:r w:rsidRPr="004E2A13">
          <w:rPr>
            <w:rStyle w:val="Hipervnculo"/>
            <w:noProof/>
          </w:rPr>
          <w:t>Plan de desarrollo del proyecto</w:t>
        </w:r>
        <w:r>
          <w:rPr>
            <w:noProof/>
            <w:webHidden/>
          </w:rPr>
          <w:tab/>
        </w:r>
        <w:r>
          <w:rPr>
            <w:noProof/>
            <w:webHidden/>
          </w:rPr>
          <w:fldChar w:fldCharType="begin"/>
        </w:r>
        <w:r>
          <w:rPr>
            <w:noProof/>
            <w:webHidden/>
          </w:rPr>
          <w:instrText xml:space="preserve"> PAGEREF _Toc165222552 \h </w:instrText>
        </w:r>
        <w:r>
          <w:rPr>
            <w:noProof/>
            <w:webHidden/>
          </w:rPr>
        </w:r>
        <w:r>
          <w:rPr>
            <w:noProof/>
            <w:webHidden/>
          </w:rPr>
          <w:fldChar w:fldCharType="separate"/>
        </w:r>
        <w:r>
          <w:rPr>
            <w:noProof/>
            <w:webHidden/>
          </w:rPr>
          <w:t>14</w:t>
        </w:r>
        <w:r>
          <w:rPr>
            <w:noProof/>
            <w:webHidden/>
          </w:rPr>
          <w:fldChar w:fldCharType="end"/>
        </w:r>
      </w:hyperlink>
    </w:p>
    <w:p w14:paraId="1CD328F3" w14:textId="47CA9659"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53" w:history="1">
        <w:r w:rsidRPr="004E2A13">
          <w:rPr>
            <w:rStyle w:val="Hipervnculo"/>
            <w:noProof/>
          </w:rPr>
          <w:t>4.3.1.</w:t>
        </w:r>
        <w:r>
          <w:rPr>
            <w:rFonts w:cstheme="minorBidi"/>
            <w:noProof/>
            <w:kern w:val="2"/>
            <w:sz w:val="24"/>
            <w:szCs w:val="24"/>
            <w:lang w:eastAsia="es-ES_tradnl"/>
            <w14:ligatures w14:val="standardContextual"/>
          </w:rPr>
          <w:tab/>
        </w:r>
        <w:r w:rsidRPr="004E2A13">
          <w:rPr>
            <w:rStyle w:val="Hipervnculo"/>
            <w:noProof/>
          </w:rPr>
          <w:t>PT1 – Análisis de Requisitos</w:t>
        </w:r>
        <w:r>
          <w:rPr>
            <w:noProof/>
            <w:webHidden/>
          </w:rPr>
          <w:tab/>
        </w:r>
        <w:r>
          <w:rPr>
            <w:noProof/>
            <w:webHidden/>
          </w:rPr>
          <w:fldChar w:fldCharType="begin"/>
        </w:r>
        <w:r>
          <w:rPr>
            <w:noProof/>
            <w:webHidden/>
          </w:rPr>
          <w:instrText xml:space="preserve"> PAGEREF _Toc165222553 \h </w:instrText>
        </w:r>
        <w:r>
          <w:rPr>
            <w:noProof/>
            <w:webHidden/>
          </w:rPr>
        </w:r>
        <w:r>
          <w:rPr>
            <w:noProof/>
            <w:webHidden/>
          </w:rPr>
          <w:fldChar w:fldCharType="separate"/>
        </w:r>
        <w:r>
          <w:rPr>
            <w:noProof/>
            <w:webHidden/>
          </w:rPr>
          <w:t>15</w:t>
        </w:r>
        <w:r>
          <w:rPr>
            <w:noProof/>
            <w:webHidden/>
          </w:rPr>
          <w:fldChar w:fldCharType="end"/>
        </w:r>
      </w:hyperlink>
    </w:p>
    <w:p w14:paraId="6BD6B2B7" w14:textId="48EE550C"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54" w:history="1">
        <w:r w:rsidRPr="004E2A13">
          <w:rPr>
            <w:rStyle w:val="Hipervnculo"/>
            <w:noProof/>
          </w:rPr>
          <w:t>4.3.2.</w:t>
        </w:r>
        <w:r>
          <w:rPr>
            <w:rFonts w:cstheme="minorBidi"/>
            <w:noProof/>
            <w:kern w:val="2"/>
            <w:sz w:val="24"/>
            <w:szCs w:val="24"/>
            <w:lang w:eastAsia="es-ES_tradnl"/>
            <w14:ligatures w14:val="standardContextual"/>
          </w:rPr>
          <w:tab/>
        </w:r>
        <w:r w:rsidRPr="004E2A13">
          <w:rPr>
            <w:rStyle w:val="Hipervnculo"/>
            <w:noProof/>
          </w:rPr>
          <w:t>PT2 – Diseño de Interfaz de Usuario</w:t>
        </w:r>
        <w:r>
          <w:rPr>
            <w:noProof/>
            <w:webHidden/>
          </w:rPr>
          <w:tab/>
        </w:r>
        <w:r>
          <w:rPr>
            <w:noProof/>
            <w:webHidden/>
          </w:rPr>
          <w:fldChar w:fldCharType="begin"/>
        </w:r>
        <w:r>
          <w:rPr>
            <w:noProof/>
            <w:webHidden/>
          </w:rPr>
          <w:instrText xml:space="preserve"> PAGEREF _Toc165222554 \h </w:instrText>
        </w:r>
        <w:r>
          <w:rPr>
            <w:noProof/>
            <w:webHidden/>
          </w:rPr>
        </w:r>
        <w:r>
          <w:rPr>
            <w:noProof/>
            <w:webHidden/>
          </w:rPr>
          <w:fldChar w:fldCharType="separate"/>
        </w:r>
        <w:r>
          <w:rPr>
            <w:noProof/>
            <w:webHidden/>
          </w:rPr>
          <w:t>16</w:t>
        </w:r>
        <w:r>
          <w:rPr>
            <w:noProof/>
            <w:webHidden/>
          </w:rPr>
          <w:fldChar w:fldCharType="end"/>
        </w:r>
      </w:hyperlink>
    </w:p>
    <w:p w14:paraId="2692F86A" w14:textId="7485F812"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55" w:history="1">
        <w:r w:rsidRPr="004E2A13">
          <w:rPr>
            <w:rStyle w:val="Hipervnculo"/>
            <w:noProof/>
          </w:rPr>
          <w:t>4.3.3.</w:t>
        </w:r>
        <w:r>
          <w:rPr>
            <w:rFonts w:cstheme="minorBidi"/>
            <w:noProof/>
            <w:kern w:val="2"/>
            <w:sz w:val="24"/>
            <w:szCs w:val="24"/>
            <w:lang w:eastAsia="es-ES_tradnl"/>
            <w14:ligatures w14:val="standardContextual"/>
          </w:rPr>
          <w:tab/>
        </w:r>
        <w:r w:rsidRPr="004E2A13">
          <w:rPr>
            <w:rStyle w:val="Hipervnculo"/>
            <w:noProof/>
          </w:rPr>
          <w:t>PT3 – Desarrollo y configuración del Backend</w:t>
        </w:r>
        <w:r>
          <w:rPr>
            <w:noProof/>
            <w:webHidden/>
          </w:rPr>
          <w:tab/>
        </w:r>
        <w:r>
          <w:rPr>
            <w:noProof/>
            <w:webHidden/>
          </w:rPr>
          <w:fldChar w:fldCharType="begin"/>
        </w:r>
        <w:r>
          <w:rPr>
            <w:noProof/>
            <w:webHidden/>
          </w:rPr>
          <w:instrText xml:space="preserve"> PAGEREF _Toc165222555 \h </w:instrText>
        </w:r>
        <w:r>
          <w:rPr>
            <w:noProof/>
            <w:webHidden/>
          </w:rPr>
        </w:r>
        <w:r>
          <w:rPr>
            <w:noProof/>
            <w:webHidden/>
          </w:rPr>
          <w:fldChar w:fldCharType="separate"/>
        </w:r>
        <w:r>
          <w:rPr>
            <w:noProof/>
            <w:webHidden/>
          </w:rPr>
          <w:t>16</w:t>
        </w:r>
        <w:r>
          <w:rPr>
            <w:noProof/>
            <w:webHidden/>
          </w:rPr>
          <w:fldChar w:fldCharType="end"/>
        </w:r>
      </w:hyperlink>
    </w:p>
    <w:p w14:paraId="6F50BD91" w14:textId="403FA636"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56" w:history="1">
        <w:r w:rsidRPr="004E2A13">
          <w:rPr>
            <w:rStyle w:val="Hipervnculo"/>
            <w:noProof/>
          </w:rPr>
          <w:t>4.3.4.</w:t>
        </w:r>
        <w:r>
          <w:rPr>
            <w:rFonts w:cstheme="minorBidi"/>
            <w:noProof/>
            <w:kern w:val="2"/>
            <w:sz w:val="24"/>
            <w:szCs w:val="24"/>
            <w:lang w:eastAsia="es-ES_tradnl"/>
            <w14:ligatures w14:val="standardContextual"/>
          </w:rPr>
          <w:tab/>
        </w:r>
        <w:r w:rsidRPr="004E2A13">
          <w:rPr>
            <w:rStyle w:val="Hipervnculo"/>
            <w:noProof/>
          </w:rPr>
          <w:t>PT4 – Desarrollo del Frontend</w:t>
        </w:r>
        <w:r>
          <w:rPr>
            <w:noProof/>
            <w:webHidden/>
          </w:rPr>
          <w:tab/>
        </w:r>
        <w:r>
          <w:rPr>
            <w:noProof/>
            <w:webHidden/>
          </w:rPr>
          <w:fldChar w:fldCharType="begin"/>
        </w:r>
        <w:r>
          <w:rPr>
            <w:noProof/>
            <w:webHidden/>
          </w:rPr>
          <w:instrText xml:space="preserve"> PAGEREF _Toc165222556 \h </w:instrText>
        </w:r>
        <w:r>
          <w:rPr>
            <w:noProof/>
            <w:webHidden/>
          </w:rPr>
        </w:r>
        <w:r>
          <w:rPr>
            <w:noProof/>
            <w:webHidden/>
          </w:rPr>
          <w:fldChar w:fldCharType="separate"/>
        </w:r>
        <w:r>
          <w:rPr>
            <w:noProof/>
            <w:webHidden/>
          </w:rPr>
          <w:t>17</w:t>
        </w:r>
        <w:r>
          <w:rPr>
            <w:noProof/>
            <w:webHidden/>
          </w:rPr>
          <w:fldChar w:fldCharType="end"/>
        </w:r>
      </w:hyperlink>
    </w:p>
    <w:p w14:paraId="07855353" w14:textId="0C77F88F"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57" w:history="1">
        <w:r w:rsidRPr="004E2A13">
          <w:rPr>
            <w:rStyle w:val="Hipervnculo"/>
            <w:noProof/>
          </w:rPr>
          <w:t>4.3.5.</w:t>
        </w:r>
        <w:r>
          <w:rPr>
            <w:rFonts w:cstheme="minorBidi"/>
            <w:noProof/>
            <w:kern w:val="2"/>
            <w:sz w:val="24"/>
            <w:szCs w:val="24"/>
            <w:lang w:eastAsia="es-ES_tradnl"/>
            <w14:ligatures w14:val="standardContextual"/>
          </w:rPr>
          <w:tab/>
        </w:r>
        <w:r w:rsidRPr="004E2A13">
          <w:rPr>
            <w:rStyle w:val="Hipervnculo"/>
            <w:noProof/>
          </w:rPr>
          <w:t>PT5 – Integración de UI con Backend</w:t>
        </w:r>
        <w:r>
          <w:rPr>
            <w:noProof/>
            <w:webHidden/>
          </w:rPr>
          <w:tab/>
        </w:r>
        <w:r>
          <w:rPr>
            <w:noProof/>
            <w:webHidden/>
          </w:rPr>
          <w:fldChar w:fldCharType="begin"/>
        </w:r>
        <w:r>
          <w:rPr>
            <w:noProof/>
            <w:webHidden/>
          </w:rPr>
          <w:instrText xml:space="preserve"> PAGEREF _Toc165222557 \h </w:instrText>
        </w:r>
        <w:r>
          <w:rPr>
            <w:noProof/>
            <w:webHidden/>
          </w:rPr>
        </w:r>
        <w:r>
          <w:rPr>
            <w:noProof/>
            <w:webHidden/>
          </w:rPr>
          <w:fldChar w:fldCharType="separate"/>
        </w:r>
        <w:r>
          <w:rPr>
            <w:noProof/>
            <w:webHidden/>
          </w:rPr>
          <w:t>18</w:t>
        </w:r>
        <w:r>
          <w:rPr>
            <w:noProof/>
            <w:webHidden/>
          </w:rPr>
          <w:fldChar w:fldCharType="end"/>
        </w:r>
      </w:hyperlink>
    </w:p>
    <w:p w14:paraId="20DA3CFE" w14:textId="39CD4E8D"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58" w:history="1">
        <w:r w:rsidRPr="004E2A13">
          <w:rPr>
            <w:rStyle w:val="Hipervnculo"/>
            <w:noProof/>
          </w:rPr>
          <w:t>4.3.6.</w:t>
        </w:r>
        <w:r>
          <w:rPr>
            <w:rFonts w:cstheme="minorBidi"/>
            <w:noProof/>
            <w:kern w:val="2"/>
            <w:sz w:val="24"/>
            <w:szCs w:val="24"/>
            <w:lang w:eastAsia="es-ES_tradnl"/>
            <w14:ligatures w14:val="standardContextual"/>
          </w:rPr>
          <w:tab/>
        </w:r>
        <w:r w:rsidRPr="004E2A13">
          <w:rPr>
            <w:rStyle w:val="Hipervnculo"/>
            <w:noProof/>
          </w:rPr>
          <w:t>PT6 – Pruebas y Calidad</w:t>
        </w:r>
        <w:r>
          <w:rPr>
            <w:noProof/>
            <w:webHidden/>
          </w:rPr>
          <w:tab/>
        </w:r>
        <w:r>
          <w:rPr>
            <w:noProof/>
            <w:webHidden/>
          </w:rPr>
          <w:fldChar w:fldCharType="begin"/>
        </w:r>
        <w:r>
          <w:rPr>
            <w:noProof/>
            <w:webHidden/>
          </w:rPr>
          <w:instrText xml:space="preserve"> PAGEREF _Toc165222558 \h </w:instrText>
        </w:r>
        <w:r>
          <w:rPr>
            <w:noProof/>
            <w:webHidden/>
          </w:rPr>
        </w:r>
        <w:r>
          <w:rPr>
            <w:noProof/>
            <w:webHidden/>
          </w:rPr>
          <w:fldChar w:fldCharType="separate"/>
        </w:r>
        <w:r>
          <w:rPr>
            <w:noProof/>
            <w:webHidden/>
          </w:rPr>
          <w:t>19</w:t>
        </w:r>
        <w:r>
          <w:rPr>
            <w:noProof/>
            <w:webHidden/>
          </w:rPr>
          <w:fldChar w:fldCharType="end"/>
        </w:r>
      </w:hyperlink>
    </w:p>
    <w:p w14:paraId="6F62ABB2" w14:textId="1189F92E"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59" w:history="1">
        <w:r w:rsidRPr="004E2A13">
          <w:rPr>
            <w:rStyle w:val="Hipervnculo"/>
            <w:noProof/>
          </w:rPr>
          <w:t>4.3.7.</w:t>
        </w:r>
        <w:r>
          <w:rPr>
            <w:rFonts w:cstheme="minorBidi"/>
            <w:noProof/>
            <w:kern w:val="2"/>
            <w:sz w:val="24"/>
            <w:szCs w:val="24"/>
            <w:lang w:eastAsia="es-ES_tradnl"/>
            <w14:ligatures w14:val="standardContextual"/>
          </w:rPr>
          <w:tab/>
        </w:r>
        <w:r w:rsidRPr="004E2A13">
          <w:rPr>
            <w:rStyle w:val="Hipervnculo"/>
            <w:noProof/>
          </w:rPr>
          <w:t>PT7 – Despliegue en Android e iOS</w:t>
        </w:r>
        <w:r>
          <w:rPr>
            <w:noProof/>
            <w:webHidden/>
          </w:rPr>
          <w:tab/>
        </w:r>
        <w:r>
          <w:rPr>
            <w:noProof/>
            <w:webHidden/>
          </w:rPr>
          <w:fldChar w:fldCharType="begin"/>
        </w:r>
        <w:r>
          <w:rPr>
            <w:noProof/>
            <w:webHidden/>
          </w:rPr>
          <w:instrText xml:space="preserve"> PAGEREF _Toc165222559 \h </w:instrText>
        </w:r>
        <w:r>
          <w:rPr>
            <w:noProof/>
            <w:webHidden/>
          </w:rPr>
        </w:r>
        <w:r>
          <w:rPr>
            <w:noProof/>
            <w:webHidden/>
          </w:rPr>
          <w:fldChar w:fldCharType="separate"/>
        </w:r>
        <w:r>
          <w:rPr>
            <w:noProof/>
            <w:webHidden/>
          </w:rPr>
          <w:t>19</w:t>
        </w:r>
        <w:r>
          <w:rPr>
            <w:noProof/>
            <w:webHidden/>
          </w:rPr>
          <w:fldChar w:fldCharType="end"/>
        </w:r>
      </w:hyperlink>
    </w:p>
    <w:p w14:paraId="3761BA2F" w14:textId="4C67645A" w:rsidR="00547024" w:rsidRDefault="00547024">
      <w:pPr>
        <w:pStyle w:val="TDC2"/>
        <w:tabs>
          <w:tab w:val="left" w:pos="960"/>
          <w:tab w:val="right" w:leader="dot" w:pos="8949"/>
        </w:tabs>
        <w:rPr>
          <w:noProof/>
          <w:kern w:val="2"/>
          <w:szCs w:val="24"/>
          <w:lang w:eastAsia="es-ES_tradnl"/>
          <w14:ligatures w14:val="standardContextual"/>
        </w:rPr>
      </w:pPr>
      <w:hyperlink w:anchor="_Toc165222560" w:history="1">
        <w:r w:rsidRPr="004E2A13">
          <w:rPr>
            <w:rStyle w:val="Hipervnculo"/>
            <w:noProof/>
          </w:rPr>
          <w:t>4.4.</w:t>
        </w:r>
        <w:r>
          <w:rPr>
            <w:noProof/>
            <w:kern w:val="2"/>
            <w:szCs w:val="24"/>
            <w:lang w:eastAsia="es-ES_tradnl"/>
            <w14:ligatures w14:val="standardContextual"/>
          </w:rPr>
          <w:tab/>
        </w:r>
        <w:r w:rsidRPr="004E2A13">
          <w:rPr>
            <w:rStyle w:val="Hipervnculo"/>
            <w:noProof/>
          </w:rPr>
          <w:t>Plan de Trabajo</w:t>
        </w:r>
        <w:r>
          <w:rPr>
            <w:noProof/>
            <w:webHidden/>
          </w:rPr>
          <w:tab/>
        </w:r>
        <w:r>
          <w:rPr>
            <w:noProof/>
            <w:webHidden/>
          </w:rPr>
          <w:fldChar w:fldCharType="begin"/>
        </w:r>
        <w:r>
          <w:rPr>
            <w:noProof/>
            <w:webHidden/>
          </w:rPr>
          <w:instrText xml:space="preserve"> PAGEREF _Toc165222560 \h </w:instrText>
        </w:r>
        <w:r>
          <w:rPr>
            <w:noProof/>
            <w:webHidden/>
          </w:rPr>
        </w:r>
        <w:r>
          <w:rPr>
            <w:noProof/>
            <w:webHidden/>
          </w:rPr>
          <w:fldChar w:fldCharType="separate"/>
        </w:r>
        <w:r>
          <w:rPr>
            <w:noProof/>
            <w:webHidden/>
          </w:rPr>
          <w:t>20</w:t>
        </w:r>
        <w:r>
          <w:rPr>
            <w:noProof/>
            <w:webHidden/>
          </w:rPr>
          <w:fldChar w:fldCharType="end"/>
        </w:r>
      </w:hyperlink>
    </w:p>
    <w:p w14:paraId="3B3073EB" w14:textId="142FD9BF" w:rsidR="00547024" w:rsidRDefault="00547024">
      <w:pPr>
        <w:pStyle w:val="TDC2"/>
        <w:tabs>
          <w:tab w:val="left" w:pos="960"/>
          <w:tab w:val="right" w:leader="dot" w:pos="8949"/>
        </w:tabs>
        <w:rPr>
          <w:noProof/>
          <w:kern w:val="2"/>
          <w:szCs w:val="24"/>
          <w:lang w:eastAsia="es-ES_tradnl"/>
          <w14:ligatures w14:val="standardContextual"/>
        </w:rPr>
      </w:pPr>
      <w:hyperlink w:anchor="_Toc165222561" w:history="1">
        <w:r w:rsidRPr="004E2A13">
          <w:rPr>
            <w:rStyle w:val="Hipervnculo"/>
            <w:noProof/>
          </w:rPr>
          <w:t>4.5.</w:t>
        </w:r>
        <w:r>
          <w:rPr>
            <w:noProof/>
            <w:kern w:val="2"/>
            <w:szCs w:val="24"/>
            <w:lang w:eastAsia="es-ES_tradnl"/>
            <w14:ligatures w14:val="standardContextual"/>
          </w:rPr>
          <w:tab/>
        </w:r>
        <w:r w:rsidRPr="004E2A13">
          <w:rPr>
            <w:rStyle w:val="Hipervnculo"/>
            <w:noProof/>
          </w:rPr>
          <w:t>Recursos</w:t>
        </w:r>
        <w:r>
          <w:rPr>
            <w:noProof/>
            <w:webHidden/>
          </w:rPr>
          <w:tab/>
        </w:r>
        <w:r>
          <w:rPr>
            <w:noProof/>
            <w:webHidden/>
          </w:rPr>
          <w:fldChar w:fldCharType="begin"/>
        </w:r>
        <w:r>
          <w:rPr>
            <w:noProof/>
            <w:webHidden/>
          </w:rPr>
          <w:instrText xml:space="preserve"> PAGEREF _Toc165222561 \h </w:instrText>
        </w:r>
        <w:r>
          <w:rPr>
            <w:noProof/>
            <w:webHidden/>
          </w:rPr>
        </w:r>
        <w:r>
          <w:rPr>
            <w:noProof/>
            <w:webHidden/>
          </w:rPr>
          <w:fldChar w:fldCharType="separate"/>
        </w:r>
        <w:r>
          <w:rPr>
            <w:noProof/>
            <w:webHidden/>
          </w:rPr>
          <w:t>22</w:t>
        </w:r>
        <w:r>
          <w:rPr>
            <w:noProof/>
            <w:webHidden/>
          </w:rPr>
          <w:fldChar w:fldCharType="end"/>
        </w:r>
      </w:hyperlink>
    </w:p>
    <w:p w14:paraId="4CDBC5DA" w14:textId="147F68D4"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62" w:history="1">
        <w:r w:rsidRPr="004E2A13">
          <w:rPr>
            <w:rStyle w:val="Hipervnculo"/>
            <w:noProof/>
          </w:rPr>
          <w:t>4.5.1.</w:t>
        </w:r>
        <w:r>
          <w:rPr>
            <w:rFonts w:cstheme="minorBidi"/>
            <w:noProof/>
            <w:kern w:val="2"/>
            <w:sz w:val="24"/>
            <w:szCs w:val="24"/>
            <w:lang w:eastAsia="es-ES_tradnl"/>
            <w14:ligatures w14:val="standardContextual"/>
          </w:rPr>
          <w:tab/>
        </w:r>
        <w:r w:rsidRPr="004E2A13">
          <w:rPr>
            <w:rStyle w:val="Hipervnculo"/>
            <w:noProof/>
          </w:rPr>
          <w:t>Recu</w:t>
        </w:r>
        <w:r w:rsidRPr="004E2A13">
          <w:rPr>
            <w:rStyle w:val="Hipervnculo"/>
            <w:noProof/>
          </w:rPr>
          <w:t>r</w:t>
        </w:r>
        <w:r w:rsidRPr="004E2A13">
          <w:rPr>
            <w:rStyle w:val="Hipervnculo"/>
            <w:noProof/>
          </w:rPr>
          <w:t>sos Técnicos</w:t>
        </w:r>
        <w:r>
          <w:rPr>
            <w:noProof/>
            <w:webHidden/>
          </w:rPr>
          <w:tab/>
        </w:r>
        <w:r>
          <w:rPr>
            <w:noProof/>
            <w:webHidden/>
          </w:rPr>
          <w:fldChar w:fldCharType="begin"/>
        </w:r>
        <w:r>
          <w:rPr>
            <w:noProof/>
            <w:webHidden/>
          </w:rPr>
          <w:instrText xml:space="preserve"> PAGEREF _Toc165222562 \h </w:instrText>
        </w:r>
        <w:r>
          <w:rPr>
            <w:noProof/>
            <w:webHidden/>
          </w:rPr>
        </w:r>
        <w:r>
          <w:rPr>
            <w:noProof/>
            <w:webHidden/>
          </w:rPr>
          <w:fldChar w:fldCharType="separate"/>
        </w:r>
        <w:r>
          <w:rPr>
            <w:noProof/>
            <w:webHidden/>
          </w:rPr>
          <w:t>22</w:t>
        </w:r>
        <w:r>
          <w:rPr>
            <w:noProof/>
            <w:webHidden/>
          </w:rPr>
          <w:fldChar w:fldCharType="end"/>
        </w:r>
      </w:hyperlink>
    </w:p>
    <w:p w14:paraId="264220FA" w14:textId="0BEFA908"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63" w:history="1">
        <w:r w:rsidRPr="004E2A13">
          <w:rPr>
            <w:rStyle w:val="Hipervnculo"/>
            <w:noProof/>
          </w:rPr>
          <w:t>4.5.2.</w:t>
        </w:r>
        <w:r>
          <w:rPr>
            <w:rFonts w:cstheme="minorBidi"/>
            <w:noProof/>
            <w:kern w:val="2"/>
            <w:sz w:val="24"/>
            <w:szCs w:val="24"/>
            <w:lang w:eastAsia="es-ES_tradnl"/>
            <w14:ligatures w14:val="standardContextual"/>
          </w:rPr>
          <w:tab/>
        </w:r>
        <w:r w:rsidRPr="004E2A13">
          <w:rPr>
            <w:rStyle w:val="Hipervnculo"/>
            <w:noProof/>
          </w:rPr>
          <w:t>Recursos Humanos</w:t>
        </w:r>
        <w:r>
          <w:rPr>
            <w:noProof/>
            <w:webHidden/>
          </w:rPr>
          <w:tab/>
        </w:r>
        <w:r>
          <w:rPr>
            <w:noProof/>
            <w:webHidden/>
          </w:rPr>
          <w:fldChar w:fldCharType="begin"/>
        </w:r>
        <w:r>
          <w:rPr>
            <w:noProof/>
            <w:webHidden/>
          </w:rPr>
          <w:instrText xml:space="preserve"> PAGEREF _Toc165222563 \h </w:instrText>
        </w:r>
        <w:r>
          <w:rPr>
            <w:noProof/>
            <w:webHidden/>
          </w:rPr>
        </w:r>
        <w:r>
          <w:rPr>
            <w:noProof/>
            <w:webHidden/>
          </w:rPr>
          <w:fldChar w:fldCharType="separate"/>
        </w:r>
        <w:r>
          <w:rPr>
            <w:noProof/>
            <w:webHidden/>
          </w:rPr>
          <w:t>22</w:t>
        </w:r>
        <w:r>
          <w:rPr>
            <w:noProof/>
            <w:webHidden/>
          </w:rPr>
          <w:fldChar w:fldCharType="end"/>
        </w:r>
      </w:hyperlink>
    </w:p>
    <w:p w14:paraId="51F7D60F" w14:textId="3D62214D" w:rsidR="00547024" w:rsidRDefault="00547024">
      <w:pPr>
        <w:pStyle w:val="TDC2"/>
        <w:tabs>
          <w:tab w:val="left" w:pos="960"/>
          <w:tab w:val="right" w:leader="dot" w:pos="8949"/>
        </w:tabs>
        <w:rPr>
          <w:noProof/>
          <w:kern w:val="2"/>
          <w:szCs w:val="24"/>
          <w:lang w:eastAsia="es-ES_tradnl"/>
          <w14:ligatures w14:val="standardContextual"/>
        </w:rPr>
      </w:pPr>
      <w:hyperlink w:anchor="_Toc165222564" w:history="1">
        <w:r w:rsidRPr="004E2A13">
          <w:rPr>
            <w:rStyle w:val="Hipervnculo"/>
            <w:noProof/>
          </w:rPr>
          <w:t>4.6.</w:t>
        </w:r>
        <w:r>
          <w:rPr>
            <w:noProof/>
            <w:kern w:val="2"/>
            <w:szCs w:val="24"/>
            <w:lang w:eastAsia="es-ES_tradnl"/>
            <w14:ligatures w14:val="standardContextual"/>
          </w:rPr>
          <w:tab/>
        </w:r>
        <w:r w:rsidRPr="004E2A13">
          <w:rPr>
            <w:rStyle w:val="Hipervnculo"/>
            <w:noProof/>
          </w:rPr>
          <w:t>Costes</w:t>
        </w:r>
        <w:r>
          <w:rPr>
            <w:noProof/>
            <w:webHidden/>
          </w:rPr>
          <w:tab/>
        </w:r>
        <w:r>
          <w:rPr>
            <w:noProof/>
            <w:webHidden/>
          </w:rPr>
          <w:fldChar w:fldCharType="begin"/>
        </w:r>
        <w:r>
          <w:rPr>
            <w:noProof/>
            <w:webHidden/>
          </w:rPr>
          <w:instrText xml:space="preserve"> PAGEREF _Toc165222564 \h </w:instrText>
        </w:r>
        <w:r>
          <w:rPr>
            <w:noProof/>
            <w:webHidden/>
          </w:rPr>
        </w:r>
        <w:r>
          <w:rPr>
            <w:noProof/>
            <w:webHidden/>
          </w:rPr>
          <w:fldChar w:fldCharType="separate"/>
        </w:r>
        <w:r>
          <w:rPr>
            <w:noProof/>
            <w:webHidden/>
          </w:rPr>
          <w:t>22</w:t>
        </w:r>
        <w:r>
          <w:rPr>
            <w:noProof/>
            <w:webHidden/>
          </w:rPr>
          <w:fldChar w:fldCharType="end"/>
        </w:r>
      </w:hyperlink>
    </w:p>
    <w:p w14:paraId="2BDBE2FB" w14:textId="2F5CFF92" w:rsidR="00547024" w:rsidRDefault="00547024">
      <w:pPr>
        <w:pStyle w:val="TDC2"/>
        <w:tabs>
          <w:tab w:val="left" w:pos="960"/>
          <w:tab w:val="right" w:leader="dot" w:pos="8949"/>
        </w:tabs>
        <w:rPr>
          <w:noProof/>
          <w:kern w:val="2"/>
          <w:szCs w:val="24"/>
          <w:lang w:eastAsia="es-ES_tradnl"/>
          <w14:ligatures w14:val="standardContextual"/>
        </w:rPr>
      </w:pPr>
      <w:hyperlink w:anchor="_Toc165222565" w:history="1">
        <w:r w:rsidRPr="004E2A13">
          <w:rPr>
            <w:rStyle w:val="Hipervnculo"/>
            <w:noProof/>
          </w:rPr>
          <w:t>4.7.</w:t>
        </w:r>
        <w:r>
          <w:rPr>
            <w:noProof/>
            <w:kern w:val="2"/>
            <w:szCs w:val="24"/>
            <w:lang w:eastAsia="es-ES_tradnl"/>
            <w14:ligatures w14:val="standardContextual"/>
          </w:rPr>
          <w:tab/>
        </w:r>
        <w:r w:rsidRPr="004E2A13">
          <w:rPr>
            <w:rStyle w:val="Hipervnculo"/>
            <w:noProof/>
          </w:rPr>
          <w:t>Condicionantes y Limitaciones</w:t>
        </w:r>
        <w:r>
          <w:rPr>
            <w:noProof/>
            <w:webHidden/>
          </w:rPr>
          <w:tab/>
        </w:r>
        <w:r>
          <w:rPr>
            <w:noProof/>
            <w:webHidden/>
          </w:rPr>
          <w:fldChar w:fldCharType="begin"/>
        </w:r>
        <w:r>
          <w:rPr>
            <w:noProof/>
            <w:webHidden/>
          </w:rPr>
          <w:instrText xml:space="preserve"> PAGEREF _Toc165222565 \h </w:instrText>
        </w:r>
        <w:r>
          <w:rPr>
            <w:noProof/>
            <w:webHidden/>
          </w:rPr>
        </w:r>
        <w:r>
          <w:rPr>
            <w:noProof/>
            <w:webHidden/>
          </w:rPr>
          <w:fldChar w:fldCharType="separate"/>
        </w:r>
        <w:r>
          <w:rPr>
            <w:noProof/>
            <w:webHidden/>
          </w:rPr>
          <w:t>23</w:t>
        </w:r>
        <w:r>
          <w:rPr>
            <w:noProof/>
            <w:webHidden/>
          </w:rPr>
          <w:fldChar w:fldCharType="end"/>
        </w:r>
      </w:hyperlink>
    </w:p>
    <w:p w14:paraId="2D9F6F62" w14:textId="5EBA0F58"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66" w:history="1">
        <w:r w:rsidRPr="004E2A13">
          <w:rPr>
            <w:rStyle w:val="Hipervnculo"/>
            <w:noProof/>
          </w:rPr>
          <w:t>4.7.1.</w:t>
        </w:r>
        <w:r>
          <w:rPr>
            <w:rFonts w:cstheme="minorBidi"/>
            <w:noProof/>
            <w:kern w:val="2"/>
            <w:sz w:val="24"/>
            <w:szCs w:val="24"/>
            <w:lang w:eastAsia="es-ES_tradnl"/>
            <w14:ligatures w14:val="standardContextual"/>
          </w:rPr>
          <w:tab/>
        </w:r>
        <w:r w:rsidRPr="004E2A13">
          <w:rPr>
            <w:rStyle w:val="Hipervnculo"/>
            <w:noProof/>
          </w:rPr>
          <w:t>Error con la API en iOS</w:t>
        </w:r>
        <w:r>
          <w:rPr>
            <w:noProof/>
            <w:webHidden/>
          </w:rPr>
          <w:tab/>
        </w:r>
        <w:r>
          <w:rPr>
            <w:noProof/>
            <w:webHidden/>
          </w:rPr>
          <w:fldChar w:fldCharType="begin"/>
        </w:r>
        <w:r>
          <w:rPr>
            <w:noProof/>
            <w:webHidden/>
          </w:rPr>
          <w:instrText xml:space="preserve"> PAGEREF _Toc165222566 \h </w:instrText>
        </w:r>
        <w:r>
          <w:rPr>
            <w:noProof/>
            <w:webHidden/>
          </w:rPr>
        </w:r>
        <w:r>
          <w:rPr>
            <w:noProof/>
            <w:webHidden/>
          </w:rPr>
          <w:fldChar w:fldCharType="separate"/>
        </w:r>
        <w:r>
          <w:rPr>
            <w:noProof/>
            <w:webHidden/>
          </w:rPr>
          <w:t>23</w:t>
        </w:r>
        <w:r>
          <w:rPr>
            <w:noProof/>
            <w:webHidden/>
          </w:rPr>
          <w:fldChar w:fldCharType="end"/>
        </w:r>
      </w:hyperlink>
    </w:p>
    <w:p w14:paraId="5880BEEB" w14:textId="4E939882"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67" w:history="1">
        <w:r w:rsidRPr="004E2A13">
          <w:rPr>
            <w:rStyle w:val="Hipervnculo"/>
            <w:noProof/>
            <w:lang w:val="es-ES_tradnl"/>
          </w:rPr>
          <w:t>4.7.2.</w:t>
        </w:r>
        <w:r>
          <w:rPr>
            <w:rFonts w:cstheme="minorBidi"/>
            <w:noProof/>
            <w:kern w:val="2"/>
            <w:sz w:val="24"/>
            <w:szCs w:val="24"/>
            <w:lang w:eastAsia="es-ES_tradnl"/>
            <w14:ligatures w14:val="standardContextual"/>
          </w:rPr>
          <w:tab/>
        </w:r>
        <w:r w:rsidRPr="004E2A13">
          <w:rPr>
            <w:rStyle w:val="Hipervnculo"/>
            <w:noProof/>
            <w:lang w:val="es-ES_tradnl"/>
          </w:rPr>
          <w:t>Error Build en Android</w:t>
        </w:r>
        <w:r>
          <w:rPr>
            <w:noProof/>
            <w:webHidden/>
          </w:rPr>
          <w:tab/>
        </w:r>
        <w:r>
          <w:rPr>
            <w:noProof/>
            <w:webHidden/>
          </w:rPr>
          <w:fldChar w:fldCharType="begin"/>
        </w:r>
        <w:r>
          <w:rPr>
            <w:noProof/>
            <w:webHidden/>
          </w:rPr>
          <w:instrText xml:space="preserve"> PAGEREF _Toc165222567 \h </w:instrText>
        </w:r>
        <w:r>
          <w:rPr>
            <w:noProof/>
            <w:webHidden/>
          </w:rPr>
        </w:r>
        <w:r>
          <w:rPr>
            <w:noProof/>
            <w:webHidden/>
          </w:rPr>
          <w:fldChar w:fldCharType="separate"/>
        </w:r>
        <w:r>
          <w:rPr>
            <w:noProof/>
            <w:webHidden/>
          </w:rPr>
          <w:t>24</w:t>
        </w:r>
        <w:r>
          <w:rPr>
            <w:noProof/>
            <w:webHidden/>
          </w:rPr>
          <w:fldChar w:fldCharType="end"/>
        </w:r>
      </w:hyperlink>
    </w:p>
    <w:p w14:paraId="5E291FAD" w14:textId="308D89A4"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68" w:history="1">
        <w:r w:rsidRPr="004E2A13">
          <w:rPr>
            <w:rStyle w:val="Hipervnculo"/>
            <w:noProof/>
            <w:lang w:val="es-ES_tradnl"/>
          </w:rPr>
          <w:t>4.7.3.</w:t>
        </w:r>
        <w:r>
          <w:rPr>
            <w:rFonts w:cstheme="minorBidi"/>
            <w:noProof/>
            <w:kern w:val="2"/>
            <w:sz w:val="24"/>
            <w:szCs w:val="24"/>
            <w:lang w:eastAsia="es-ES_tradnl"/>
            <w14:ligatures w14:val="standardContextual"/>
          </w:rPr>
          <w:tab/>
        </w:r>
        <w:r w:rsidRPr="004E2A13">
          <w:rPr>
            <w:rStyle w:val="Hipervnculo"/>
            <w:noProof/>
            <w:lang w:val="es-ES_tradnl"/>
          </w:rPr>
          <w:t>Error con tamaño de posters</w:t>
        </w:r>
        <w:r>
          <w:rPr>
            <w:noProof/>
            <w:webHidden/>
          </w:rPr>
          <w:tab/>
        </w:r>
        <w:r>
          <w:rPr>
            <w:noProof/>
            <w:webHidden/>
          </w:rPr>
          <w:fldChar w:fldCharType="begin"/>
        </w:r>
        <w:r>
          <w:rPr>
            <w:noProof/>
            <w:webHidden/>
          </w:rPr>
          <w:instrText xml:space="preserve"> PAGEREF _Toc165222568 \h </w:instrText>
        </w:r>
        <w:r>
          <w:rPr>
            <w:noProof/>
            <w:webHidden/>
          </w:rPr>
        </w:r>
        <w:r>
          <w:rPr>
            <w:noProof/>
            <w:webHidden/>
          </w:rPr>
          <w:fldChar w:fldCharType="separate"/>
        </w:r>
        <w:r>
          <w:rPr>
            <w:noProof/>
            <w:webHidden/>
          </w:rPr>
          <w:t>25</w:t>
        </w:r>
        <w:r>
          <w:rPr>
            <w:noProof/>
            <w:webHidden/>
          </w:rPr>
          <w:fldChar w:fldCharType="end"/>
        </w:r>
      </w:hyperlink>
    </w:p>
    <w:p w14:paraId="6AB115AC" w14:textId="0AE82FF0"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69" w:history="1">
        <w:r w:rsidRPr="004E2A13">
          <w:rPr>
            <w:rStyle w:val="Hipervnculo"/>
            <w:noProof/>
            <w:lang w:val="es-ES_tradnl"/>
          </w:rPr>
          <w:t>4.7.4.</w:t>
        </w:r>
        <w:r>
          <w:rPr>
            <w:rFonts w:cstheme="minorBidi"/>
            <w:noProof/>
            <w:kern w:val="2"/>
            <w:sz w:val="24"/>
            <w:szCs w:val="24"/>
            <w:lang w:eastAsia="es-ES_tradnl"/>
            <w14:ligatures w14:val="standardContextual"/>
          </w:rPr>
          <w:tab/>
        </w:r>
        <w:r w:rsidRPr="004E2A13">
          <w:rPr>
            <w:rStyle w:val="Hipervnculo"/>
            <w:noProof/>
            <w:lang w:val="es-ES_tradnl"/>
          </w:rPr>
          <w:t>Notificaciones</w:t>
        </w:r>
        <w:r>
          <w:rPr>
            <w:noProof/>
            <w:webHidden/>
          </w:rPr>
          <w:tab/>
        </w:r>
        <w:r>
          <w:rPr>
            <w:noProof/>
            <w:webHidden/>
          </w:rPr>
          <w:fldChar w:fldCharType="begin"/>
        </w:r>
        <w:r>
          <w:rPr>
            <w:noProof/>
            <w:webHidden/>
          </w:rPr>
          <w:instrText xml:space="preserve"> PAGEREF _Toc165222569 \h </w:instrText>
        </w:r>
        <w:r>
          <w:rPr>
            <w:noProof/>
            <w:webHidden/>
          </w:rPr>
        </w:r>
        <w:r>
          <w:rPr>
            <w:noProof/>
            <w:webHidden/>
          </w:rPr>
          <w:fldChar w:fldCharType="separate"/>
        </w:r>
        <w:r>
          <w:rPr>
            <w:noProof/>
            <w:webHidden/>
          </w:rPr>
          <w:t>25</w:t>
        </w:r>
        <w:r>
          <w:rPr>
            <w:noProof/>
            <w:webHidden/>
          </w:rPr>
          <w:fldChar w:fldCharType="end"/>
        </w:r>
      </w:hyperlink>
    </w:p>
    <w:p w14:paraId="269961EB" w14:textId="043642A0"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70" w:history="1">
        <w:r w:rsidRPr="004E2A13">
          <w:rPr>
            <w:rStyle w:val="Hipervnculo"/>
            <w:noProof/>
            <w:lang w:val="es-ES_tradnl"/>
          </w:rPr>
          <w:t>4.7.5.</w:t>
        </w:r>
        <w:r>
          <w:rPr>
            <w:rFonts w:cstheme="minorBidi"/>
            <w:noProof/>
            <w:kern w:val="2"/>
            <w:sz w:val="24"/>
            <w:szCs w:val="24"/>
            <w:lang w:eastAsia="es-ES_tradnl"/>
            <w14:ligatures w14:val="standardContextual"/>
          </w:rPr>
          <w:tab/>
        </w:r>
        <w:r w:rsidRPr="004E2A13">
          <w:rPr>
            <w:rStyle w:val="Hipervnculo"/>
            <w:noProof/>
            <w:lang w:val="es-ES_tradnl"/>
          </w:rPr>
          <w:t>Autenticación en local</w:t>
        </w:r>
        <w:r>
          <w:rPr>
            <w:noProof/>
            <w:webHidden/>
          </w:rPr>
          <w:tab/>
        </w:r>
        <w:r>
          <w:rPr>
            <w:noProof/>
            <w:webHidden/>
          </w:rPr>
          <w:fldChar w:fldCharType="begin"/>
        </w:r>
        <w:r>
          <w:rPr>
            <w:noProof/>
            <w:webHidden/>
          </w:rPr>
          <w:instrText xml:space="preserve"> PAGEREF _Toc165222570 \h </w:instrText>
        </w:r>
        <w:r>
          <w:rPr>
            <w:noProof/>
            <w:webHidden/>
          </w:rPr>
        </w:r>
        <w:r>
          <w:rPr>
            <w:noProof/>
            <w:webHidden/>
          </w:rPr>
          <w:fldChar w:fldCharType="separate"/>
        </w:r>
        <w:r>
          <w:rPr>
            <w:noProof/>
            <w:webHidden/>
          </w:rPr>
          <w:t>26</w:t>
        </w:r>
        <w:r>
          <w:rPr>
            <w:noProof/>
            <w:webHidden/>
          </w:rPr>
          <w:fldChar w:fldCharType="end"/>
        </w:r>
      </w:hyperlink>
    </w:p>
    <w:p w14:paraId="654E4691" w14:textId="57456012"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571" w:history="1">
        <w:r w:rsidRPr="004E2A13">
          <w:rPr>
            <w:rStyle w:val="Hipervnculo"/>
          </w:rPr>
          <w:t>5.</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Desarrollo de la Solución Técnica</w:t>
        </w:r>
        <w:r>
          <w:rPr>
            <w:webHidden/>
          </w:rPr>
          <w:tab/>
        </w:r>
        <w:r>
          <w:rPr>
            <w:webHidden/>
          </w:rPr>
          <w:fldChar w:fldCharType="begin"/>
        </w:r>
        <w:r>
          <w:rPr>
            <w:webHidden/>
          </w:rPr>
          <w:instrText xml:space="preserve"> PAGEREF _Toc165222571 \h </w:instrText>
        </w:r>
        <w:r>
          <w:rPr>
            <w:webHidden/>
          </w:rPr>
        </w:r>
        <w:r>
          <w:rPr>
            <w:webHidden/>
          </w:rPr>
          <w:fldChar w:fldCharType="separate"/>
        </w:r>
        <w:r>
          <w:rPr>
            <w:webHidden/>
          </w:rPr>
          <w:t>27</w:t>
        </w:r>
        <w:r>
          <w:rPr>
            <w:webHidden/>
          </w:rPr>
          <w:fldChar w:fldCharType="end"/>
        </w:r>
      </w:hyperlink>
    </w:p>
    <w:p w14:paraId="06F60C7C" w14:textId="068BD369" w:rsidR="00547024" w:rsidRDefault="00547024">
      <w:pPr>
        <w:pStyle w:val="TDC2"/>
        <w:tabs>
          <w:tab w:val="left" w:pos="960"/>
          <w:tab w:val="right" w:leader="dot" w:pos="8949"/>
        </w:tabs>
        <w:rPr>
          <w:noProof/>
          <w:kern w:val="2"/>
          <w:szCs w:val="24"/>
          <w:lang w:eastAsia="es-ES_tradnl"/>
          <w14:ligatures w14:val="standardContextual"/>
        </w:rPr>
      </w:pPr>
      <w:hyperlink w:anchor="_Toc165222572" w:history="1">
        <w:r w:rsidRPr="004E2A13">
          <w:rPr>
            <w:rStyle w:val="Hipervnculo"/>
            <w:noProof/>
          </w:rPr>
          <w:t>5.1.</w:t>
        </w:r>
        <w:r>
          <w:rPr>
            <w:noProof/>
            <w:kern w:val="2"/>
            <w:szCs w:val="24"/>
            <w:lang w:eastAsia="es-ES_tradnl"/>
            <w14:ligatures w14:val="standardContextual"/>
          </w:rPr>
          <w:tab/>
        </w:r>
        <w:r w:rsidRPr="004E2A13">
          <w:rPr>
            <w:rStyle w:val="Hipervnculo"/>
            <w:noProof/>
          </w:rPr>
          <w:t>PT1 – Análisis de Requisitos</w:t>
        </w:r>
        <w:r>
          <w:rPr>
            <w:noProof/>
            <w:webHidden/>
          </w:rPr>
          <w:tab/>
        </w:r>
        <w:r>
          <w:rPr>
            <w:noProof/>
            <w:webHidden/>
          </w:rPr>
          <w:fldChar w:fldCharType="begin"/>
        </w:r>
        <w:r>
          <w:rPr>
            <w:noProof/>
            <w:webHidden/>
          </w:rPr>
          <w:instrText xml:space="preserve"> PAGEREF _Toc165222572 \h </w:instrText>
        </w:r>
        <w:r>
          <w:rPr>
            <w:noProof/>
            <w:webHidden/>
          </w:rPr>
        </w:r>
        <w:r>
          <w:rPr>
            <w:noProof/>
            <w:webHidden/>
          </w:rPr>
          <w:fldChar w:fldCharType="separate"/>
        </w:r>
        <w:r>
          <w:rPr>
            <w:noProof/>
            <w:webHidden/>
          </w:rPr>
          <w:t>27</w:t>
        </w:r>
        <w:r>
          <w:rPr>
            <w:noProof/>
            <w:webHidden/>
          </w:rPr>
          <w:fldChar w:fldCharType="end"/>
        </w:r>
      </w:hyperlink>
    </w:p>
    <w:p w14:paraId="2849A26D" w14:textId="625E1476" w:rsidR="00547024" w:rsidRDefault="00547024">
      <w:pPr>
        <w:pStyle w:val="TDC2"/>
        <w:tabs>
          <w:tab w:val="left" w:pos="960"/>
          <w:tab w:val="right" w:leader="dot" w:pos="8949"/>
        </w:tabs>
        <w:rPr>
          <w:noProof/>
          <w:kern w:val="2"/>
          <w:szCs w:val="24"/>
          <w:lang w:eastAsia="es-ES_tradnl"/>
          <w14:ligatures w14:val="standardContextual"/>
        </w:rPr>
      </w:pPr>
      <w:hyperlink w:anchor="_Toc165222573" w:history="1">
        <w:r w:rsidRPr="004E2A13">
          <w:rPr>
            <w:rStyle w:val="Hipervnculo"/>
            <w:noProof/>
          </w:rPr>
          <w:t>5.2.</w:t>
        </w:r>
        <w:r>
          <w:rPr>
            <w:noProof/>
            <w:kern w:val="2"/>
            <w:szCs w:val="24"/>
            <w:lang w:eastAsia="es-ES_tradnl"/>
            <w14:ligatures w14:val="standardContextual"/>
          </w:rPr>
          <w:tab/>
        </w:r>
        <w:r w:rsidRPr="004E2A13">
          <w:rPr>
            <w:rStyle w:val="Hipervnculo"/>
            <w:noProof/>
          </w:rPr>
          <w:t>PT2 – Diseño de Interfaz de Usuario</w:t>
        </w:r>
        <w:r>
          <w:rPr>
            <w:noProof/>
            <w:webHidden/>
          </w:rPr>
          <w:tab/>
        </w:r>
        <w:r>
          <w:rPr>
            <w:noProof/>
            <w:webHidden/>
          </w:rPr>
          <w:fldChar w:fldCharType="begin"/>
        </w:r>
        <w:r>
          <w:rPr>
            <w:noProof/>
            <w:webHidden/>
          </w:rPr>
          <w:instrText xml:space="preserve"> PAGEREF _Toc165222573 \h </w:instrText>
        </w:r>
        <w:r>
          <w:rPr>
            <w:noProof/>
            <w:webHidden/>
          </w:rPr>
        </w:r>
        <w:r>
          <w:rPr>
            <w:noProof/>
            <w:webHidden/>
          </w:rPr>
          <w:fldChar w:fldCharType="separate"/>
        </w:r>
        <w:r>
          <w:rPr>
            <w:noProof/>
            <w:webHidden/>
          </w:rPr>
          <w:t>31</w:t>
        </w:r>
        <w:r>
          <w:rPr>
            <w:noProof/>
            <w:webHidden/>
          </w:rPr>
          <w:fldChar w:fldCharType="end"/>
        </w:r>
      </w:hyperlink>
    </w:p>
    <w:p w14:paraId="2BE8FDF9" w14:textId="5BB3E597" w:rsidR="00547024" w:rsidRDefault="00547024">
      <w:pPr>
        <w:pStyle w:val="TDC2"/>
        <w:tabs>
          <w:tab w:val="left" w:pos="960"/>
          <w:tab w:val="right" w:leader="dot" w:pos="8949"/>
        </w:tabs>
        <w:rPr>
          <w:noProof/>
          <w:kern w:val="2"/>
          <w:szCs w:val="24"/>
          <w:lang w:eastAsia="es-ES_tradnl"/>
          <w14:ligatures w14:val="standardContextual"/>
        </w:rPr>
      </w:pPr>
      <w:hyperlink w:anchor="_Toc165222574" w:history="1">
        <w:r w:rsidRPr="004E2A13">
          <w:rPr>
            <w:rStyle w:val="Hipervnculo"/>
            <w:noProof/>
          </w:rPr>
          <w:t>5.3.</w:t>
        </w:r>
        <w:r>
          <w:rPr>
            <w:noProof/>
            <w:kern w:val="2"/>
            <w:szCs w:val="24"/>
            <w:lang w:eastAsia="es-ES_tradnl"/>
            <w14:ligatures w14:val="standardContextual"/>
          </w:rPr>
          <w:tab/>
        </w:r>
        <w:r w:rsidRPr="004E2A13">
          <w:rPr>
            <w:rStyle w:val="Hipervnculo"/>
            <w:noProof/>
          </w:rPr>
          <w:t>PT3 – Desarrollo del Backend</w:t>
        </w:r>
        <w:r>
          <w:rPr>
            <w:noProof/>
            <w:webHidden/>
          </w:rPr>
          <w:tab/>
        </w:r>
        <w:r>
          <w:rPr>
            <w:noProof/>
            <w:webHidden/>
          </w:rPr>
          <w:fldChar w:fldCharType="begin"/>
        </w:r>
        <w:r>
          <w:rPr>
            <w:noProof/>
            <w:webHidden/>
          </w:rPr>
          <w:instrText xml:space="preserve"> PAGEREF _Toc165222574 \h </w:instrText>
        </w:r>
        <w:r>
          <w:rPr>
            <w:noProof/>
            <w:webHidden/>
          </w:rPr>
        </w:r>
        <w:r>
          <w:rPr>
            <w:noProof/>
            <w:webHidden/>
          </w:rPr>
          <w:fldChar w:fldCharType="separate"/>
        </w:r>
        <w:r>
          <w:rPr>
            <w:noProof/>
            <w:webHidden/>
          </w:rPr>
          <w:t>32</w:t>
        </w:r>
        <w:r>
          <w:rPr>
            <w:noProof/>
            <w:webHidden/>
          </w:rPr>
          <w:fldChar w:fldCharType="end"/>
        </w:r>
      </w:hyperlink>
    </w:p>
    <w:p w14:paraId="24641326" w14:textId="53880C90"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75" w:history="1">
        <w:r w:rsidRPr="004E2A13">
          <w:rPr>
            <w:rStyle w:val="Hipervnculo"/>
            <w:noProof/>
          </w:rPr>
          <w:t>5.3.1.</w:t>
        </w:r>
        <w:r>
          <w:rPr>
            <w:rFonts w:cstheme="minorBidi"/>
            <w:noProof/>
            <w:kern w:val="2"/>
            <w:sz w:val="24"/>
            <w:szCs w:val="24"/>
            <w:lang w:eastAsia="es-ES_tradnl"/>
            <w14:ligatures w14:val="standardContextual"/>
          </w:rPr>
          <w:tab/>
        </w:r>
        <w:r w:rsidRPr="004E2A13">
          <w:rPr>
            <w:rStyle w:val="Hipervnculo"/>
            <w:noProof/>
          </w:rPr>
          <w:t>MariaDB</w:t>
        </w:r>
        <w:r>
          <w:rPr>
            <w:noProof/>
            <w:webHidden/>
          </w:rPr>
          <w:tab/>
        </w:r>
        <w:r>
          <w:rPr>
            <w:noProof/>
            <w:webHidden/>
          </w:rPr>
          <w:fldChar w:fldCharType="begin"/>
        </w:r>
        <w:r>
          <w:rPr>
            <w:noProof/>
            <w:webHidden/>
          </w:rPr>
          <w:instrText xml:space="preserve"> PAGEREF _Toc165222575 \h </w:instrText>
        </w:r>
        <w:r>
          <w:rPr>
            <w:noProof/>
            <w:webHidden/>
          </w:rPr>
        </w:r>
        <w:r>
          <w:rPr>
            <w:noProof/>
            <w:webHidden/>
          </w:rPr>
          <w:fldChar w:fldCharType="separate"/>
        </w:r>
        <w:r>
          <w:rPr>
            <w:noProof/>
            <w:webHidden/>
          </w:rPr>
          <w:t>33</w:t>
        </w:r>
        <w:r>
          <w:rPr>
            <w:noProof/>
            <w:webHidden/>
          </w:rPr>
          <w:fldChar w:fldCharType="end"/>
        </w:r>
      </w:hyperlink>
    </w:p>
    <w:p w14:paraId="2E3F5C8B" w14:textId="6635C60D"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76" w:history="1">
        <w:r w:rsidRPr="004E2A13">
          <w:rPr>
            <w:rStyle w:val="Hipervnculo"/>
            <w:noProof/>
          </w:rPr>
          <w:t>5.3.2.</w:t>
        </w:r>
        <w:r>
          <w:rPr>
            <w:rFonts w:cstheme="minorBidi"/>
            <w:noProof/>
            <w:kern w:val="2"/>
            <w:sz w:val="24"/>
            <w:szCs w:val="24"/>
            <w:lang w:eastAsia="es-ES_tradnl"/>
            <w14:ligatures w14:val="standardContextual"/>
          </w:rPr>
          <w:tab/>
        </w:r>
        <w:r w:rsidRPr="004E2A13">
          <w:rPr>
            <w:rStyle w:val="Hipervnculo"/>
            <w:noProof/>
          </w:rPr>
          <w:t>PhpMyAdmin</w:t>
        </w:r>
        <w:r>
          <w:rPr>
            <w:noProof/>
            <w:webHidden/>
          </w:rPr>
          <w:tab/>
        </w:r>
        <w:r>
          <w:rPr>
            <w:noProof/>
            <w:webHidden/>
          </w:rPr>
          <w:fldChar w:fldCharType="begin"/>
        </w:r>
        <w:r>
          <w:rPr>
            <w:noProof/>
            <w:webHidden/>
          </w:rPr>
          <w:instrText xml:space="preserve"> PAGEREF _Toc165222576 \h </w:instrText>
        </w:r>
        <w:r>
          <w:rPr>
            <w:noProof/>
            <w:webHidden/>
          </w:rPr>
        </w:r>
        <w:r>
          <w:rPr>
            <w:noProof/>
            <w:webHidden/>
          </w:rPr>
          <w:fldChar w:fldCharType="separate"/>
        </w:r>
        <w:r>
          <w:rPr>
            <w:noProof/>
            <w:webHidden/>
          </w:rPr>
          <w:t>35</w:t>
        </w:r>
        <w:r>
          <w:rPr>
            <w:noProof/>
            <w:webHidden/>
          </w:rPr>
          <w:fldChar w:fldCharType="end"/>
        </w:r>
      </w:hyperlink>
    </w:p>
    <w:p w14:paraId="4FCDFBC4" w14:textId="672356B6"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77" w:history="1">
        <w:r w:rsidRPr="004E2A13">
          <w:rPr>
            <w:rStyle w:val="Hipervnculo"/>
            <w:noProof/>
          </w:rPr>
          <w:t>5.3.3.</w:t>
        </w:r>
        <w:r>
          <w:rPr>
            <w:rFonts w:cstheme="minorBidi"/>
            <w:noProof/>
            <w:kern w:val="2"/>
            <w:sz w:val="24"/>
            <w:szCs w:val="24"/>
            <w:lang w:eastAsia="es-ES_tradnl"/>
            <w14:ligatures w14:val="standardContextual"/>
          </w:rPr>
          <w:tab/>
        </w:r>
        <w:r w:rsidRPr="004E2A13">
          <w:rPr>
            <w:rStyle w:val="Hipervnculo"/>
            <w:noProof/>
          </w:rPr>
          <w:t>Tfg_Backend</w:t>
        </w:r>
        <w:r>
          <w:rPr>
            <w:noProof/>
            <w:webHidden/>
          </w:rPr>
          <w:tab/>
        </w:r>
        <w:r>
          <w:rPr>
            <w:noProof/>
            <w:webHidden/>
          </w:rPr>
          <w:fldChar w:fldCharType="begin"/>
        </w:r>
        <w:r>
          <w:rPr>
            <w:noProof/>
            <w:webHidden/>
          </w:rPr>
          <w:instrText xml:space="preserve"> PAGEREF _Toc165222577 \h </w:instrText>
        </w:r>
        <w:r>
          <w:rPr>
            <w:noProof/>
            <w:webHidden/>
          </w:rPr>
        </w:r>
        <w:r>
          <w:rPr>
            <w:noProof/>
            <w:webHidden/>
          </w:rPr>
          <w:fldChar w:fldCharType="separate"/>
        </w:r>
        <w:r>
          <w:rPr>
            <w:noProof/>
            <w:webHidden/>
          </w:rPr>
          <w:t>35</w:t>
        </w:r>
        <w:r>
          <w:rPr>
            <w:noProof/>
            <w:webHidden/>
          </w:rPr>
          <w:fldChar w:fldCharType="end"/>
        </w:r>
      </w:hyperlink>
    </w:p>
    <w:p w14:paraId="2C405BAE" w14:textId="57C08005"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78" w:history="1">
        <w:r w:rsidRPr="004E2A13">
          <w:rPr>
            <w:rStyle w:val="Hipervnculo"/>
            <w:noProof/>
          </w:rPr>
          <w:t>5.3.4.</w:t>
        </w:r>
        <w:r>
          <w:rPr>
            <w:rFonts w:cstheme="minorBidi"/>
            <w:noProof/>
            <w:kern w:val="2"/>
            <w:sz w:val="24"/>
            <w:szCs w:val="24"/>
            <w:lang w:eastAsia="es-ES_tradnl"/>
            <w14:ligatures w14:val="standardContextual"/>
          </w:rPr>
          <w:tab/>
        </w:r>
        <w:r w:rsidRPr="004E2A13">
          <w:rPr>
            <w:rStyle w:val="Hipervnculo"/>
            <w:noProof/>
          </w:rPr>
          <w:t>Cloudflare</w:t>
        </w:r>
        <w:r>
          <w:rPr>
            <w:noProof/>
            <w:webHidden/>
          </w:rPr>
          <w:tab/>
        </w:r>
        <w:r>
          <w:rPr>
            <w:noProof/>
            <w:webHidden/>
          </w:rPr>
          <w:fldChar w:fldCharType="begin"/>
        </w:r>
        <w:r>
          <w:rPr>
            <w:noProof/>
            <w:webHidden/>
          </w:rPr>
          <w:instrText xml:space="preserve"> PAGEREF _Toc165222578 \h </w:instrText>
        </w:r>
        <w:r>
          <w:rPr>
            <w:noProof/>
            <w:webHidden/>
          </w:rPr>
        </w:r>
        <w:r>
          <w:rPr>
            <w:noProof/>
            <w:webHidden/>
          </w:rPr>
          <w:fldChar w:fldCharType="separate"/>
        </w:r>
        <w:r>
          <w:rPr>
            <w:noProof/>
            <w:webHidden/>
          </w:rPr>
          <w:t>37</w:t>
        </w:r>
        <w:r>
          <w:rPr>
            <w:noProof/>
            <w:webHidden/>
          </w:rPr>
          <w:fldChar w:fldCharType="end"/>
        </w:r>
      </w:hyperlink>
    </w:p>
    <w:p w14:paraId="3C09F502" w14:textId="07301CA6"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79" w:history="1">
        <w:r w:rsidRPr="004E2A13">
          <w:rPr>
            <w:rStyle w:val="Hipervnculo"/>
            <w:noProof/>
          </w:rPr>
          <w:t>5.3.5.</w:t>
        </w:r>
        <w:r>
          <w:rPr>
            <w:rFonts w:cstheme="minorBidi"/>
            <w:noProof/>
            <w:kern w:val="2"/>
            <w:sz w:val="24"/>
            <w:szCs w:val="24"/>
            <w:lang w:eastAsia="es-ES_tradnl"/>
            <w14:ligatures w14:val="standardContextual"/>
          </w:rPr>
          <w:tab/>
        </w:r>
        <w:r w:rsidRPr="004E2A13">
          <w:rPr>
            <w:rStyle w:val="Hipervnculo"/>
            <w:noProof/>
          </w:rPr>
          <w:t>Traefik</w:t>
        </w:r>
        <w:r>
          <w:rPr>
            <w:noProof/>
            <w:webHidden/>
          </w:rPr>
          <w:tab/>
        </w:r>
        <w:r>
          <w:rPr>
            <w:noProof/>
            <w:webHidden/>
          </w:rPr>
          <w:fldChar w:fldCharType="begin"/>
        </w:r>
        <w:r>
          <w:rPr>
            <w:noProof/>
            <w:webHidden/>
          </w:rPr>
          <w:instrText xml:space="preserve"> PAGEREF _Toc165222579 \h </w:instrText>
        </w:r>
        <w:r>
          <w:rPr>
            <w:noProof/>
            <w:webHidden/>
          </w:rPr>
        </w:r>
        <w:r>
          <w:rPr>
            <w:noProof/>
            <w:webHidden/>
          </w:rPr>
          <w:fldChar w:fldCharType="separate"/>
        </w:r>
        <w:r>
          <w:rPr>
            <w:noProof/>
            <w:webHidden/>
          </w:rPr>
          <w:t>37</w:t>
        </w:r>
        <w:r>
          <w:rPr>
            <w:noProof/>
            <w:webHidden/>
          </w:rPr>
          <w:fldChar w:fldCharType="end"/>
        </w:r>
      </w:hyperlink>
    </w:p>
    <w:p w14:paraId="65091C8D" w14:textId="75AED229"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80" w:history="1">
        <w:r w:rsidRPr="004E2A13">
          <w:rPr>
            <w:rStyle w:val="Hipervnculo"/>
            <w:noProof/>
          </w:rPr>
          <w:t>5.3.6.</w:t>
        </w:r>
        <w:r>
          <w:rPr>
            <w:rFonts w:cstheme="minorBidi"/>
            <w:noProof/>
            <w:kern w:val="2"/>
            <w:sz w:val="24"/>
            <w:szCs w:val="24"/>
            <w:lang w:eastAsia="es-ES_tradnl"/>
            <w14:ligatures w14:val="standardContextual"/>
          </w:rPr>
          <w:tab/>
        </w:r>
        <w:r w:rsidRPr="004E2A13">
          <w:rPr>
            <w:rStyle w:val="Hipervnculo"/>
            <w:noProof/>
          </w:rPr>
          <w:t>Portainer</w:t>
        </w:r>
        <w:r>
          <w:rPr>
            <w:noProof/>
            <w:webHidden/>
          </w:rPr>
          <w:tab/>
        </w:r>
        <w:r>
          <w:rPr>
            <w:noProof/>
            <w:webHidden/>
          </w:rPr>
          <w:fldChar w:fldCharType="begin"/>
        </w:r>
        <w:r>
          <w:rPr>
            <w:noProof/>
            <w:webHidden/>
          </w:rPr>
          <w:instrText xml:space="preserve"> PAGEREF _Toc165222580 \h </w:instrText>
        </w:r>
        <w:r>
          <w:rPr>
            <w:noProof/>
            <w:webHidden/>
          </w:rPr>
        </w:r>
        <w:r>
          <w:rPr>
            <w:noProof/>
            <w:webHidden/>
          </w:rPr>
          <w:fldChar w:fldCharType="separate"/>
        </w:r>
        <w:r>
          <w:rPr>
            <w:noProof/>
            <w:webHidden/>
          </w:rPr>
          <w:t>38</w:t>
        </w:r>
        <w:r>
          <w:rPr>
            <w:noProof/>
            <w:webHidden/>
          </w:rPr>
          <w:fldChar w:fldCharType="end"/>
        </w:r>
      </w:hyperlink>
    </w:p>
    <w:p w14:paraId="29992A5C" w14:textId="7B25BDB3" w:rsidR="00547024" w:rsidRDefault="00547024">
      <w:pPr>
        <w:pStyle w:val="TDC2"/>
        <w:tabs>
          <w:tab w:val="left" w:pos="960"/>
          <w:tab w:val="right" w:leader="dot" w:pos="8949"/>
        </w:tabs>
        <w:rPr>
          <w:noProof/>
          <w:kern w:val="2"/>
          <w:szCs w:val="24"/>
          <w:lang w:eastAsia="es-ES_tradnl"/>
          <w14:ligatures w14:val="standardContextual"/>
        </w:rPr>
      </w:pPr>
      <w:hyperlink w:anchor="_Toc165222581" w:history="1">
        <w:r w:rsidRPr="004E2A13">
          <w:rPr>
            <w:rStyle w:val="Hipervnculo"/>
            <w:noProof/>
          </w:rPr>
          <w:t>5.4.</w:t>
        </w:r>
        <w:r>
          <w:rPr>
            <w:noProof/>
            <w:kern w:val="2"/>
            <w:szCs w:val="24"/>
            <w:lang w:eastAsia="es-ES_tradnl"/>
            <w14:ligatures w14:val="standardContextual"/>
          </w:rPr>
          <w:tab/>
        </w:r>
        <w:r w:rsidRPr="004E2A13">
          <w:rPr>
            <w:rStyle w:val="Hipervnculo"/>
            <w:noProof/>
          </w:rPr>
          <w:t>PT4 – Desarrollo Frontend</w:t>
        </w:r>
        <w:r>
          <w:rPr>
            <w:noProof/>
            <w:webHidden/>
          </w:rPr>
          <w:tab/>
        </w:r>
        <w:r>
          <w:rPr>
            <w:noProof/>
            <w:webHidden/>
          </w:rPr>
          <w:fldChar w:fldCharType="begin"/>
        </w:r>
        <w:r>
          <w:rPr>
            <w:noProof/>
            <w:webHidden/>
          </w:rPr>
          <w:instrText xml:space="preserve"> PAGEREF _Toc165222581 \h </w:instrText>
        </w:r>
        <w:r>
          <w:rPr>
            <w:noProof/>
            <w:webHidden/>
          </w:rPr>
        </w:r>
        <w:r>
          <w:rPr>
            <w:noProof/>
            <w:webHidden/>
          </w:rPr>
          <w:fldChar w:fldCharType="separate"/>
        </w:r>
        <w:r>
          <w:rPr>
            <w:noProof/>
            <w:webHidden/>
          </w:rPr>
          <w:t>38</w:t>
        </w:r>
        <w:r>
          <w:rPr>
            <w:noProof/>
            <w:webHidden/>
          </w:rPr>
          <w:fldChar w:fldCharType="end"/>
        </w:r>
      </w:hyperlink>
    </w:p>
    <w:p w14:paraId="73FADCCB" w14:textId="6080B719"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82" w:history="1">
        <w:r w:rsidRPr="004E2A13">
          <w:rPr>
            <w:rStyle w:val="Hipervnculo"/>
            <w:noProof/>
          </w:rPr>
          <w:t>5.4.1.</w:t>
        </w:r>
        <w:r>
          <w:rPr>
            <w:rFonts w:cstheme="minorBidi"/>
            <w:noProof/>
            <w:kern w:val="2"/>
            <w:sz w:val="24"/>
            <w:szCs w:val="24"/>
            <w:lang w:eastAsia="es-ES_tradnl"/>
            <w14:ligatures w14:val="standardContextual"/>
          </w:rPr>
          <w:tab/>
        </w:r>
        <w:r w:rsidRPr="004E2A13">
          <w:rPr>
            <w:rStyle w:val="Hipervnculo"/>
            <w:noProof/>
          </w:rPr>
          <w:t>Estructura de Directorios</w:t>
        </w:r>
        <w:r>
          <w:rPr>
            <w:noProof/>
            <w:webHidden/>
          </w:rPr>
          <w:tab/>
        </w:r>
        <w:r>
          <w:rPr>
            <w:noProof/>
            <w:webHidden/>
          </w:rPr>
          <w:fldChar w:fldCharType="begin"/>
        </w:r>
        <w:r>
          <w:rPr>
            <w:noProof/>
            <w:webHidden/>
          </w:rPr>
          <w:instrText xml:space="preserve"> PAGEREF _Toc165222582 \h </w:instrText>
        </w:r>
        <w:r>
          <w:rPr>
            <w:noProof/>
            <w:webHidden/>
          </w:rPr>
        </w:r>
        <w:r>
          <w:rPr>
            <w:noProof/>
            <w:webHidden/>
          </w:rPr>
          <w:fldChar w:fldCharType="separate"/>
        </w:r>
        <w:r>
          <w:rPr>
            <w:noProof/>
            <w:webHidden/>
          </w:rPr>
          <w:t>38</w:t>
        </w:r>
        <w:r>
          <w:rPr>
            <w:noProof/>
            <w:webHidden/>
          </w:rPr>
          <w:fldChar w:fldCharType="end"/>
        </w:r>
      </w:hyperlink>
    </w:p>
    <w:p w14:paraId="79F53B9F" w14:textId="0FE286B7"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83" w:history="1">
        <w:r w:rsidRPr="004E2A13">
          <w:rPr>
            <w:rStyle w:val="Hipervnculo"/>
            <w:noProof/>
          </w:rPr>
          <w:t>5.4.2.</w:t>
        </w:r>
        <w:r>
          <w:rPr>
            <w:rFonts w:cstheme="minorBidi"/>
            <w:noProof/>
            <w:kern w:val="2"/>
            <w:sz w:val="24"/>
            <w:szCs w:val="24"/>
            <w:lang w:eastAsia="es-ES_tradnl"/>
            <w14:ligatures w14:val="standardContextual"/>
          </w:rPr>
          <w:tab/>
        </w:r>
        <w:r w:rsidRPr="004E2A13">
          <w:rPr>
            <w:rStyle w:val="Hipervnculo"/>
            <w:noProof/>
          </w:rPr>
          <w:t>Pantallas y Navegación</w:t>
        </w:r>
        <w:r>
          <w:rPr>
            <w:noProof/>
            <w:webHidden/>
          </w:rPr>
          <w:tab/>
        </w:r>
        <w:r>
          <w:rPr>
            <w:noProof/>
            <w:webHidden/>
          </w:rPr>
          <w:fldChar w:fldCharType="begin"/>
        </w:r>
        <w:r>
          <w:rPr>
            <w:noProof/>
            <w:webHidden/>
          </w:rPr>
          <w:instrText xml:space="preserve"> PAGEREF _Toc165222583 \h </w:instrText>
        </w:r>
        <w:r>
          <w:rPr>
            <w:noProof/>
            <w:webHidden/>
          </w:rPr>
        </w:r>
        <w:r>
          <w:rPr>
            <w:noProof/>
            <w:webHidden/>
          </w:rPr>
          <w:fldChar w:fldCharType="separate"/>
        </w:r>
        <w:r>
          <w:rPr>
            <w:noProof/>
            <w:webHidden/>
          </w:rPr>
          <w:t>40</w:t>
        </w:r>
        <w:r>
          <w:rPr>
            <w:noProof/>
            <w:webHidden/>
          </w:rPr>
          <w:fldChar w:fldCharType="end"/>
        </w:r>
      </w:hyperlink>
    </w:p>
    <w:p w14:paraId="4FFD47E9" w14:textId="7D5BF5D9" w:rsidR="00547024" w:rsidRDefault="00547024">
      <w:pPr>
        <w:pStyle w:val="TDC2"/>
        <w:tabs>
          <w:tab w:val="left" w:pos="960"/>
          <w:tab w:val="right" w:leader="dot" w:pos="8949"/>
        </w:tabs>
        <w:rPr>
          <w:noProof/>
          <w:kern w:val="2"/>
          <w:szCs w:val="24"/>
          <w:lang w:eastAsia="es-ES_tradnl"/>
          <w14:ligatures w14:val="standardContextual"/>
        </w:rPr>
      </w:pPr>
      <w:hyperlink w:anchor="_Toc165222584" w:history="1">
        <w:r w:rsidRPr="004E2A13">
          <w:rPr>
            <w:rStyle w:val="Hipervnculo"/>
            <w:noProof/>
          </w:rPr>
          <w:t>5.5.</w:t>
        </w:r>
        <w:r>
          <w:rPr>
            <w:noProof/>
            <w:kern w:val="2"/>
            <w:szCs w:val="24"/>
            <w:lang w:eastAsia="es-ES_tradnl"/>
            <w14:ligatures w14:val="standardContextual"/>
          </w:rPr>
          <w:tab/>
        </w:r>
        <w:r w:rsidRPr="004E2A13">
          <w:rPr>
            <w:rStyle w:val="Hipervnculo"/>
            <w:noProof/>
          </w:rPr>
          <w:t>PT5 – Integración de UI con Backend</w:t>
        </w:r>
        <w:r>
          <w:rPr>
            <w:noProof/>
            <w:webHidden/>
          </w:rPr>
          <w:tab/>
        </w:r>
        <w:r>
          <w:rPr>
            <w:noProof/>
            <w:webHidden/>
          </w:rPr>
          <w:fldChar w:fldCharType="begin"/>
        </w:r>
        <w:r>
          <w:rPr>
            <w:noProof/>
            <w:webHidden/>
          </w:rPr>
          <w:instrText xml:space="preserve"> PAGEREF _Toc165222584 \h </w:instrText>
        </w:r>
        <w:r>
          <w:rPr>
            <w:noProof/>
            <w:webHidden/>
          </w:rPr>
        </w:r>
        <w:r>
          <w:rPr>
            <w:noProof/>
            <w:webHidden/>
          </w:rPr>
          <w:fldChar w:fldCharType="separate"/>
        </w:r>
        <w:r>
          <w:rPr>
            <w:noProof/>
            <w:webHidden/>
          </w:rPr>
          <w:t>41</w:t>
        </w:r>
        <w:r>
          <w:rPr>
            <w:noProof/>
            <w:webHidden/>
          </w:rPr>
          <w:fldChar w:fldCharType="end"/>
        </w:r>
      </w:hyperlink>
    </w:p>
    <w:p w14:paraId="42BC86F1" w14:textId="17B2F1CD" w:rsidR="00547024" w:rsidRDefault="00547024">
      <w:pPr>
        <w:pStyle w:val="TDC2"/>
        <w:tabs>
          <w:tab w:val="left" w:pos="960"/>
          <w:tab w:val="right" w:leader="dot" w:pos="8949"/>
        </w:tabs>
        <w:rPr>
          <w:noProof/>
          <w:kern w:val="2"/>
          <w:szCs w:val="24"/>
          <w:lang w:eastAsia="es-ES_tradnl"/>
          <w14:ligatures w14:val="standardContextual"/>
        </w:rPr>
      </w:pPr>
      <w:hyperlink w:anchor="_Toc165222585" w:history="1">
        <w:r w:rsidRPr="004E2A13">
          <w:rPr>
            <w:rStyle w:val="Hipervnculo"/>
            <w:noProof/>
          </w:rPr>
          <w:t>5.6.</w:t>
        </w:r>
        <w:r>
          <w:rPr>
            <w:noProof/>
            <w:kern w:val="2"/>
            <w:szCs w:val="24"/>
            <w:lang w:eastAsia="es-ES_tradnl"/>
            <w14:ligatures w14:val="standardContextual"/>
          </w:rPr>
          <w:tab/>
        </w:r>
        <w:r w:rsidRPr="004E2A13">
          <w:rPr>
            <w:rStyle w:val="Hipervnculo"/>
            <w:noProof/>
          </w:rPr>
          <w:t>PT6 – Pruebas y Calidad</w:t>
        </w:r>
        <w:r>
          <w:rPr>
            <w:noProof/>
            <w:webHidden/>
          </w:rPr>
          <w:tab/>
        </w:r>
        <w:r>
          <w:rPr>
            <w:noProof/>
            <w:webHidden/>
          </w:rPr>
          <w:fldChar w:fldCharType="begin"/>
        </w:r>
        <w:r>
          <w:rPr>
            <w:noProof/>
            <w:webHidden/>
          </w:rPr>
          <w:instrText xml:space="preserve"> PAGEREF _Toc165222585 \h </w:instrText>
        </w:r>
        <w:r>
          <w:rPr>
            <w:noProof/>
            <w:webHidden/>
          </w:rPr>
        </w:r>
        <w:r>
          <w:rPr>
            <w:noProof/>
            <w:webHidden/>
          </w:rPr>
          <w:fldChar w:fldCharType="separate"/>
        </w:r>
        <w:r>
          <w:rPr>
            <w:noProof/>
            <w:webHidden/>
          </w:rPr>
          <w:t>42</w:t>
        </w:r>
        <w:r>
          <w:rPr>
            <w:noProof/>
            <w:webHidden/>
          </w:rPr>
          <w:fldChar w:fldCharType="end"/>
        </w:r>
      </w:hyperlink>
    </w:p>
    <w:p w14:paraId="5591A876" w14:textId="6E28DCA4" w:rsidR="00547024" w:rsidRDefault="00547024">
      <w:pPr>
        <w:pStyle w:val="TDC2"/>
        <w:tabs>
          <w:tab w:val="left" w:pos="960"/>
          <w:tab w:val="right" w:leader="dot" w:pos="8949"/>
        </w:tabs>
        <w:rPr>
          <w:noProof/>
          <w:kern w:val="2"/>
          <w:szCs w:val="24"/>
          <w:lang w:eastAsia="es-ES_tradnl"/>
          <w14:ligatures w14:val="standardContextual"/>
        </w:rPr>
      </w:pPr>
      <w:hyperlink w:anchor="_Toc165222586" w:history="1">
        <w:r w:rsidRPr="004E2A13">
          <w:rPr>
            <w:rStyle w:val="Hipervnculo"/>
            <w:noProof/>
          </w:rPr>
          <w:t>5.7.</w:t>
        </w:r>
        <w:r>
          <w:rPr>
            <w:noProof/>
            <w:kern w:val="2"/>
            <w:szCs w:val="24"/>
            <w:lang w:eastAsia="es-ES_tradnl"/>
            <w14:ligatures w14:val="standardContextual"/>
          </w:rPr>
          <w:tab/>
        </w:r>
        <w:r w:rsidRPr="004E2A13">
          <w:rPr>
            <w:rStyle w:val="Hipervnculo"/>
            <w:noProof/>
          </w:rPr>
          <w:t>PT7 – Despliegue en Android e iOS</w:t>
        </w:r>
        <w:r>
          <w:rPr>
            <w:noProof/>
            <w:webHidden/>
          </w:rPr>
          <w:tab/>
        </w:r>
        <w:r>
          <w:rPr>
            <w:noProof/>
            <w:webHidden/>
          </w:rPr>
          <w:fldChar w:fldCharType="begin"/>
        </w:r>
        <w:r>
          <w:rPr>
            <w:noProof/>
            <w:webHidden/>
          </w:rPr>
          <w:instrText xml:space="preserve"> PAGEREF _Toc165222586 \h </w:instrText>
        </w:r>
        <w:r>
          <w:rPr>
            <w:noProof/>
            <w:webHidden/>
          </w:rPr>
        </w:r>
        <w:r>
          <w:rPr>
            <w:noProof/>
            <w:webHidden/>
          </w:rPr>
          <w:fldChar w:fldCharType="separate"/>
        </w:r>
        <w:r>
          <w:rPr>
            <w:noProof/>
            <w:webHidden/>
          </w:rPr>
          <w:t>43</w:t>
        </w:r>
        <w:r>
          <w:rPr>
            <w:noProof/>
            <w:webHidden/>
          </w:rPr>
          <w:fldChar w:fldCharType="end"/>
        </w:r>
      </w:hyperlink>
    </w:p>
    <w:p w14:paraId="4FF899B2" w14:textId="20A45F77"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87" w:history="1">
        <w:r w:rsidRPr="004E2A13">
          <w:rPr>
            <w:rStyle w:val="Hipervnculo"/>
            <w:noProof/>
          </w:rPr>
          <w:t>5.7.1.</w:t>
        </w:r>
        <w:r>
          <w:rPr>
            <w:rFonts w:cstheme="minorBidi"/>
            <w:noProof/>
            <w:kern w:val="2"/>
            <w:sz w:val="24"/>
            <w:szCs w:val="24"/>
            <w:lang w:eastAsia="es-ES_tradnl"/>
            <w14:ligatures w14:val="standardContextual"/>
          </w:rPr>
          <w:tab/>
        </w:r>
        <w:r w:rsidRPr="004E2A13">
          <w:rPr>
            <w:rStyle w:val="Hipervnculo"/>
            <w:noProof/>
          </w:rPr>
          <w:t>Build IOs y Android</w:t>
        </w:r>
        <w:r>
          <w:rPr>
            <w:noProof/>
            <w:webHidden/>
          </w:rPr>
          <w:tab/>
        </w:r>
        <w:r>
          <w:rPr>
            <w:noProof/>
            <w:webHidden/>
          </w:rPr>
          <w:fldChar w:fldCharType="begin"/>
        </w:r>
        <w:r>
          <w:rPr>
            <w:noProof/>
            <w:webHidden/>
          </w:rPr>
          <w:instrText xml:space="preserve"> PAGEREF _Toc165222587 \h </w:instrText>
        </w:r>
        <w:r>
          <w:rPr>
            <w:noProof/>
            <w:webHidden/>
          </w:rPr>
        </w:r>
        <w:r>
          <w:rPr>
            <w:noProof/>
            <w:webHidden/>
          </w:rPr>
          <w:fldChar w:fldCharType="separate"/>
        </w:r>
        <w:r>
          <w:rPr>
            <w:noProof/>
            <w:webHidden/>
          </w:rPr>
          <w:t>43</w:t>
        </w:r>
        <w:r>
          <w:rPr>
            <w:noProof/>
            <w:webHidden/>
          </w:rPr>
          <w:fldChar w:fldCharType="end"/>
        </w:r>
      </w:hyperlink>
    </w:p>
    <w:p w14:paraId="0F2D31E9" w14:textId="7DC61B67"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88" w:history="1">
        <w:r w:rsidRPr="004E2A13">
          <w:rPr>
            <w:rStyle w:val="Hipervnculo"/>
            <w:noProof/>
          </w:rPr>
          <w:t>5.7.2.</w:t>
        </w:r>
        <w:r>
          <w:rPr>
            <w:rFonts w:cstheme="minorBidi"/>
            <w:noProof/>
            <w:kern w:val="2"/>
            <w:sz w:val="24"/>
            <w:szCs w:val="24"/>
            <w:lang w:eastAsia="es-ES_tradnl"/>
            <w14:ligatures w14:val="standardContextual"/>
          </w:rPr>
          <w:tab/>
        </w:r>
        <w:r w:rsidRPr="004E2A13">
          <w:rPr>
            <w:rStyle w:val="Hipervnculo"/>
            <w:noProof/>
          </w:rPr>
          <w:t>Despliegue en iOS</w:t>
        </w:r>
        <w:r>
          <w:rPr>
            <w:noProof/>
            <w:webHidden/>
          </w:rPr>
          <w:tab/>
        </w:r>
        <w:r>
          <w:rPr>
            <w:noProof/>
            <w:webHidden/>
          </w:rPr>
          <w:fldChar w:fldCharType="begin"/>
        </w:r>
        <w:r>
          <w:rPr>
            <w:noProof/>
            <w:webHidden/>
          </w:rPr>
          <w:instrText xml:space="preserve"> PAGEREF _Toc165222588 \h </w:instrText>
        </w:r>
        <w:r>
          <w:rPr>
            <w:noProof/>
            <w:webHidden/>
          </w:rPr>
        </w:r>
        <w:r>
          <w:rPr>
            <w:noProof/>
            <w:webHidden/>
          </w:rPr>
          <w:fldChar w:fldCharType="separate"/>
        </w:r>
        <w:r>
          <w:rPr>
            <w:noProof/>
            <w:webHidden/>
          </w:rPr>
          <w:t>44</w:t>
        </w:r>
        <w:r>
          <w:rPr>
            <w:noProof/>
            <w:webHidden/>
          </w:rPr>
          <w:fldChar w:fldCharType="end"/>
        </w:r>
      </w:hyperlink>
    </w:p>
    <w:p w14:paraId="53E06EDE" w14:textId="3DE353B4"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89" w:history="1">
        <w:r w:rsidRPr="004E2A13">
          <w:rPr>
            <w:rStyle w:val="Hipervnculo"/>
            <w:noProof/>
          </w:rPr>
          <w:t>5.7.3.</w:t>
        </w:r>
        <w:r>
          <w:rPr>
            <w:rFonts w:cstheme="minorBidi"/>
            <w:noProof/>
            <w:kern w:val="2"/>
            <w:sz w:val="24"/>
            <w:szCs w:val="24"/>
            <w:lang w:eastAsia="es-ES_tradnl"/>
            <w14:ligatures w14:val="standardContextual"/>
          </w:rPr>
          <w:tab/>
        </w:r>
        <w:r w:rsidRPr="004E2A13">
          <w:rPr>
            <w:rStyle w:val="Hipervnculo"/>
            <w:noProof/>
          </w:rPr>
          <w:t>Despliegue en Android</w:t>
        </w:r>
        <w:r>
          <w:rPr>
            <w:noProof/>
            <w:webHidden/>
          </w:rPr>
          <w:tab/>
        </w:r>
        <w:r>
          <w:rPr>
            <w:noProof/>
            <w:webHidden/>
          </w:rPr>
          <w:fldChar w:fldCharType="begin"/>
        </w:r>
        <w:r>
          <w:rPr>
            <w:noProof/>
            <w:webHidden/>
          </w:rPr>
          <w:instrText xml:space="preserve"> PAGEREF _Toc165222589 \h </w:instrText>
        </w:r>
        <w:r>
          <w:rPr>
            <w:noProof/>
            <w:webHidden/>
          </w:rPr>
        </w:r>
        <w:r>
          <w:rPr>
            <w:noProof/>
            <w:webHidden/>
          </w:rPr>
          <w:fldChar w:fldCharType="separate"/>
        </w:r>
        <w:r>
          <w:rPr>
            <w:noProof/>
            <w:webHidden/>
          </w:rPr>
          <w:t>45</w:t>
        </w:r>
        <w:r>
          <w:rPr>
            <w:noProof/>
            <w:webHidden/>
          </w:rPr>
          <w:fldChar w:fldCharType="end"/>
        </w:r>
      </w:hyperlink>
    </w:p>
    <w:p w14:paraId="640A0F77" w14:textId="028BCC13"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590" w:history="1">
        <w:r w:rsidRPr="004E2A13">
          <w:rPr>
            <w:rStyle w:val="Hipervnculo"/>
          </w:rPr>
          <w:t>6.</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Resultados</w:t>
        </w:r>
        <w:r>
          <w:rPr>
            <w:webHidden/>
          </w:rPr>
          <w:tab/>
        </w:r>
        <w:r>
          <w:rPr>
            <w:webHidden/>
          </w:rPr>
          <w:fldChar w:fldCharType="begin"/>
        </w:r>
        <w:r>
          <w:rPr>
            <w:webHidden/>
          </w:rPr>
          <w:instrText xml:space="preserve"> PAGEREF _Toc165222590 \h </w:instrText>
        </w:r>
        <w:r>
          <w:rPr>
            <w:webHidden/>
          </w:rPr>
        </w:r>
        <w:r>
          <w:rPr>
            <w:webHidden/>
          </w:rPr>
          <w:fldChar w:fldCharType="separate"/>
        </w:r>
        <w:r>
          <w:rPr>
            <w:webHidden/>
          </w:rPr>
          <w:t>47</w:t>
        </w:r>
        <w:r>
          <w:rPr>
            <w:webHidden/>
          </w:rPr>
          <w:fldChar w:fldCharType="end"/>
        </w:r>
      </w:hyperlink>
    </w:p>
    <w:p w14:paraId="710039BF" w14:textId="4E54375D" w:rsidR="00547024" w:rsidRDefault="00547024">
      <w:pPr>
        <w:pStyle w:val="TDC2"/>
        <w:tabs>
          <w:tab w:val="left" w:pos="960"/>
          <w:tab w:val="right" w:leader="dot" w:pos="8949"/>
        </w:tabs>
        <w:rPr>
          <w:noProof/>
          <w:kern w:val="2"/>
          <w:szCs w:val="24"/>
          <w:lang w:eastAsia="es-ES_tradnl"/>
          <w14:ligatures w14:val="standardContextual"/>
        </w:rPr>
      </w:pPr>
      <w:hyperlink w:anchor="_Toc165222591" w:history="1">
        <w:r w:rsidRPr="004E2A13">
          <w:rPr>
            <w:rStyle w:val="Hipervnculo"/>
            <w:noProof/>
          </w:rPr>
          <w:t>6.1.</w:t>
        </w:r>
        <w:r>
          <w:rPr>
            <w:noProof/>
            <w:kern w:val="2"/>
            <w:szCs w:val="24"/>
            <w:lang w:eastAsia="es-ES_tradnl"/>
            <w14:ligatures w14:val="standardContextual"/>
          </w:rPr>
          <w:tab/>
        </w:r>
        <w:r w:rsidRPr="004E2A13">
          <w:rPr>
            <w:rStyle w:val="Hipervnculo"/>
            <w:noProof/>
          </w:rPr>
          <w:t>Resultados Obtenidos</w:t>
        </w:r>
        <w:r>
          <w:rPr>
            <w:noProof/>
            <w:webHidden/>
          </w:rPr>
          <w:tab/>
        </w:r>
        <w:r>
          <w:rPr>
            <w:noProof/>
            <w:webHidden/>
          </w:rPr>
          <w:fldChar w:fldCharType="begin"/>
        </w:r>
        <w:r>
          <w:rPr>
            <w:noProof/>
            <w:webHidden/>
          </w:rPr>
          <w:instrText xml:space="preserve"> PAGEREF _Toc165222591 \h </w:instrText>
        </w:r>
        <w:r>
          <w:rPr>
            <w:noProof/>
            <w:webHidden/>
          </w:rPr>
        </w:r>
        <w:r>
          <w:rPr>
            <w:noProof/>
            <w:webHidden/>
          </w:rPr>
          <w:fldChar w:fldCharType="separate"/>
        </w:r>
        <w:r>
          <w:rPr>
            <w:noProof/>
            <w:webHidden/>
          </w:rPr>
          <w:t>47</w:t>
        </w:r>
        <w:r>
          <w:rPr>
            <w:noProof/>
            <w:webHidden/>
          </w:rPr>
          <w:fldChar w:fldCharType="end"/>
        </w:r>
      </w:hyperlink>
    </w:p>
    <w:p w14:paraId="30B43558" w14:textId="4D7E7856" w:rsidR="00547024" w:rsidRDefault="00547024">
      <w:pPr>
        <w:pStyle w:val="TDC2"/>
        <w:tabs>
          <w:tab w:val="left" w:pos="960"/>
          <w:tab w:val="right" w:leader="dot" w:pos="8949"/>
        </w:tabs>
        <w:rPr>
          <w:noProof/>
          <w:kern w:val="2"/>
          <w:szCs w:val="24"/>
          <w:lang w:eastAsia="es-ES_tradnl"/>
          <w14:ligatures w14:val="standardContextual"/>
        </w:rPr>
      </w:pPr>
      <w:hyperlink w:anchor="_Toc165222592" w:history="1">
        <w:r w:rsidRPr="004E2A13">
          <w:rPr>
            <w:rStyle w:val="Hipervnculo"/>
            <w:noProof/>
          </w:rPr>
          <w:t>6.2.</w:t>
        </w:r>
        <w:r>
          <w:rPr>
            <w:noProof/>
            <w:kern w:val="2"/>
            <w:szCs w:val="24"/>
            <w:lang w:eastAsia="es-ES_tradnl"/>
            <w14:ligatures w14:val="standardContextual"/>
          </w:rPr>
          <w:tab/>
        </w:r>
        <w:r w:rsidRPr="004E2A13">
          <w:rPr>
            <w:rStyle w:val="Hipervnculo"/>
            <w:noProof/>
          </w:rPr>
          <w:t>Validacion de los Resultados</w:t>
        </w:r>
        <w:r>
          <w:rPr>
            <w:noProof/>
            <w:webHidden/>
          </w:rPr>
          <w:tab/>
        </w:r>
        <w:r>
          <w:rPr>
            <w:noProof/>
            <w:webHidden/>
          </w:rPr>
          <w:fldChar w:fldCharType="begin"/>
        </w:r>
        <w:r>
          <w:rPr>
            <w:noProof/>
            <w:webHidden/>
          </w:rPr>
          <w:instrText xml:space="preserve"> PAGEREF _Toc165222592 \h </w:instrText>
        </w:r>
        <w:r>
          <w:rPr>
            <w:noProof/>
            <w:webHidden/>
          </w:rPr>
        </w:r>
        <w:r>
          <w:rPr>
            <w:noProof/>
            <w:webHidden/>
          </w:rPr>
          <w:fldChar w:fldCharType="separate"/>
        </w:r>
        <w:r>
          <w:rPr>
            <w:noProof/>
            <w:webHidden/>
          </w:rPr>
          <w:t>48</w:t>
        </w:r>
        <w:r>
          <w:rPr>
            <w:noProof/>
            <w:webHidden/>
          </w:rPr>
          <w:fldChar w:fldCharType="end"/>
        </w:r>
      </w:hyperlink>
    </w:p>
    <w:p w14:paraId="0C6F4C76" w14:textId="722B3F73"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593" w:history="1">
        <w:r w:rsidRPr="004E2A13">
          <w:rPr>
            <w:rStyle w:val="Hipervnculo"/>
          </w:rPr>
          <w:t>7.</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Implicaciones Éticas e Impacto Social</w:t>
        </w:r>
        <w:r>
          <w:rPr>
            <w:webHidden/>
          </w:rPr>
          <w:tab/>
        </w:r>
        <w:r>
          <w:rPr>
            <w:webHidden/>
          </w:rPr>
          <w:fldChar w:fldCharType="begin"/>
        </w:r>
        <w:r>
          <w:rPr>
            <w:webHidden/>
          </w:rPr>
          <w:instrText xml:space="preserve"> PAGEREF _Toc165222593 \h </w:instrText>
        </w:r>
        <w:r>
          <w:rPr>
            <w:webHidden/>
          </w:rPr>
        </w:r>
        <w:r>
          <w:rPr>
            <w:webHidden/>
          </w:rPr>
          <w:fldChar w:fldCharType="separate"/>
        </w:r>
        <w:r>
          <w:rPr>
            <w:webHidden/>
          </w:rPr>
          <w:t>49</w:t>
        </w:r>
        <w:r>
          <w:rPr>
            <w:webHidden/>
          </w:rPr>
          <w:fldChar w:fldCharType="end"/>
        </w:r>
      </w:hyperlink>
    </w:p>
    <w:p w14:paraId="24D4F607" w14:textId="719BCE5E" w:rsidR="00547024" w:rsidRDefault="00547024">
      <w:pPr>
        <w:pStyle w:val="TDC2"/>
        <w:tabs>
          <w:tab w:val="left" w:pos="960"/>
          <w:tab w:val="right" w:leader="dot" w:pos="8949"/>
        </w:tabs>
        <w:rPr>
          <w:noProof/>
          <w:kern w:val="2"/>
          <w:szCs w:val="24"/>
          <w:lang w:eastAsia="es-ES_tradnl"/>
          <w14:ligatures w14:val="standardContextual"/>
        </w:rPr>
      </w:pPr>
      <w:hyperlink w:anchor="_Toc165222594" w:history="1">
        <w:r w:rsidRPr="004E2A13">
          <w:rPr>
            <w:rStyle w:val="Hipervnculo"/>
            <w:noProof/>
          </w:rPr>
          <w:t>7.1.</w:t>
        </w:r>
        <w:r>
          <w:rPr>
            <w:noProof/>
            <w:kern w:val="2"/>
            <w:szCs w:val="24"/>
            <w:lang w:eastAsia="es-ES_tradnl"/>
            <w14:ligatures w14:val="standardContextual"/>
          </w:rPr>
          <w:tab/>
        </w:r>
        <w:r w:rsidRPr="004E2A13">
          <w:rPr>
            <w:rStyle w:val="Hipervnculo"/>
            <w:noProof/>
          </w:rPr>
          <w:t>Introducción</w:t>
        </w:r>
        <w:r>
          <w:rPr>
            <w:noProof/>
            <w:webHidden/>
          </w:rPr>
          <w:tab/>
        </w:r>
        <w:r>
          <w:rPr>
            <w:noProof/>
            <w:webHidden/>
          </w:rPr>
          <w:fldChar w:fldCharType="begin"/>
        </w:r>
        <w:r>
          <w:rPr>
            <w:noProof/>
            <w:webHidden/>
          </w:rPr>
          <w:instrText xml:space="preserve"> PAGEREF _Toc165222594 \h </w:instrText>
        </w:r>
        <w:r>
          <w:rPr>
            <w:noProof/>
            <w:webHidden/>
          </w:rPr>
        </w:r>
        <w:r>
          <w:rPr>
            <w:noProof/>
            <w:webHidden/>
          </w:rPr>
          <w:fldChar w:fldCharType="separate"/>
        </w:r>
        <w:r>
          <w:rPr>
            <w:noProof/>
            <w:webHidden/>
          </w:rPr>
          <w:t>49</w:t>
        </w:r>
        <w:r>
          <w:rPr>
            <w:noProof/>
            <w:webHidden/>
          </w:rPr>
          <w:fldChar w:fldCharType="end"/>
        </w:r>
      </w:hyperlink>
    </w:p>
    <w:p w14:paraId="18EF3600" w14:textId="235B0AB1" w:rsidR="00547024" w:rsidRDefault="00547024">
      <w:pPr>
        <w:pStyle w:val="TDC2"/>
        <w:tabs>
          <w:tab w:val="left" w:pos="960"/>
          <w:tab w:val="right" w:leader="dot" w:pos="8949"/>
        </w:tabs>
        <w:rPr>
          <w:noProof/>
          <w:kern w:val="2"/>
          <w:szCs w:val="24"/>
          <w:lang w:eastAsia="es-ES_tradnl"/>
          <w14:ligatures w14:val="standardContextual"/>
        </w:rPr>
      </w:pPr>
      <w:hyperlink w:anchor="_Toc165222595" w:history="1">
        <w:r w:rsidRPr="004E2A13">
          <w:rPr>
            <w:rStyle w:val="Hipervnculo"/>
            <w:noProof/>
          </w:rPr>
          <w:t>7.2.</w:t>
        </w:r>
        <w:r>
          <w:rPr>
            <w:noProof/>
            <w:kern w:val="2"/>
            <w:szCs w:val="24"/>
            <w:lang w:eastAsia="es-ES_tradnl"/>
            <w14:ligatures w14:val="standardContextual"/>
          </w:rPr>
          <w:tab/>
        </w:r>
        <w:r w:rsidRPr="004E2A13">
          <w:rPr>
            <w:rStyle w:val="Hipervnculo"/>
            <w:noProof/>
          </w:rPr>
          <w:t>Desarrollo</w:t>
        </w:r>
        <w:r>
          <w:rPr>
            <w:noProof/>
            <w:webHidden/>
          </w:rPr>
          <w:tab/>
        </w:r>
        <w:r>
          <w:rPr>
            <w:noProof/>
            <w:webHidden/>
          </w:rPr>
          <w:fldChar w:fldCharType="begin"/>
        </w:r>
        <w:r>
          <w:rPr>
            <w:noProof/>
            <w:webHidden/>
          </w:rPr>
          <w:instrText xml:space="preserve"> PAGEREF _Toc165222595 \h </w:instrText>
        </w:r>
        <w:r>
          <w:rPr>
            <w:noProof/>
            <w:webHidden/>
          </w:rPr>
        </w:r>
        <w:r>
          <w:rPr>
            <w:noProof/>
            <w:webHidden/>
          </w:rPr>
          <w:fldChar w:fldCharType="separate"/>
        </w:r>
        <w:r>
          <w:rPr>
            <w:noProof/>
            <w:webHidden/>
          </w:rPr>
          <w:t>49</w:t>
        </w:r>
        <w:r>
          <w:rPr>
            <w:noProof/>
            <w:webHidden/>
          </w:rPr>
          <w:fldChar w:fldCharType="end"/>
        </w:r>
      </w:hyperlink>
    </w:p>
    <w:p w14:paraId="2BF74E1B" w14:textId="6CD605F8" w:rsidR="00547024" w:rsidRDefault="00547024">
      <w:pPr>
        <w:pStyle w:val="TDC3"/>
        <w:tabs>
          <w:tab w:val="left" w:pos="1440"/>
          <w:tab w:val="right" w:leader="dot" w:pos="8949"/>
        </w:tabs>
        <w:rPr>
          <w:rFonts w:cstheme="minorBidi"/>
          <w:noProof/>
          <w:kern w:val="2"/>
          <w:sz w:val="24"/>
          <w:szCs w:val="24"/>
          <w:lang w:eastAsia="es-ES_tradnl"/>
          <w14:ligatures w14:val="standardContextual"/>
        </w:rPr>
      </w:pPr>
      <w:hyperlink w:anchor="_Toc165222596" w:history="1">
        <w:r w:rsidRPr="004E2A13">
          <w:rPr>
            <w:rStyle w:val="Hipervnculo"/>
            <w:noProof/>
          </w:rPr>
          <w:t>7.2.1.</w:t>
        </w:r>
        <w:r>
          <w:rPr>
            <w:rFonts w:cstheme="minorBidi"/>
            <w:noProof/>
            <w:kern w:val="2"/>
            <w:sz w:val="24"/>
            <w:szCs w:val="24"/>
            <w:lang w:eastAsia="es-ES_tradnl"/>
            <w14:ligatures w14:val="standardContextual"/>
          </w:rPr>
          <w:tab/>
        </w:r>
        <w:r w:rsidRPr="004E2A13">
          <w:rPr>
            <w:rStyle w:val="Hipervnculo"/>
            <w:noProof/>
          </w:rPr>
          <w:t>Ley de Protección de Datos</w:t>
        </w:r>
        <w:r>
          <w:rPr>
            <w:noProof/>
            <w:webHidden/>
          </w:rPr>
          <w:tab/>
        </w:r>
        <w:r>
          <w:rPr>
            <w:noProof/>
            <w:webHidden/>
          </w:rPr>
          <w:fldChar w:fldCharType="begin"/>
        </w:r>
        <w:r>
          <w:rPr>
            <w:noProof/>
            <w:webHidden/>
          </w:rPr>
          <w:instrText xml:space="preserve"> PAGEREF _Toc165222596 \h </w:instrText>
        </w:r>
        <w:r>
          <w:rPr>
            <w:noProof/>
            <w:webHidden/>
          </w:rPr>
        </w:r>
        <w:r>
          <w:rPr>
            <w:noProof/>
            <w:webHidden/>
          </w:rPr>
          <w:fldChar w:fldCharType="separate"/>
        </w:r>
        <w:r>
          <w:rPr>
            <w:noProof/>
            <w:webHidden/>
          </w:rPr>
          <w:t>50</w:t>
        </w:r>
        <w:r>
          <w:rPr>
            <w:noProof/>
            <w:webHidden/>
          </w:rPr>
          <w:fldChar w:fldCharType="end"/>
        </w:r>
      </w:hyperlink>
    </w:p>
    <w:p w14:paraId="497C2CD0" w14:textId="2823F425"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597" w:history="1">
        <w:r w:rsidRPr="004E2A13">
          <w:rPr>
            <w:rStyle w:val="Hipervnculo"/>
          </w:rPr>
          <w:t>8.</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Mi Recorrido en la UFV</w:t>
        </w:r>
        <w:r>
          <w:rPr>
            <w:webHidden/>
          </w:rPr>
          <w:tab/>
        </w:r>
        <w:r>
          <w:rPr>
            <w:webHidden/>
          </w:rPr>
          <w:fldChar w:fldCharType="begin"/>
        </w:r>
        <w:r>
          <w:rPr>
            <w:webHidden/>
          </w:rPr>
          <w:instrText xml:space="preserve"> PAGEREF _Toc165222597 \h </w:instrText>
        </w:r>
        <w:r>
          <w:rPr>
            <w:webHidden/>
          </w:rPr>
        </w:r>
        <w:r>
          <w:rPr>
            <w:webHidden/>
          </w:rPr>
          <w:fldChar w:fldCharType="separate"/>
        </w:r>
        <w:r>
          <w:rPr>
            <w:webHidden/>
          </w:rPr>
          <w:t>51</w:t>
        </w:r>
        <w:r>
          <w:rPr>
            <w:webHidden/>
          </w:rPr>
          <w:fldChar w:fldCharType="end"/>
        </w:r>
      </w:hyperlink>
    </w:p>
    <w:p w14:paraId="3BCFFA95" w14:textId="36792864" w:rsidR="00547024" w:rsidRDefault="00547024">
      <w:pPr>
        <w:pStyle w:val="TDC2"/>
        <w:tabs>
          <w:tab w:val="left" w:pos="960"/>
          <w:tab w:val="right" w:leader="dot" w:pos="8949"/>
        </w:tabs>
        <w:rPr>
          <w:noProof/>
          <w:kern w:val="2"/>
          <w:szCs w:val="24"/>
          <w:lang w:eastAsia="es-ES_tradnl"/>
          <w14:ligatures w14:val="standardContextual"/>
        </w:rPr>
      </w:pPr>
      <w:hyperlink w:anchor="_Toc165222598" w:history="1">
        <w:r w:rsidRPr="004E2A13">
          <w:rPr>
            <w:rStyle w:val="Hipervnculo"/>
            <w:noProof/>
          </w:rPr>
          <w:t>8.1.</w:t>
        </w:r>
        <w:r>
          <w:rPr>
            <w:noProof/>
            <w:kern w:val="2"/>
            <w:szCs w:val="24"/>
            <w:lang w:eastAsia="es-ES_tradnl"/>
            <w14:ligatures w14:val="standardContextual"/>
          </w:rPr>
          <w:tab/>
        </w:r>
        <w:r w:rsidRPr="004E2A13">
          <w:rPr>
            <w:rStyle w:val="Hipervnculo"/>
            <w:noProof/>
          </w:rPr>
          <w:t>El PFG como culminación de mi camino universitario</w:t>
        </w:r>
        <w:r>
          <w:rPr>
            <w:noProof/>
            <w:webHidden/>
          </w:rPr>
          <w:tab/>
        </w:r>
        <w:r>
          <w:rPr>
            <w:noProof/>
            <w:webHidden/>
          </w:rPr>
          <w:fldChar w:fldCharType="begin"/>
        </w:r>
        <w:r>
          <w:rPr>
            <w:noProof/>
            <w:webHidden/>
          </w:rPr>
          <w:instrText xml:space="preserve"> PAGEREF _Toc165222598 \h </w:instrText>
        </w:r>
        <w:r>
          <w:rPr>
            <w:noProof/>
            <w:webHidden/>
          </w:rPr>
        </w:r>
        <w:r>
          <w:rPr>
            <w:noProof/>
            <w:webHidden/>
          </w:rPr>
          <w:fldChar w:fldCharType="separate"/>
        </w:r>
        <w:r>
          <w:rPr>
            <w:noProof/>
            <w:webHidden/>
          </w:rPr>
          <w:t>51</w:t>
        </w:r>
        <w:r>
          <w:rPr>
            <w:noProof/>
            <w:webHidden/>
          </w:rPr>
          <w:fldChar w:fldCharType="end"/>
        </w:r>
      </w:hyperlink>
    </w:p>
    <w:p w14:paraId="34CD09DC" w14:textId="5B131096" w:rsidR="00547024" w:rsidRDefault="00547024">
      <w:pPr>
        <w:pStyle w:val="TDC2"/>
        <w:tabs>
          <w:tab w:val="left" w:pos="960"/>
          <w:tab w:val="right" w:leader="dot" w:pos="8949"/>
        </w:tabs>
        <w:rPr>
          <w:noProof/>
          <w:kern w:val="2"/>
          <w:szCs w:val="24"/>
          <w:lang w:eastAsia="es-ES_tradnl"/>
          <w14:ligatures w14:val="standardContextual"/>
        </w:rPr>
      </w:pPr>
      <w:hyperlink w:anchor="_Toc165222599" w:history="1">
        <w:r w:rsidRPr="004E2A13">
          <w:rPr>
            <w:rStyle w:val="Hipervnculo"/>
            <w:noProof/>
          </w:rPr>
          <w:t>8.2.</w:t>
        </w:r>
        <w:r>
          <w:rPr>
            <w:noProof/>
            <w:kern w:val="2"/>
            <w:szCs w:val="24"/>
            <w:lang w:eastAsia="es-ES_tradnl"/>
            <w14:ligatures w14:val="standardContextual"/>
          </w:rPr>
          <w:tab/>
        </w:r>
        <w:r w:rsidRPr="004E2A13">
          <w:rPr>
            <w:rStyle w:val="Hipervnculo"/>
            <w:noProof/>
          </w:rPr>
          <w:t>Vinculación con mi futuro profesional</w:t>
        </w:r>
        <w:r>
          <w:rPr>
            <w:noProof/>
            <w:webHidden/>
          </w:rPr>
          <w:tab/>
        </w:r>
        <w:r>
          <w:rPr>
            <w:noProof/>
            <w:webHidden/>
          </w:rPr>
          <w:fldChar w:fldCharType="begin"/>
        </w:r>
        <w:r>
          <w:rPr>
            <w:noProof/>
            <w:webHidden/>
          </w:rPr>
          <w:instrText xml:space="preserve"> PAGEREF _Toc165222599 \h </w:instrText>
        </w:r>
        <w:r>
          <w:rPr>
            <w:noProof/>
            <w:webHidden/>
          </w:rPr>
        </w:r>
        <w:r>
          <w:rPr>
            <w:noProof/>
            <w:webHidden/>
          </w:rPr>
          <w:fldChar w:fldCharType="separate"/>
        </w:r>
        <w:r>
          <w:rPr>
            <w:noProof/>
            <w:webHidden/>
          </w:rPr>
          <w:t>52</w:t>
        </w:r>
        <w:r>
          <w:rPr>
            <w:noProof/>
            <w:webHidden/>
          </w:rPr>
          <w:fldChar w:fldCharType="end"/>
        </w:r>
      </w:hyperlink>
    </w:p>
    <w:p w14:paraId="39000DB2" w14:textId="4B2EA857"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600" w:history="1">
        <w:r w:rsidRPr="004E2A13">
          <w:rPr>
            <w:rStyle w:val="Hipervnculo"/>
          </w:rPr>
          <w:t>9.</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Conclusiones</w:t>
        </w:r>
        <w:r>
          <w:rPr>
            <w:webHidden/>
          </w:rPr>
          <w:tab/>
        </w:r>
        <w:r>
          <w:rPr>
            <w:webHidden/>
          </w:rPr>
          <w:fldChar w:fldCharType="begin"/>
        </w:r>
        <w:r>
          <w:rPr>
            <w:webHidden/>
          </w:rPr>
          <w:instrText xml:space="preserve"> PAGEREF _Toc165222600 \h </w:instrText>
        </w:r>
        <w:r>
          <w:rPr>
            <w:webHidden/>
          </w:rPr>
        </w:r>
        <w:r>
          <w:rPr>
            <w:webHidden/>
          </w:rPr>
          <w:fldChar w:fldCharType="separate"/>
        </w:r>
        <w:r>
          <w:rPr>
            <w:webHidden/>
          </w:rPr>
          <w:t>53</w:t>
        </w:r>
        <w:r>
          <w:rPr>
            <w:webHidden/>
          </w:rPr>
          <w:fldChar w:fldCharType="end"/>
        </w:r>
      </w:hyperlink>
    </w:p>
    <w:p w14:paraId="521A3829" w14:textId="505008ED" w:rsidR="00547024" w:rsidRDefault="00547024">
      <w:pPr>
        <w:pStyle w:val="TDC2"/>
        <w:tabs>
          <w:tab w:val="left" w:pos="960"/>
          <w:tab w:val="right" w:leader="dot" w:pos="8949"/>
        </w:tabs>
        <w:rPr>
          <w:noProof/>
          <w:kern w:val="2"/>
          <w:szCs w:val="24"/>
          <w:lang w:eastAsia="es-ES_tradnl"/>
          <w14:ligatures w14:val="standardContextual"/>
        </w:rPr>
      </w:pPr>
      <w:hyperlink w:anchor="_Toc165222601" w:history="1">
        <w:r w:rsidRPr="004E2A13">
          <w:rPr>
            <w:rStyle w:val="Hipervnculo"/>
            <w:noProof/>
          </w:rPr>
          <w:t>9.1.</w:t>
        </w:r>
        <w:r>
          <w:rPr>
            <w:noProof/>
            <w:kern w:val="2"/>
            <w:szCs w:val="24"/>
            <w:lang w:eastAsia="es-ES_tradnl"/>
            <w14:ligatures w14:val="standardContextual"/>
          </w:rPr>
          <w:tab/>
        </w:r>
        <w:r w:rsidRPr="004E2A13">
          <w:rPr>
            <w:rStyle w:val="Hipervnculo"/>
            <w:noProof/>
          </w:rPr>
          <w:t>Conclusiones</w:t>
        </w:r>
        <w:r>
          <w:rPr>
            <w:noProof/>
            <w:webHidden/>
          </w:rPr>
          <w:tab/>
        </w:r>
        <w:r>
          <w:rPr>
            <w:noProof/>
            <w:webHidden/>
          </w:rPr>
          <w:fldChar w:fldCharType="begin"/>
        </w:r>
        <w:r>
          <w:rPr>
            <w:noProof/>
            <w:webHidden/>
          </w:rPr>
          <w:instrText xml:space="preserve"> PAGEREF _Toc165222601 \h </w:instrText>
        </w:r>
        <w:r>
          <w:rPr>
            <w:noProof/>
            <w:webHidden/>
          </w:rPr>
        </w:r>
        <w:r>
          <w:rPr>
            <w:noProof/>
            <w:webHidden/>
          </w:rPr>
          <w:fldChar w:fldCharType="separate"/>
        </w:r>
        <w:r>
          <w:rPr>
            <w:noProof/>
            <w:webHidden/>
          </w:rPr>
          <w:t>53</w:t>
        </w:r>
        <w:r>
          <w:rPr>
            <w:noProof/>
            <w:webHidden/>
          </w:rPr>
          <w:fldChar w:fldCharType="end"/>
        </w:r>
      </w:hyperlink>
    </w:p>
    <w:p w14:paraId="52E95635" w14:textId="05559D01" w:rsidR="00547024" w:rsidRDefault="00547024">
      <w:pPr>
        <w:pStyle w:val="TDC2"/>
        <w:tabs>
          <w:tab w:val="left" w:pos="960"/>
          <w:tab w:val="right" w:leader="dot" w:pos="8949"/>
        </w:tabs>
        <w:rPr>
          <w:noProof/>
          <w:kern w:val="2"/>
          <w:szCs w:val="24"/>
          <w:lang w:eastAsia="es-ES_tradnl"/>
          <w14:ligatures w14:val="standardContextual"/>
        </w:rPr>
      </w:pPr>
      <w:hyperlink w:anchor="_Toc165222602" w:history="1">
        <w:r w:rsidRPr="004E2A13">
          <w:rPr>
            <w:rStyle w:val="Hipervnculo"/>
            <w:noProof/>
          </w:rPr>
          <w:t>9.2.</w:t>
        </w:r>
        <w:r>
          <w:rPr>
            <w:noProof/>
            <w:kern w:val="2"/>
            <w:szCs w:val="24"/>
            <w:lang w:eastAsia="es-ES_tradnl"/>
            <w14:ligatures w14:val="standardContextual"/>
          </w:rPr>
          <w:tab/>
        </w:r>
        <w:r w:rsidRPr="004E2A13">
          <w:rPr>
            <w:rStyle w:val="Hipervnculo"/>
            <w:noProof/>
          </w:rPr>
          <w:t>Trabajo a futuro</w:t>
        </w:r>
        <w:r>
          <w:rPr>
            <w:noProof/>
            <w:webHidden/>
          </w:rPr>
          <w:tab/>
        </w:r>
        <w:r>
          <w:rPr>
            <w:noProof/>
            <w:webHidden/>
          </w:rPr>
          <w:fldChar w:fldCharType="begin"/>
        </w:r>
        <w:r>
          <w:rPr>
            <w:noProof/>
            <w:webHidden/>
          </w:rPr>
          <w:instrText xml:space="preserve"> PAGEREF _Toc165222602 \h </w:instrText>
        </w:r>
        <w:r>
          <w:rPr>
            <w:noProof/>
            <w:webHidden/>
          </w:rPr>
        </w:r>
        <w:r>
          <w:rPr>
            <w:noProof/>
            <w:webHidden/>
          </w:rPr>
          <w:fldChar w:fldCharType="separate"/>
        </w:r>
        <w:r>
          <w:rPr>
            <w:noProof/>
            <w:webHidden/>
          </w:rPr>
          <w:t>54</w:t>
        </w:r>
        <w:r>
          <w:rPr>
            <w:noProof/>
            <w:webHidden/>
          </w:rPr>
          <w:fldChar w:fldCharType="end"/>
        </w:r>
      </w:hyperlink>
    </w:p>
    <w:p w14:paraId="5C9D1CDF" w14:textId="425B1712"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603" w:history="1">
        <w:r w:rsidRPr="004E2A13">
          <w:rPr>
            <w:rStyle w:val="Hipervnculo"/>
          </w:rPr>
          <w:t>10.</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Otros Méritos del Proyecto</w:t>
        </w:r>
        <w:r>
          <w:rPr>
            <w:webHidden/>
          </w:rPr>
          <w:tab/>
        </w:r>
        <w:r>
          <w:rPr>
            <w:webHidden/>
          </w:rPr>
          <w:fldChar w:fldCharType="begin"/>
        </w:r>
        <w:r>
          <w:rPr>
            <w:webHidden/>
          </w:rPr>
          <w:instrText xml:space="preserve"> PAGEREF _Toc165222603 \h </w:instrText>
        </w:r>
        <w:r>
          <w:rPr>
            <w:webHidden/>
          </w:rPr>
        </w:r>
        <w:r>
          <w:rPr>
            <w:webHidden/>
          </w:rPr>
          <w:fldChar w:fldCharType="separate"/>
        </w:r>
        <w:r>
          <w:rPr>
            <w:webHidden/>
          </w:rPr>
          <w:t>55</w:t>
        </w:r>
        <w:r>
          <w:rPr>
            <w:webHidden/>
          </w:rPr>
          <w:fldChar w:fldCharType="end"/>
        </w:r>
      </w:hyperlink>
    </w:p>
    <w:p w14:paraId="12698D40" w14:textId="475705F0"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604" w:history="1">
        <w:r w:rsidRPr="004E2A13">
          <w:rPr>
            <w:rStyle w:val="Hipervnculo"/>
          </w:rPr>
          <w:t>11.</w:t>
        </w:r>
        <w:r>
          <w:rPr>
            <w:rFonts w:asciiTheme="minorHAnsi" w:eastAsiaTheme="minorEastAsia" w:hAnsiTheme="minorHAnsi" w:cstheme="minorBidi"/>
            <w:b w:val="0"/>
            <w:color w:val="auto"/>
            <w:kern w:val="2"/>
            <w:sz w:val="24"/>
            <w:szCs w:val="24"/>
            <w:lang w:eastAsia="es-ES_tradnl"/>
            <w14:ligatures w14:val="standardContextual"/>
          </w:rPr>
          <w:tab/>
        </w:r>
        <w:r w:rsidRPr="004E2A13">
          <w:rPr>
            <w:rStyle w:val="Hipervnculo"/>
          </w:rPr>
          <w:t>Bibliografía</w:t>
        </w:r>
        <w:r>
          <w:rPr>
            <w:webHidden/>
          </w:rPr>
          <w:tab/>
        </w:r>
        <w:r>
          <w:rPr>
            <w:webHidden/>
          </w:rPr>
          <w:fldChar w:fldCharType="begin"/>
        </w:r>
        <w:r>
          <w:rPr>
            <w:webHidden/>
          </w:rPr>
          <w:instrText xml:space="preserve"> PAGEREF _Toc165222604 \h </w:instrText>
        </w:r>
        <w:r>
          <w:rPr>
            <w:webHidden/>
          </w:rPr>
        </w:r>
        <w:r>
          <w:rPr>
            <w:webHidden/>
          </w:rPr>
          <w:fldChar w:fldCharType="separate"/>
        </w:r>
        <w:r>
          <w:rPr>
            <w:webHidden/>
          </w:rPr>
          <w:t>57</w:t>
        </w:r>
        <w:r>
          <w:rPr>
            <w:webHidden/>
          </w:rPr>
          <w:fldChar w:fldCharType="end"/>
        </w:r>
      </w:hyperlink>
    </w:p>
    <w:p w14:paraId="765C9BDA" w14:textId="72388EEB"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605" w:history="1">
        <w:r w:rsidRPr="004E2A13">
          <w:rPr>
            <w:rStyle w:val="Hipervnculo"/>
          </w:rPr>
          <w:t>Anexo A: Requisitos de Usuario</w:t>
        </w:r>
        <w:r>
          <w:rPr>
            <w:webHidden/>
          </w:rPr>
          <w:tab/>
        </w:r>
        <w:r>
          <w:rPr>
            <w:webHidden/>
          </w:rPr>
          <w:fldChar w:fldCharType="begin"/>
        </w:r>
        <w:r>
          <w:rPr>
            <w:webHidden/>
          </w:rPr>
          <w:instrText xml:space="preserve"> PAGEREF _Toc165222605 \h </w:instrText>
        </w:r>
        <w:r>
          <w:rPr>
            <w:webHidden/>
          </w:rPr>
        </w:r>
        <w:r>
          <w:rPr>
            <w:webHidden/>
          </w:rPr>
          <w:fldChar w:fldCharType="separate"/>
        </w:r>
        <w:r>
          <w:rPr>
            <w:webHidden/>
          </w:rPr>
          <w:t>61</w:t>
        </w:r>
        <w:r>
          <w:rPr>
            <w:webHidden/>
          </w:rPr>
          <w:fldChar w:fldCharType="end"/>
        </w:r>
      </w:hyperlink>
    </w:p>
    <w:p w14:paraId="59D3DE99" w14:textId="1F998490" w:rsidR="00547024" w:rsidRDefault="00547024">
      <w:pPr>
        <w:pStyle w:val="TDC2"/>
        <w:tabs>
          <w:tab w:val="right" w:leader="dot" w:pos="8949"/>
        </w:tabs>
        <w:rPr>
          <w:noProof/>
          <w:kern w:val="2"/>
          <w:szCs w:val="24"/>
          <w:lang w:eastAsia="es-ES_tradnl"/>
          <w14:ligatures w14:val="standardContextual"/>
        </w:rPr>
      </w:pPr>
      <w:hyperlink w:anchor="_Toc165222606" w:history="1">
        <w:r w:rsidRPr="004E2A13">
          <w:rPr>
            <w:rStyle w:val="Hipervnculo"/>
            <w:noProof/>
          </w:rPr>
          <w:t>Requisitos Funcionales</w:t>
        </w:r>
        <w:r>
          <w:rPr>
            <w:noProof/>
            <w:webHidden/>
          </w:rPr>
          <w:tab/>
        </w:r>
        <w:r>
          <w:rPr>
            <w:noProof/>
            <w:webHidden/>
          </w:rPr>
          <w:fldChar w:fldCharType="begin"/>
        </w:r>
        <w:r>
          <w:rPr>
            <w:noProof/>
            <w:webHidden/>
          </w:rPr>
          <w:instrText xml:space="preserve"> PAGEREF _Toc165222606 \h </w:instrText>
        </w:r>
        <w:r>
          <w:rPr>
            <w:noProof/>
            <w:webHidden/>
          </w:rPr>
        </w:r>
        <w:r>
          <w:rPr>
            <w:noProof/>
            <w:webHidden/>
          </w:rPr>
          <w:fldChar w:fldCharType="separate"/>
        </w:r>
        <w:r>
          <w:rPr>
            <w:noProof/>
            <w:webHidden/>
          </w:rPr>
          <w:t>61</w:t>
        </w:r>
        <w:r>
          <w:rPr>
            <w:noProof/>
            <w:webHidden/>
          </w:rPr>
          <w:fldChar w:fldCharType="end"/>
        </w:r>
      </w:hyperlink>
    </w:p>
    <w:p w14:paraId="300F7CB5" w14:textId="0946F497" w:rsidR="00547024" w:rsidRDefault="00547024">
      <w:pPr>
        <w:pStyle w:val="TDC2"/>
        <w:tabs>
          <w:tab w:val="right" w:leader="dot" w:pos="8949"/>
        </w:tabs>
        <w:rPr>
          <w:noProof/>
          <w:kern w:val="2"/>
          <w:szCs w:val="24"/>
          <w:lang w:eastAsia="es-ES_tradnl"/>
          <w14:ligatures w14:val="standardContextual"/>
        </w:rPr>
      </w:pPr>
      <w:hyperlink w:anchor="_Toc165222607" w:history="1">
        <w:r w:rsidRPr="004E2A13">
          <w:rPr>
            <w:rStyle w:val="Hipervnculo"/>
            <w:noProof/>
          </w:rPr>
          <w:t>Requisitos No Funcionales</w:t>
        </w:r>
        <w:r>
          <w:rPr>
            <w:noProof/>
            <w:webHidden/>
          </w:rPr>
          <w:tab/>
        </w:r>
        <w:r>
          <w:rPr>
            <w:noProof/>
            <w:webHidden/>
          </w:rPr>
          <w:fldChar w:fldCharType="begin"/>
        </w:r>
        <w:r>
          <w:rPr>
            <w:noProof/>
            <w:webHidden/>
          </w:rPr>
          <w:instrText xml:space="preserve"> PAGEREF _Toc165222607 \h </w:instrText>
        </w:r>
        <w:r>
          <w:rPr>
            <w:noProof/>
            <w:webHidden/>
          </w:rPr>
        </w:r>
        <w:r>
          <w:rPr>
            <w:noProof/>
            <w:webHidden/>
          </w:rPr>
          <w:fldChar w:fldCharType="separate"/>
        </w:r>
        <w:r>
          <w:rPr>
            <w:noProof/>
            <w:webHidden/>
          </w:rPr>
          <w:t>63</w:t>
        </w:r>
        <w:r>
          <w:rPr>
            <w:noProof/>
            <w:webHidden/>
          </w:rPr>
          <w:fldChar w:fldCharType="end"/>
        </w:r>
      </w:hyperlink>
    </w:p>
    <w:p w14:paraId="5D2FFF86" w14:textId="6596E35A"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608" w:history="1">
        <w:r w:rsidRPr="004E2A13">
          <w:rPr>
            <w:rStyle w:val="Hipervnculo"/>
          </w:rPr>
          <w:t>Anexo B: Diseño del Sistema</w:t>
        </w:r>
        <w:r>
          <w:rPr>
            <w:webHidden/>
          </w:rPr>
          <w:tab/>
        </w:r>
        <w:r>
          <w:rPr>
            <w:webHidden/>
          </w:rPr>
          <w:fldChar w:fldCharType="begin"/>
        </w:r>
        <w:r>
          <w:rPr>
            <w:webHidden/>
          </w:rPr>
          <w:instrText xml:space="preserve"> PAGEREF _Toc165222608 \h </w:instrText>
        </w:r>
        <w:r>
          <w:rPr>
            <w:webHidden/>
          </w:rPr>
        </w:r>
        <w:r>
          <w:rPr>
            <w:webHidden/>
          </w:rPr>
          <w:fldChar w:fldCharType="separate"/>
        </w:r>
        <w:r>
          <w:rPr>
            <w:webHidden/>
          </w:rPr>
          <w:t>65</w:t>
        </w:r>
        <w:r>
          <w:rPr>
            <w:webHidden/>
          </w:rPr>
          <w:fldChar w:fldCharType="end"/>
        </w:r>
      </w:hyperlink>
    </w:p>
    <w:p w14:paraId="156A945E" w14:textId="1942C59B" w:rsidR="00547024" w:rsidRDefault="00547024">
      <w:pPr>
        <w:pStyle w:val="TDC2"/>
        <w:tabs>
          <w:tab w:val="right" w:leader="dot" w:pos="8949"/>
        </w:tabs>
        <w:rPr>
          <w:noProof/>
          <w:kern w:val="2"/>
          <w:szCs w:val="24"/>
          <w:lang w:eastAsia="es-ES_tradnl"/>
          <w14:ligatures w14:val="standardContextual"/>
        </w:rPr>
      </w:pPr>
      <w:hyperlink w:anchor="_Toc165222609" w:history="1">
        <w:r w:rsidRPr="004E2A13">
          <w:rPr>
            <w:rStyle w:val="Hipervnculo"/>
            <w:noProof/>
          </w:rPr>
          <w:t>Diagrama</w:t>
        </w:r>
        <w:r>
          <w:rPr>
            <w:noProof/>
            <w:webHidden/>
          </w:rPr>
          <w:tab/>
        </w:r>
        <w:r>
          <w:rPr>
            <w:noProof/>
            <w:webHidden/>
          </w:rPr>
          <w:fldChar w:fldCharType="begin"/>
        </w:r>
        <w:r>
          <w:rPr>
            <w:noProof/>
            <w:webHidden/>
          </w:rPr>
          <w:instrText xml:space="preserve"> PAGEREF _Toc165222609 \h </w:instrText>
        </w:r>
        <w:r>
          <w:rPr>
            <w:noProof/>
            <w:webHidden/>
          </w:rPr>
        </w:r>
        <w:r>
          <w:rPr>
            <w:noProof/>
            <w:webHidden/>
          </w:rPr>
          <w:fldChar w:fldCharType="separate"/>
        </w:r>
        <w:r>
          <w:rPr>
            <w:noProof/>
            <w:webHidden/>
          </w:rPr>
          <w:t>65</w:t>
        </w:r>
        <w:r>
          <w:rPr>
            <w:noProof/>
            <w:webHidden/>
          </w:rPr>
          <w:fldChar w:fldCharType="end"/>
        </w:r>
      </w:hyperlink>
    </w:p>
    <w:p w14:paraId="34CAA813" w14:textId="6719186D" w:rsidR="00547024" w:rsidRDefault="00547024">
      <w:pPr>
        <w:pStyle w:val="TDC2"/>
        <w:tabs>
          <w:tab w:val="right" w:leader="dot" w:pos="8949"/>
        </w:tabs>
        <w:rPr>
          <w:noProof/>
          <w:kern w:val="2"/>
          <w:szCs w:val="24"/>
          <w:lang w:eastAsia="es-ES_tradnl"/>
          <w14:ligatures w14:val="standardContextual"/>
        </w:rPr>
      </w:pPr>
      <w:hyperlink w:anchor="_Toc165222610" w:history="1">
        <w:r w:rsidRPr="004E2A13">
          <w:rPr>
            <w:rStyle w:val="Hipervnculo"/>
            <w:noProof/>
          </w:rPr>
          <w:t>Detalles</w:t>
        </w:r>
        <w:r>
          <w:rPr>
            <w:noProof/>
            <w:webHidden/>
          </w:rPr>
          <w:tab/>
        </w:r>
        <w:r>
          <w:rPr>
            <w:noProof/>
            <w:webHidden/>
          </w:rPr>
          <w:fldChar w:fldCharType="begin"/>
        </w:r>
        <w:r>
          <w:rPr>
            <w:noProof/>
            <w:webHidden/>
          </w:rPr>
          <w:instrText xml:space="preserve"> PAGEREF _Toc165222610 \h </w:instrText>
        </w:r>
        <w:r>
          <w:rPr>
            <w:noProof/>
            <w:webHidden/>
          </w:rPr>
        </w:r>
        <w:r>
          <w:rPr>
            <w:noProof/>
            <w:webHidden/>
          </w:rPr>
          <w:fldChar w:fldCharType="separate"/>
        </w:r>
        <w:r>
          <w:rPr>
            <w:noProof/>
            <w:webHidden/>
          </w:rPr>
          <w:t>66</w:t>
        </w:r>
        <w:r>
          <w:rPr>
            <w:noProof/>
            <w:webHidden/>
          </w:rPr>
          <w:fldChar w:fldCharType="end"/>
        </w:r>
      </w:hyperlink>
    </w:p>
    <w:p w14:paraId="5D9EB725" w14:textId="3996DC73"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611" w:history="1">
        <w:r w:rsidRPr="004E2A13">
          <w:rPr>
            <w:rStyle w:val="Hipervnculo"/>
          </w:rPr>
          <w:t>Anexo C: Detalles de la BBDD</w:t>
        </w:r>
        <w:r>
          <w:rPr>
            <w:webHidden/>
          </w:rPr>
          <w:tab/>
        </w:r>
        <w:r>
          <w:rPr>
            <w:webHidden/>
          </w:rPr>
          <w:fldChar w:fldCharType="begin"/>
        </w:r>
        <w:r>
          <w:rPr>
            <w:webHidden/>
          </w:rPr>
          <w:instrText xml:space="preserve"> PAGEREF _Toc165222611 \h </w:instrText>
        </w:r>
        <w:r>
          <w:rPr>
            <w:webHidden/>
          </w:rPr>
        </w:r>
        <w:r>
          <w:rPr>
            <w:webHidden/>
          </w:rPr>
          <w:fldChar w:fldCharType="separate"/>
        </w:r>
        <w:r>
          <w:rPr>
            <w:webHidden/>
          </w:rPr>
          <w:t>67</w:t>
        </w:r>
        <w:r>
          <w:rPr>
            <w:webHidden/>
          </w:rPr>
          <w:fldChar w:fldCharType="end"/>
        </w:r>
      </w:hyperlink>
    </w:p>
    <w:p w14:paraId="2CE4E2E8" w14:textId="51188E16" w:rsidR="00547024" w:rsidRDefault="00547024">
      <w:pPr>
        <w:pStyle w:val="TDC2"/>
        <w:tabs>
          <w:tab w:val="right" w:leader="dot" w:pos="8949"/>
        </w:tabs>
        <w:rPr>
          <w:noProof/>
          <w:kern w:val="2"/>
          <w:szCs w:val="24"/>
          <w:lang w:eastAsia="es-ES_tradnl"/>
          <w14:ligatures w14:val="standardContextual"/>
        </w:rPr>
      </w:pPr>
      <w:hyperlink w:anchor="_Toc165222612" w:history="1">
        <w:r w:rsidRPr="004E2A13">
          <w:rPr>
            <w:rStyle w:val="Hipervnculo"/>
            <w:noProof/>
          </w:rPr>
          <w:t>Usuarios</w:t>
        </w:r>
        <w:r>
          <w:rPr>
            <w:noProof/>
            <w:webHidden/>
          </w:rPr>
          <w:tab/>
        </w:r>
        <w:r>
          <w:rPr>
            <w:noProof/>
            <w:webHidden/>
          </w:rPr>
          <w:fldChar w:fldCharType="begin"/>
        </w:r>
        <w:r>
          <w:rPr>
            <w:noProof/>
            <w:webHidden/>
          </w:rPr>
          <w:instrText xml:space="preserve"> PAGEREF _Toc165222612 \h </w:instrText>
        </w:r>
        <w:r>
          <w:rPr>
            <w:noProof/>
            <w:webHidden/>
          </w:rPr>
        </w:r>
        <w:r>
          <w:rPr>
            <w:noProof/>
            <w:webHidden/>
          </w:rPr>
          <w:fldChar w:fldCharType="separate"/>
        </w:r>
        <w:r>
          <w:rPr>
            <w:noProof/>
            <w:webHidden/>
          </w:rPr>
          <w:t>67</w:t>
        </w:r>
        <w:r>
          <w:rPr>
            <w:noProof/>
            <w:webHidden/>
          </w:rPr>
          <w:fldChar w:fldCharType="end"/>
        </w:r>
      </w:hyperlink>
    </w:p>
    <w:p w14:paraId="63E1974D" w14:textId="34CC4949" w:rsidR="00547024" w:rsidRDefault="00547024">
      <w:pPr>
        <w:pStyle w:val="TDC2"/>
        <w:tabs>
          <w:tab w:val="right" w:leader="dot" w:pos="8949"/>
        </w:tabs>
        <w:rPr>
          <w:noProof/>
          <w:kern w:val="2"/>
          <w:szCs w:val="24"/>
          <w:lang w:eastAsia="es-ES_tradnl"/>
          <w14:ligatures w14:val="standardContextual"/>
        </w:rPr>
      </w:pPr>
      <w:hyperlink w:anchor="_Toc165222613" w:history="1">
        <w:r w:rsidRPr="004E2A13">
          <w:rPr>
            <w:rStyle w:val="Hipervnculo"/>
            <w:noProof/>
          </w:rPr>
          <w:t>Usuario_Grupo</w:t>
        </w:r>
        <w:r>
          <w:rPr>
            <w:noProof/>
            <w:webHidden/>
          </w:rPr>
          <w:tab/>
        </w:r>
        <w:r>
          <w:rPr>
            <w:noProof/>
            <w:webHidden/>
          </w:rPr>
          <w:fldChar w:fldCharType="begin"/>
        </w:r>
        <w:r>
          <w:rPr>
            <w:noProof/>
            <w:webHidden/>
          </w:rPr>
          <w:instrText xml:space="preserve"> PAGEREF _Toc165222613 \h </w:instrText>
        </w:r>
        <w:r>
          <w:rPr>
            <w:noProof/>
            <w:webHidden/>
          </w:rPr>
        </w:r>
        <w:r>
          <w:rPr>
            <w:noProof/>
            <w:webHidden/>
          </w:rPr>
          <w:fldChar w:fldCharType="separate"/>
        </w:r>
        <w:r>
          <w:rPr>
            <w:noProof/>
            <w:webHidden/>
          </w:rPr>
          <w:t>68</w:t>
        </w:r>
        <w:r>
          <w:rPr>
            <w:noProof/>
            <w:webHidden/>
          </w:rPr>
          <w:fldChar w:fldCharType="end"/>
        </w:r>
      </w:hyperlink>
    </w:p>
    <w:p w14:paraId="60764794" w14:textId="040DB0EA" w:rsidR="00547024" w:rsidRDefault="00547024">
      <w:pPr>
        <w:pStyle w:val="TDC2"/>
        <w:tabs>
          <w:tab w:val="right" w:leader="dot" w:pos="8949"/>
        </w:tabs>
        <w:rPr>
          <w:noProof/>
          <w:kern w:val="2"/>
          <w:szCs w:val="24"/>
          <w:lang w:eastAsia="es-ES_tradnl"/>
          <w14:ligatures w14:val="standardContextual"/>
        </w:rPr>
      </w:pPr>
      <w:hyperlink w:anchor="_Toc165222614" w:history="1">
        <w:r w:rsidRPr="004E2A13">
          <w:rPr>
            <w:rStyle w:val="Hipervnculo"/>
            <w:noProof/>
          </w:rPr>
          <w:t>Grupos</w:t>
        </w:r>
        <w:r>
          <w:rPr>
            <w:noProof/>
            <w:webHidden/>
          </w:rPr>
          <w:tab/>
        </w:r>
        <w:r>
          <w:rPr>
            <w:noProof/>
            <w:webHidden/>
          </w:rPr>
          <w:fldChar w:fldCharType="begin"/>
        </w:r>
        <w:r>
          <w:rPr>
            <w:noProof/>
            <w:webHidden/>
          </w:rPr>
          <w:instrText xml:space="preserve"> PAGEREF _Toc165222614 \h </w:instrText>
        </w:r>
        <w:r>
          <w:rPr>
            <w:noProof/>
            <w:webHidden/>
          </w:rPr>
        </w:r>
        <w:r>
          <w:rPr>
            <w:noProof/>
            <w:webHidden/>
          </w:rPr>
          <w:fldChar w:fldCharType="separate"/>
        </w:r>
        <w:r>
          <w:rPr>
            <w:noProof/>
            <w:webHidden/>
          </w:rPr>
          <w:t>68</w:t>
        </w:r>
        <w:r>
          <w:rPr>
            <w:noProof/>
            <w:webHidden/>
          </w:rPr>
          <w:fldChar w:fldCharType="end"/>
        </w:r>
      </w:hyperlink>
    </w:p>
    <w:p w14:paraId="34A4D41B" w14:textId="09F2953F" w:rsidR="00547024" w:rsidRDefault="00547024">
      <w:pPr>
        <w:pStyle w:val="TDC2"/>
        <w:tabs>
          <w:tab w:val="right" w:leader="dot" w:pos="8949"/>
        </w:tabs>
        <w:rPr>
          <w:noProof/>
          <w:kern w:val="2"/>
          <w:szCs w:val="24"/>
          <w:lang w:eastAsia="es-ES_tradnl"/>
          <w14:ligatures w14:val="standardContextual"/>
        </w:rPr>
      </w:pPr>
      <w:hyperlink w:anchor="_Toc165222615" w:history="1">
        <w:r w:rsidRPr="004E2A13">
          <w:rPr>
            <w:rStyle w:val="Hipervnculo"/>
            <w:noProof/>
          </w:rPr>
          <w:t>Series</w:t>
        </w:r>
        <w:r>
          <w:rPr>
            <w:noProof/>
            <w:webHidden/>
          </w:rPr>
          <w:tab/>
        </w:r>
        <w:r>
          <w:rPr>
            <w:noProof/>
            <w:webHidden/>
          </w:rPr>
          <w:fldChar w:fldCharType="begin"/>
        </w:r>
        <w:r>
          <w:rPr>
            <w:noProof/>
            <w:webHidden/>
          </w:rPr>
          <w:instrText xml:space="preserve"> PAGEREF _Toc165222615 \h </w:instrText>
        </w:r>
        <w:r>
          <w:rPr>
            <w:noProof/>
            <w:webHidden/>
          </w:rPr>
        </w:r>
        <w:r>
          <w:rPr>
            <w:noProof/>
            <w:webHidden/>
          </w:rPr>
          <w:fldChar w:fldCharType="separate"/>
        </w:r>
        <w:r>
          <w:rPr>
            <w:noProof/>
            <w:webHidden/>
          </w:rPr>
          <w:t>69</w:t>
        </w:r>
        <w:r>
          <w:rPr>
            <w:noProof/>
            <w:webHidden/>
          </w:rPr>
          <w:fldChar w:fldCharType="end"/>
        </w:r>
      </w:hyperlink>
    </w:p>
    <w:p w14:paraId="3269D365" w14:textId="71F501EF" w:rsidR="00547024" w:rsidRDefault="00547024">
      <w:pPr>
        <w:pStyle w:val="TDC2"/>
        <w:tabs>
          <w:tab w:val="right" w:leader="dot" w:pos="8949"/>
        </w:tabs>
        <w:rPr>
          <w:noProof/>
          <w:kern w:val="2"/>
          <w:szCs w:val="24"/>
          <w:lang w:eastAsia="es-ES_tradnl"/>
          <w14:ligatures w14:val="standardContextual"/>
        </w:rPr>
      </w:pPr>
      <w:hyperlink w:anchor="_Toc165222616" w:history="1">
        <w:r w:rsidRPr="004E2A13">
          <w:rPr>
            <w:rStyle w:val="Hipervnculo"/>
            <w:noProof/>
          </w:rPr>
          <w:t>Capítulo</w:t>
        </w:r>
        <w:r>
          <w:rPr>
            <w:noProof/>
            <w:webHidden/>
          </w:rPr>
          <w:tab/>
        </w:r>
        <w:r>
          <w:rPr>
            <w:noProof/>
            <w:webHidden/>
          </w:rPr>
          <w:fldChar w:fldCharType="begin"/>
        </w:r>
        <w:r>
          <w:rPr>
            <w:noProof/>
            <w:webHidden/>
          </w:rPr>
          <w:instrText xml:space="preserve"> PAGEREF _Toc165222616 \h </w:instrText>
        </w:r>
        <w:r>
          <w:rPr>
            <w:noProof/>
            <w:webHidden/>
          </w:rPr>
        </w:r>
        <w:r>
          <w:rPr>
            <w:noProof/>
            <w:webHidden/>
          </w:rPr>
          <w:fldChar w:fldCharType="separate"/>
        </w:r>
        <w:r>
          <w:rPr>
            <w:noProof/>
            <w:webHidden/>
          </w:rPr>
          <w:t>69</w:t>
        </w:r>
        <w:r>
          <w:rPr>
            <w:noProof/>
            <w:webHidden/>
          </w:rPr>
          <w:fldChar w:fldCharType="end"/>
        </w:r>
      </w:hyperlink>
    </w:p>
    <w:p w14:paraId="20DF9D63" w14:textId="7FFA1477" w:rsidR="00547024" w:rsidRDefault="00547024">
      <w:pPr>
        <w:pStyle w:val="TDC2"/>
        <w:tabs>
          <w:tab w:val="right" w:leader="dot" w:pos="8949"/>
        </w:tabs>
        <w:rPr>
          <w:noProof/>
          <w:kern w:val="2"/>
          <w:szCs w:val="24"/>
          <w:lang w:eastAsia="es-ES_tradnl"/>
          <w14:ligatures w14:val="standardContextual"/>
        </w:rPr>
      </w:pPr>
      <w:hyperlink w:anchor="_Toc165222617" w:history="1">
        <w:r w:rsidRPr="004E2A13">
          <w:rPr>
            <w:rStyle w:val="Hipervnculo"/>
            <w:noProof/>
          </w:rPr>
          <w:t>Visualizaciones</w:t>
        </w:r>
        <w:r>
          <w:rPr>
            <w:noProof/>
            <w:webHidden/>
          </w:rPr>
          <w:tab/>
        </w:r>
        <w:r>
          <w:rPr>
            <w:noProof/>
            <w:webHidden/>
          </w:rPr>
          <w:fldChar w:fldCharType="begin"/>
        </w:r>
        <w:r>
          <w:rPr>
            <w:noProof/>
            <w:webHidden/>
          </w:rPr>
          <w:instrText xml:space="preserve"> PAGEREF _Toc165222617 \h </w:instrText>
        </w:r>
        <w:r>
          <w:rPr>
            <w:noProof/>
            <w:webHidden/>
          </w:rPr>
        </w:r>
        <w:r>
          <w:rPr>
            <w:noProof/>
            <w:webHidden/>
          </w:rPr>
          <w:fldChar w:fldCharType="separate"/>
        </w:r>
        <w:r>
          <w:rPr>
            <w:noProof/>
            <w:webHidden/>
          </w:rPr>
          <w:t>70</w:t>
        </w:r>
        <w:r>
          <w:rPr>
            <w:noProof/>
            <w:webHidden/>
          </w:rPr>
          <w:fldChar w:fldCharType="end"/>
        </w:r>
      </w:hyperlink>
    </w:p>
    <w:p w14:paraId="3DA5B4AF" w14:textId="2B56B064" w:rsidR="00547024" w:rsidRDefault="00547024">
      <w:pPr>
        <w:pStyle w:val="TDC2"/>
        <w:tabs>
          <w:tab w:val="right" w:leader="dot" w:pos="8949"/>
        </w:tabs>
        <w:rPr>
          <w:noProof/>
          <w:kern w:val="2"/>
          <w:szCs w:val="24"/>
          <w:lang w:eastAsia="es-ES_tradnl"/>
          <w14:ligatures w14:val="standardContextual"/>
        </w:rPr>
      </w:pPr>
      <w:hyperlink w:anchor="_Toc165222618" w:history="1">
        <w:r w:rsidRPr="004E2A13">
          <w:rPr>
            <w:rStyle w:val="Hipervnculo"/>
            <w:noProof/>
          </w:rPr>
          <w:t>Comentarios Serie</w:t>
        </w:r>
        <w:r>
          <w:rPr>
            <w:noProof/>
            <w:webHidden/>
          </w:rPr>
          <w:tab/>
        </w:r>
        <w:r>
          <w:rPr>
            <w:noProof/>
            <w:webHidden/>
          </w:rPr>
          <w:fldChar w:fldCharType="begin"/>
        </w:r>
        <w:r>
          <w:rPr>
            <w:noProof/>
            <w:webHidden/>
          </w:rPr>
          <w:instrText xml:space="preserve"> PAGEREF _Toc165222618 \h </w:instrText>
        </w:r>
        <w:r>
          <w:rPr>
            <w:noProof/>
            <w:webHidden/>
          </w:rPr>
        </w:r>
        <w:r>
          <w:rPr>
            <w:noProof/>
            <w:webHidden/>
          </w:rPr>
          <w:fldChar w:fldCharType="separate"/>
        </w:r>
        <w:r>
          <w:rPr>
            <w:noProof/>
            <w:webHidden/>
          </w:rPr>
          <w:t>70</w:t>
        </w:r>
        <w:r>
          <w:rPr>
            <w:noProof/>
            <w:webHidden/>
          </w:rPr>
          <w:fldChar w:fldCharType="end"/>
        </w:r>
      </w:hyperlink>
    </w:p>
    <w:p w14:paraId="19116FA0" w14:textId="1EE95118" w:rsidR="00547024" w:rsidRDefault="00547024">
      <w:pPr>
        <w:pStyle w:val="TDC2"/>
        <w:tabs>
          <w:tab w:val="right" w:leader="dot" w:pos="8949"/>
        </w:tabs>
        <w:rPr>
          <w:noProof/>
          <w:kern w:val="2"/>
          <w:szCs w:val="24"/>
          <w:lang w:eastAsia="es-ES_tradnl"/>
          <w14:ligatures w14:val="standardContextual"/>
        </w:rPr>
      </w:pPr>
      <w:hyperlink w:anchor="_Toc165222619" w:history="1">
        <w:r w:rsidRPr="004E2A13">
          <w:rPr>
            <w:rStyle w:val="Hipervnculo"/>
            <w:noProof/>
          </w:rPr>
          <w:t>Disparadores</w:t>
        </w:r>
        <w:r>
          <w:rPr>
            <w:noProof/>
            <w:webHidden/>
          </w:rPr>
          <w:tab/>
        </w:r>
        <w:r>
          <w:rPr>
            <w:noProof/>
            <w:webHidden/>
          </w:rPr>
          <w:fldChar w:fldCharType="begin"/>
        </w:r>
        <w:r>
          <w:rPr>
            <w:noProof/>
            <w:webHidden/>
          </w:rPr>
          <w:instrText xml:space="preserve"> PAGEREF _Toc165222619 \h </w:instrText>
        </w:r>
        <w:r>
          <w:rPr>
            <w:noProof/>
            <w:webHidden/>
          </w:rPr>
        </w:r>
        <w:r>
          <w:rPr>
            <w:noProof/>
            <w:webHidden/>
          </w:rPr>
          <w:fldChar w:fldCharType="separate"/>
        </w:r>
        <w:r>
          <w:rPr>
            <w:noProof/>
            <w:webHidden/>
          </w:rPr>
          <w:t>71</w:t>
        </w:r>
        <w:r>
          <w:rPr>
            <w:noProof/>
            <w:webHidden/>
          </w:rPr>
          <w:fldChar w:fldCharType="end"/>
        </w:r>
      </w:hyperlink>
    </w:p>
    <w:p w14:paraId="4CF3FCA1" w14:textId="73DE0584" w:rsidR="00547024" w:rsidRDefault="00547024">
      <w:pPr>
        <w:pStyle w:val="TDC3"/>
        <w:tabs>
          <w:tab w:val="right" w:leader="dot" w:pos="8949"/>
        </w:tabs>
        <w:rPr>
          <w:rFonts w:cstheme="minorBidi"/>
          <w:noProof/>
          <w:kern w:val="2"/>
          <w:sz w:val="24"/>
          <w:szCs w:val="24"/>
          <w:lang w:eastAsia="es-ES_tradnl"/>
          <w14:ligatures w14:val="standardContextual"/>
        </w:rPr>
      </w:pPr>
      <w:hyperlink w:anchor="_Toc165222620" w:history="1">
        <w:r w:rsidRPr="004E2A13">
          <w:rPr>
            <w:rStyle w:val="Hipervnculo"/>
            <w:noProof/>
          </w:rPr>
          <w:t>Eliminar Relaciones Grupo Antes de Borrar</w:t>
        </w:r>
        <w:r>
          <w:rPr>
            <w:noProof/>
            <w:webHidden/>
          </w:rPr>
          <w:tab/>
        </w:r>
        <w:r>
          <w:rPr>
            <w:noProof/>
            <w:webHidden/>
          </w:rPr>
          <w:fldChar w:fldCharType="begin"/>
        </w:r>
        <w:r>
          <w:rPr>
            <w:noProof/>
            <w:webHidden/>
          </w:rPr>
          <w:instrText xml:space="preserve"> PAGEREF _Toc165222620 \h </w:instrText>
        </w:r>
        <w:r>
          <w:rPr>
            <w:noProof/>
            <w:webHidden/>
          </w:rPr>
        </w:r>
        <w:r>
          <w:rPr>
            <w:noProof/>
            <w:webHidden/>
          </w:rPr>
          <w:fldChar w:fldCharType="separate"/>
        </w:r>
        <w:r>
          <w:rPr>
            <w:noProof/>
            <w:webHidden/>
          </w:rPr>
          <w:t>71</w:t>
        </w:r>
        <w:r>
          <w:rPr>
            <w:noProof/>
            <w:webHidden/>
          </w:rPr>
          <w:fldChar w:fldCharType="end"/>
        </w:r>
      </w:hyperlink>
    </w:p>
    <w:p w14:paraId="472F8C79" w14:textId="37494F89" w:rsidR="00547024" w:rsidRDefault="00547024">
      <w:pPr>
        <w:pStyle w:val="TDC3"/>
        <w:tabs>
          <w:tab w:val="right" w:leader="dot" w:pos="8949"/>
        </w:tabs>
        <w:rPr>
          <w:rFonts w:cstheme="minorBidi"/>
          <w:noProof/>
          <w:kern w:val="2"/>
          <w:sz w:val="24"/>
          <w:szCs w:val="24"/>
          <w:lang w:eastAsia="es-ES_tradnl"/>
          <w14:ligatures w14:val="standardContextual"/>
        </w:rPr>
      </w:pPr>
      <w:hyperlink w:anchor="_Toc165222621" w:history="1">
        <w:r w:rsidRPr="004E2A13">
          <w:rPr>
            <w:rStyle w:val="Hipervnculo"/>
            <w:noProof/>
          </w:rPr>
          <w:t>Eliminar registros relacionados con una serie</w:t>
        </w:r>
        <w:r>
          <w:rPr>
            <w:noProof/>
            <w:webHidden/>
          </w:rPr>
          <w:tab/>
        </w:r>
        <w:r>
          <w:rPr>
            <w:noProof/>
            <w:webHidden/>
          </w:rPr>
          <w:fldChar w:fldCharType="begin"/>
        </w:r>
        <w:r>
          <w:rPr>
            <w:noProof/>
            <w:webHidden/>
          </w:rPr>
          <w:instrText xml:space="preserve"> PAGEREF _Toc165222621 \h </w:instrText>
        </w:r>
        <w:r>
          <w:rPr>
            <w:noProof/>
            <w:webHidden/>
          </w:rPr>
        </w:r>
        <w:r>
          <w:rPr>
            <w:noProof/>
            <w:webHidden/>
          </w:rPr>
          <w:fldChar w:fldCharType="separate"/>
        </w:r>
        <w:r>
          <w:rPr>
            <w:noProof/>
            <w:webHidden/>
          </w:rPr>
          <w:t>72</w:t>
        </w:r>
        <w:r>
          <w:rPr>
            <w:noProof/>
            <w:webHidden/>
          </w:rPr>
          <w:fldChar w:fldCharType="end"/>
        </w:r>
      </w:hyperlink>
    </w:p>
    <w:p w14:paraId="062CCB96" w14:textId="20CA05A3" w:rsidR="00547024" w:rsidRDefault="00547024">
      <w:pPr>
        <w:pStyle w:val="TDC3"/>
        <w:tabs>
          <w:tab w:val="right" w:leader="dot" w:pos="8949"/>
        </w:tabs>
        <w:rPr>
          <w:rFonts w:cstheme="minorBidi"/>
          <w:noProof/>
          <w:kern w:val="2"/>
          <w:sz w:val="24"/>
          <w:szCs w:val="24"/>
          <w:lang w:eastAsia="es-ES_tradnl"/>
          <w14:ligatures w14:val="standardContextual"/>
        </w:rPr>
      </w:pPr>
      <w:hyperlink w:anchor="_Toc165222622" w:history="1">
        <w:r w:rsidRPr="004E2A13">
          <w:rPr>
            <w:rStyle w:val="Hipervnculo"/>
            <w:noProof/>
          </w:rPr>
          <w:t>Eliminar datos relacionados con un Usuario</w:t>
        </w:r>
        <w:r>
          <w:rPr>
            <w:noProof/>
            <w:webHidden/>
          </w:rPr>
          <w:tab/>
        </w:r>
        <w:r>
          <w:rPr>
            <w:noProof/>
            <w:webHidden/>
          </w:rPr>
          <w:fldChar w:fldCharType="begin"/>
        </w:r>
        <w:r>
          <w:rPr>
            <w:noProof/>
            <w:webHidden/>
          </w:rPr>
          <w:instrText xml:space="preserve"> PAGEREF _Toc165222622 \h </w:instrText>
        </w:r>
        <w:r>
          <w:rPr>
            <w:noProof/>
            <w:webHidden/>
          </w:rPr>
        </w:r>
        <w:r>
          <w:rPr>
            <w:noProof/>
            <w:webHidden/>
          </w:rPr>
          <w:fldChar w:fldCharType="separate"/>
        </w:r>
        <w:r>
          <w:rPr>
            <w:noProof/>
            <w:webHidden/>
          </w:rPr>
          <w:t>73</w:t>
        </w:r>
        <w:r>
          <w:rPr>
            <w:noProof/>
            <w:webHidden/>
          </w:rPr>
          <w:fldChar w:fldCharType="end"/>
        </w:r>
      </w:hyperlink>
    </w:p>
    <w:p w14:paraId="7F8AF3DC" w14:textId="5EC60838" w:rsidR="00547024" w:rsidRDefault="00547024">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222623" w:history="1">
        <w:r w:rsidRPr="004E2A13">
          <w:rPr>
            <w:rStyle w:val="Hipervnculo"/>
          </w:rPr>
          <w:t>Anexo D: Detalles de Pantallas</w:t>
        </w:r>
        <w:r>
          <w:rPr>
            <w:webHidden/>
          </w:rPr>
          <w:tab/>
        </w:r>
        <w:r>
          <w:rPr>
            <w:webHidden/>
          </w:rPr>
          <w:fldChar w:fldCharType="begin"/>
        </w:r>
        <w:r>
          <w:rPr>
            <w:webHidden/>
          </w:rPr>
          <w:instrText xml:space="preserve"> PAGEREF _Toc165222623 \h </w:instrText>
        </w:r>
        <w:r>
          <w:rPr>
            <w:webHidden/>
          </w:rPr>
        </w:r>
        <w:r>
          <w:rPr>
            <w:webHidden/>
          </w:rPr>
          <w:fldChar w:fldCharType="separate"/>
        </w:r>
        <w:r>
          <w:rPr>
            <w:webHidden/>
          </w:rPr>
          <w:t>75</w:t>
        </w:r>
        <w:r>
          <w:rPr>
            <w:webHidden/>
          </w:rPr>
          <w:fldChar w:fldCharType="end"/>
        </w:r>
      </w:hyperlink>
    </w:p>
    <w:p w14:paraId="10BA2BDF" w14:textId="5371E7B0" w:rsidR="00547024" w:rsidRDefault="00547024">
      <w:pPr>
        <w:pStyle w:val="TDC2"/>
        <w:tabs>
          <w:tab w:val="right" w:leader="dot" w:pos="8949"/>
        </w:tabs>
        <w:rPr>
          <w:noProof/>
          <w:kern w:val="2"/>
          <w:szCs w:val="24"/>
          <w:lang w:eastAsia="es-ES_tradnl"/>
          <w14:ligatures w14:val="standardContextual"/>
        </w:rPr>
      </w:pPr>
      <w:hyperlink w:anchor="_Toc165222624" w:history="1">
        <w:r w:rsidRPr="004E2A13">
          <w:rPr>
            <w:rStyle w:val="Hipervnculo"/>
            <w:noProof/>
          </w:rPr>
          <w:t>Pantalla Bienvenida</w:t>
        </w:r>
        <w:r>
          <w:rPr>
            <w:noProof/>
            <w:webHidden/>
          </w:rPr>
          <w:tab/>
        </w:r>
        <w:r>
          <w:rPr>
            <w:noProof/>
            <w:webHidden/>
          </w:rPr>
          <w:fldChar w:fldCharType="begin"/>
        </w:r>
        <w:r>
          <w:rPr>
            <w:noProof/>
            <w:webHidden/>
          </w:rPr>
          <w:instrText xml:space="preserve"> PAGEREF _Toc165222624 \h </w:instrText>
        </w:r>
        <w:r>
          <w:rPr>
            <w:noProof/>
            <w:webHidden/>
          </w:rPr>
        </w:r>
        <w:r>
          <w:rPr>
            <w:noProof/>
            <w:webHidden/>
          </w:rPr>
          <w:fldChar w:fldCharType="separate"/>
        </w:r>
        <w:r>
          <w:rPr>
            <w:noProof/>
            <w:webHidden/>
          </w:rPr>
          <w:t>75</w:t>
        </w:r>
        <w:r>
          <w:rPr>
            <w:noProof/>
            <w:webHidden/>
          </w:rPr>
          <w:fldChar w:fldCharType="end"/>
        </w:r>
      </w:hyperlink>
    </w:p>
    <w:p w14:paraId="5131C188" w14:textId="728ACFE5" w:rsidR="00547024" w:rsidRDefault="00547024">
      <w:pPr>
        <w:pStyle w:val="TDC2"/>
        <w:tabs>
          <w:tab w:val="right" w:leader="dot" w:pos="8949"/>
        </w:tabs>
        <w:rPr>
          <w:noProof/>
          <w:kern w:val="2"/>
          <w:szCs w:val="24"/>
          <w:lang w:eastAsia="es-ES_tradnl"/>
          <w14:ligatures w14:val="standardContextual"/>
        </w:rPr>
      </w:pPr>
      <w:hyperlink w:anchor="_Toc165222625" w:history="1">
        <w:r w:rsidRPr="004E2A13">
          <w:rPr>
            <w:rStyle w:val="Hipervnculo"/>
            <w:noProof/>
          </w:rPr>
          <w:t>Pantalla Inicio Sesión</w:t>
        </w:r>
        <w:r>
          <w:rPr>
            <w:noProof/>
            <w:webHidden/>
          </w:rPr>
          <w:tab/>
        </w:r>
        <w:r>
          <w:rPr>
            <w:noProof/>
            <w:webHidden/>
          </w:rPr>
          <w:fldChar w:fldCharType="begin"/>
        </w:r>
        <w:r>
          <w:rPr>
            <w:noProof/>
            <w:webHidden/>
          </w:rPr>
          <w:instrText xml:space="preserve"> PAGEREF _Toc165222625 \h </w:instrText>
        </w:r>
        <w:r>
          <w:rPr>
            <w:noProof/>
            <w:webHidden/>
          </w:rPr>
        </w:r>
        <w:r>
          <w:rPr>
            <w:noProof/>
            <w:webHidden/>
          </w:rPr>
          <w:fldChar w:fldCharType="separate"/>
        </w:r>
        <w:r>
          <w:rPr>
            <w:noProof/>
            <w:webHidden/>
          </w:rPr>
          <w:t>76</w:t>
        </w:r>
        <w:r>
          <w:rPr>
            <w:noProof/>
            <w:webHidden/>
          </w:rPr>
          <w:fldChar w:fldCharType="end"/>
        </w:r>
      </w:hyperlink>
    </w:p>
    <w:p w14:paraId="7CDA6F18" w14:textId="5536D2D2" w:rsidR="00547024" w:rsidRDefault="00547024">
      <w:pPr>
        <w:pStyle w:val="TDC2"/>
        <w:tabs>
          <w:tab w:val="right" w:leader="dot" w:pos="8949"/>
        </w:tabs>
        <w:rPr>
          <w:noProof/>
          <w:kern w:val="2"/>
          <w:szCs w:val="24"/>
          <w:lang w:eastAsia="es-ES_tradnl"/>
          <w14:ligatures w14:val="standardContextual"/>
        </w:rPr>
      </w:pPr>
      <w:hyperlink w:anchor="_Toc165222626" w:history="1">
        <w:r w:rsidRPr="004E2A13">
          <w:rPr>
            <w:rStyle w:val="Hipervnculo"/>
            <w:noProof/>
          </w:rPr>
          <w:t>Pantalla Crear Cuenta</w:t>
        </w:r>
        <w:r>
          <w:rPr>
            <w:noProof/>
            <w:webHidden/>
          </w:rPr>
          <w:tab/>
        </w:r>
        <w:r>
          <w:rPr>
            <w:noProof/>
            <w:webHidden/>
          </w:rPr>
          <w:fldChar w:fldCharType="begin"/>
        </w:r>
        <w:r>
          <w:rPr>
            <w:noProof/>
            <w:webHidden/>
          </w:rPr>
          <w:instrText xml:space="preserve"> PAGEREF _Toc165222626 \h </w:instrText>
        </w:r>
        <w:r>
          <w:rPr>
            <w:noProof/>
            <w:webHidden/>
          </w:rPr>
        </w:r>
        <w:r>
          <w:rPr>
            <w:noProof/>
            <w:webHidden/>
          </w:rPr>
          <w:fldChar w:fldCharType="separate"/>
        </w:r>
        <w:r>
          <w:rPr>
            <w:noProof/>
            <w:webHidden/>
          </w:rPr>
          <w:t>77</w:t>
        </w:r>
        <w:r>
          <w:rPr>
            <w:noProof/>
            <w:webHidden/>
          </w:rPr>
          <w:fldChar w:fldCharType="end"/>
        </w:r>
      </w:hyperlink>
    </w:p>
    <w:p w14:paraId="62E4F31D" w14:textId="26A09BAB" w:rsidR="00547024" w:rsidRDefault="00547024">
      <w:pPr>
        <w:pStyle w:val="TDC2"/>
        <w:tabs>
          <w:tab w:val="right" w:leader="dot" w:pos="8949"/>
        </w:tabs>
        <w:rPr>
          <w:noProof/>
          <w:kern w:val="2"/>
          <w:szCs w:val="24"/>
          <w:lang w:eastAsia="es-ES_tradnl"/>
          <w14:ligatures w14:val="standardContextual"/>
        </w:rPr>
      </w:pPr>
      <w:hyperlink w:anchor="_Toc165222627" w:history="1">
        <w:r w:rsidRPr="004E2A13">
          <w:rPr>
            <w:rStyle w:val="Hipervnculo"/>
            <w:noProof/>
          </w:rPr>
          <w:t>Pantalla Home</w:t>
        </w:r>
        <w:r>
          <w:rPr>
            <w:noProof/>
            <w:webHidden/>
          </w:rPr>
          <w:tab/>
        </w:r>
        <w:r>
          <w:rPr>
            <w:noProof/>
            <w:webHidden/>
          </w:rPr>
          <w:fldChar w:fldCharType="begin"/>
        </w:r>
        <w:r>
          <w:rPr>
            <w:noProof/>
            <w:webHidden/>
          </w:rPr>
          <w:instrText xml:space="preserve"> PAGEREF _Toc165222627 \h </w:instrText>
        </w:r>
        <w:r>
          <w:rPr>
            <w:noProof/>
            <w:webHidden/>
          </w:rPr>
        </w:r>
        <w:r>
          <w:rPr>
            <w:noProof/>
            <w:webHidden/>
          </w:rPr>
          <w:fldChar w:fldCharType="separate"/>
        </w:r>
        <w:r>
          <w:rPr>
            <w:noProof/>
            <w:webHidden/>
          </w:rPr>
          <w:t>78</w:t>
        </w:r>
        <w:r>
          <w:rPr>
            <w:noProof/>
            <w:webHidden/>
          </w:rPr>
          <w:fldChar w:fldCharType="end"/>
        </w:r>
      </w:hyperlink>
    </w:p>
    <w:p w14:paraId="044F8212" w14:textId="459CD26A" w:rsidR="00547024" w:rsidRDefault="00547024">
      <w:pPr>
        <w:pStyle w:val="TDC2"/>
        <w:tabs>
          <w:tab w:val="right" w:leader="dot" w:pos="8949"/>
        </w:tabs>
        <w:rPr>
          <w:noProof/>
          <w:kern w:val="2"/>
          <w:szCs w:val="24"/>
          <w:lang w:eastAsia="es-ES_tradnl"/>
          <w14:ligatures w14:val="standardContextual"/>
        </w:rPr>
      </w:pPr>
      <w:hyperlink w:anchor="_Toc165222628" w:history="1">
        <w:r w:rsidRPr="004E2A13">
          <w:rPr>
            <w:rStyle w:val="Hipervnculo"/>
            <w:noProof/>
          </w:rPr>
          <w:t>Pantalla Ajustes</w:t>
        </w:r>
        <w:r>
          <w:rPr>
            <w:noProof/>
            <w:webHidden/>
          </w:rPr>
          <w:tab/>
        </w:r>
        <w:r>
          <w:rPr>
            <w:noProof/>
            <w:webHidden/>
          </w:rPr>
          <w:fldChar w:fldCharType="begin"/>
        </w:r>
        <w:r>
          <w:rPr>
            <w:noProof/>
            <w:webHidden/>
          </w:rPr>
          <w:instrText xml:space="preserve"> PAGEREF _Toc165222628 \h </w:instrText>
        </w:r>
        <w:r>
          <w:rPr>
            <w:noProof/>
            <w:webHidden/>
          </w:rPr>
        </w:r>
        <w:r>
          <w:rPr>
            <w:noProof/>
            <w:webHidden/>
          </w:rPr>
          <w:fldChar w:fldCharType="separate"/>
        </w:r>
        <w:r>
          <w:rPr>
            <w:noProof/>
            <w:webHidden/>
          </w:rPr>
          <w:t>80</w:t>
        </w:r>
        <w:r>
          <w:rPr>
            <w:noProof/>
            <w:webHidden/>
          </w:rPr>
          <w:fldChar w:fldCharType="end"/>
        </w:r>
      </w:hyperlink>
    </w:p>
    <w:p w14:paraId="793D9A8B" w14:textId="2B35482F" w:rsidR="00547024" w:rsidRDefault="00547024">
      <w:pPr>
        <w:pStyle w:val="TDC2"/>
        <w:tabs>
          <w:tab w:val="right" w:leader="dot" w:pos="8949"/>
        </w:tabs>
        <w:rPr>
          <w:noProof/>
          <w:kern w:val="2"/>
          <w:szCs w:val="24"/>
          <w:lang w:eastAsia="es-ES_tradnl"/>
          <w14:ligatures w14:val="standardContextual"/>
        </w:rPr>
      </w:pPr>
      <w:hyperlink w:anchor="_Toc165222629" w:history="1">
        <w:r w:rsidRPr="004E2A13">
          <w:rPr>
            <w:rStyle w:val="Hipervnculo"/>
            <w:noProof/>
          </w:rPr>
          <w:t>Pantalla Crear Grupo</w:t>
        </w:r>
        <w:r>
          <w:rPr>
            <w:noProof/>
            <w:webHidden/>
          </w:rPr>
          <w:tab/>
        </w:r>
        <w:r>
          <w:rPr>
            <w:noProof/>
            <w:webHidden/>
          </w:rPr>
          <w:fldChar w:fldCharType="begin"/>
        </w:r>
        <w:r>
          <w:rPr>
            <w:noProof/>
            <w:webHidden/>
          </w:rPr>
          <w:instrText xml:space="preserve"> PAGEREF _Toc165222629 \h </w:instrText>
        </w:r>
        <w:r>
          <w:rPr>
            <w:noProof/>
            <w:webHidden/>
          </w:rPr>
        </w:r>
        <w:r>
          <w:rPr>
            <w:noProof/>
            <w:webHidden/>
          </w:rPr>
          <w:fldChar w:fldCharType="separate"/>
        </w:r>
        <w:r>
          <w:rPr>
            <w:noProof/>
            <w:webHidden/>
          </w:rPr>
          <w:t>81</w:t>
        </w:r>
        <w:r>
          <w:rPr>
            <w:noProof/>
            <w:webHidden/>
          </w:rPr>
          <w:fldChar w:fldCharType="end"/>
        </w:r>
      </w:hyperlink>
    </w:p>
    <w:p w14:paraId="4B5EB491" w14:textId="1F36F9A8" w:rsidR="00547024" w:rsidRDefault="00547024">
      <w:pPr>
        <w:pStyle w:val="TDC2"/>
        <w:tabs>
          <w:tab w:val="right" w:leader="dot" w:pos="8949"/>
        </w:tabs>
        <w:rPr>
          <w:noProof/>
          <w:kern w:val="2"/>
          <w:szCs w:val="24"/>
          <w:lang w:eastAsia="es-ES_tradnl"/>
          <w14:ligatures w14:val="standardContextual"/>
        </w:rPr>
      </w:pPr>
      <w:hyperlink w:anchor="_Toc165222630" w:history="1">
        <w:r w:rsidRPr="004E2A13">
          <w:rPr>
            <w:rStyle w:val="Hipervnculo"/>
            <w:noProof/>
          </w:rPr>
          <w:t>Pantalla Editar Grupo</w:t>
        </w:r>
        <w:r>
          <w:rPr>
            <w:noProof/>
            <w:webHidden/>
          </w:rPr>
          <w:tab/>
        </w:r>
        <w:r>
          <w:rPr>
            <w:noProof/>
            <w:webHidden/>
          </w:rPr>
          <w:fldChar w:fldCharType="begin"/>
        </w:r>
        <w:r>
          <w:rPr>
            <w:noProof/>
            <w:webHidden/>
          </w:rPr>
          <w:instrText xml:space="preserve"> PAGEREF _Toc165222630 \h </w:instrText>
        </w:r>
        <w:r>
          <w:rPr>
            <w:noProof/>
            <w:webHidden/>
          </w:rPr>
        </w:r>
        <w:r>
          <w:rPr>
            <w:noProof/>
            <w:webHidden/>
          </w:rPr>
          <w:fldChar w:fldCharType="separate"/>
        </w:r>
        <w:r>
          <w:rPr>
            <w:noProof/>
            <w:webHidden/>
          </w:rPr>
          <w:t>82</w:t>
        </w:r>
        <w:r>
          <w:rPr>
            <w:noProof/>
            <w:webHidden/>
          </w:rPr>
          <w:fldChar w:fldCharType="end"/>
        </w:r>
      </w:hyperlink>
    </w:p>
    <w:p w14:paraId="0B41F213" w14:textId="25308836" w:rsidR="00547024" w:rsidRDefault="00547024">
      <w:pPr>
        <w:pStyle w:val="TDC2"/>
        <w:tabs>
          <w:tab w:val="right" w:leader="dot" w:pos="8949"/>
        </w:tabs>
        <w:rPr>
          <w:noProof/>
          <w:kern w:val="2"/>
          <w:szCs w:val="24"/>
          <w:lang w:eastAsia="es-ES_tradnl"/>
          <w14:ligatures w14:val="standardContextual"/>
        </w:rPr>
      </w:pPr>
      <w:hyperlink w:anchor="_Toc165222631" w:history="1">
        <w:r w:rsidRPr="004E2A13">
          <w:rPr>
            <w:rStyle w:val="Hipervnculo"/>
            <w:noProof/>
          </w:rPr>
          <w:t>Pantalla Detalle de Serie</w:t>
        </w:r>
        <w:r>
          <w:rPr>
            <w:noProof/>
            <w:webHidden/>
          </w:rPr>
          <w:tab/>
        </w:r>
        <w:r>
          <w:rPr>
            <w:noProof/>
            <w:webHidden/>
          </w:rPr>
          <w:fldChar w:fldCharType="begin"/>
        </w:r>
        <w:r>
          <w:rPr>
            <w:noProof/>
            <w:webHidden/>
          </w:rPr>
          <w:instrText xml:space="preserve"> PAGEREF _Toc165222631 \h </w:instrText>
        </w:r>
        <w:r>
          <w:rPr>
            <w:noProof/>
            <w:webHidden/>
          </w:rPr>
        </w:r>
        <w:r>
          <w:rPr>
            <w:noProof/>
            <w:webHidden/>
          </w:rPr>
          <w:fldChar w:fldCharType="separate"/>
        </w:r>
        <w:r>
          <w:rPr>
            <w:noProof/>
            <w:webHidden/>
          </w:rPr>
          <w:t>83</w:t>
        </w:r>
        <w:r>
          <w:rPr>
            <w:noProof/>
            <w:webHidden/>
          </w:rPr>
          <w:fldChar w:fldCharType="end"/>
        </w:r>
      </w:hyperlink>
    </w:p>
    <w:p w14:paraId="7BF07CBE" w14:textId="76C26501" w:rsidR="00547024" w:rsidRDefault="00547024">
      <w:pPr>
        <w:pStyle w:val="TDC2"/>
        <w:tabs>
          <w:tab w:val="right" w:leader="dot" w:pos="8949"/>
        </w:tabs>
        <w:rPr>
          <w:noProof/>
          <w:kern w:val="2"/>
          <w:szCs w:val="24"/>
          <w:lang w:eastAsia="es-ES_tradnl"/>
          <w14:ligatures w14:val="standardContextual"/>
        </w:rPr>
      </w:pPr>
      <w:hyperlink w:anchor="_Toc165222632" w:history="1">
        <w:r w:rsidRPr="004E2A13">
          <w:rPr>
            <w:rStyle w:val="Hipervnculo"/>
            <w:noProof/>
          </w:rPr>
          <w:t>Pantalla Comentarios</w:t>
        </w:r>
        <w:r>
          <w:rPr>
            <w:noProof/>
            <w:webHidden/>
          </w:rPr>
          <w:tab/>
        </w:r>
        <w:r>
          <w:rPr>
            <w:noProof/>
            <w:webHidden/>
          </w:rPr>
          <w:fldChar w:fldCharType="begin"/>
        </w:r>
        <w:r>
          <w:rPr>
            <w:noProof/>
            <w:webHidden/>
          </w:rPr>
          <w:instrText xml:space="preserve"> PAGEREF _Toc165222632 \h </w:instrText>
        </w:r>
        <w:r>
          <w:rPr>
            <w:noProof/>
            <w:webHidden/>
          </w:rPr>
        </w:r>
        <w:r>
          <w:rPr>
            <w:noProof/>
            <w:webHidden/>
          </w:rPr>
          <w:fldChar w:fldCharType="separate"/>
        </w:r>
        <w:r>
          <w:rPr>
            <w:noProof/>
            <w:webHidden/>
          </w:rPr>
          <w:t>84</w:t>
        </w:r>
        <w:r>
          <w:rPr>
            <w:noProof/>
            <w:webHidden/>
          </w:rPr>
          <w:fldChar w:fldCharType="end"/>
        </w:r>
      </w:hyperlink>
    </w:p>
    <w:p w14:paraId="53EE8DEB" w14:textId="60053911" w:rsidR="00547024" w:rsidRDefault="00547024">
      <w:pPr>
        <w:pStyle w:val="TDC2"/>
        <w:tabs>
          <w:tab w:val="right" w:leader="dot" w:pos="8949"/>
        </w:tabs>
        <w:rPr>
          <w:noProof/>
          <w:kern w:val="2"/>
          <w:szCs w:val="24"/>
          <w:lang w:eastAsia="es-ES_tradnl"/>
          <w14:ligatures w14:val="standardContextual"/>
        </w:rPr>
      </w:pPr>
      <w:hyperlink w:anchor="_Toc165222633" w:history="1">
        <w:r w:rsidRPr="004E2A13">
          <w:rPr>
            <w:rStyle w:val="Hipervnculo"/>
            <w:noProof/>
          </w:rPr>
          <w:t>Pantalla Detalle de Temporada</w:t>
        </w:r>
        <w:r>
          <w:rPr>
            <w:noProof/>
            <w:webHidden/>
          </w:rPr>
          <w:tab/>
        </w:r>
        <w:r>
          <w:rPr>
            <w:noProof/>
            <w:webHidden/>
          </w:rPr>
          <w:fldChar w:fldCharType="begin"/>
        </w:r>
        <w:r>
          <w:rPr>
            <w:noProof/>
            <w:webHidden/>
          </w:rPr>
          <w:instrText xml:space="preserve"> PAGEREF _Toc165222633 \h </w:instrText>
        </w:r>
        <w:r>
          <w:rPr>
            <w:noProof/>
            <w:webHidden/>
          </w:rPr>
        </w:r>
        <w:r>
          <w:rPr>
            <w:noProof/>
            <w:webHidden/>
          </w:rPr>
          <w:fldChar w:fldCharType="separate"/>
        </w:r>
        <w:r>
          <w:rPr>
            <w:noProof/>
            <w:webHidden/>
          </w:rPr>
          <w:t>86</w:t>
        </w:r>
        <w:r>
          <w:rPr>
            <w:noProof/>
            <w:webHidden/>
          </w:rPr>
          <w:fldChar w:fldCharType="end"/>
        </w:r>
      </w:hyperlink>
    </w:p>
    <w:p w14:paraId="01C744D2" w14:textId="410E91C4" w:rsidR="00547024" w:rsidRDefault="00547024">
      <w:pPr>
        <w:pStyle w:val="TDC2"/>
        <w:tabs>
          <w:tab w:val="right" w:leader="dot" w:pos="8949"/>
        </w:tabs>
        <w:rPr>
          <w:noProof/>
          <w:kern w:val="2"/>
          <w:szCs w:val="24"/>
          <w:lang w:eastAsia="es-ES_tradnl"/>
          <w14:ligatures w14:val="standardContextual"/>
        </w:rPr>
      </w:pPr>
      <w:hyperlink w:anchor="_Toc165222634" w:history="1">
        <w:r w:rsidRPr="004E2A13">
          <w:rPr>
            <w:rStyle w:val="Hipervnculo"/>
            <w:noProof/>
          </w:rPr>
          <w:t>Pantalla Calendario</w:t>
        </w:r>
        <w:r>
          <w:rPr>
            <w:noProof/>
            <w:webHidden/>
          </w:rPr>
          <w:tab/>
        </w:r>
        <w:r>
          <w:rPr>
            <w:noProof/>
            <w:webHidden/>
          </w:rPr>
          <w:fldChar w:fldCharType="begin"/>
        </w:r>
        <w:r>
          <w:rPr>
            <w:noProof/>
            <w:webHidden/>
          </w:rPr>
          <w:instrText xml:space="preserve"> PAGEREF _Toc165222634 \h </w:instrText>
        </w:r>
        <w:r>
          <w:rPr>
            <w:noProof/>
            <w:webHidden/>
          </w:rPr>
        </w:r>
        <w:r>
          <w:rPr>
            <w:noProof/>
            <w:webHidden/>
          </w:rPr>
          <w:fldChar w:fldCharType="separate"/>
        </w:r>
        <w:r>
          <w:rPr>
            <w:noProof/>
            <w:webHidden/>
          </w:rPr>
          <w:t>87</w:t>
        </w:r>
        <w:r>
          <w:rPr>
            <w:noProof/>
            <w:webHidden/>
          </w:rPr>
          <w:fldChar w:fldCharType="end"/>
        </w:r>
      </w:hyperlink>
    </w:p>
    <w:p w14:paraId="3B6EE75D" w14:textId="54A7D499"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576796">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12E11FC8" w14:textId="076CE3AB" w:rsidR="00547024"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5222521" w:history="1">
        <w:r w:rsidR="00547024" w:rsidRPr="00932533">
          <w:rPr>
            <w:rStyle w:val="Hipervnculo"/>
            <w:noProof/>
          </w:rPr>
          <w:t>Tabla 1: Objetivos Específicos. Elaboración Propia.</w:t>
        </w:r>
        <w:r w:rsidR="00547024">
          <w:rPr>
            <w:noProof/>
            <w:webHidden/>
          </w:rPr>
          <w:tab/>
        </w:r>
        <w:r w:rsidR="00547024">
          <w:rPr>
            <w:noProof/>
            <w:webHidden/>
          </w:rPr>
          <w:fldChar w:fldCharType="begin"/>
        </w:r>
        <w:r w:rsidR="00547024">
          <w:rPr>
            <w:noProof/>
            <w:webHidden/>
          </w:rPr>
          <w:instrText xml:space="preserve"> PAGEREF _Toc165222521 \h </w:instrText>
        </w:r>
        <w:r w:rsidR="00547024">
          <w:rPr>
            <w:noProof/>
            <w:webHidden/>
          </w:rPr>
        </w:r>
        <w:r w:rsidR="00547024">
          <w:rPr>
            <w:noProof/>
            <w:webHidden/>
          </w:rPr>
          <w:fldChar w:fldCharType="separate"/>
        </w:r>
        <w:r w:rsidR="00547024">
          <w:rPr>
            <w:noProof/>
            <w:webHidden/>
          </w:rPr>
          <w:t>10</w:t>
        </w:r>
        <w:r w:rsidR="00547024">
          <w:rPr>
            <w:noProof/>
            <w:webHidden/>
          </w:rPr>
          <w:fldChar w:fldCharType="end"/>
        </w:r>
      </w:hyperlink>
    </w:p>
    <w:p w14:paraId="618CE816" w14:textId="3D4D66A2"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2" w:history="1">
        <w:r w:rsidRPr="00932533">
          <w:rPr>
            <w:rStyle w:val="Hipervnculo"/>
            <w:noProof/>
          </w:rPr>
          <w:t>Tabla 2: Análisis de Requisitos. Elaboración Propia</w:t>
        </w:r>
        <w:r>
          <w:rPr>
            <w:noProof/>
            <w:webHidden/>
          </w:rPr>
          <w:tab/>
        </w:r>
        <w:r>
          <w:rPr>
            <w:noProof/>
            <w:webHidden/>
          </w:rPr>
          <w:fldChar w:fldCharType="begin"/>
        </w:r>
        <w:r>
          <w:rPr>
            <w:noProof/>
            <w:webHidden/>
          </w:rPr>
          <w:instrText xml:space="preserve"> PAGEREF _Toc165222522 \h </w:instrText>
        </w:r>
        <w:r>
          <w:rPr>
            <w:noProof/>
            <w:webHidden/>
          </w:rPr>
        </w:r>
        <w:r>
          <w:rPr>
            <w:noProof/>
            <w:webHidden/>
          </w:rPr>
          <w:fldChar w:fldCharType="separate"/>
        </w:r>
        <w:r>
          <w:rPr>
            <w:noProof/>
            <w:webHidden/>
          </w:rPr>
          <w:t>15</w:t>
        </w:r>
        <w:r>
          <w:rPr>
            <w:noProof/>
            <w:webHidden/>
          </w:rPr>
          <w:fldChar w:fldCharType="end"/>
        </w:r>
      </w:hyperlink>
    </w:p>
    <w:p w14:paraId="75B0892D" w14:textId="70DBCA5E"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3" w:history="1">
        <w:r w:rsidRPr="00932533">
          <w:rPr>
            <w:rStyle w:val="Hipervnculo"/>
            <w:noProof/>
          </w:rPr>
          <w:t>Tabla 3: Diseño UI. Elaboración Propia</w:t>
        </w:r>
        <w:r>
          <w:rPr>
            <w:noProof/>
            <w:webHidden/>
          </w:rPr>
          <w:tab/>
        </w:r>
        <w:r>
          <w:rPr>
            <w:noProof/>
            <w:webHidden/>
          </w:rPr>
          <w:fldChar w:fldCharType="begin"/>
        </w:r>
        <w:r>
          <w:rPr>
            <w:noProof/>
            <w:webHidden/>
          </w:rPr>
          <w:instrText xml:space="preserve"> PAGEREF _Toc165222523 \h </w:instrText>
        </w:r>
        <w:r>
          <w:rPr>
            <w:noProof/>
            <w:webHidden/>
          </w:rPr>
        </w:r>
        <w:r>
          <w:rPr>
            <w:noProof/>
            <w:webHidden/>
          </w:rPr>
          <w:fldChar w:fldCharType="separate"/>
        </w:r>
        <w:r>
          <w:rPr>
            <w:noProof/>
            <w:webHidden/>
          </w:rPr>
          <w:t>16</w:t>
        </w:r>
        <w:r>
          <w:rPr>
            <w:noProof/>
            <w:webHidden/>
          </w:rPr>
          <w:fldChar w:fldCharType="end"/>
        </w:r>
      </w:hyperlink>
    </w:p>
    <w:p w14:paraId="108B86DA" w14:textId="14FF35EE"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4" w:history="1">
        <w:r w:rsidRPr="00932533">
          <w:rPr>
            <w:rStyle w:val="Hipervnculo"/>
            <w:noProof/>
          </w:rPr>
          <w:t>Tabla 4: Configuración del entorno del Servidor. Elaboración Propia</w:t>
        </w:r>
        <w:r>
          <w:rPr>
            <w:noProof/>
            <w:webHidden/>
          </w:rPr>
          <w:tab/>
        </w:r>
        <w:r>
          <w:rPr>
            <w:noProof/>
            <w:webHidden/>
          </w:rPr>
          <w:fldChar w:fldCharType="begin"/>
        </w:r>
        <w:r>
          <w:rPr>
            <w:noProof/>
            <w:webHidden/>
          </w:rPr>
          <w:instrText xml:space="preserve"> PAGEREF _Toc165222524 \h </w:instrText>
        </w:r>
        <w:r>
          <w:rPr>
            <w:noProof/>
            <w:webHidden/>
          </w:rPr>
        </w:r>
        <w:r>
          <w:rPr>
            <w:noProof/>
            <w:webHidden/>
          </w:rPr>
          <w:fldChar w:fldCharType="separate"/>
        </w:r>
        <w:r>
          <w:rPr>
            <w:noProof/>
            <w:webHidden/>
          </w:rPr>
          <w:t>16</w:t>
        </w:r>
        <w:r>
          <w:rPr>
            <w:noProof/>
            <w:webHidden/>
          </w:rPr>
          <w:fldChar w:fldCharType="end"/>
        </w:r>
      </w:hyperlink>
    </w:p>
    <w:p w14:paraId="53C10447" w14:textId="01D204F2"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5" w:history="1">
        <w:r w:rsidRPr="00932533">
          <w:rPr>
            <w:rStyle w:val="Hipervnculo"/>
            <w:noProof/>
          </w:rPr>
          <w:t>Tabla 5: Implementación BBDD. Elaboración Propia</w:t>
        </w:r>
        <w:r>
          <w:rPr>
            <w:noProof/>
            <w:webHidden/>
          </w:rPr>
          <w:tab/>
        </w:r>
        <w:r>
          <w:rPr>
            <w:noProof/>
            <w:webHidden/>
          </w:rPr>
          <w:fldChar w:fldCharType="begin"/>
        </w:r>
        <w:r>
          <w:rPr>
            <w:noProof/>
            <w:webHidden/>
          </w:rPr>
          <w:instrText xml:space="preserve"> PAGEREF _Toc165222525 \h </w:instrText>
        </w:r>
        <w:r>
          <w:rPr>
            <w:noProof/>
            <w:webHidden/>
          </w:rPr>
        </w:r>
        <w:r>
          <w:rPr>
            <w:noProof/>
            <w:webHidden/>
          </w:rPr>
          <w:fldChar w:fldCharType="separate"/>
        </w:r>
        <w:r>
          <w:rPr>
            <w:noProof/>
            <w:webHidden/>
          </w:rPr>
          <w:t>17</w:t>
        </w:r>
        <w:r>
          <w:rPr>
            <w:noProof/>
            <w:webHidden/>
          </w:rPr>
          <w:fldChar w:fldCharType="end"/>
        </w:r>
      </w:hyperlink>
    </w:p>
    <w:p w14:paraId="2ECE02A4" w14:textId="4B57587A"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6" w:history="1">
        <w:r w:rsidRPr="00932533">
          <w:rPr>
            <w:rStyle w:val="Hipervnculo"/>
            <w:noProof/>
          </w:rPr>
          <w:t>Tabla 6: Desarrollo de API. Elaboración Propia</w:t>
        </w:r>
        <w:r>
          <w:rPr>
            <w:noProof/>
            <w:webHidden/>
          </w:rPr>
          <w:tab/>
        </w:r>
        <w:r>
          <w:rPr>
            <w:noProof/>
            <w:webHidden/>
          </w:rPr>
          <w:fldChar w:fldCharType="begin"/>
        </w:r>
        <w:r>
          <w:rPr>
            <w:noProof/>
            <w:webHidden/>
          </w:rPr>
          <w:instrText xml:space="preserve"> PAGEREF _Toc165222526 \h </w:instrText>
        </w:r>
        <w:r>
          <w:rPr>
            <w:noProof/>
            <w:webHidden/>
          </w:rPr>
        </w:r>
        <w:r>
          <w:rPr>
            <w:noProof/>
            <w:webHidden/>
          </w:rPr>
          <w:fldChar w:fldCharType="separate"/>
        </w:r>
        <w:r>
          <w:rPr>
            <w:noProof/>
            <w:webHidden/>
          </w:rPr>
          <w:t>17</w:t>
        </w:r>
        <w:r>
          <w:rPr>
            <w:noProof/>
            <w:webHidden/>
          </w:rPr>
          <w:fldChar w:fldCharType="end"/>
        </w:r>
      </w:hyperlink>
    </w:p>
    <w:p w14:paraId="3048282B" w14:textId="4FB835B8"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7" w:history="1">
        <w:r w:rsidRPr="00932533">
          <w:rPr>
            <w:rStyle w:val="Hipervnculo"/>
            <w:noProof/>
          </w:rPr>
          <w:t>Tabla 7: Implementación de la Estructura Base Frontend. Elaboración Propia</w:t>
        </w:r>
        <w:r>
          <w:rPr>
            <w:noProof/>
            <w:webHidden/>
          </w:rPr>
          <w:tab/>
        </w:r>
        <w:r>
          <w:rPr>
            <w:noProof/>
            <w:webHidden/>
          </w:rPr>
          <w:fldChar w:fldCharType="begin"/>
        </w:r>
        <w:r>
          <w:rPr>
            <w:noProof/>
            <w:webHidden/>
          </w:rPr>
          <w:instrText xml:space="preserve"> PAGEREF _Toc165222527 \h </w:instrText>
        </w:r>
        <w:r>
          <w:rPr>
            <w:noProof/>
            <w:webHidden/>
          </w:rPr>
        </w:r>
        <w:r>
          <w:rPr>
            <w:noProof/>
            <w:webHidden/>
          </w:rPr>
          <w:fldChar w:fldCharType="separate"/>
        </w:r>
        <w:r>
          <w:rPr>
            <w:noProof/>
            <w:webHidden/>
          </w:rPr>
          <w:t>17</w:t>
        </w:r>
        <w:r>
          <w:rPr>
            <w:noProof/>
            <w:webHidden/>
          </w:rPr>
          <w:fldChar w:fldCharType="end"/>
        </w:r>
      </w:hyperlink>
    </w:p>
    <w:p w14:paraId="5B39C440" w14:textId="4C38B8F6"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8" w:history="1">
        <w:r w:rsidRPr="00932533">
          <w:rPr>
            <w:rStyle w:val="Hipervnculo"/>
            <w:noProof/>
          </w:rPr>
          <w:t>Tabla 8: Desarrollo de Pantallas y Navegación. Elaboración Propia</w:t>
        </w:r>
        <w:r>
          <w:rPr>
            <w:noProof/>
            <w:webHidden/>
          </w:rPr>
          <w:tab/>
        </w:r>
        <w:r>
          <w:rPr>
            <w:noProof/>
            <w:webHidden/>
          </w:rPr>
          <w:fldChar w:fldCharType="begin"/>
        </w:r>
        <w:r>
          <w:rPr>
            <w:noProof/>
            <w:webHidden/>
          </w:rPr>
          <w:instrText xml:space="preserve"> PAGEREF _Toc165222528 \h </w:instrText>
        </w:r>
        <w:r>
          <w:rPr>
            <w:noProof/>
            <w:webHidden/>
          </w:rPr>
        </w:r>
        <w:r>
          <w:rPr>
            <w:noProof/>
            <w:webHidden/>
          </w:rPr>
          <w:fldChar w:fldCharType="separate"/>
        </w:r>
        <w:r>
          <w:rPr>
            <w:noProof/>
            <w:webHidden/>
          </w:rPr>
          <w:t>18</w:t>
        </w:r>
        <w:r>
          <w:rPr>
            <w:noProof/>
            <w:webHidden/>
          </w:rPr>
          <w:fldChar w:fldCharType="end"/>
        </w:r>
      </w:hyperlink>
    </w:p>
    <w:p w14:paraId="522AA1CB" w14:textId="559EAECC"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9" w:history="1">
        <w:r w:rsidRPr="00932533">
          <w:rPr>
            <w:rStyle w:val="Hipervnculo"/>
            <w:noProof/>
          </w:rPr>
          <w:t>Tabla 9: Integración IU con el Backend. Elaboración Propia</w:t>
        </w:r>
        <w:r>
          <w:rPr>
            <w:noProof/>
            <w:webHidden/>
          </w:rPr>
          <w:tab/>
        </w:r>
        <w:r>
          <w:rPr>
            <w:noProof/>
            <w:webHidden/>
          </w:rPr>
          <w:fldChar w:fldCharType="begin"/>
        </w:r>
        <w:r>
          <w:rPr>
            <w:noProof/>
            <w:webHidden/>
          </w:rPr>
          <w:instrText xml:space="preserve"> PAGEREF _Toc165222529 \h </w:instrText>
        </w:r>
        <w:r>
          <w:rPr>
            <w:noProof/>
            <w:webHidden/>
          </w:rPr>
        </w:r>
        <w:r>
          <w:rPr>
            <w:noProof/>
            <w:webHidden/>
          </w:rPr>
          <w:fldChar w:fldCharType="separate"/>
        </w:r>
        <w:r>
          <w:rPr>
            <w:noProof/>
            <w:webHidden/>
          </w:rPr>
          <w:t>18</w:t>
        </w:r>
        <w:r>
          <w:rPr>
            <w:noProof/>
            <w:webHidden/>
          </w:rPr>
          <w:fldChar w:fldCharType="end"/>
        </w:r>
      </w:hyperlink>
    </w:p>
    <w:p w14:paraId="488DBAB8" w14:textId="28A1982F"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0" w:history="1">
        <w:r w:rsidRPr="00932533">
          <w:rPr>
            <w:rStyle w:val="Hipervnculo"/>
            <w:noProof/>
          </w:rPr>
          <w:t>Tabla 10: Pruebas y Calidad. Elaboración Propia</w:t>
        </w:r>
        <w:r>
          <w:rPr>
            <w:noProof/>
            <w:webHidden/>
          </w:rPr>
          <w:tab/>
        </w:r>
        <w:r>
          <w:rPr>
            <w:noProof/>
            <w:webHidden/>
          </w:rPr>
          <w:fldChar w:fldCharType="begin"/>
        </w:r>
        <w:r>
          <w:rPr>
            <w:noProof/>
            <w:webHidden/>
          </w:rPr>
          <w:instrText xml:space="preserve"> PAGEREF _Toc165222530 \h </w:instrText>
        </w:r>
        <w:r>
          <w:rPr>
            <w:noProof/>
            <w:webHidden/>
          </w:rPr>
        </w:r>
        <w:r>
          <w:rPr>
            <w:noProof/>
            <w:webHidden/>
          </w:rPr>
          <w:fldChar w:fldCharType="separate"/>
        </w:r>
        <w:r>
          <w:rPr>
            <w:noProof/>
            <w:webHidden/>
          </w:rPr>
          <w:t>19</w:t>
        </w:r>
        <w:r>
          <w:rPr>
            <w:noProof/>
            <w:webHidden/>
          </w:rPr>
          <w:fldChar w:fldCharType="end"/>
        </w:r>
      </w:hyperlink>
    </w:p>
    <w:p w14:paraId="0040F3BF" w14:textId="28AE5420"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1" w:history="1">
        <w:r w:rsidRPr="00932533">
          <w:rPr>
            <w:rStyle w:val="Hipervnculo"/>
            <w:noProof/>
          </w:rPr>
          <w:t>Tabla 11: Despliegue. Elaboración Propia</w:t>
        </w:r>
        <w:r>
          <w:rPr>
            <w:noProof/>
            <w:webHidden/>
          </w:rPr>
          <w:tab/>
        </w:r>
        <w:r>
          <w:rPr>
            <w:noProof/>
            <w:webHidden/>
          </w:rPr>
          <w:fldChar w:fldCharType="begin"/>
        </w:r>
        <w:r>
          <w:rPr>
            <w:noProof/>
            <w:webHidden/>
          </w:rPr>
          <w:instrText xml:space="preserve"> PAGEREF _Toc165222531 \h </w:instrText>
        </w:r>
        <w:r>
          <w:rPr>
            <w:noProof/>
            <w:webHidden/>
          </w:rPr>
        </w:r>
        <w:r>
          <w:rPr>
            <w:noProof/>
            <w:webHidden/>
          </w:rPr>
          <w:fldChar w:fldCharType="separate"/>
        </w:r>
        <w:r>
          <w:rPr>
            <w:noProof/>
            <w:webHidden/>
          </w:rPr>
          <w:t>19</w:t>
        </w:r>
        <w:r>
          <w:rPr>
            <w:noProof/>
            <w:webHidden/>
          </w:rPr>
          <w:fldChar w:fldCharType="end"/>
        </w:r>
      </w:hyperlink>
    </w:p>
    <w:p w14:paraId="56D3A420" w14:textId="59A26ACA"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2" w:history="1">
        <w:r w:rsidRPr="00932533">
          <w:rPr>
            <w:rStyle w:val="Hipervnculo"/>
            <w:noProof/>
          </w:rPr>
          <w:t>Tabla 12: Costes.</w:t>
        </w:r>
        <w:r>
          <w:rPr>
            <w:noProof/>
            <w:webHidden/>
          </w:rPr>
          <w:tab/>
        </w:r>
        <w:r>
          <w:rPr>
            <w:noProof/>
            <w:webHidden/>
          </w:rPr>
          <w:fldChar w:fldCharType="begin"/>
        </w:r>
        <w:r>
          <w:rPr>
            <w:noProof/>
            <w:webHidden/>
          </w:rPr>
          <w:instrText xml:space="preserve"> PAGEREF _Toc165222532 \h </w:instrText>
        </w:r>
        <w:r>
          <w:rPr>
            <w:noProof/>
            <w:webHidden/>
          </w:rPr>
        </w:r>
        <w:r>
          <w:rPr>
            <w:noProof/>
            <w:webHidden/>
          </w:rPr>
          <w:fldChar w:fldCharType="separate"/>
        </w:r>
        <w:r>
          <w:rPr>
            <w:noProof/>
            <w:webHidden/>
          </w:rPr>
          <w:t>23</w:t>
        </w:r>
        <w:r>
          <w:rPr>
            <w:noProof/>
            <w:webHidden/>
          </w:rPr>
          <w:fldChar w:fldCharType="end"/>
        </w:r>
      </w:hyperlink>
    </w:p>
    <w:p w14:paraId="104C533E" w14:textId="11A04916"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3" w:history="1">
        <w:r w:rsidRPr="00932533">
          <w:rPr>
            <w:rStyle w:val="Hipervnculo"/>
            <w:noProof/>
          </w:rPr>
          <w:t>Tabla 13: Costes Recursos Humanos.</w:t>
        </w:r>
        <w:r>
          <w:rPr>
            <w:noProof/>
            <w:webHidden/>
          </w:rPr>
          <w:tab/>
        </w:r>
        <w:r>
          <w:rPr>
            <w:noProof/>
            <w:webHidden/>
          </w:rPr>
          <w:fldChar w:fldCharType="begin"/>
        </w:r>
        <w:r>
          <w:rPr>
            <w:noProof/>
            <w:webHidden/>
          </w:rPr>
          <w:instrText xml:space="preserve"> PAGEREF _Toc165222533 \h </w:instrText>
        </w:r>
        <w:r>
          <w:rPr>
            <w:noProof/>
            <w:webHidden/>
          </w:rPr>
        </w:r>
        <w:r>
          <w:rPr>
            <w:noProof/>
            <w:webHidden/>
          </w:rPr>
          <w:fldChar w:fldCharType="separate"/>
        </w:r>
        <w:r>
          <w:rPr>
            <w:noProof/>
            <w:webHidden/>
          </w:rPr>
          <w:t>23</w:t>
        </w:r>
        <w:r>
          <w:rPr>
            <w:noProof/>
            <w:webHidden/>
          </w:rPr>
          <w:fldChar w:fldCharType="end"/>
        </w:r>
      </w:hyperlink>
    </w:p>
    <w:p w14:paraId="5B223DCD" w14:textId="13EF614F"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4" w:history="1">
        <w:r w:rsidRPr="00932533">
          <w:rPr>
            <w:rStyle w:val="Hipervnculo"/>
            <w:noProof/>
          </w:rPr>
          <w:t>Tabla 14: Resultados Obtenidos. Elaboración Propia.</w:t>
        </w:r>
        <w:r>
          <w:rPr>
            <w:noProof/>
            <w:webHidden/>
          </w:rPr>
          <w:tab/>
        </w:r>
        <w:r>
          <w:rPr>
            <w:noProof/>
            <w:webHidden/>
          </w:rPr>
          <w:fldChar w:fldCharType="begin"/>
        </w:r>
        <w:r>
          <w:rPr>
            <w:noProof/>
            <w:webHidden/>
          </w:rPr>
          <w:instrText xml:space="preserve"> PAGEREF _Toc165222534 \h </w:instrText>
        </w:r>
        <w:r>
          <w:rPr>
            <w:noProof/>
            <w:webHidden/>
          </w:rPr>
        </w:r>
        <w:r>
          <w:rPr>
            <w:noProof/>
            <w:webHidden/>
          </w:rPr>
          <w:fldChar w:fldCharType="separate"/>
        </w:r>
        <w:r>
          <w:rPr>
            <w:noProof/>
            <w:webHidden/>
          </w:rPr>
          <w:t>47</w:t>
        </w:r>
        <w:r>
          <w:rPr>
            <w:noProof/>
            <w:webHidden/>
          </w:rPr>
          <w:fldChar w:fldCharType="end"/>
        </w:r>
      </w:hyperlink>
    </w:p>
    <w:p w14:paraId="4BA9B7DD" w14:textId="51A72827"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5" w:history="1">
        <w:r w:rsidRPr="00932533">
          <w:rPr>
            <w:rStyle w:val="Hipervnculo"/>
            <w:noProof/>
          </w:rPr>
          <w:t>Tabla 15: Validación Objetivos Específicos. Elaboración Propia.</w:t>
        </w:r>
        <w:r>
          <w:rPr>
            <w:noProof/>
            <w:webHidden/>
          </w:rPr>
          <w:tab/>
        </w:r>
        <w:r>
          <w:rPr>
            <w:noProof/>
            <w:webHidden/>
          </w:rPr>
          <w:fldChar w:fldCharType="begin"/>
        </w:r>
        <w:r>
          <w:rPr>
            <w:noProof/>
            <w:webHidden/>
          </w:rPr>
          <w:instrText xml:space="preserve"> PAGEREF _Toc165222535 \h </w:instrText>
        </w:r>
        <w:r>
          <w:rPr>
            <w:noProof/>
            <w:webHidden/>
          </w:rPr>
        </w:r>
        <w:r>
          <w:rPr>
            <w:noProof/>
            <w:webHidden/>
          </w:rPr>
          <w:fldChar w:fldCharType="separate"/>
        </w:r>
        <w:r>
          <w:rPr>
            <w:noProof/>
            <w:webHidden/>
          </w:rPr>
          <w:t>48</w:t>
        </w:r>
        <w:r>
          <w:rPr>
            <w:noProof/>
            <w:webHidden/>
          </w:rPr>
          <w:fldChar w:fldCharType="end"/>
        </w:r>
      </w:hyperlink>
    </w:p>
    <w:p w14:paraId="48FF83AF" w14:textId="5E34E515"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6" w:history="1">
        <w:r w:rsidRPr="00932533">
          <w:rPr>
            <w:rStyle w:val="Hipervnculo"/>
            <w:noProof/>
          </w:rPr>
          <w:t>Tabla 16: Requisitos Funcionales. Elaboración Propia.</w:t>
        </w:r>
        <w:r>
          <w:rPr>
            <w:noProof/>
            <w:webHidden/>
          </w:rPr>
          <w:tab/>
        </w:r>
        <w:r>
          <w:rPr>
            <w:noProof/>
            <w:webHidden/>
          </w:rPr>
          <w:fldChar w:fldCharType="begin"/>
        </w:r>
        <w:r>
          <w:rPr>
            <w:noProof/>
            <w:webHidden/>
          </w:rPr>
          <w:instrText xml:space="preserve"> PAGEREF _Toc165222536 \h </w:instrText>
        </w:r>
        <w:r>
          <w:rPr>
            <w:noProof/>
            <w:webHidden/>
          </w:rPr>
        </w:r>
        <w:r>
          <w:rPr>
            <w:noProof/>
            <w:webHidden/>
          </w:rPr>
          <w:fldChar w:fldCharType="separate"/>
        </w:r>
        <w:r>
          <w:rPr>
            <w:noProof/>
            <w:webHidden/>
          </w:rPr>
          <w:t>61</w:t>
        </w:r>
        <w:r>
          <w:rPr>
            <w:noProof/>
            <w:webHidden/>
          </w:rPr>
          <w:fldChar w:fldCharType="end"/>
        </w:r>
      </w:hyperlink>
    </w:p>
    <w:p w14:paraId="0D6BA7B8" w14:textId="62047B3F"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37" w:history="1">
        <w:r w:rsidRPr="00932533">
          <w:rPr>
            <w:rStyle w:val="Hipervnculo"/>
            <w:noProof/>
          </w:rPr>
          <w:t>Tabla 17:  Requisitos No Funcionales</w:t>
        </w:r>
        <w:r>
          <w:rPr>
            <w:noProof/>
            <w:webHidden/>
          </w:rPr>
          <w:tab/>
        </w:r>
        <w:r>
          <w:rPr>
            <w:noProof/>
            <w:webHidden/>
          </w:rPr>
          <w:fldChar w:fldCharType="begin"/>
        </w:r>
        <w:r>
          <w:rPr>
            <w:noProof/>
            <w:webHidden/>
          </w:rPr>
          <w:instrText xml:space="preserve"> PAGEREF _Toc165222537 \h </w:instrText>
        </w:r>
        <w:r>
          <w:rPr>
            <w:noProof/>
            <w:webHidden/>
          </w:rPr>
        </w:r>
        <w:r>
          <w:rPr>
            <w:noProof/>
            <w:webHidden/>
          </w:rPr>
          <w:fldChar w:fldCharType="separate"/>
        </w:r>
        <w:r>
          <w:rPr>
            <w:noProof/>
            <w:webHidden/>
          </w:rPr>
          <w:t>63</w:t>
        </w:r>
        <w:r>
          <w:rPr>
            <w:noProof/>
            <w:webHidden/>
          </w:rPr>
          <w:fldChar w:fldCharType="end"/>
        </w:r>
      </w:hyperlink>
    </w:p>
    <w:p w14:paraId="3B6EE766" w14:textId="760DFAD5"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576796">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4B9D30A4" w14:textId="088F3627" w:rsidR="00547024"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5222480" w:history="1">
        <w:r w:rsidR="00547024" w:rsidRPr="00CE69E0">
          <w:rPr>
            <w:rStyle w:val="Hipervnculo"/>
            <w:noProof/>
          </w:rPr>
          <w:t>Ilustración 1: Metodología en cascada típica.</w:t>
        </w:r>
        <w:r w:rsidR="00547024">
          <w:rPr>
            <w:noProof/>
            <w:webHidden/>
          </w:rPr>
          <w:tab/>
        </w:r>
        <w:r w:rsidR="00547024">
          <w:rPr>
            <w:noProof/>
            <w:webHidden/>
          </w:rPr>
          <w:fldChar w:fldCharType="begin"/>
        </w:r>
        <w:r w:rsidR="00547024">
          <w:rPr>
            <w:noProof/>
            <w:webHidden/>
          </w:rPr>
          <w:instrText xml:space="preserve"> PAGEREF _Toc165222480 \h </w:instrText>
        </w:r>
        <w:r w:rsidR="00547024">
          <w:rPr>
            <w:noProof/>
            <w:webHidden/>
          </w:rPr>
        </w:r>
        <w:r w:rsidR="00547024">
          <w:rPr>
            <w:noProof/>
            <w:webHidden/>
          </w:rPr>
          <w:fldChar w:fldCharType="separate"/>
        </w:r>
        <w:r w:rsidR="00547024">
          <w:rPr>
            <w:noProof/>
            <w:webHidden/>
          </w:rPr>
          <w:t>11</w:t>
        </w:r>
        <w:r w:rsidR="00547024">
          <w:rPr>
            <w:noProof/>
            <w:webHidden/>
          </w:rPr>
          <w:fldChar w:fldCharType="end"/>
        </w:r>
      </w:hyperlink>
    </w:p>
    <w:p w14:paraId="685FCFB4" w14:textId="178B5533"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1" w:history="1">
        <w:r w:rsidRPr="00CE69E0">
          <w:rPr>
            <w:rStyle w:val="Hipervnculo"/>
            <w:noProof/>
          </w:rPr>
          <w:t>Ilustración 2: Diagrama de Gantt. Elaboración Propia</w:t>
        </w:r>
        <w:r>
          <w:rPr>
            <w:noProof/>
            <w:webHidden/>
          </w:rPr>
          <w:tab/>
        </w:r>
        <w:r>
          <w:rPr>
            <w:noProof/>
            <w:webHidden/>
          </w:rPr>
          <w:fldChar w:fldCharType="begin"/>
        </w:r>
        <w:r>
          <w:rPr>
            <w:noProof/>
            <w:webHidden/>
          </w:rPr>
          <w:instrText xml:space="preserve"> PAGEREF _Toc165222481 \h </w:instrText>
        </w:r>
        <w:r>
          <w:rPr>
            <w:noProof/>
            <w:webHidden/>
          </w:rPr>
        </w:r>
        <w:r>
          <w:rPr>
            <w:noProof/>
            <w:webHidden/>
          </w:rPr>
          <w:fldChar w:fldCharType="separate"/>
        </w:r>
        <w:r>
          <w:rPr>
            <w:noProof/>
            <w:webHidden/>
          </w:rPr>
          <w:t>21</w:t>
        </w:r>
        <w:r>
          <w:rPr>
            <w:noProof/>
            <w:webHidden/>
          </w:rPr>
          <w:fldChar w:fldCharType="end"/>
        </w:r>
      </w:hyperlink>
    </w:p>
    <w:p w14:paraId="3EB01B36" w14:textId="305AB7DA"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2" w:history="1">
        <w:r w:rsidRPr="00CE69E0">
          <w:rPr>
            <w:rStyle w:val="Hipervnculo"/>
            <w:noProof/>
          </w:rPr>
          <w:t>Ilustración 3: Error Gradle. Fuente: EAS Build.</w:t>
        </w:r>
        <w:r>
          <w:rPr>
            <w:noProof/>
            <w:webHidden/>
          </w:rPr>
          <w:tab/>
        </w:r>
        <w:r>
          <w:rPr>
            <w:noProof/>
            <w:webHidden/>
          </w:rPr>
          <w:fldChar w:fldCharType="begin"/>
        </w:r>
        <w:r>
          <w:rPr>
            <w:noProof/>
            <w:webHidden/>
          </w:rPr>
          <w:instrText xml:space="preserve"> PAGEREF _Toc165222482 \h </w:instrText>
        </w:r>
        <w:r>
          <w:rPr>
            <w:noProof/>
            <w:webHidden/>
          </w:rPr>
        </w:r>
        <w:r>
          <w:rPr>
            <w:noProof/>
            <w:webHidden/>
          </w:rPr>
          <w:fldChar w:fldCharType="separate"/>
        </w:r>
        <w:r>
          <w:rPr>
            <w:noProof/>
            <w:webHidden/>
          </w:rPr>
          <w:t>24</w:t>
        </w:r>
        <w:r>
          <w:rPr>
            <w:noProof/>
            <w:webHidden/>
          </w:rPr>
          <w:fldChar w:fldCharType="end"/>
        </w:r>
      </w:hyperlink>
    </w:p>
    <w:p w14:paraId="0510B2E6" w14:textId="274FB0D4"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3" w:history="1">
        <w:r w:rsidRPr="00CE69E0">
          <w:rPr>
            <w:rStyle w:val="Hipervnculo"/>
            <w:noProof/>
          </w:rPr>
          <w:t>Ilustración 4: EAS Build Android correcto. Fuente: EAS</w:t>
        </w:r>
        <w:r>
          <w:rPr>
            <w:noProof/>
            <w:webHidden/>
          </w:rPr>
          <w:tab/>
        </w:r>
        <w:r>
          <w:rPr>
            <w:noProof/>
            <w:webHidden/>
          </w:rPr>
          <w:fldChar w:fldCharType="begin"/>
        </w:r>
        <w:r>
          <w:rPr>
            <w:noProof/>
            <w:webHidden/>
          </w:rPr>
          <w:instrText xml:space="preserve"> PAGEREF _Toc165222483 \h </w:instrText>
        </w:r>
        <w:r>
          <w:rPr>
            <w:noProof/>
            <w:webHidden/>
          </w:rPr>
        </w:r>
        <w:r>
          <w:rPr>
            <w:noProof/>
            <w:webHidden/>
          </w:rPr>
          <w:fldChar w:fldCharType="separate"/>
        </w:r>
        <w:r>
          <w:rPr>
            <w:noProof/>
            <w:webHidden/>
          </w:rPr>
          <w:t>25</w:t>
        </w:r>
        <w:r>
          <w:rPr>
            <w:noProof/>
            <w:webHidden/>
          </w:rPr>
          <w:fldChar w:fldCharType="end"/>
        </w:r>
      </w:hyperlink>
    </w:p>
    <w:p w14:paraId="6CABD195" w14:textId="3F216838"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4" w:history="1">
        <w:r w:rsidRPr="00CE69E0">
          <w:rPr>
            <w:rStyle w:val="Hipervnculo"/>
            <w:noProof/>
          </w:rPr>
          <w:t>Ilustración 5: ¿Ves series regularmente? Elaboración Propia</w:t>
        </w:r>
        <w:r>
          <w:rPr>
            <w:noProof/>
            <w:webHidden/>
          </w:rPr>
          <w:tab/>
        </w:r>
        <w:r>
          <w:rPr>
            <w:noProof/>
            <w:webHidden/>
          </w:rPr>
          <w:fldChar w:fldCharType="begin"/>
        </w:r>
        <w:r>
          <w:rPr>
            <w:noProof/>
            <w:webHidden/>
          </w:rPr>
          <w:instrText xml:space="preserve"> PAGEREF _Toc165222484 \h </w:instrText>
        </w:r>
        <w:r>
          <w:rPr>
            <w:noProof/>
            <w:webHidden/>
          </w:rPr>
        </w:r>
        <w:r>
          <w:rPr>
            <w:noProof/>
            <w:webHidden/>
          </w:rPr>
          <w:fldChar w:fldCharType="separate"/>
        </w:r>
        <w:r>
          <w:rPr>
            <w:noProof/>
            <w:webHidden/>
          </w:rPr>
          <w:t>28</w:t>
        </w:r>
        <w:r>
          <w:rPr>
            <w:noProof/>
            <w:webHidden/>
          </w:rPr>
          <w:fldChar w:fldCharType="end"/>
        </w:r>
      </w:hyperlink>
    </w:p>
    <w:p w14:paraId="16942B88" w14:textId="44E961D6"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5" w:history="1">
        <w:r w:rsidRPr="00CE69E0">
          <w:rPr>
            <w:rStyle w:val="Hipervnculo"/>
            <w:noProof/>
          </w:rPr>
          <w:t>Ilustración 6: ¿En qué plataforma sueles ver las series? Elaboración Propia</w:t>
        </w:r>
        <w:r>
          <w:rPr>
            <w:noProof/>
            <w:webHidden/>
          </w:rPr>
          <w:tab/>
        </w:r>
        <w:r>
          <w:rPr>
            <w:noProof/>
            <w:webHidden/>
          </w:rPr>
          <w:fldChar w:fldCharType="begin"/>
        </w:r>
        <w:r>
          <w:rPr>
            <w:noProof/>
            <w:webHidden/>
          </w:rPr>
          <w:instrText xml:space="preserve"> PAGEREF _Toc165222485 \h </w:instrText>
        </w:r>
        <w:r>
          <w:rPr>
            <w:noProof/>
            <w:webHidden/>
          </w:rPr>
        </w:r>
        <w:r>
          <w:rPr>
            <w:noProof/>
            <w:webHidden/>
          </w:rPr>
          <w:fldChar w:fldCharType="separate"/>
        </w:r>
        <w:r>
          <w:rPr>
            <w:noProof/>
            <w:webHidden/>
          </w:rPr>
          <w:t>28</w:t>
        </w:r>
        <w:r>
          <w:rPr>
            <w:noProof/>
            <w:webHidden/>
          </w:rPr>
          <w:fldChar w:fldCharType="end"/>
        </w:r>
      </w:hyperlink>
    </w:p>
    <w:p w14:paraId="4D56B12F" w14:textId="79609273"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6" w:history="1">
        <w:r w:rsidRPr="00CE69E0">
          <w:rPr>
            <w:rStyle w:val="Hipervnculo"/>
            <w:noProof/>
          </w:rPr>
          <w:t>Ilustración 7: ¿Conoces alguna aplicación para hacer seguimiento de las series? Elaboración Propia</w:t>
        </w:r>
        <w:r>
          <w:rPr>
            <w:noProof/>
            <w:webHidden/>
          </w:rPr>
          <w:tab/>
        </w:r>
        <w:r>
          <w:rPr>
            <w:noProof/>
            <w:webHidden/>
          </w:rPr>
          <w:fldChar w:fldCharType="begin"/>
        </w:r>
        <w:r>
          <w:rPr>
            <w:noProof/>
            <w:webHidden/>
          </w:rPr>
          <w:instrText xml:space="preserve"> PAGEREF _Toc165222486 \h </w:instrText>
        </w:r>
        <w:r>
          <w:rPr>
            <w:noProof/>
            <w:webHidden/>
          </w:rPr>
        </w:r>
        <w:r>
          <w:rPr>
            <w:noProof/>
            <w:webHidden/>
          </w:rPr>
          <w:fldChar w:fldCharType="separate"/>
        </w:r>
        <w:r>
          <w:rPr>
            <w:noProof/>
            <w:webHidden/>
          </w:rPr>
          <w:t>29</w:t>
        </w:r>
        <w:r>
          <w:rPr>
            <w:noProof/>
            <w:webHidden/>
          </w:rPr>
          <w:fldChar w:fldCharType="end"/>
        </w:r>
      </w:hyperlink>
    </w:p>
    <w:p w14:paraId="11D83B6F" w14:textId="29C588A0"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7" w:history="1">
        <w:r w:rsidRPr="00CE69E0">
          <w:rPr>
            <w:rStyle w:val="Hipervnculo"/>
            <w:noProof/>
          </w:rPr>
          <w:t>Ilustración 8: ¿Te gustaría que hubiera una manera más fácil de gestionar la visualización de series? Elaboración Propia</w:t>
        </w:r>
        <w:r>
          <w:rPr>
            <w:noProof/>
            <w:webHidden/>
          </w:rPr>
          <w:tab/>
        </w:r>
        <w:r>
          <w:rPr>
            <w:noProof/>
            <w:webHidden/>
          </w:rPr>
          <w:fldChar w:fldCharType="begin"/>
        </w:r>
        <w:r>
          <w:rPr>
            <w:noProof/>
            <w:webHidden/>
          </w:rPr>
          <w:instrText xml:space="preserve"> PAGEREF _Toc165222487 \h </w:instrText>
        </w:r>
        <w:r>
          <w:rPr>
            <w:noProof/>
            <w:webHidden/>
          </w:rPr>
        </w:r>
        <w:r>
          <w:rPr>
            <w:noProof/>
            <w:webHidden/>
          </w:rPr>
          <w:fldChar w:fldCharType="separate"/>
        </w:r>
        <w:r>
          <w:rPr>
            <w:noProof/>
            <w:webHidden/>
          </w:rPr>
          <w:t>29</w:t>
        </w:r>
        <w:r>
          <w:rPr>
            <w:noProof/>
            <w:webHidden/>
          </w:rPr>
          <w:fldChar w:fldCharType="end"/>
        </w:r>
      </w:hyperlink>
    </w:p>
    <w:p w14:paraId="2F6CBF42" w14:textId="38F9F5D6"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8" w:history="1">
        <w:r w:rsidRPr="00CE69E0">
          <w:rPr>
            <w:rStyle w:val="Hipervnculo"/>
            <w:noProof/>
          </w:rPr>
          <w:t>Ilustración 9: Características vs Recuento. Elaboración Propia</w:t>
        </w:r>
        <w:r>
          <w:rPr>
            <w:noProof/>
            <w:webHidden/>
          </w:rPr>
          <w:tab/>
        </w:r>
        <w:r>
          <w:rPr>
            <w:noProof/>
            <w:webHidden/>
          </w:rPr>
          <w:fldChar w:fldCharType="begin"/>
        </w:r>
        <w:r>
          <w:rPr>
            <w:noProof/>
            <w:webHidden/>
          </w:rPr>
          <w:instrText xml:space="preserve"> PAGEREF _Toc165222488 \h </w:instrText>
        </w:r>
        <w:r>
          <w:rPr>
            <w:noProof/>
            <w:webHidden/>
          </w:rPr>
        </w:r>
        <w:r>
          <w:rPr>
            <w:noProof/>
            <w:webHidden/>
          </w:rPr>
          <w:fldChar w:fldCharType="separate"/>
        </w:r>
        <w:r>
          <w:rPr>
            <w:noProof/>
            <w:webHidden/>
          </w:rPr>
          <w:t>30</w:t>
        </w:r>
        <w:r>
          <w:rPr>
            <w:noProof/>
            <w:webHidden/>
          </w:rPr>
          <w:fldChar w:fldCharType="end"/>
        </w:r>
      </w:hyperlink>
    </w:p>
    <w:p w14:paraId="79F207B6" w14:textId="0B69D6FB"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89" w:history="1">
        <w:r w:rsidRPr="00CE69E0">
          <w:rPr>
            <w:rStyle w:val="Hipervnculo"/>
            <w:noProof/>
          </w:rPr>
          <w:t>Ilustración 10: ¿Considerarías cambiar a una aplicación como FST? Elaboración Propia</w:t>
        </w:r>
        <w:r>
          <w:rPr>
            <w:noProof/>
            <w:webHidden/>
          </w:rPr>
          <w:tab/>
        </w:r>
        <w:r>
          <w:rPr>
            <w:noProof/>
            <w:webHidden/>
          </w:rPr>
          <w:fldChar w:fldCharType="begin"/>
        </w:r>
        <w:r>
          <w:rPr>
            <w:noProof/>
            <w:webHidden/>
          </w:rPr>
          <w:instrText xml:space="preserve"> PAGEREF _Toc165222489 \h </w:instrText>
        </w:r>
        <w:r>
          <w:rPr>
            <w:noProof/>
            <w:webHidden/>
          </w:rPr>
        </w:r>
        <w:r>
          <w:rPr>
            <w:noProof/>
            <w:webHidden/>
          </w:rPr>
          <w:fldChar w:fldCharType="separate"/>
        </w:r>
        <w:r>
          <w:rPr>
            <w:noProof/>
            <w:webHidden/>
          </w:rPr>
          <w:t>30</w:t>
        </w:r>
        <w:r>
          <w:rPr>
            <w:noProof/>
            <w:webHidden/>
          </w:rPr>
          <w:fldChar w:fldCharType="end"/>
        </w:r>
      </w:hyperlink>
    </w:p>
    <w:p w14:paraId="551ECEEC" w14:textId="526D9810"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0" w:history="1">
        <w:r w:rsidRPr="00CE69E0">
          <w:rPr>
            <w:rStyle w:val="Hipervnculo"/>
            <w:noProof/>
          </w:rPr>
          <w:t>Ilustración 11: Esquema BBDD. Elaboración Propia</w:t>
        </w:r>
        <w:r>
          <w:rPr>
            <w:noProof/>
            <w:webHidden/>
          </w:rPr>
          <w:tab/>
        </w:r>
        <w:r>
          <w:rPr>
            <w:noProof/>
            <w:webHidden/>
          </w:rPr>
          <w:fldChar w:fldCharType="begin"/>
        </w:r>
        <w:r>
          <w:rPr>
            <w:noProof/>
            <w:webHidden/>
          </w:rPr>
          <w:instrText xml:space="preserve"> PAGEREF _Toc165222490 \h </w:instrText>
        </w:r>
        <w:r>
          <w:rPr>
            <w:noProof/>
            <w:webHidden/>
          </w:rPr>
        </w:r>
        <w:r>
          <w:rPr>
            <w:noProof/>
            <w:webHidden/>
          </w:rPr>
          <w:fldChar w:fldCharType="separate"/>
        </w:r>
        <w:r>
          <w:rPr>
            <w:noProof/>
            <w:webHidden/>
          </w:rPr>
          <w:t>34</w:t>
        </w:r>
        <w:r>
          <w:rPr>
            <w:noProof/>
            <w:webHidden/>
          </w:rPr>
          <w:fldChar w:fldCharType="end"/>
        </w:r>
      </w:hyperlink>
    </w:p>
    <w:p w14:paraId="19F50CAD" w14:textId="76784674"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1" w:history="1">
        <w:r w:rsidRPr="00CE69E0">
          <w:rPr>
            <w:rStyle w:val="Hipervnculo"/>
            <w:noProof/>
          </w:rPr>
          <w:t>Ilustración 12: Diagrama de Conexión API. Elaboración Propia</w:t>
        </w:r>
        <w:r>
          <w:rPr>
            <w:noProof/>
            <w:webHidden/>
          </w:rPr>
          <w:tab/>
        </w:r>
        <w:r>
          <w:rPr>
            <w:noProof/>
            <w:webHidden/>
          </w:rPr>
          <w:fldChar w:fldCharType="begin"/>
        </w:r>
        <w:r>
          <w:rPr>
            <w:noProof/>
            <w:webHidden/>
          </w:rPr>
          <w:instrText xml:space="preserve"> PAGEREF _Toc165222491 \h </w:instrText>
        </w:r>
        <w:r>
          <w:rPr>
            <w:noProof/>
            <w:webHidden/>
          </w:rPr>
        </w:r>
        <w:r>
          <w:rPr>
            <w:noProof/>
            <w:webHidden/>
          </w:rPr>
          <w:fldChar w:fldCharType="separate"/>
        </w:r>
        <w:r>
          <w:rPr>
            <w:noProof/>
            <w:webHidden/>
          </w:rPr>
          <w:t>36</w:t>
        </w:r>
        <w:r>
          <w:rPr>
            <w:noProof/>
            <w:webHidden/>
          </w:rPr>
          <w:fldChar w:fldCharType="end"/>
        </w:r>
      </w:hyperlink>
    </w:p>
    <w:p w14:paraId="68F413A0" w14:textId="0EA2BB21"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2" w:history="1">
        <w:r w:rsidRPr="00CE69E0">
          <w:rPr>
            <w:rStyle w:val="Hipervnculo"/>
            <w:noProof/>
          </w:rPr>
          <w:t>Ilustración 13: Estructura Directorios. Elaboración Propia</w:t>
        </w:r>
        <w:r>
          <w:rPr>
            <w:noProof/>
            <w:webHidden/>
          </w:rPr>
          <w:tab/>
        </w:r>
        <w:r>
          <w:rPr>
            <w:noProof/>
            <w:webHidden/>
          </w:rPr>
          <w:fldChar w:fldCharType="begin"/>
        </w:r>
        <w:r>
          <w:rPr>
            <w:noProof/>
            <w:webHidden/>
          </w:rPr>
          <w:instrText xml:space="preserve"> PAGEREF _Toc165222492 \h </w:instrText>
        </w:r>
        <w:r>
          <w:rPr>
            <w:noProof/>
            <w:webHidden/>
          </w:rPr>
        </w:r>
        <w:r>
          <w:rPr>
            <w:noProof/>
            <w:webHidden/>
          </w:rPr>
          <w:fldChar w:fldCharType="separate"/>
        </w:r>
        <w:r>
          <w:rPr>
            <w:noProof/>
            <w:webHidden/>
          </w:rPr>
          <w:t>39</w:t>
        </w:r>
        <w:r>
          <w:rPr>
            <w:noProof/>
            <w:webHidden/>
          </w:rPr>
          <w:fldChar w:fldCharType="end"/>
        </w:r>
      </w:hyperlink>
    </w:p>
    <w:p w14:paraId="76A1C59A" w14:textId="3BD95416"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3" w:history="1">
        <w:r w:rsidRPr="00CE69E0">
          <w:rPr>
            <w:rStyle w:val="Hipervnculo"/>
            <w:noProof/>
          </w:rPr>
          <w:t>Ilustración 14: EAS Build para iOS. Fuente: EAS</w:t>
        </w:r>
        <w:r>
          <w:rPr>
            <w:noProof/>
            <w:webHidden/>
          </w:rPr>
          <w:tab/>
        </w:r>
        <w:r>
          <w:rPr>
            <w:noProof/>
            <w:webHidden/>
          </w:rPr>
          <w:fldChar w:fldCharType="begin"/>
        </w:r>
        <w:r>
          <w:rPr>
            <w:noProof/>
            <w:webHidden/>
          </w:rPr>
          <w:instrText xml:space="preserve"> PAGEREF _Toc165222493 \h </w:instrText>
        </w:r>
        <w:r>
          <w:rPr>
            <w:noProof/>
            <w:webHidden/>
          </w:rPr>
        </w:r>
        <w:r>
          <w:rPr>
            <w:noProof/>
            <w:webHidden/>
          </w:rPr>
          <w:fldChar w:fldCharType="separate"/>
        </w:r>
        <w:r>
          <w:rPr>
            <w:noProof/>
            <w:webHidden/>
          </w:rPr>
          <w:t>43</w:t>
        </w:r>
        <w:r>
          <w:rPr>
            <w:noProof/>
            <w:webHidden/>
          </w:rPr>
          <w:fldChar w:fldCharType="end"/>
        </w:r>
      </w:hyperlink>
    </w:p>
    <w:p w14:paraId="3726950A" w14:textId="542796F9"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4" w:history="1">
        <w:r w:rsidRPr="00CE69E0">
          <w:rPr>
            <w:rStyle w:val="Hipervnculo"/>
            <w:noProof/>
          </w:rPr>
          <w:t>Ilustración 15: EAS Build iOS finalizado. Fuente: EAS.</w:t>
        </w:r>
        <w:r>
          <w:rPr>
            <w:noProof/>
            <w:webHidden/>
          </w:rPr>
          <w:tab/>
        </w:r>
        <w:r>
          <w:rPr>
            <w:noProof/>
            <w:webHidden/>
          </w:rPr>
          <w:fldChar w:fldCharType="begin"/>
        </w:r>
        <w:r>
          <w:rPr>
            <w:noProof/>
            <w:webHidden/>
          </w:rPr>
          <w:instrText xml:space="preserve"> PAGEREF _Toc165222494 \h </w:instrText>
        </w:r>
        <w:r>
          <w:rPr>
            <w:noProof/>
            <w:webHidden/>
          </w:rPr>
        </w:r>
        <w:r>
          <w:rPr>
            <w:noProof/>
            <w:webHidden/>
          </w:rPr>
          <w:fldChar w:fldCharType="separate"/>
        </w:r>
        <w:r>
          <w:rPr>
            <w:noProof/>
            <w:webHidden/>
          </w:rPr>
          <w:t>44</w:t>
        </w:r>
        <w:r>
          <w:rPr>
            <w:noProof/>
            <w:webHidden/>
          </w:rPr>
          <w:fldChar w:fldCharType="end"/>
        </w:r>
      </w:hyperlink>
    </w:p>
    <w:p w14:paraId="5E307048" w14:textId="6E1CE3CC"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5" w:history="1">
        <w:r w:rsidRPr="00CE69E0">
          <w:rPr>
            <w:rStyle w:val="Hipervnculo"/>
            <w:noProof/>
          </w:rPr>
          <w:t>Ilustración 16: FST en Transporter. Fuente: Transporter App.</w:t>
        </w:r>
        <w:r>
          <w:rPr>
            <w:noProof/>
            <w:webHidden/>
          </w:rPr>
          <w:tab/>
        </w:r>
        <w:r>
          <w:rPr>
            <w:noProof/>
            <w:webHidden/>
          </w:rPr>
          <w:fldChar w:fldCharType="begin"/>
        </w:r>
        <w:r>
          <w:rPr>
            <w:noProof/>
            <w:webHidden/>
          </w:rPr>
          <w:instrText xml:space="preserve"> PAGEREF _Toc165222495 \h </w:instrText>
        </w:r>
        <w:r>
          <w:rPr>
            <w:noProof/>
            <w:webHidden/>
          </w:rPr>
        </w:r>
        <w:r>
          <w:rPr>
            <w:noProof/>
            <w:webHidden/>
          </w:rPr>
          <w:fldChar w:fldCharType="separate"/>
        </w:r>
        <w:r>
          <w:rPr>
            <w:noProof/>
            <w:webHidden/>
          </w:rPr>
          <w:t>44</w:t>
        </w:r>
        <w:r>
          <w:rPr>
            <w:noProof/>
            <w:webHidden/>
          </w:rPr>
          <w:fldChar w:fldCharType="end"/>
        </w:r>
      </w:hyperlink>
    </w:p>
    <w:p w14:paraId="03505739" w14:textId="5D377BE1"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6" w:history="1">
        <w:r w:rsidRPr="00CE69E0">
          <w:rPr>
            <w:rStyle w:val="Hipervnculo"/>
            <w:noProof/>
            <w:lang w:val="en-US"/>
          </w:rPr>
          <w:t xml:space="preserve">Ilustración 17: FST en Apple Store Connect. </w:t>
        </w:r>
        <w:r w:rsidRPr="00CE69E0">
          <w:rPr>
            <w:rStyle w:val="Hipervnculo"/>
            <w:noProof/>
          </w:rPr>
          <w:t>Fuente:  Apple.</w:t>
        </w:r>
        <w:r>
          <w:rPr>
            <w:noProof/>
            <w:webHidden/>
          </w:rPr>
          <w:tab/>
        </w:r>
        <w:r>
          <w:rPr>
            <w:noProof/>
            <w:webHidden/>
          </w:rPr>
          <w:fldChar w:fldCharType="begin"/>
        </w:r>
        <w:r>
          <w:rPr>
            <w:noProof/>
            <w:webHidden/>
          </w:rPr>
          <w:instrText xml:space="preserve"> PAGEREF _Toc165222496 \h </w:instrText>
        </w:r>
        <w:r>
          <w:rPr>
            <w:noProof/>
            <w:webHidden/>
          </w:rPr>
        </w:r>
        <w:r>
          <w:rPr>
            <w:noProof/>
            <w:webHidden/>
          </w:rPr>
          <w:fldChar w:fldCharType="separate"/>
        </w:r>
        <w:r>
          <w:rPr>
            <w:noProof/>
            <w:webHidden/>
          </w:rPr>
          <w:t>44</w:t>
        </w:r>
        <w:r>
          <w:rPr>
            <w:noProof/>
            <w:webHidden/>
          </w:rPr>
          <w:fldChar w:fldCharType="end"/>
        </w:r>
      </w:hyperlink>
    </w:p>
    <w:p w14:paraId="3C2EC9C0" w14:textId="6C1F8C0C"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7" w:history="1">
        <w:r w:rsidRPr="00CE69E0">
          <w:rPr>
            <w:rStyle w:val="Hipervnculo"/>
            <w:noProof/>
          </w:rPr>
          <w:t>Ilustración 18: FST en Apple Store. Fuente: Apple Store.</w:t>
        </w:r>
        <w:r>
          <w:rPr>
            <w:noProof/>
            <w:webHidden/>
          </w:rPr>
          <w:tab/>
        </w:r>
        <w:r>
          <w:rPr>
            <w:noProof/>
            <w:webHidden/>
          </w:rPr>
          <w:fldChar w:fldCharType="begin"/>
        </w:r>
        <w:r>
          <w:rPr>
            <w:noProof/>
            <w:webHidden/>
          </w:rPr>
          <w:instrText xml:space="preserve"> PAGEREF _Toc165222497 \h </w:instrText>
        </w:r>
        <w:r>
          <w:rPr>
            <w:noProof/>
            <w:webHidden/>
          </w:rPr>
        </w:r>
        <w:r>
          <w:rPr>
            <w:noProof/>
            <w:webHidden/>
          </w:rPr>
          <w:fldChar w:fldCharType="separate"/>
        </w:r>
        <w:r>
          <w:rPr>
            <w:noProof/>
            <w:webHidden/>
          </w:rPr>
          <w:t>45</w:t>
        </w:r>
        <w:r>
          <w:rPr>
            <w:noProof/>
            <w:webHidden/>
          </w:rPr>
          <w:fldChar w:fldCharType="end"/>
        </w:r>
      </w:hyperlink>
    </w:p>
    <w:p w14:paraId="69FE8C63" w14:textId="58B473B7"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8" w:history="1">
        <w:r w:rsidRPr="00CE69E0">
          <w:rPr>
            <w:rStyle w:val="Hipervnculo"/>
            <w:noProof/>
          </w:rPr>
          <w:t>Ilustración 19: Diseño del Sistema. Elaboración Propia</w:t>
        </w:r>
        <w:r>
          <w:rPr>
            <w:noProof/>
            <w:webHidden/>
          </w:rPr>
          <w:tab/>
        </w:r>
        <w:r>
          <w:rPr>
            <w:noProof/>
            <w:webHidden/>
          </w:rPr>
          <w:fldChar w:fldCharType="begin"/>
        </w:r>
        <w:r>
          <w:rPr>
            <w:noProof/>
            <w:webHidden/>
          </w:rPr>
          <w:instrText xml:space="preserve"> PAGEREF _Toc165222498 \h </w:instrText>
        </w:r>
        <w:r>
          <w:rPr>
            <w:noProof/>
            <w:webHidden/>
          </w:rPr>
        </w:r>
        <w:r>
          <w:rPr>
            <w:noProof/>
            <w:webHidden/>
          </w:rPr>
          <w:fldChar w:fldCharType="separate"/>
        </w:r>
        <w:r>
          <w:rPr>
            <w:noProof/>
            <w:webHidden/>
          </w:rPr>
          <w:t>65</w:t>
        </w:r>
        <w:r>
          <w:rPr>
            <w:noProof/>
            <w:webHidden/>
          </w:rPr>
          <w:fldChar w:fldCharType="end"/>
        </w:r>
      </w:hyperlink>
    </w:p>
    <w:p w14:paraId="655CA74D" w14:textId="386D8C34"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499" w:history="1">
        <w:r w:rsidRPr="00CE69E0">
          <w:rPr>
            <w:rStyle w:val="Hipervnculo"/>
            <w:noProof/>
          </w:rPr>
          <w:t>Ilustración 20: Esquema BBDD. Elaboración Propia.</w:t>
        </w:r>
        <w:r>
          <w:rPr>
            <w:noProof/>
            <w:webHidden/>
          </w:rPr>
          <w:tab/>
        </w:r>
        <w:r>
          <w:rPr>
            <w:noProof/>
            <w:webHidden/>
          </w:rPr>
          <w:fldChar w:fldCharType="begin"/>
        </w:r>
        <w:r>
          <w:rPr>
            <w:noProof/>
            <w:webHidden/>
          </w:rPr>
          <w:instrText xml:space="preserve"> PAGEREF _Toc165222499 \h </w:instrText>
        </w:r>
        <w:r>
          <w:rPr>
            <w:noProof/>
            <w:webHidden/>
          </w:rPr>
        </w:r>
        <w:r>
          <w:rPr>
            <w:noProof/>
            <w:webHidden/>
          </w:rPr>
          <w:fldChar w:fldCharType="separate"/>
        </w:r>
        <w:r>
          <w:rPr>
            <w:noProof/>
            <w:webHidden/>
          </w:rPr>
          <w:t>67</w:t>
        </w:r>
        <w:r>
          <w:rPr>
            <w:noProof/>
            <w:webHidden/>
          </w:rPr>
          <w:fldChar w:fldCharType="end"/>
        </w:r>
      </w:hyperlink>
    </w:p>
    <w:p w14:paraId="2E8B200C" w14:textId="70F60155"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0" w:history="1">
        <w:r w:rsidRPr="00CE69E0">
          <w:rPr>
            <w:rStyle w:val="Hipervnculo"/>
            <w:noProof/>
          </w:rPr>
          <w:t>Ilustración 21: Tabla Usuarios. Elaboración Propia</w:t>
        </w:r>
        <w:r>
          <w:rPr>
            <w:noProof/>
            <w:webHidden/>
          </w:rPr>
          <w:tab/>
        </w:r>
        <w:r>
          <w:rPr>
            <w:noProof/>
            <w:webHidden/>
          </w:rPr>
          <w:fldChar w:fldCharType="begin"/>
        </w:r>
        <w:r>
          <w:rPr>
            <w:noProof/>
            <w:webHidden/>
          </w:rPr>
          <w:instrText xml:space="preserve"> PAGEREF _Toc165222500 \h </w:instrText>
        </w:r>
        <w:r>
          <w:rPr>
            <w:noProof/>
            <w:webHidden/>
          </w:rPr>
        </w:r>
        <w:r>
          <w:rPr>
            <w:noProof/>
            <w:webHidden/>
          </w:rPr>
          <w:fldChar w:fldCharType="separate"/>
        </w:r>
        <w:r>
          <w:rPr>
            <w:noProof/>
            <w:webHidden/>
          </w:rPr>
          <w:t>68</w:t>
        </w:r>
        <w:r>
          <w:rPr>
            <w:noProof/>
            <w:webHidden/>
          </w:rPr>
          <w:fldChar w:fldCharType="end"/>
        </w:r>
      </w:hyperlink>
    </w:p>
    <w:p w14:paraId="2A59357E" w14:textId="7372B063"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1" w:history="1">
        <w:r w:rsidRPr="00CE69E0">
          <w:rPr>
            <w:rStyle w:val="Hipervnculo"/>
            <w:noProof/>
          </w:rPr>
          <w:t>Ilustración 22: Tabla Usuario_Grupo. Elaboración Propia</w:t>
        </w:r>
        <w:r>
          <w:rPr>
            <w:noProof/>
            <w:webHidden/>
          </w:rPr>
          <w:tab/>
        </w:r>
        <w:r>
          <w:rPr>
            <w:noProof/>
            <w:webHidden/>
          </w:rPr>
          <w:fldChar w:fldCharType="begin"/>
        </w:r>
        <w:r>
          <w:rPr>
            <w:noProof/>
            <w:webHidden/>
          </w:rPr>
          <w:instrText xml:space="preserve"> PAGEREF _Toc165222501 \h </w:instrText>
        </w:r>
        <w:r>
          <w:rPr>
            <w:noProof/>
            <w:webHidden/>
          </w:rPr>
        </w:r>
        <w:r>
          <w:rPr>
            <w:noProof/>
            <w:webHidden/>
          </w:rPr>
          <w:fldChar w:fldCharType="separate"/>
        </w:r>
        <w:r>
          <w:rPr>
            <w:noProof/>
            <w:webHidden/>
          </w:rPr>
          <w:t>68</w:t>
        </w:r>
        <w:r>
          <w:rPr>
            <w:noProof/>
            <w:webHidden/>
          </w:rPr>
          <w:fldChar w:fldCharType="end"/>
        </w:r>
      </w:hyperlink>
    </w:p>
    <w:p w14:paraId="3B65E10A" w14:textId="699D4F3D"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2" w:history="1">
        <w:r w:rsidRPr="00CE69E0">
          <w:rPr>
            <w:rStyle w:val="Hipervnculo"/>
            <w:noProof/>
          </w:rPr>
          <w:t>Ilustración 23: Tabla Grupos. Elaboración Propia</w:t>
        </w:r>
        <w:r>
          <w:rPr>
            <w:noProof/>
            <w:webHidden/>
          </w:rPr>
          <w:tab/>
        </w:r>
        <w:r>
          <w:rPr>
            <w:noProof/>
            <w:webHidden/>
          </w:rPr>
          <w:fldChar w:fldCharType="begin"/>
        </w:r>
        <w:r>
          <w:rPr>
            <w:noProof/>
            <w:webHidden/>
          </w:rPr>
          <w:instrText xml:space="preserve"> PAGEREF _Toc165222502 \h </w:instrText>
        </w:r>
        <w:r>
          <w:rPr>
            <w:noProof/>
            <w:webHidden/>
          </w:rPr>
        </w:r>
        <w:r>
          <w:rPr>
            <w:noProof/>
            <w:webHidden/>
          </w:rPr>
          <w:fldChar w:fldCharType="separate"/>
        </w:r>
        <w:r>
          <w:rPr>
            <w:noProof/>
            <w:webHidden/>
          </w:rPr>
          <w:t>69</w:t>
        </w:r>
        <w:r>
          <w:rPr>
            <w:noProof/>
            <w:webHidden/>
          </w:rPr>
          <w:fldChar w:fldCharType="end"/>
        </w:r>
      </w:hyperlink>
    </w:p>
    <w:p w14:paraId="4E77144C" w14:textId="2FAE4B9B"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3" w:history="1">
        <w:r w:rsidRPr="00CE69E0">
          <w:rPr>
            <w:rStyle w:val="Hipervnculo"/>
            <w:noProof/>
          </w:rPr>
          <w:t>Ilustración 24: Tabla Series. Elaboración Propia</w:t>
        </w:r>
        <w:r>
          <w:rPr>
            <w:noProof/>
            <w:webHidden/>
          </w:rPr>
          <w:tab/>
        </w:r>
        <w:r>
          <w:rPr>
            <w:noProof/>
            <w:webHidden/>
          </w:rPr>
          <w:fldChar w:fldCharType="begin"/>
        </w:r>
        <w:r>
          <w:rPr>
            <w:noProof/>
            <w:webHidden/>
          </w:rPr>
          <w:instrText xml:space="preserve"> PAGEREF _Toc165222503 \h </w:instrText>
        </w:r>
        <w:r>
          <w:rPr>
            <w:noProof/>
            <w:webHidden/>
          </w:rPr>
        </w:r>
        <w:r>
          <w:rPr>
            <w:noProof/>
            <w:webHidden/>
          </w:rPr>
          <w:fldChar w:fldCharType="separate"/>
        </w:r>
        <w:r>
          <w:rPr>
            <w:noProof/>
            <w:webHidden/>
          </w:rPr>
          <w:t>69</w:t>
        </w:r>
        <w:r>
          <w:rPr>
            <w:noProof/>
            <w:webHidden/>
          </w:rPr>
          <w:fldChar w:fldCharType="end"/>
        </w:r>
      </w:hyperlink>
    </w:p>
    <w:p w14:paraId="49529561" w14:textId="629C4B42"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4" w:history="1">
        <w:r w:rsidRPr="00CE69E0">
          <w:rPr>
            <w:rStyle w:val="Hipervnculo"/>
            <w:noProof/>
          </w:rPr>
          <w:t>Ilustración 25: Tabla Capítulos. Elaboración Propia</w:t>
        </w:r>
        <w:r>
          <w:rPr>
            <w:noProof/>
            <w:webHidden/>
          </w:rPr>
          <w:tab/>
        </w:r>
        <w:r>
          <w:rPr>
            <w:noProof/>
            <w:webHidden/>
          </w:rPr>
          <w:fldChar w:fldCharType="begin"/>
        </w:r>
        <w:r>
          <w:rPr>
            <w:noProof/>
            <w:webHidden/>
          </w:rPr>
          <w:instrText xml:space="preserve"> PAGEREF _Toc165222504 \h </w:instrText>
        </w:r>
        <w:r>
          <w:rPr>
            <w:noProof/>
            <w:webHidden/>
          </w:rPr>
        </w:r>
        <w:r>
          <w:rPr>
            <w:noProof/>
            <w:webHidden/>
          </w:rPr>
          <w:fldChar w:fldCharType="separate"/>
        </w:r>
        <w:r>
          <w:rPr>
            <w:noProof/>
            <w:webHidden/>
          </w:rPr>
          <w:t>70</w:t>
        </w:r>
        <w:r>
          <w:rPr>
            <w:noProof/>
            <w:webHidden/>
          </w:rPr>
          <w:fldChar w:fldCharType="end"/>
        </w:r>
      </w:hyperlink>
    </w:p>
    <w:p w14:paraId="0039880D" w14:textId="3FE942AA"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5" w:history="1">
        <w:r w:rsidRPr="00CE69E0">
          <w:rPr>
            <w:rStyle w:val="Hipervnculo"/>
            <w:noProof/>
          </w:rPr>
          <w:t>Ilustración 26: Tabla Visualizaciones. Elaboración Propia</w:t>
        </w:r>
        <w:r>
          <w:rPr>
            <w:noProof/>
            <w:webHidden/>
          </w:rPr>
          <w:tab/>
        </w:r>
        <w:r>
          <w:rPr>
            <w:noProof/>
            <w:webHidden/>
          </w:rPr>
          <w:fldChar w:fldCharType="begin"/>
        </w:r>
        <w:r>
          <w:rPr>
            <w:noProof/>
            <w:webHidden/>
          </w:rPr>
          <w:instrText xml:space="preserve"> PAGEREF _Toc165222505 \h </w:instrText>
        </w:r>
        <w:r>
          <w:rPr>
            <w:noProof/>
            <w:webHidden/>
          </w:rPr>
        </w:r>
        <w:r>
          <w:rPr>
            <w:noProof/>
            <w:webHidden/>
          </w:rPr>
          <w:fldChar w:fldCharType="separate"/>
        </w:r>
        <w:r>
          <w:rPr>
            <w:noProof/>
            <w:webHidden/>
          </w:rPr>
          <w:t>70</w:t>
        </w:r>
        <w:r>
          <w:rPr>
            <w:noProof/>
            <w:webHidden/>
          </w:rPr>
          <w:fldChar w:fldCharType="end"/>
        </w:r>
      </w:hyperlink>
    </w:p>
    <w:p w14:paraId="3A251E15" w14:textId="66FD1578"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6" w:history="1">
        <w:r w:rsidRPr="00CE69E0">
          <w:rPr>
            <w:rStyle w:val="Hipervnculo"/>
            <w:noProof/>
          </w:rPr>
          <w:t>Ilustración 27: Tabla Comentarios Serie. Elaboración propia</w:t>
        </w:r>
        <w:r>
          <w:rPr>
            <w:noProof/>
            <w:webHidden/>
          </w:rPr>
          <w:tab/>
        </w:r>
        <w:r>
          <w:rPr>
            <w:noProof/>
            <w:webHidden/>
          </w:rPr>
          <w:fldChar w:fldCharType="begin"/>
        </w:r>
        <w:r>
          <w:rPr>
            <w:noProof/>
            <w:webHidden/>
          </w:rPr>
          <w:instrText xml:space="preserve"> PAGEREF _Toc165222506 \h </w:instrText>
        </w:r>
        <w:r>
          <w:rPr>
            <w:noProof/>
            <w:webHidden/>
          </w:rPr>
        </w:r>
        <w:r>
          <w:rPr>
            <w:noProof/>
            <w:webHidden/>
          </w:rPr>
          <w:fldChar w:fldCharType="separate"/>
        </w:r>
        <w:r>
          <w:rPr>
            <w:noProof/>
            <w:webHidden/>
          </w:rPr>
          <w:t>71</w:t>
        </w:r>
        <w:r>
          <w:rPr>
            <w:noProof/>
            <w:webHidden/>
          </w:rPr>
          <w:fldChar w:fldCharType="end"/>
        </w:r>
      </w:hyperlink>
    </w:p>
    <w:p w14:paraId="3CFFF0C9" w14:textId="361C17C4"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7" w:history="1">
        <w:r w:rsidRPr="00CE69E0">
          <w:rPr>
            <w:rStyle w:val="Hipervnculo"/>
            <w:noProof/>
          </w:rPr>
          <w:t>Ilustración 28: Disparador 1. Elaboración Propia.</w:t>
        </w:r>
        <w:r>
          <w:rPr>
            <w:noProof/>
            <w:webHidden/>
          </w:rPr>
          <w:tab/>
        </w:r>
        <w:r>
          <w:rPr>
            <w:noProof/>
            <w:webHidden/>
          </w:rPr>
          <w:fldChar w:fldCharType="begin"/>
        </w:r>
        <w:r>
          <w:rPr>
            <w:noProof/>
            <w:webHidden/>
          </w:rPr>
          <w:instrText xml:space="preserve"> PAGEREF _Toc165222507 \h </w:instrText>
        </w:r>
        <w:r>
          <w:rPr>
            <w:noProof/>
            <w:webHidden/>
          </w:rPr>
        </w:r>
        <w:r>
          <w:rPr>
            <w:noProof/>
            <w:webHidden/>
          </w:rPr>
          <w:fldChar w:fldCharType="separate"/>
        </w:r>
        <w:r>
          <w:rPr>
            <w:noProof/>
            <w:webHidden/>
          </w:rPr>
          <w:t>72</w:t>
        </w:r>
        <w:r>
          <w:rPr>
            <w:noProof/>
            <w:webHidden/>
          </w:rPr>
          <w:fldChar w:fldCharType="end"/>
        </w:r>
      </w:hyperlink>
    </w:p>
    <w:p w14:paraId="41C51920" w14:textId="18030922"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8" w:history="1">
        <w:r w:rsidRPr="00CE69E0">
          <w:rPr>
            <w:rStyle w:val="Hipervnculo"/>
            <w:noProof/>
          </w:rPr>
          <w:t>Ilustración 29: Disparador 2. Elaboración Propia.</w:t>
        </w:r>
        <w:r>
          <w:rPr>
            <w:noProof/>
            <w:webHidden/>
          </w:rPr>
          <w:tab/>
        </w:r>
        <w:r>
          <w:rPr>
            <w:noProof/>
            <w:webHidden/>
          </w:rPr>
          <w:fldChar w:fldCharType="begin"/>
        </w:r>
        <w:r>
          <w:rPr>
            <w:noProof/>
            <w:webHidden/>
          </w:rPr>
          <w:instrText xml:space="preserve"> PAGEREF _Toc165222508 \h </w:instrText>
        </w:r>
        <w:r>
          <w:rPr>
            <w:noProof/>
            <w:webHidden/>
          </w:rPr>
        </w:r>
        <w:r>
          <w:rPr>
            <w:noProof/>
            <w:webHidden/>
          </w:rPr>
          <w:fldChar w:fldCharType="separate"/>
        </w:r>
        <w:r>
          <w:rPr>
            <w:noProof/>
            <w:webHidden/>
          </w:rPr>
          <w:t>72</w:t>
        </w:r>
        <w:r>
          <w:rPr>
            <w:noProof/>
            <w:webHidden/>
          </w:rPr>
          <w:fldChar w:fldCharType="end"/>
        </w:r>
      </w:hyperlink>
    </w:p>
    <w:p w14:paraId="4161ACC1" w14:textId="27875D69"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09" w:history="1">
        <w:r w:rsidRPr="00CE69E0">
          <w:rPr>
            <w:rStyle w:val="Hipervnculo"/>
            <w:noProof/>
          </w:rPr>
          <w:t>Ilustración 30: Disparador 3. Elaboración Propia.</w:t>
        </w:r>
        <w:r>
          <w:rPr>
            <w:noProof/>
            <w:webHidden/>
          </w:rPr>
          <w:tab/>
        </w:r>
        <w:r>
          <w:rPr>
            <w:noProof/>
            <w:webHidden/>
          </w:rPr>
          <w:fldChar w:fldCharType="begin"/>
        </w:r>
        <w:r>
          <w:rPr>
            <w:noProof/>
            <w:webHidden/>
          </w:rPr>
          <w:instrText xml:space="preserve"> PAGEREF _Toc165222509 \h </w:instrText>
        </w:r>
        <w:r>
          <w:rPr>
            <w:noProof/>
            <w:webHidden/>
          </w:rPr>
        </w:r>
        <w:r>
          <w:rPr>
            <w:noProof/>
            <w:webHidden/>
          </w:rPr>
          <w:fldChar w:fldCharType="separate"/>
        </w:r>
        <w:r>
          <w:rPr>
            <w:noProof/>
            <w:webHidden/>
          </w:rPr>
          <w:t>73</w:t>
        </w:r>
        <w:r>
          <w:rPr>
            <w:noProof/>
            <w:webHidden/>
          </w:rPr>
          <w:fldChar w:fldCharType="end"/>
        </w:r>
      </w:hyperlink>
    </w:p>
    <w:p w14:paraId="5B2D3091" w14:textId="2CC3B613"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0" w:history="1">
        <w:r w:rsidRPr="00CE69E0">
          <w:rPr>
            <w:rStyle w:val="Hipervnculo"/>
            <w:noProof/>
          </w:rPr>
          <w:t>Ilustración 31: Pantalla Bienvenida. Elaboración Propia.</w:t>
        </w:r>
        <w:r>
          <w:rPr>
            <w:noProof/>
            <w:webHidden/>
          </w:rPr>
          <w:tab/>
        </w:r>
        <w:r>
          <w:rPr>
            <w:noProof/>
            <w:webHidden/>
          </w:rPr>
          <w:fldChar w:fldCharType="begin"/>
        </w:r>
        <w:r>
          <w:rPr>
            <w:noProof/>
            <w:webHidden/>
          </w:rPr>
          <w:instrText xml:space="preserve"> PAGEREF _Toc165222510 \h </w:instrText>
        </w:r>
        <w:r>
          <w:rPr>
            <w:noProof/>
            <w:webHidden/>
          </w:rPr>
        </w:r>
        <w:r>
          <w:rPr>
            <w:noProof/>
            <w:webHidden/>
          </w:rPr>
          <w:fldChar w:fldCharType="separate"/>
        </w:r>
        <w:r>
          <w:rPr>
            <w:noProof/>
            <w:webHidden/>
          </w:rPr>
          <w:t>75</w:t>
        </w:r>
        <w:r>
          <w:rPr>
            <w:noProof/>
            <w:webHidden/>
          </w:rPr>
          <w:fldChar w:fldCharType="end"/>
        </w:r>
      </w:hyperlink>
    </w:p>
    <w:p w14:paraId="6FAD1D50" w14:textId="0A4C11CB"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1" w:history="1">
        <w:r w:rsidRPr="00CE69E0">
          <w:rPr>
            <w:rStyle w:val="Hipervnculo"/>
            <w:noProof/>
          </w:rPr>
          <w:t>Ilustración 32: Pantalla Inicio de Sesión. Elaboración propia</w:t>
        </w:r>
        <w:r>
          <w:rPr>
            <w:noProof/>
            <w:webHidden/>
          </w:rPr>
          <w:tab/>
        </w:r>
        <w:r>
          <w:rPr>
            <w:noProof/>
            <w:webHidden/>
          </w:rPr>
          <w:fldChar w:fldCharType="begin"/>
        </w:r>
        <w:r>
          <w:rPr>
            <w:noProof/>
            <w:webHidden/>
          </w:rPr>
          <w:instrText xml:space="preserve"> PAGEREF _Toc165222511 \h </w:instrText>
        </w:r>
        <w:r>
          <w:rPr>
            <w:noProof/>
            <w:webHidden/>
          </w:rPr>
        </w:r>
        <w:r>
          <w:rPr>
            <w:noProof/>
            <w:webHidden/>
          </w:rPr>
          <w:fldChar w:fldCharType="separate"/>
        </w:r>
        <w:r>
          <w:rPr>
            <w:noProof/>
            <w:webHidden/>
          </w:rPr>
          <w:t>76</w:t>
        </w:r>
        <w:r>
          <w:rPr>
            <w:noProof/>
            <w:webHidden/>
          </w:rPr>
          <w:fldChar w:fldCharType="end"/>
        </w:r>
      </w:hyperlink>
    </w:p>
    <w:p w14:paraId="5F4A82D1" w14:textId="1484EDC8"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2" w:history="1">
        <w:r w:rsidRPr="00CE69E0">
          <w:rPr>
            <w:rStyle w:val="Hipervnculo"/>
            <w:noProof/>
          </w:rPr>
          <w:t>Ilustración 33: Pantalla Crear Cuenta. Elaboración Propia.</w:t>
        </w:r>
        <w:r>
          <w:rPr>
            <w:noProof/>
            <w:webHidden/>
          </w:rPr>
          <w:tab/>
        </w:r>
        <w:r>
          <w:rPr>
            <w:noProof/>
            <w:webHidden/>
          </w:rPr>
          <w:fldChar w:fldCharType="begin"/>
        </w:r>
        <w:r>
          <w:rPr>
            <w:noProof/>
            <w:webHidden/>
          </w:rPr>
          <w:instrText xml:space="preserve"> PAGEREF _Toc165222512 \h </w:instrText>
        </w:r>
        <w:r>
          <w:rPr>
            <w:noProof/>
            <w:webHidden/>
          </w:rPr>
        </w:r>
        <w:r>
          <w:rPr>
            <w:noProof/>
            <w:webHidden/>
          </w:rPr>
          <w:fldChar w:fldCharType="separate"/>
        </w:r>
        <w:r>
          <w:rPr>
            <w:noProof/>
            <w:webHidden/>
          </w:rPr>
          <w:t>77</w:t>
        </w:r>
        <w:r>
          <w:rPr>
            <w:noProof/>
            <w:webHidden/>
          </w:rPr>
          <w:fldChar w:fldCharType="end"/>
        </w:r>
      </w:hyperlink>
    </w:p>
    <w:p w14:paraId="48897666" w14:textId="20AE0139"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3" w:history="1">
        <w:r w:rsidRPr="00CE69E0">
          <w:rPr>
            <w:rStyle w:val="Hipervnculo"/>
            <w:noProof/>
          </w:rPr>
          <w:t>Ilustración 34: Pantalla Home. Elaboración Propia.</w:t>
        </w:r>
        <w:r>
          <w:rPr>
            <w:noProof/>
            <w:webHidden/>
          </w:rPr>
          <w:tab/>
        </w:r>
        <w:r>
          <w:rPr>
            <w:noProof/>
            <w:webHidden/>
          </w:rPr>
          <w:fldChar w:fldCharType="begin"/>
        </w:r>
        <w:r>
          <w:rPr>
            <w:noProof/>
            <w:webHidden/>
          </w:rPr>
          <w:instrText xml:space="preserve"> PAGEREF _Toc165222513 \h </w:instrText>
        </w:r>
        <w:r>
          <w:rPr>
            <w:noProof/>
            <w:webHidden/>
          </w:rPr>
        </w:r>
        <w:r>
          <w:rPr>
            <w:noProof/>
            <w:webHidden/>
          </w:rPr>
          <w:fldChar w:fldCharType="separate"/>
        </w:r>
        <w:r>
          <w:rPr>
            <w:noProof/>
            <w:webHidden/>
          </w:rPr>
          <w:t>78</w:t>
        </w:r>
        <w:r>
          <w:rPr>
            <w:noProof/>
            <w:webHidden/>
          </w:rPr>
          <w:fldChar w:fldCharType="end"/>
        </w:r>
      </w:hyperlink>
    </w:p>
    <w:p w14:paraId="5C90052A" w14:textId="38666805"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4" w:history="1">
        <w:r w:rsidRPr="00CE69E0">
          <w:rPr>
            <w:rStyle w:val="Hipervnculo"/>
            <w:noProof/>
          </w:rPr>
          <w:t>Ilustración 35: Pantalla Ajustes. Elaboración Propia.</w:t>
        </w:r>
        <w:r>
          <w:rPr>
            <w:noProof/>
            <w:webHidden/>
          </w:rPr>
          <w:tab/>
        </w:r>
        <w:r>
          <w:rPr>
            <w:noProof/>
            <w:webHidden/>
          </w:rPr>
          <w:fldChar w:fldCharType="begin"/>
        </w:r>
        <w:r>
          <w:rPr>
            <w:noProof/>
            <w:webHidden/>
          </w:rPr>
          <w:instrText xml:space="preserve"> PAGEREF _Toc165222514 \h </w:instrText>
        </w:r>
        <w:r>
          <w:rPr>
            <w:noProof/>
            <w:webHidden/>
          </w:rPr>
        </w:r>
        <w:r>
          <w:rPr>
            <w:noProof/>
            <w:webHidden/>
          </w:rPr>
          <w:fldChar w:fldCharType="separate"/>
        </w:r>
        <w:r>
          <w:rPr>
            <w:noProof/>
            <w:webHidden/>
          </w:rPr>
          <w:t>80</w:t>
        </w:r>
        <w:r>
          <w:rPr>
            <w:noProof/>
            <w:webHidden/>
          </w:rPr>
          <w:fldChar w:fldCharType="end"/>
        </w:r>
      </w:hyperlink>
    </w:p>
    <w:p w14:paraId="1C22FB7F" w14:textId="1AEF25E7"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5" w:history="1">
        <w:r w:rsidRPr="00CE69E0">
          <w:rPr>
            <w:rStyle w:val="Hipervnculo"/>
            <w:noProof/>
          </w:rPr>
          <w:t>Ilustración 36: Pantalla Crear Grupo. Elaboración Propia.</w:t>
        </w:r>
        <w:r>
          <w:rPr>
            <w:noProof/>
            <w:webHidden/>
          </w:rPr>
          <w:tab/>
        </w:r>
        <w:r>
          <w:rPr>
            <w:noProof/>
            <w:webHidden/>
          </w:rPr>
          <w:fldChar w:fldCharType="begin"/>
        </w:r>
        <w:r>
          <w:rPr>
            <w:noProof/>
            <w:webHidden/>
          </w:rPr>
          <w:instrText xml:space="preserve"> PAGEREF _Toc165222515 \h </w:instrText>
        </w:r>
        <w:r>
          <w:rPr>
            <w:noProof/>
            <w:webHidden/>
          </w:rPr>
        </w:r>
        <w:r>
          <w:rPr>
            <w:noProof/>
            <w:webHidden/>
          </w:rPr>
          <w:fldChar w:fldCharType="separate"/>
        </w:r>
        <w:r>
          <w:rPr>
            <w:noProof/>
            <w:webHidden/>
          </w:rPr>
          <w:t>81</w:t>
        </w:r>
        <w:r>
          <w:rPr>
            <w:noProof/>
            <w:webHidden/>
          </w:rPr>
          <w:fldChar w:fldCharType="end"/>
        </w:r>
      </w:hyperlink>
    </w:p>
    <w:p w14:paraId="0516E572" w14:textId="214110A5"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6" w:history="1">
        <w:r w:rsidRPr="00CE69E0">
          <w:rPr>
            <w:rStyle w:val="Hipervnculo"/>
            <w:noProof/>
          </w:rPr>
          <w:t>Ilustración 37: Pantalla Editar Grupo. Elaboración Propia.</w:t>
        </w:r>
        <w:r>
          <w:rPr>
            <w:noProof/>
            <w:webHidden/>
          </w:rPr>
          <w:tab/>
        </w:r>
        <w:r>
          <w:rPr>
            <w:noProof/>
            <w:webHidden/>
          </w:rPr>
          <w:fldChar w:fldCharType="begin"/>
        </w:r>
        <w:r>
          <w:rPr>
            <w:noProof/>
            <w:webHidden/>
          </w:rPr>
          <w:instrText xml:space="preserve"> PAGEREF _Toc165222516 \h </w:instrText>
        </w:r>
        <w:r>
          <w:rPr>
            <w:noProof/>
            <w:webHidden/>
          </w:rPr>
        </w:r>
        <w:r>
          <w:rPr>
            <w:noProof/>
            <w:webHidden/>
          </w:rPr>
          <w:fldChar w:fldCharType="separate"/>
        </w:r>
        <w:r>
          <w:rPr>
            <w:noProof/>
            <w:webHidden/>
          </w:rPr>
          <w:t>82</w:t>
        </w:r>
        <w:r>
          <w:rPr>
            <w:noProof/>
            <w:webHidden/>
          </w:rPr>
          <w:fldChar w:fldCharType="end"/>
        </w:r>
      </w:hyperlink>
    </w:p>
    <w:p w14:paraId="5A6D03A1" w14:textId="44080730"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7" w:history="1">
        <w:r w:rsidRPr="00CE69E0">
          <w:rPr>
            <w:rStyle w:val="Hipervnculo"/>
            <w:noProof/>
          </w:rPr>
          <w:t>Ilustración 38: Pantalla Detalles Serie. Elaboración Propia.</w:t>
        </w:r>
        <w:r>
          <w:rPr>
            <w:noProof/>
            <w:webHidden/>
          </w:rPr>
          <w:tab/>
        </w:r>
        <w:r>
          <w:rPr>
            <w:noProof/>
            <w:webHidden/>
          </w:rPr>
          <w:fldChar w:fldCharType="begin"/>
        </w:r>
        <w:r>
          <w:rPr>
            <w:noProof/>
            <w:webHidden/>
          </w:rPr>
          <w:instrText xml:space="preserve"> PAGEREF _Toc165222517 \h </w:instrText>
        </w:r>
        <w:r>
          <w:rPr>
            <w:noProof/>
            <w:webHidden/>
          </w:rPr>
        </w:r>
        <w:r>
          <w:rPr>
            <w:noProof/>
            <w:webHidden/>
          </w:rPr>
          <w:fldChar w:fldCharType="separate"/>
        </w:r>
        <w:r>
          <w:rPr>
            <w:noProof/>
            <w:webHidden/>
          </w:rPr>
          <w:t>83</w:t>
        </w:r>
        <w:r>
          <w:rPr>
            <w:noProof/>
            <w:webHidden/>
          </w:rPr>
          <w:fldChar w:fldCharType="end"/>
        </w:r>
      </w:hyperlink>
    </w:p>
    <w:p w14:paraId="233120B1" w14:textId="342F5C0E"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8" w:history="1">
        <w:r w:rsidRPr="00CE69E0">
          <w:rPr>
            <w:rStyle w:val="Hipervnculo"/>
            <w:noProof/>
          </w:rPr>
          <w:t>Ilustración 39: Pantalla Comentarios. Elaboración Propia.</w:t>
        </w:r>
        <w:r>
          <w:rPr>
            <w:noProof/>
            <w:webHidden/>
          </w:rPr>
          <w:tab/>
        </w:r>
        <w:r>
          <w:rPr>
            <w:noProof/>
            <w:webHidden/>
          </w:rPr>
          <w:fldChar w:fldCharType="begin"/>
        </w:r>
        <w:r>
          <w:rPr>
            <w:noProof/>
            <w:webHidden/>
          </w:rPr>
          <w:instrText xml:space="preserve"> PAGEREF _Toc165222518 \h </w:instrText>
        </w:r>
        <w:r>
          <w:rPr>
            <w:noProof/>
            <w:webHidden/>
          </w:rPr>
        </w:r>
        <w:r>
          <w:rPr>
            <w:noProof/>
            <w:webHidden/>
          </w:rPr>
          <w:fldChar w:fldCharType="separate"/>
        </w:r>
        <w:r>
          <w:rPr>
            <w:noProof/>
            <w:webHidden/>
          </w:rPr>
          <w:t>84</w:t>
        </w:r>
        <w:r>
          <w:rPr>
            <w:noProof/>
            <w:webHidden/>
          </w:rPr>
          <w:fldChar w:fldCharType="end"/>
        </w:r>
      </w:hyperlink>
    </w:p>
    <w:p w14:paraId="2EBFDAAD" w14:textId="0FA3B586"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19" w:history="1">
        <w:r w:rsidRPr="00CE69E0">
          <w:rPr>
            <w:rStyle w:val="Hipervnculo"/>
            <w:noProof/>
          </w:rPr>
          <w:t>Ilustración 40: Pantalla Detalle de Temporada. Elaboración Propia.</w:t>
        </w:r>
        <w:r>
          <w:rPr>
            <w:noProof/>
            <w:webHidden/>
          </w:rPr>
          <w:tab/>
        </w:r>
        <w:r>
          <w:rPr>
            <w:noProof/>
            <w:webHidden/>
          </w:rPr>
          <w:fldChar w:fldCharType="begin"/>
        </w:r>
        <w:r>
          <w:rPr>
            <w:noProof/>
            <w:webHidden/>
          </w:rPr>
          <w:instrText xml:space="preserve"> PAGEREF _Toc165222519 \h </w:instrText>
        </w:r>
        <w:r>
          <w:rPr>
            <w:noProof/>
            <w:webHidden/>
          </w:rPr>
        </w:r>
        <w:r>
          <w:rPr>
            <w:noProof/>
            <w:webHidden/>
          </w:rPr>
          <w:fldChar w:fldCharType="separate"/>
        </w:r>
        <w:r>
          <w:rPr>
            <w:noProof/>
            <w:webHidden/>
          </w:rPr>
          <w:t>86</w:t>
        </w:r>
        <w:r>
          <w:rPr>
            <w:noProof/>
            <w:webHidden/>
          </w:rPr>
          <w:fldChar w:fldCharType="end"/>
        </w:r>
      </w:hyperlink>
    </w:p>
    <w:p w14:paraId="1134F76B" w14:textId="2FA7EE0B" w:rsidR="00547024" w:rsidRDefault="00547024">
      <w:pPr>
        <w:pStyle w:val="Tabladeilustraciones"/>
        <w:tabs>
          <w:tab w:val="right" w:leader="dot" w:pos="8949"/>
        </w:tabs>
        <w:rPr>
          <w:i w:val="0"/>
          <w:noProof/>
          <w:kern w:val="2"/>
          <w:sz w:val="24"/>
          <w:szCs w:val="24"/>
          <w:lang w:eastAsia="es-ES_tradnl"/>
          <w14:ligatures w14:val="standardContextual"/>
        </w:rPr>
      </w:pPr>
      <w:hyperlink w:anchor="_Toc165222520" w:history="1">
        <w:r w:rsidRPr="00CE69E0">
          <w:rPr>
            <w:rStyle w:val="Hipervnculo"/>
            <w:noProof/>
          </w:rPr>
          <w:t>Ilustración 41: Pantalla Calendario. Elaboración Propia.</w:t>
        </w:r>
        <w:r>
          <w:rPr>
            <w:noProof/>
            <w:webHidden/>
          </w:rPr>
          <w:tab/>
        </w:r>
        <w:r>
          <w:rPr>
            <w:noProof/>
            <w:webHidden/>
          </w:rPr>
          <w:fldChar w:fldCharType="begin"/>
        </w:r>
        <w:r>
          <w:rPr>
            <w:noProof/>
            <w:webHidden/>
          </w:rPr>
          <w:instrText xml:space="preserve"> PAGEREF _Toc165222520 \h </w:instrText>
        </w:r>
        <w:r>
          <w:rPr>
            <w:noProof/>
            <w:webHidden/>
          </w:rPr>
        </w:r>
        <w:r>
          <w:rPr>
            <w:noProof/>
            <w:webHidden/>
          </w:rPr>
          <w:fldChar w:fldCharType="separate"/>
        </w:r>
        <w:r>
          <w:rPr>
            <w:noProof/>
            <w:webHidden/>
          </w:rPr>
          <w:t>87</w:t>
        </w:r>
        <w:r>
          <w:rPr>
            <w:noProof/>
            <w:webHidden/>
          </w:rPr>
          <w:fldChar w:fldCharType="end"/>
        </w:r>
      </w:hyperlink>
    </w:p>
    <w:p w14:paraId="3B6EE76D" w14:textId="38046BCF"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576796">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EE068E">
            <w:pPr>
              <w:tabs>
                <w:tab w:val="left" w:pos="2809"/>
              </w:tabs>
            </w:pPr>
            <w:r w:rsidRPr="001F1E83">
              <w:t>Expo Application Services</w:t>
            </w:r>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r w:rsidRPr="00DD0F87">
              <w:t>Over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iPhone Operator System</w:t>
            </w:r>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Android App Bundle</w:t>
            </w:r>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Android Package Kit</w:t>
            </w:r>
          </w:p>
        </w:tc>
      </w:tr>
      <w:tr w:rsidR="00EE068E" w:rsidRPr="0031552C" w14:paraId="6DBF527D" w14:textId="77777777" w:rsidTr="00564FA4">
        <w:tc>
          <w:tcPr>
            <w:tcW w:w="1555" w:type="dxa"/>
          </w:tcPr>
          <w:p w14:paraId="73A38BC1" w14:textId="5FCC682A" w:rsidR="00EE068E" w:rsidRPr="00132224" w:rsidRDefault="00EE068E" w:rsidP="00EE068E">
            <w:pPr>
              <w:tabs>
                <w:tab w:val="left" w:pos="2809"/>
              </w:tabs>
            </w:pPr>
            <w:r>
              <w:t>DDoS</w:t>
            </w:r>
          </w:p>
        </w:tc>
        <w:tc>
          <w:tcPr>
            <w:tcW w:w="7394" w:type="dxa"/>
          </w:tcPr>
          <w:p w14:paraId="643559B5" w14:textId="334529C8" w:rsidR="00EE068E" w:rsidRPr="00132224" w:rsidRDefault="00EE068E" w:rsidP="00EE068E">
            <w:pPr>
              <w:tabs>
                <w:tab w:val="left" w:pos="2809"/>
              </w:tabs>
            </w:pPr>
            <w:r w:rsidRPr="00EE068E">
              <w:t>Distributed Denial of Service</w:t>
            </w:r>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576796">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6" w:name="_Toc165222538"/>
      <w:r w:rsidRPr="00E46FB0">
        <w:lastRenderedPageBreak/>
        <w:t>Introducción</w:t>
      </w:r>
      <w:bookmarkEnd w:id="6"/>
    </w:p>
    <w:p w14:paraId="232105AD" w14:textId="07AFBA06" w:rsidR="00F7219B" w:rsidRPr="00F7219B" w:rsidRDefault="00F7219B" w:rsidP="00F7219B">
      <w:pPr>
        <w:rPr>
          <w:rFonts w:ascii="Calibri" w:hAnsi="Calibri"/>
        </w:rPr>
      </w:pPr>
      <w:bookmarkStart w:id="7" w:name="OLE_LINK25"/>
      <w:bookmarkStart w:id="8" w:name="OLE_LINK26"/>
      <w:bookmarkStart w:id="9" w:name="OLE_LINK11"/>
      <w:bookmarkStart w:id="10"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w:t>
      </w:r>
      <w:r w:rsidR="00667A5E">
        <w:rPr>
          <w:rFonts w:ascii="Calibri" w:hAnsi="Calibri"/>
        </w:rPr>
        <w:t xml:space="preserve"> </w:t>
      </w:r>
      <w:r w:rsidRPr="00F7219B">
        <w:rPr>
          <w:rFonts w:ascii="Calibri" w:hAnsi="Calibri"/>
        </w:rPr>
        <w:t>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21917809" w:rsidR="00F7219B" w:rsidRDefault="00F7219B" w:rsidP="00F7219B">
      <w:pPr>
        <w:rPr>
          <w:rFonts w:ascii="Calibri" w:hAnsi="Calibri"/>
        </w:rPr>
      </w:pPr>
      <w:r w:rsidRPr="00F7219B">
        <w:rPr>
          <w:rFonts w:ascii="Calibri" w:hAnsi="Calibri"/>
        </w:rPr>
        <w:t xml:space="preserve">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w:t>
      </w:r>
    </w:p>
    <w:bookmarkEnd w:id="7"/>
    <w:bookmarkEnd w:id="8"/>
    <w:p w14:paraId="639B7AD5" w14:textId="4DE0AF7F" w:rsidR="00F7219B" w:rsidRPr="00F7219B" w:rsidRDefault="006A4BEE" w:rsidP="00F7219B">
      <w:pPr>
        <w:rPr>
          <w:rFonts w:ascii="Calibri" w:hAnsi="Calibri"/>
        </w:rPr>
      </w:pPr>
      <w:r w:rsidRPr="006A4BEE">
        <w:rPr>
          <w:rFonts w:ascii="Calibri" w:hAnsi="Calibri"/>
        </w:rPr>
        <w:t xml:space="preserve">"FamilySeriesTrack" es una </w:t>
      </w:r>
      <w:r w:rsidR="001A7918" w:rsidRPr="006A4BEE">
        <w:rPr>
          <w:rFonts w:ascii="Calibri" w:hAnsi="Calibri"/>
        </w:rPr>
        <w:t>ap</w:t>
      </w:r>
      <w:r w:rsidR="001A7918">
        <w:rPr>
          <w:rFonts w:ascii="Calibri" w:hAnsi="Calibri"/>
        </w:rPr>
        <w:t>licación</w:t>
      </w:r>
      <w:r w:rsidRPr="006A4BEE">
        <w:rPr>
          <w:rFonts w:ascii="Calibri" w:hAnsi="Calibri"/>
        </w:rPr>
        <w:t xml:space="preserve"> diseñada para ser intuitiva y accesible, disponible en Apple Store y Google Play. Permite a los usuarios registrarse, crear perfiles personales y formar grupos familiares usando </w:t>
      </w:r>
      <w:r w:rsidR="006E2A8E">
        <w:rPr>
          <w:rFonts w:ascii="Calibri" w:hAnsi="Calibri"/>
        </w:rPr>
        <w:t>nombres de usuario</w:t>
      </w:r>
      <w:r w:rsidRPr="006A4BEE">
        <w:rPr>
          <w:rFonts w:ascii="Calibri" w:hAnsi="Calibri"/>
        </w:rPr>
        <w:t xml:space="preserve"> para sincronizar series y episodios vistos.</w:t>
      </w:r>
    </w:p>
    <w:bookmarkEnd w:id="9"/>
    <w:bookmarkEnd w:id="10"/>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576796">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1" w:name="_Toc165222539"/>
      <w:r>
        <w:rPr>
          <w:noProof w:val="0"/>
        </w:rPr>
        <w:lastRenderedPageBreak/>
        <w:t>Investigación previa</w:t>
      </w:r>
      <w:bookmarkEnd w:id="11"/>
    </w:p>
    <w:p w14:paraId="39C3457E" w14:textId="7B803E16" w:rsidR="00EA0138" w:rsidRDefault="00EA0138" w:rsidP="00EA0138">
      <w:r>
        <w:t>En el contexto actual de la era digital, el consumo de series de televisión ha evolucionado hacia una práctica social y culturalmente.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sdt>
        <w:sdtPr>
          <w:id w:val="929242831"/>
          <w:citation/>
        </w:sdtPr>
        <w:sdtContent>
          <w:r w:rsidR="000A30F6">
            <w:fldChar w:fldCharType="begin"/>
          </w:r>
          <w:r w:rsidR="000A30F6">
            <w:instrText xml:space="preserve"> CITATION Aja23 \l 3082 </w:instrText>
          </w:r>
          <w:r w:rsidR="000A30F6">
            <w:fldChar w:fldCharType="separate"/>
          </w:r>
          <w:r w:rsidR="000A30F6">
            <w:rPr>
              <w:noProof/>
            </w:rPr>
            <w:t xml:space="preserve"> </w:t>
          </w:r>
          <w:r w:rsidR="000A30F6" w:rsidRPr="000A30F6">
            <w:rPr>
              <w:noProof/>
            </w:rPr>
            <w:t>[1]</w:t>
          </w:r>
          <w:r w:rsidR="000A30F6">
            <w:fldChar w:fldCharType="end"/>
          </w:r>
        </w:sdtContent>
      </w:sdt>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r>
        <w:t>El</w:t>
      </w:r>
      <w:r w:rsidR="00EA0138">
        <w:t xml:space="preserve"> problema a resolver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17FB5020" w14:textId="7E8F8EBD" w:rsidR="00667A5E" w:rsidRPr="00667A5E" w:rsidRDefault="00667A5E" w:rsidP="00667A5E">
      <w:pPr>
        <w:rPr>
          <w:rFonts w:asciiTheme="majorHAnsi" w:eastAsiaTheme="majorEastAsia" w:hAnsiTheme="majorHAnsi" w:cstheme="majorBidi"/>
          <w:bCs/>
          <w:smallCaps/>
          <w:noProof/>
          <w:color w:val="000000" w:themeColor="text1"/>
          <w:sz w:val="40"/>
          <w:szCs w:val="28"/>
        </w:rPr>
      </w:pPr>
      <w:r w:rsidRPr="00667A5E">
        <w:t xml:space="preserve">A continuación, se mostrarán algunas de las posibles soluciones a este problema. </w:t>
      </w:r>
      <w:r>
        <w:t>Se explorarán</w:t>
      </w:r>
      <w:r w:rsidRPr="00667A5E">
        <w:t xml:space="preserve"> diferentes herramientas que podrían ser útiles para abordar y resolver </w:t>
      </w:r>
      <w:r>
        <w:t>el problema planteado.</w:t>
      </w:r>
    </w:p>
    <w:p w14:paraId="6BBBDD8D" w14:textId="635D93C8" w:rsidR="00823BCA" w:rsidRDefault="00823BCA" w:rsidP="00823BCA">
      <w:pPr>
        <w:pStyle w:val="Ttulo2"/>
      </w:pPr>
      <w:bookmarkStart w:id="12" w:name="_Toc165222540"/>
      <w:r w:rsidRPr="00823BCA">
        <w:t>Filmaffinity</w:t>
      </w:r>
      <w:bookmarkEnd w:id="12"/>
    </w:p>
    <w:p w14:paraId="6CF75791" w14:textId="2606EE55" w:rsidR="008F6F35" w:rsidRPr="008F6F35" w:rsidRDefault="008F6F35" w:rsidP="008F6F35">
      <w:r w:rsidRPr="008F6F35">
        <w:t xml:space="preserve">Filmaffinity sobresale en el panorama digital como una plataforma esencial para los amantes del cine y las series, gracias a una serie de características que la hacen particularmente </w:t>
      </w:r>
      <w:r w:rsidRPr="008F6F35">
        <w:lastRenderedPageBreak/>
        <w:t>atractiva. Su extenso catálogo, que abarca desde los clásicos del cine hasta las últimas novedades en series, permite a los usuarios explorar una amplia gama de géneros y épocas. Lo que realmente distingue a Filmaffinity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5BC46AE6" w:rsidR="008F6F35" w:rsidRPr="008F6F35" w:rsidRDefault="008F6F35" w:rsidP="008F6F35">
      <w:r w:rsidRPr="008F6F35">
        <w:t>Además de las recomendaciones personalizadas, Filmaffinity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sidR="000A30F6">
            <w:rPr>
              <w:noProof/>
            </w:rPr>
            <w:t xml:space="preserve"> </w:t>
          </w:r>
          <w:r w:rsidR="000A30F6" w:rsidRPr="000A30F6">
            <w:rPr>
              <w:noProof/>
            </w:rPr>
            <w:t>[2]</w:t>
          </w:r>
          <w:r w:rsidR="009427C8">
            <w:fldChar w:fldCharType="end"/>
          </w:r>
        </w:sdtContent>
      </w:sdt>
    </w:p>
    <w:p w14:paraId="302E0902" w14:textId="4105254B" w:rsidR="008F6F35" w:rsidRPr="008F6F35" w:rsidRDefault="008F6F35" w:rsidP="008F6F35">
      <w:r w:rsidRPr="008F6F35">
        <w:t>La interfaz de usuario de Filmaffinity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Sin embargo, a pesar de estas características positivas, Filmaffinity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3" w:name="_Toc165222541"/>
      <w:r w:rsidRPr="00BC63FE">
        <w:t>NextEpisode</w:t>
      </w:r>
      <w:bookmarkEnd w:id="13"/>
    </w:p>
    <w:p w14:paraId="5C974032" w14:textId="524BC2F1" w:rsidR="00F36845" w:rsidRDefault="00F36845" w:rsidP="00F36845">
      <w:r>
        <w:t>Al profundizar en la funcionalidad de aplicaciones como NextEpisode, que es popular en iOS por su interfaz limpia y soporte para notificaciones push, se observa una tendencia clara hacia la personalización y la facilidad de uso en el ámbito de las aplicaciones para la gestión de series de televisión. NextEpisode,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sidR="000A30F6">
            <w:rPr>
              <w:noProof/>
            </w:rPr>
            <w:t xml:space="preserve"> </w:t>
          </w:r>
          <w:r w:rsidR="000A30F6" w:rsidRPr="000A30F6">
            <w:rPr>
              <w:noProof/>
            </w:rPr>
            <w:t>[3]</w:t>
          </w:r>
          <w:r w:rsidR="00C777EC">
            <w:fldChar w:fldCharType="end"/>
          </w:r>
        </w:sdtContent>
      </w:sdt>
    </w:p>
    <w:p w14:paraId="13FAEA9B" w14:textId="4D3F858A" w:rsidR="00F36845" w:rsidRDefault="00F36845" w:rsidP="00F36845">
      <w:r>
        <w:t xml:space="preserve">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w:t>
      </w:r>
      <w:r>
        <w:lastRenderedPageBreak/>
        <w:t>herramientas buscan simplificar y enriquecer la gestión del tiempo dedicado al entretenimiento.</w:t>
      </w:r>
    </w:p>
    <w:p w14:paraId="53E72423" w14:textId="6126A6DD" w:rsidR="00F36845" w:rsidRDefault="00F36845" w:rsidP="00F36845">
      <w:r>
        <w:t xml:space="preserve">Además, el aspecto social y comunitario de estas aplicaciones no se puede subestimar. La posibilidad de descubrir nuevos shows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Aunque NextEpisode se destaca por su interfaz limpia, soporte para notificaciones push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4" w:name="_Toc165222542"/>
      <w:r w:rsidRPr="00262102">
        <w:t>SeriesGuide</w:t>
      </w:r>
      <w:bookmarkEnd w:id="14"/>
    </w:p>
    <w:p w14:paraId="5910C546" w14:textId="32CE50B4" w:rsidR="007E1FEB" w:rsidRDefault="007E1FEB" w:rsidP="007E1FEB">
      <w:r>
        <w:t>SeriesGuide se presenta como una solución destacada en el ámbito de las aplicaciones destinadas al seguimiento de series de televisión, especialmente valorada por aquellos usuarios que prefieren una experiencia libre de anuncios y sin costes. Al ser un proyecto de código abierto, SeriesGuide se beneficia de la contribución continua de una comunidad activa de desarrolladores y usuarios, lo que permite una evolución constante de la aplicación basada en feedback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sidR="000A30F6">
            <w:rPr>
              <w:noProof/>
            </w:rPr>
            <w:t xml:space="preserve"> </w:t>
          </w:r>
          <w:r w:rsidR="000A30F6" w:rsidRPr="000A30F6">
            <w:rPr>
              <w:noProof/>
            </w:rPr>
            <w:t>[4]</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lastRenderedPageBreak/>
        <w:t>Aunque el diseño de SeriesGuide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notificaciones de nuevos lanzamientos y descubrir nuevos contenidos basados en sus gustos y hábitos de visionado.</w:t>
      </w:r>
    </w:p>
    <w:p w14:paraId="340FCD4C" w14:textId="7A5BAD84" w:rsidR="00AE27E2" w:rsidRDefault="007E1FEB" w:rsidP="007E1FEB">
      <w:r>
        <w:t>La gratuidad de SeriesGuide, combinada con su política de no incluir anuncios, ofrece una experiencia de usuario centrada y respetuosa, distinguiéndola dentro de un mercado a menudo saturado de opciones freemium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Aunque SeriesGuide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SeriesGuide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5" w:name="_Toc165222543"/>
      <w:r w:rsidRPr="00A953B3">
        <w:t>TV Time</w:t>
      </w:r>
      <w:bookmarkEnd w:id="15"/>
    </w:p>
    <w:p w14:paraId="4ABB80E4" w14:textId="3A5A40D7"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sidR="000A30F6">
            <w:rPr>
              <w:noProof/>
            </w:rPr>
            <w:t xml:space="preserve"> </w:t>
          </w:r>
          <w:r w:rsidR="000A30F6" w:rsidRPr="000A30F6">
            <w:rPr>
              <w:noProof/>
            </w:rPr>
            <w:t>[5]</w:t>
          </w:r>
          <w:r w:rsidR="004819FE">
            <w:fldChar w:fldCharType="end"/>
          </w:r>
        </w:sdtContent>
      </w:sdt>
    </w:p>
    <w:p w14:paraId="1222936F" w14:textId="046D0BDF" w:rsidR="00B95A03" w:rsidRDefault="00B95A03" w:rsidP="00B95A03">
      <w:r>
        <w:lastRenderedPageBreak/>
        <w:t>Además, TV Time se destaca por su sistema de recomendaciones personalizadas. Basándose en tu historial de visionado y en las interacciones dentro de la aplicación, TV Time es capaz de sugerir nuevas series que se alinean con tus gustos y preferencias previas. Esta 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6" w:name="_Toc165222544"/>
      <w:r w:rsidRPr="007620EA">
        <w:t>Funcionalidades Ausentes</w:t>
      </w:r>
      <w:r>
        <w:t xml:space="preserve"> en Común</w:t>
      </w:r>
      <w:bookmarkEnd w:id="16"/>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w:t>
      </w:r>
      <w:r w:rsidRPr="001B5B92">
        <w:lastRenderedPageBreak/>
        <w:t xml:space="preserve">encuentro para familias y amigos, la falta de herramientas para gestionar y compartir estas experiencias en grupo representa una notable limitación. Este vacío funcional deja de lado las oportunidades para fortalecer vínculos mediante el disfrute colectivo de contenidos, 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576796">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7" w:name="_Toc165222545"/>
      <w:r w:rsidRPr="0031552C">
        <w:rPr>
          <w:noProof w:val="0"/>
        </w:rPr>
        <w:lastRenderedPageBreak/>
        <w:t>Objetivos</w:t>
      </w:r>
      <w:bookmarkEnd w:id="17"/>
    </w:p>
    <w:p w14:paraId="1EDC8BDB" w14:textId="5769D5AF" w:rsidR="006B6885" w:rsidRPr="006B6885" w:rsidRDefault="006B6885" w:rsidP="006B6885">
      <w:bookmarkStart w:id="18" w:name="OLE_LINK1"/>
      <w:bookmarkStart w:id="19" w:name="OLE_LINK2"/>
      <w:r w:rsidRPr="006B6885">
        <w:t>En cualquier proyecto, la claridad y precisión de los objetivos son cruciales para su éxito. Este apartado se dedica a establecer y detallar los objetivos que guiarán el desarrollo y la implementación del proyecto. Se divide en tres secciones esenciales, cada una abordando un aspecto diferente pero complementario de las metas.</w:t>
      </w:r>
    </w:p>
    <w:p w14:paraId="042E049F" w14:textId="123784E7" w:rsidR="006B6885" w:rsidRPr="006B6885" w:rsidRDefault="006B6885" w:rsidP="006B6885">
      <w:r w:rsidRPr="006B6885">
        <w:t>En el objetivo general se presenta la visión amplia y el propósito fundamental del proyecto. Este objetivo encapsula la razón de ser del proyecto y establece el alcance general de lo que se busca lograr. Es una declaración que responde al 'para qué' del proyecto, ofreciendo una perspectiva global de las intenciones.</w:t>
      </w:r>
    </w:p>
    <w:p w14:paraId="1DD6A33A" w14:textId="76F23BBA" w:rsidR="006B6885" w:rsidRPr="006B6885" w:rsidRDefault="006B6885" w:rsidP="006B6885">
      <w:r w:rsidRPr="006B6885">
        <w:t>En los objetivos específicos se desglosa el objetivo general en componentes más pequeños y medibles. Cada objetivo específico es un paso concreto hacia la realización del objetivo general, proporcionando claridad y dirección en el proceso de desarrollo. Estos objetivos son peldaños esenciales que permiten medir el progreso y asegurar que cada aspecto del objetivo general se aborde eficazmente.</w:t>
      </w:r>
    </w:p>
    <w:p w14:paraId="16216F25" w14:textId="77777777" w:rsidR="006B6885" w:rsidRPr="006B6885" w:rsidRDefault="006B6885" w:rsidP="006B6885">
      <w:pPr>
        <w:rPr>
          <w:rFonts w:asciiTheme="majorHAnsi" w:eastAsiaTheme="majorEastAsia" w:hAnsiTheme="majorHAnsi" w:cstheme="majorBidi"/>
          <w:bCs/>
          <w:smallCaps/>
          <w:color w:val="000000" w:themeColor="text1"/>
          <w:sz w:val="40"/>
          <w:szCs w:val="28"/>
        </w:rPr>
      </w:pPr>
      <w:r w:rsidRPr="006B6885">
        <w:t>Finalmente, se aborda cómo se va a verificar y evaluar el éxito en el logro de los objetivos. Esta sección describe las técnicas y procedimientos que se utilizarán para asegurar que los objetivos, tanto generales como específicos, se cumplan de manera satisfactoria. Los métodos de validación son herramientas cruciales para la evaluación continua del proyecto, permitiendo ajustar y afinar las estrategias a medida que se avanza.</w:t>
      </w:r>
    </w:p>
    <w:p w14:paraId="3B6EE796" w14:textId="4A4A0EAA" w:rsidR="00E362EF" w:rsidRPr="0031552C" w:rsidRDefault="00827D64" w:rsidP="006B6885">
      <w:pPr>
        <w:pStyle w:val="Ttulo2"/>
        <w:rPr>
          <w:noProof w:val="0"/>
        </w:rPr>
      </w:pPr>
      <w:bookmarkStart w:id="20" w:name="_Toc165222546"/>
      <w:r w:rsidRPr="0031552C">
        <w:rPr>
          <w:noProof w:val="0"/>
        </w:rPr>
        <w:t>Objetivo general</w:t>
      </w:r>
      <w:bookmarkEnd w:id="20"/>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21" w:name="_Toc165222547"/>
      <w:bookmarkEnd w:id="18"/>
      <w:bookmarkEnd w:id="19"/>
      <w:r w:rsidRPr="0031552C">
        <w:rPr>
          <w:noProof w:val="0"/>
        </w:rPr>
        <w:lastRenderedPageBreak/>
        <w:t>Lista de objetivos específicos</w:t>
      </w:r>
      <w:bookmarkEnd w:id="21"/>
    </w:p>
    <w:p w14:paraId="49A3065B" w14:textId="3D454C92" w:rsidR="00A3133A" w:rsidRDefault="00A3133A" w:rsidP="00A3133A">
      <w:pPr>
        <w:pStyle w:val="Descripcin"/>
        <w:keepNext/>
        <w:jc w:val="center"/>
      </w:pPr>
      <w:bookmarkStart w:id="22" w:name="_Toc165222521"/>
      <w:r>
        <w:t xml:space="preserve">Tabla </w:t>
      </w:r>
      <w:r>
        <w:fldChar w:fldCharType="begin"/>
      </w:r>
      <w:r>
        <w:instrText xml:space="preserve"> SEQ Tabla \* ARABIC </w:instrText>
      </w:r>
      <w:r>
        <w:fldChar w:fldCharType="separate"/>
      </w:r>
      <w:r w:rsidR="00E70E1C">
        <w:rPr>
          <w:noProof/>
        </w:rPr>
        <w:t>1</w:t>
      </w:r>
      <w:r>
        <w:fldChar w:fldCharType="end"/>
      </w:r>
      <w:r>
        <w:t xml:space="preserve">: </w:t>
      </w:r>
      <w:r w:rsidRPr="00772C3F">
        <w:t>Objetivos Específicos. Elaboración Propia.</w:t>
      </w:r>
      <w:bookmarkEnd w:id="22"/>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67DD3C1B" w:rsidR="004308BB" w:rsidRDefault="004308BB" w:rsidP="006B11A7">
            <w:r>
              <w:t>OB-</w:t>
            </w:r>
            <w:r w:rsidR="00A3133A">
              <w:t>0</w:t>
            </w:r>
            <w:r>
              <w:t>1</w:t>
            </w:r>
          </w:p>
        </w:tc>
        <w:tc>
          <w:tcPr>
            <w:tcW w:w="8185" w:type="dxa"/>
          </w:tcPr>
          <w:p w14:paraId="65933BB6" w14:textId="04A4748A" w:rsidR="004308BB" w:rsidRPr="004308BB" w:rsidRDefault="004308BB" w:rsidP="004308BB">
            <w:bookmarkStart w:id="23" w:name="OLE_LINK3"/>
            <w:bookmarkStart w:id="24"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23"/>
            <w:bookmarkEnd w:id="24"/>
          </w:p>
        </w:tc>
      </w:tr>
      <w:tr w:rsidR="004308BB" w14:paraId="2F442729" w14:textId="77777777" w:rsidTr="004308BB">
        <w:tc>
          <w:tcPr>
            <w:tcW w:w="882" w:type="dxa"/>
          </w:tcPr>
          <w:p w14:paraId="68ABFA76" w14:textId="2D57CD73" w:rsidR="004308BB" w:rsidRDefault="004308BB" w:rsidP="006B11A7">
            <w:r>
              <w:t>OB-</w:t>
            </w:r>
            <w:r w:rsidR="00A3133A">
              <w:t>0</w:t>
            </w:r>
            <w:r>
              <w:t>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ejora eficientemente la coordinación entre usuarios de un mismo grupo, resolviendo el problema común de seguir el progreso de cada miembro en sus series. Esto previene confusiones y spoilers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1C716F00" w:rsidR="004308BB" w:rsidRDefault="004308BB" w:rsidP="006B11A7">
            <w:r>
              <w:t>OB-</w:t>
            </w:r>
            <w:r w:rsidR="00A3133A">
              <w:t>0</w:t>
            </w:r>
            <w:r>
              <w:t>3</w:t>
            </w:r>
          </w:p>
        </w:tc>
        <w:tc>
          <w:tcPr>
            <w:tcW w:w="8185" w:type="dxa"/>
          </w:tcPr>
          <w:p w14:paraId="48A967A0" w14:textId="24647C72"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w:t>
            </w:r>
            <w:r w:rsidR="006B6885">
              <w:t>o</w:t>
            </w:r>
            <w:r w:rsidRPr="00C95B37">
              <w:t>; ahora, se transforma en una experiencia interactiva donde se puede compartir opiniones y puntos de vista con el resto del grupo</w:t>
            </w:r>
            <w:r w:rsidR="006B6885">
              <w:t>.</w:t>
            </w:r>
          </w:p>
        </w:tc>
      </w:tr>
      <w:tr w:rsidR="004308BB" w14:paraId="52C23F6B" w14:textId="77777777" w:rsidTr="004308BB">
        <w:trPr>
          <w:trHeight w:val="73"/>
        </w:trPr>
        <w:tc>
          <w:tcPr>
            <w:tcW w:w="882" w:type="dxa"/>
          </w:tcPr>
          <w:p w14:paraId="651CA4F8" w14:textId="46BC0BA5" w:rsidR="004308BB" w:rsidRDefault="004308BB" w:rsidP="006B11A7">
            <w:r>
              <w:t>OB-</w:t>
            </w:r>
            <w:r w:rsidR="00A3133A">
              <w:t>0</w:t>
            </w:r>
            <w:r>
              <w:t>4</w:t>
            </w:r>
          </w:p>
        </w:tc>
        <w:tc>
          <w:tcPr>
            <w:tcW w:w="8185" w:type="dxa"/>
          </w:tcPr>
          <w:p w14:paraId="16F1BBE7" w14:textId="60D646AA" w:rsidR="004308BB" w:rsidRDefault="004308BB" w:rsidP="006B11A7">
            <w:r w:rsidRPr="004308BB">
              <w:rPr>
                <w:b/>
                <w:bCs/>
              </w:rPr>
              <w:t>Proporcionar una interfaz intuitiva y accesible:</w:t>
            </w:r>
            <w:bookmarkStart w:id="25" w:name="OLE_LINK15"/>
            <w:bookmarkStart w:id="26" w:name="OLE_LINK16"/>
            <w:r>
              <w:t xml:space="preserve"> Garantiza</w:t>
            </w:r>
            <w:r w:rsidRPr="00787E37">
              <w:t xml:space="preserve"> que la aplicación sea accesible para usuarios de todas las edades y niveles de habilidad tecnológica, mejorando la experiencia de usuario general.</w:t>
            </w:r>
            <w:bookmarkEnd w:id="25"/>
            <w:bookmarkEnd w:id="26"/>
          </w:p>
        </w:tc>
      </w:tr>
      <w:tr w:rsidR="004308BB" w14:paraId="39C89FDC" w14:textId="77777777" w:rsidTr="004308BB">
        <w:tc>
          <w:tcPr>
            <w:tcW w:w="882" w:type="dxa"/>
          </w:tcPr>
          <w:p w14:paraId="0107D60C" w14:textId="37179F12" w:rsidR="004308BB" w:rsidRDefault="004308BB" w:rsidP="006B11A7">
            <w:r>
              <w:t>OB-</w:t>
            </w:r>
            <w:r w:rsidR="00A3133A">
              <w:t>0</w:t>
            </w:r>
            <w:r>
              <w:t>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7A10B618" w:rsidR="004308BB" w:rsidRPr="004308BB" w:rsidRDefault="004308BB" w:rsidP="00A3133A">
      <w:pPr>
        <w:pStyle w:val="Descripcin"/>
      </w:pPr>
    </w:p>
    <w:p w14:paraId="67548EDD" w14:textId="77777777" w:rsidR="007D490C" w:rsidRDefault="009B5791" w:rsidP="007D490C">
      <w:pPr>
        <w:pStyle w:val="Ttulo2"/>
        <w:rPr>
          <w:noProof w:val="0"/>
        </w:rPr>
      </w:pPr>
      <w:bookmarkStart w:id="27" w:name="_Toc165222548"/>
      <w:r>
        <w:rPr>
          <w:noProof w:val="0"/>
        </w:rPr>
        <w:t>Métodos de Validación</w:t>
      </w:r>
      <w:bookmarkEnd w:id="27"/>
    </w:p>
    <w:p w14:paraId="3B6EE79C" w14:textId="0F0849FA" w:rsidR="00603E0B" w:rsidRDefault="007D490C">
      <w:pPr>
        <w:pStyle w:val="Prrafodelista"/>
        <w:numPr>
          <w:ilvl w:val="0"/>
          <w:numId w:val="2"/>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w:t>
      </w:r>
      <w:r w:rsidR="00A3133A">
        <w:t>0</w:t>
      </w:r>
      <w:r w:rsidR="00E43CB7">
        <w:t>1 y OB-</w:t>
      </w:r>
      <w:r w:rsidR="00A3133A">
        <w:t>0</w:t>
      </w:r>
      <w:r w:rsidR="00E43CB7">
        <w:t>2</w:t>
      </w:r>
      <w:r w:rsidR="006B6885">
        <w:t>.</w:t>
      </w:r>
    </w:p>
    <w:p w14:paraId="49A20354" w14:textId="4C0ABAC2" w:rsidR="00416633" w:rsidRDefault="00416633">
      <w:pPr>
        <w:pStyle w:val="Prrafodelista"/>
        <w:numPr>
          <w:ilvl w:val="0"/>
          <w:numId w:val="2"/>
        </w:numPr>
      </w:pPr>
      <w:r>
        <w:t>Pr</w:t>
      </w:r>
      <w:r w:rsidRPr="00416633">
        <w:t>uebas de Usabilidad: Evaluar la facilidad de uso de la aplicación con usuarios reales para asegurarse de que la interfaz es intuitiva y amigable.</w:t>
      </w:r>
      <w:r w:rsidR="00E43CB7">
        <w:t xml:space="preserve"> Se valida el OB-</w:t>
      </w:r>
      <w:r w:rsidR="00A3133A">
        <w:t>0</w:t>
      </w:r>
      <w:r w:rsidR="00E43CB7">
        <w:t>4</w:t>
      </w:r>
      <w:r w:rsidR="006B6885">
        <w:t>.</w:t>
      </w:r>
    </w:p>
    <w:p w14:paraId="5CB01816" w14:textId="2735B734" w:rsidR="00416633" w:rsidRDefault="00416633">
      <w:pPr>
        <w:pStyle w:val="Prrafodelista"/>
        <w:numPr>
          <w:ilvl w:val="0"/>
          <w:numId w:val="2"/>
        </w:numPr>
      </w:pPr>
      <w:r>
        <w:t>F</w:t>
      </w:r>
      <w:r w:rsidRPr="00416633">
        <w:t>eedback de los Usuarios: Obtener retroalimentación de los usuarios beta o de un grupo de prueba para ajustar y mejorar la aplicación antes de su lanzamiento final.</w:t>
      </w:r>
      <w:r w:rsidR="00E43CB7">
        <w:t xml:space="preserve"> Se valida el OB-</w:t>
      </w:r>
      <w:r w:rsidR="00A3133A">
        <w:t>0</w:t>
      </w:r>
      <w:r w:rsidR="00E43CB7">
        <w:t>1, OB-</w:t>
      </w:r>
      <w:r w:rsidR="00A3133A">
        <w:t>0</w:t>
      </w:r>
      <w:r w:rsidR="00E43CB7">
        <w:t>2, OB-</w:t>
      </w:r>
      <w:r w:rsidR="00A3133A">
        <w:t>0</w:t>
      </w:r>
      <w:r w:rsidR="00E43CB7">
        <w:t>3 y OB-</w:t>
      </w:r>
      <w:r w:rsidR="00A3133A">
        <w:t>0</w:t>
      </w:r>
      <w:r w:rsidR="00E43CB7">
        <w:t>4</w:t>
      </w:r>
      <w:r w:rsidR="006B6885">
        <w:t>.</w:t>
      </w:r>
    </w:p>
    <w:p w14:paraId="777DF8BF" w14:textId="52C20B0C" w:rsidR="00416633" w:rsidRDefault="005C4607">
      <w:pPr>
        <w:pStyle w:val="Prrafodelista"/>
        <w:numPr>
          <w:ilvl w:val="0"/>
          <w:numId w:val="2"/>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w:t>
      </w:r>
      <w:r w:rsidR="00A3133A">
        <w:t>0</w:t>
      </w:r>
      <w:r w:rsidR="00E43CB7">
        <w:t>5</w:t>
      </w:r>
      <w:r w:rsidR="006B6885">
        <w:t>.</w:t>
      </w:r>
    </w:p>
    <w:p w14:paraId="3B6EE7A0" w14:textId="792EBE4C" w:rsidR="00E362EF" w:rsidRPr="0031552C" w:rsidRDefault="00E94773">
      <w:pPr>
        <w:pStyle w:val="Prrafodelista"/>
        <w:numPr>
          <w:ilvl w:val="0"/>
          <w:numId w:val="2"/>
        </w:numPr>
        <w:sectPr w:rsidR="00E362EF" w:rsidRPr="0031552C" w:rsidSect="00576796">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w:t>
      </w:r>
      <w:r w:rsidR="00A3133A">
        <w:t>0</w:t>
      </w:r>
      <w:r w:rsidR="00E43CB7">
        <w:t>5</w:t>
      </w:r>
      <w:r w:rsidR="006B6885">
        <w:t>.</w:t>
      </w:r>
    </w:p>
    <w:p w14:paraId="3B6EE7A1" w14:textId="7DF17D3B" w:rsidR="00E362EF" w:rsidRPr="0031552C" w:rsidRDefault="00E362EF" w:rsidP="004A4057">
      <w:pPr>
        <w:pStyle w:val="Ttulo1"/>
        <w:rPr>
          <w:noProof w:val="0"/>
        </w:rPr>
      </w:pPr>
      <w:bookmarkStart w:id="28" w:name="_Toc165222549"/>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8"/>
    </w:p>
    <w:p w14:paraId="3B6EE7A2" w14:textId="60E69974" w:rsidR="00827D64" w:rsidRDefault="00827D64" w:rsidP="00FE3C12">
      <w:pPr>
        <w:pStyle w:val="Ttulo2"/>
        <w:rPr>
          <w:noProof w:val="0"/>
        </w:rPr>
      </w:pPr>
      <w:bookmarkStart w:id="29" w:name="_Toc165222550"/>
      <w:r w:rsidRPr="0031552C">
        <w:rPr>
          <w:noProof w:val="0"/>
        </w:rPr>
        <w:t>Metodología</w:t>
      </w:r>
      <w:bookmarkEnd w:id="29"/>
    </w:p>
    <w:p w14:paraId="680D1FDF" w14:textId="3F6A9A44"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sidR="000A30F6">
            <w:rPr>
              <w:noProof/>
            </w:rPr>
            <w:t xml:space="preserve"> </w:t>
          </w:r>
          <w:r w:rsidR="000A30F6" w:rsidRPr="000A30F6">
            <w:rPr>
              <w:noProof/>
            </w:rPr>
            <w:t>[6]</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4CC9DD8F" w:rsidR="00955BF9" w:rsidRDefault="00955BF9" w:rsidP="00955BF9">
      <w:pPr>
        <w:pStyle w:val="Descripcin"/>
        <w:jc w:val="center"/>
      </w:pPr>
      <w:bookmarkStart w:id="30" w:name="_Toc165222480"/>
      <w:r>
        <w:t xml:space="preserve">Ilustración </w:t>
      </w:r>
      <w:r>
        <w:fldChar w:fldCharType="begin"/>
      </w:r>
      <w:r>
        <w:instrText xml:space="preserve"> SEQ Ilustración \* ARABIC </w:instrText>
      </w:r>
      <w:r>
        <w:fldChar w:fldCharType="separate"/>
      </w:r>
      <w:r w:rsidR="001417DA">
        <w:rPr>
          <w:noProof/>
        </w:rPr>
        <w:t>1</w:t>
      </w:r>
      <w:r>
        <w:fldChar w:fldCharType="end"/>
      </w:r>
      <w:r>
        <w:t>: Metodología en cascada típica.</w:t>
      </w:r>
      <w:bookmarkEnd w:id="30"/>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2BB393A8" w14:textId="41D295D8" w:rsidR="00E324AF" w:rsidRDefault="00B24906" w:rsidP="00F82C10">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02F8DB57" w14:textId="171E083E" w:rsidR="00DB5E63" w:rsidRPr="00DB5E63" w:rsidRDefault="00DB5E63" w:rsidP="00DB5E63">
      <w:r w:rsidRPr="00DB5E63">
        <w:t>Durante cada fase, se centrará exclusivamente en las tareas pertinentes a esa etapa, completándolas antes de pasar a la siguiente. Esta aproximación secuencial permitirá enfocarse en aspectos específicos del proyecto sin la distracción de tareas simultáneas, asegurando así una mayor atención al detalle y calidad en cada paso.</w:t>
      </w:r>
    </w:p>
    <w:p w14:paraId="399612C9" w14:textId="762EEBD7" w:rsidR="00DB5E63" w:rsidRPr="00DB5E63" w:rsidRDefault="00DB5E63" w:rsidP="00DB5E63">
      <w:r w:rsidRPr="00DB5E63">
        <w:t>Al final de cada fase, se realizará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6D856BC6" w14:textId="77777777" w:rsidR="00DB5E63" w:rsidRPr="00DB5E63" w:rsidRDefault="00DB5E63" w:rsidP="00DB5E63">
      <w:pPr>
        <w:rPr>
          <w:rFonts w:asciiTheme="majorHAnsi" w:eastAsiaTheme="majorEastAsia" w:hAnsiTheme="majorHAnsi" w:cstheme="majorBidi"/>
          <w:bCs/>
          <w:smallCaps/>
          <w:color w:val="000000" w:themeColor="text1"/>
          <w:sz w:val="40"/>
          <w:szCs w:val="28"/>
        </w:rPr>
      </w:pPr>
      <w:r w:rsidRPr="00DB5E63">
        <w:t>Adoptando la metodología en cascada en un contexto individual, se podrá beneficiar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194E57A7" w:rsidR="005F21BE" w:rsidRDefault="005F21BE" w:rsidP="00DB5E63">
      <w:pPr>
        <w:pStyle w:val="Ttulo2"/>
        <w:rPr>
          <w:noProof w:val="0"/>
        </w:rPr>
      </w:pPr>
      <w:bookmarkStart w:id="31" w:name="_Toc165222551"/>
      <w:r>
        <w:rPr>
          <w:noProof w:val="0"/>
        </w:rPr>
        <w:lastRenderedPageBreak/>
        <w:t>Tecnologías</w:t>
      </w:r>
      <w:bookmarkEnd w:id="31"/>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Por otro lado, el backend se ocupa de la lógica de la aplicación, el manejo de bases de datos, la autenticación de usuarios y la integración de APIs.</w:t>
      </w:r>
      <w:r>
        <w:t xml:space="preserve"> </w:t>
      </w:r>
      <w:r w:rsidRPr="004A4532">
        <w:t>El backend es crucial para el procesamiento de datos, la seguridad de la aplicación y la garantía de que las solicitudes del usuario se manejen de manera eficiente.</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4E542F56"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w:t>
            </w:r>
            <w:sdt>
              <w:sdtPr>
                <w:id w:val="1479423853"/>
                <w:citation/>
              </w:sdtPr>
              <w:sdtContent>
                <w:r w:rsidR="007F21FB">
                  <w:fldChar w:fldCharType="begin"/>
                </w:r>
                <w:r w:rsidR="007F21FB">
                  <w:instrText xml:space="preserve"> CITATION Ger22 \l 3082 </w:instrText>
                </w:r>
                <w:r w:rsidR="007F21FB">
                  <w:fldChar w:fldCharType="separate"/>
                </w:r>
                <w:r w:rsidR="000A30F6">
                  <w:rPr>
                    <w:noProof/>
                  </w:rPr>
                  <w:t xml:space="preserve"> </w:t>
                </w:r>
                <w:r w:rsidR="000A30F6" w:rsidRPr="000A30F6">
                  <w:rPr>
                    <w:noProof/>
                  </w:rPr>
                  <w:t>[7]</w:t>
                </w:r>
                <w:r w:rsidR="007F21FB">
                  <w:fldChar w:fldCharType="end"/>
                </w:r>
              </w:sdtContent>
            </w:sdt>
            <w:r w:rsidRPr="00FB0807">
              <w:t xml:space="preserve"> Su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76FF1D3C"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sdt>
              <w:sdtPr>
                <w:id w:val="-101191679"/>
                <w:citation/>
              </w:sdtPr>
              <w:sdtContent>
                <w:r w:rsidR="007F21FB">
                  <w:fldChar w:fldCharType="begin"/>
                </w:r>
                <w:r w:rsidR="007F21FB">
                  <w:instrText xml:space="preserve"> CITATION Del24 \l 3082 </w:instrText>
                </w:r>
                <w:r w:rsidR="007F21FB">
                  <w:fldChar w:fldCharType="separate"/>
                </w:r>
                <w:r w:rsidR="000A30F6">
                  <w:rPr>
                    <w:noProof/>
                  </w:rPr>
                  <w:t xml:space="preserve"> </w:t>
                </w:r>
                <w:r w:rsidR="000A30F6" w:rsidRPr="000A30F6">
                  <w:rPr>
                    <w:noProof/>
                  </w:rPr>
                  <w:t>[8]</w:t>
                </w:r>
                <w:r w:rsidR="007F21FB">
                  <w:fldChar w:fldCharType="end"/>
                </w:r>
              </w:sdtContent>
            </w:sdt>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65594CDB" w:rsidR="0057739B" w:rsidRDefault="00AF3391" w:rsidP="00F54BED">
            <w:r>
              <w:t>Expo: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w:t>
            </w:r>
            <w:sdt>
              <w:sdtPr>
                <w:id w:val="184110021"/>
                <w:citation/>
              </w:sdtPr>
              <w:sdtContent>
                <w:r w:rsidR="007F21FB">
                  <w:fldChar w:fldCharType="begin"/>
                </w:r>
                <w:r w:rsidR="007F21FB">
                  <w:instrText xml:space="preserve"> CITATION Den23 \l 3082 </w:instrText>
                </w:r>
                <w:r w:rsidR="007F21FB">
                  <w:fldChar w:fldCharType="separate"/>
                </w:r>
                <w:r w:rsidR="000A30F6">
                  <w:rPr>
                    <w:noProof/>
                  </w:rPr>
                  <w:t xml:space="preserve"> </w:t>
                </w:r>
                <w:r w:rsidR="000A30F6" w:rsidRPr="000A30F6">
                  <w:rPr>
                    <w:noProof/>
                  </w:rPr>
                  <w:t>[9]</w:t>
                </w:r>
                <w:r w:rsidR="007F21FB">
                  <w:fldChar w:fldCharType="end"/>
                </w:r>
              </w:sdtContent>
            </w:sdt>
            <w:r>
              <w:t xml:space="preserve"> </w:t>
            </w:r>
          </w:p>
        </w:tc>
      </w:tr>
    </w:tbl>
    <w:p w14:paraId="0B9331E9" w14:textId="77777777" w:rsidR="0057739B" w:rsidRDefault="0057739B" w:rsidP="00F54BED"/>
    <w:p w14:paraId="65633F64" w14:textId="251049C0" w:rsidR="00DA01C0" w:rsidRDefault="00DA01C0" w:rsidP="00DA01C0">
      <w:r w:rsidRPr="009034B0">
        <w:t xml:space="preserve">Para </w:t>
      </w:r>
      <w:r>
        <w:t>el</w:t>
      </w:r>
      <w:r w:rsidRPr="009034B0">
        <w:t xml:space="preserve"> </w:t>
      </w:r>
      <w:r>
        <w:t xml:space="preserve">desarrollo del backend se ha decidido </w:t>
      </w:r>
      <w:r w:rsidRPr="009034B0">
        <w:t xml:space="preserve">utilizar MariaDB y phpMyAdmin en un servidor en casa con Docker. </w:t>
      </w:r>
      <w:r w:rsidR="0002285C" w:rsidRPr="0002285C">
        <w:t>"A continuación, se va a desglosar y explicar cada una de las herramientas. Detallaremos cómo cada herramienta puede ser utilizada para abordar</w:t>
      </w:r>
      <w:r w:rsidR="0002285C">
        <w:t xml:space="preserve"> este proyecto.</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lastRenderedPageBreak/>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3DE229BA"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sdt>
              <w:sdtPr>
                <w:id w:val="2020961599"/>
                <w:citation/>
              </w:sdtPr>
              <w:sdtContent>
                <w:r w:rsidR="007F21FB">
                  <w:fldChar w:fldCharType="begin"/>
                </w:r>
                <w:r w:rsidR="007F21FB">
                  <w:instrText xml:space="preserve"> CITATION docker \l 3082 </w:instrText>
                </w:r>
                <w:r w:rsidR="007F21FB">
                  <w:fldChar w:fldCharType="separate"/>
                </w:r>
                <w:r w:rsidR="000A30F6">
                  <w:rPr>
                    <w:noProof/>
                  </w:rPr>
                  <w:t xml:space="preserve"> </w:t>
                </w:r>
                <w:r w:rsidR="000A30F6" w:rsidRPr="000A30F6">
                  <w:rPr>
                    <w:noProof/>
                  </w:rPr>
                  <w:t>[10]</w:t>
                </w:r>
                <w:r w:rsidR="007F21FB">
                  <w:fldChar w:fldCharType="end"/>
                </w:r>
              </w:sdtContent>
            </w:sdt>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1E8F5324"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sdt>
              <w:sdtPr>
                <w:id w:val="1102833354"/>
                <w:citation/>
              </w:sdtPr>
              <w:sdtContent>
                <w:r w:rsidR="007F21FB">
                  <w:fldChar w:fldCharType="begin"/>
                </w:r>
                <w:r w:rsidR="007F21FB">
                  <w:instrText xml:space="preserve"> CITATION Pur24 \l 3082 </w:instrText>
                </w:r>
                <w:r w:rsidR="007F21FB">
                  <w:fldChar w:fldCharType="separate"/>
                </w:r>
                <w:r w:rsidR="000A30F6">
                  <w:rPr>
                    <w:noProof/>
                  </w:rPr>
                  <w:t xml:space="preserve"> </w:t>
                </w:r>
                <w:r w:rsidR="000A30F6" w:rsidRPr="000A30F6">
                  <w:rPr>
                    <w:noProof/>
                  </w:rPr>
                  <w:t>[11]</w:t>
                </w:r>
                <w:r w:rsidR="007F21FB">
                  <w:fldChar w:fldCharType="end"/>
                </w:r>
              </w:sdtContent>
            </w:sdt>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3A822D85" w:rsidR="002816B9" w:rsidRDefault="002816B9" w:rsidP="002816B9">
            <w:r>
              <w:t>P</w:t>
            </w:r>
            <w:r w:rsidRPr="00E86711">
              <w:t>hpMyAdmin</w:t>
            </w:r>
            <w:r>
              <w:t xml:space="preserve">: </w:t>
            </w:r>
            <w:r w:rsidR="00DB5E63" w:rsidRPr="00DB5E63">
              <w:t>Es una herramienta de software libre diseñada para administrar MySQL o MariaDB a través de una interfaz web. Permite gestionar fácilmente la base de datos MariaDB. La interfaz gráfica de usuario es útil para visualizar y editar datos, realizar el mantenimiento de la base de datos y desarrollar SQL sin la necesidad de utilizar la línea de comando</w:t>
            </w:r>
            <w:r w:rsidR="00DB5E63">
              <w:t>s</w:t>
            </w:r>
            <w:r>
              <w:t>.</w:t>
            </w:r>
            <w:sdt>
              <w:sdtPr>
                <w:id w:val="1091439738"/>
                <w:citation/>
              </w:sdtPr>
              <w:sdtContent>
                <w:r w:rsidR="007F21FB">
                  <w:fldChar w:fldCharType="begin"/>
                </w:r>
                <w:r w:rsidR="007F21FB">
                  <w:instrText xml:space="preserve"> CITATION Fer21 \l 3082 </w:instrText>
                </w:r>
                <w:r w:rsidR="007F21FB">
                  <w:fldChar w:fldCharType="separate"/>
                </w:r>
                <w:r w:rsidR="000A30F6">
                  <w:rPr>
                    <w:noProof/>
                  </w:rPr>
                  <w:t xml:space="preserve"> </w:t>
                </w:r>
                <w:r w:rsidR="000A30F6" w:rsidRPr="000A30F6">
                  <w:rPr>
                    <w:noProof/>
                  </w:rPr>
                  <w:t>[12]</w:t>
                </w:r>
                <w:r w:rsidR="007F21FB">
                  <w:fldChar w:fldCharType="end"/>
                </w:r>
              </w:sdtContent>
            </w:sdt>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C0E6350" w14:textId="397D0C77"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sdt>
              <w:sdtPr>
                <w:id w:val="1214395598"/>
                <w:citation/>
              </w:sdtPr>
              <w:sdtContent>
                <w:r w:rsidR="007F21FB">
                  <w:fldChar w:fldCharType="begin"/>
                </w:r>
                <w:r w:rsidR="007F21FB">
                  <w:instrText xml:space="preserve"> CITATION Llu17 \l 3082 </w:instrText>
                </w:r>
                <w:r w:rsidR="007F21FB">
                  <w:fldChar w:fldCharType="separate"/>
                </w:r>
                <w:r w:rsidR="000A30F6">
                  <w:rPr>
                    <w:noProof/>
                  </w:rPr>
                  <w:t xml:space="preserve"> </w:t>
                </w:r>
                <w:r w:rsidR="000A30F6" w:rsidRPr="000A30F6">
                  <w:rPr>
                    <w:noProof/>
                  </w:rPr>
                  <w:t>[13]</w:t>
                </w:r>
                <w:r w:rsidR="007F21FB">
                  <w:fldChar w:fldCharType="end"/>
                </w:r>
              </w:sdtContent>
            </w:sdt>
          </w:p>
          <w:p w14:paraId="65517E34" w14:textId="51C57CBC" w:rsidR="00DB5E63" w:rsidRDefault="00DB5E63" w:rsidP="002816B9"/>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7FA1CD32"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w:t>
            </w:r>
            <w:r w:rsidR="00DB5E63">
              <w:t xml:space="preserve">a la </w:t>
            </w:r>
            <w:r w:rsidRPr="00AE3592">
              <w:t>API</w:t>
            </w:r>
            <w:r>
              <w:t xml:space="preserve"> ya que</w:t>
            </w:r>
            <w:r w:rsidRPr="00AE3592">
              <w:t xml:space="preserve"> hará de conexión entre la base de datos y </w:t>
            </w:r>
            <w:r w:rsidR="00DB5E63">
              <w:t>la</w:t>
            </w:r>
            <w:r w:rsidRPr="00AE3592">
              <w:t xml:space="preserve"> aplicación.</w:t>
            </w:r>
            <w:sdt>
              <w:sdtPr>
                <w:id w:val="-931209251"/>
                <w:citation/>
              </w:sdtPr>
              <w:sdtContent>
                <w:r w:rsidR="007F21FB">
                  <w:fldChar w:fldCharType="begin"/>
                </w:r>
                <w:r w:rsidR="007F21FB">
                  <w:instrText xml:space="preserve"> CITATION Kin23 \l 3082 </w:instrText>
                </w:r>
                <w:r w:rsidR="007F21FB">
                  <w:fldChar w:fldCharType="separate"/>
                </w:r>
                <w:r w:rsidR="000A30F6">
                  <w:rPr>
                    <w:noProof/>
                  </w:rPr>
                  <w:t xml:space="preserve"> </w:t>
                </w:r>
                <w:r w:rsidR="000A30F6" w:rsidRPr="000A30F6">
                  <w:rPr>
                    <w:noProof/>
                  </w:rPr>
                  <w:t>[14]</w:t>
                </w:r>
                <w:r w:rsidR="007F21FB">
                  <w:fldChar w:fldCharType="end"/>
                </w:r>
              </w:sdtContent>
            </w:sdt>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2011E3C1" w:rsidR="00A25C9C" w:rsidRDefault="00A25C9C" w:rsidP="002816B9">
            <w:r>
              <w:t xml:space="preserve">Transporter: </w:t>
            </w:r>
            <w:r w:rsidR="00AF020C" w:rsidRPr="00AF020C">
              <w:t>Transporter es una aplicación de Apple diseñada para simplificar el proceso de subir aplicaciones al App Store Connect. Facilita a los desarrolladores y productores de contenido la entrega de sus aplicaciones, actualizaciones de aplicaciones, metadatos y capturas de pantalla a Apple.</w:t>
            </w:r>
            <w:sdt>
              <w:sdtPr>
                <w:id w:val="-1235319055"/>
                <w:citation/>
              </w:sdtPr>
              <w:sdtContent>
                <w:r w:rsidR="008A6BBA">
                  <w:fldChar w:fldCharType="begin"/>
                </w:r>
                <w:r w:rsidR="008A6BBA">
                  <w:instrText xml:space="preserve"> CITATION Apl24 \l 3082 </w:instrText>
                </w:r>
                <w:r w:rsidR="008A6BBA">
                  <w:fldChar w:fldCharType="separate"/>
                </w:r>
                <w:r w:rsidR="000A30F6">
                  <w:rPr>
                    <w:noProof/>
                  </w:rPr>
                  <w:t xml:space="preserve"> </w:t>
                </w:r>
                <w:r w:rsidR="000A30F6" w:rsidRPr="000A30F6">
                  <w:rPr>
                    <w:noProof/>
                  </w:rPr>
                  <w:t>[15]</w:t>
                </w:r>
                <w:r w:rsidR="008A6BBA">
                  <w:fldChar w:fldCharType="end"/>
                </w:r>
              </w:sdtContent>
            </w:sdt>
            <w:r w:rsidR="00AF020C" w:rsidRPr="00AF020C">
              <w:t xml:space="preserve"> </w:t>
            </w:r>
          </w:p>
        </w:tc>
      </w:tr>
    </w:tbl>
    <w:p w14:paraId="4F601AE1" w14:textId="77777777" w:rsidR="001E116A" w:rsidRDefault="001E116A" w:rsidP="00B15C26"/>
    <w:p w14:paraId="17F97871" w14:textId="40081957" w:rsidR="0040290A" w:rsidRDefault="00BB5CD1" w:rsidP="0040290A">
      <w:pPr>
        <w:pStyle w:val="Ttulo2"/>
        <w:rPr>
          <w:noProof w:val="0"/>
        </w:rPr>
      </w:pPr>
      <w:bookmarkStart w:id="32" w:name="_Toc165222552"/>
      <w:r>
        <w:rPr>
          <w:noProof w:val="0"/>
        </w:rPr>
        <w:t xml:space="preserve">Plan </w:t>
      </w:r>
      <w:r w:rsidR="0040290A" w:rsidRPr="0031552C">
        <w:rPr>
          <w:noProof w:val="0"/>
        </w:rPr>
        <w:t xml:space="preserve">de </w:t>
      </w:r>
      <w:r>
        <w:rPr>
          <w:noProof w:val="0"/>
        </w:rPr>
        <w:t>desarrollo del proyecto</w:t>
      </w:r>
      <w:bookmarkEnd w:id="32"/>
    </w:p>
    <w:p w14:paraId="36FE3F54" w14:textId="72AF5FDD" w:rsidR="00394B01" w:rsidRPr="00394B01" w:rsidRDefault="00394B01" w:rsidP="00394B01">
      <w:r w:rsidRPr="00394B01">
        <w:t xml:space="preserve">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w:t>
      </w:r>
      <w:r w:rsidRPr="00394B01">
        <w:lastRenderedPageBreak/>
        <w:t>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2391B7CA" w:rsidR="0040290A" w:rsidRDefault="00CC1763" w:rsidP="00394B01">
      <w:pPr>
        <w:pStyle w:val="Ttulo3"/>
      </w:pPr>
      <w:bookmarkStart w:id="33" w:name="_Toc165222553"/>
      <w:r>
        <w:t xml:space="preserve">PT1 </w:t>
      </w:r>
      <w:r w:rsidR="00850AE5">
        <w:t>–</w:t>
      </w:r>
      <w:r>
        <w:t xml:space="preserve"> </w:t>
      </w:r>
      <w:r w:rsidR="00C752B3">
        <w:t>Análisis de Requisitos</w:t>
      </w:r>
      <w:bookmarkEnd w:id="33"/>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p w14:paraId="298C24AD" w14:textId="660A9CDE" w:rsidR="007B06E2" w:rsidRDefault="007B06E2" w:rsidP="007B06E2">
      <w:pPr>
        <w:pStyle w:val="Descripcin"/>
        <w:keepNext/>
        <w:jc w:val="center"/>
      </w:pPr>
      <w:bookmarkStart w:id="34" w:name="_Toc165222522"/>
      <w:r>
        <w:t xml:space="preserve">Tabla </w:t>
      </w:r>
      <w:r>
        <w:fldChar w:fldCharType="begin"/>
      </w:r>
      <w:r>
        <w:instrText xml:space="preserve"> SEQ Tabla \* ARABIC </w:instrText>
      </w:r>
      <w:r>
        <w:fldChar w:fldCharType="separate"/>
      </w:r>
      <w:r w:rsidR="00E70E1C">
        <w:rPr>
          <w:noProof/>
        </w:rPr>
        <w:t>2</w:t>
      </w:r>
      <w:r>
        <w:fldChar w:fldCharType="end"/>
      </w:r>
      <w:r>
        <w:t xml:space="preserve">: </w:t>
      </w:r>
      <w:r w:rsidRPr="00552C96">
        <w:t>Análisis de Requisitos. Elaboración Propia</w:t>
      </w:r>
      <w:bookmarkEnd w:id="3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949DE" w14:paraId="0F68446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40D91A" w14:textId="73D1B566" w:rsidR="00F949DE" w:rsidRDefault="00F949DE" w:rsidP="00C752B3">
            <w:bookmarkStart w:id="35" w:name="OLE_LINK27"/>
            <w:bookmarkStart w:id="36" w:name="OLE_LINK28"/>
            <w:r>
              <w:t>Nombre</w:t>
            </w:r>
          </w:p>
        </w:tc>
        <w:tc>
          <w:tcPr>
            <w:tcW w:w="7747" w:type="dxa"/>
          </w:tcPr>
          <w:p w14:paraId="0D945AB3" w14:textId="56228ED3" w:rsidR="00F949DE" w:rsidRDefault="00787261" w:rsidP="00C752B3">
            <w:pPr>
              <w:cnfStyle w:val="100000000000" w:firstRow="1"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A40A85" w14:textId="7C98F9B4" w:rsidR="00F949DE" w:rsidRDefault="00F949DE" w:rsidP="00C752B3">
            <w:r>
              <w:t>Código</w:t>
            </w:r>
          </w:p>
        </w:tc>
        <w:tc>
          <w:tcPr>
            <w:tcW w:w="7747"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A2B720" w14:textId="7497D77B" w:rsidR="00F949DE" w:rsidRDefault="00F949DE" w:rsidP="00C752B3">
            <w:r>
              <w:t>Descripción</w:t>
            </w:r>
          </w:p>
        </w:tc>
        <w:tc>
          <w:tcPr>
            <w:tcW w:w="7747"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E70956D" w14:textId="18E09B97" w:rsidR="00F949DE" w:rsidRDefault="00F949DE" w:rsidP="00C752B3">
            <w:r>
              <w:t>Entradas</w:t>
            </w:r>
          </w:p>
        </w:tc>
        <w:tc>
          <w:tcPr>
            <w:tcW w:w="7747"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F6B24D3" w14:textId="69B647D9" w:rsidR="00F949DE" w:rsidRDefault="00F949DE" w:rsidP="00C752B3">
            <w:r>
              <w:t>Salidas</w:t>
            </w:r>
          </w:p>
        </w:tc>
        <w:tc>
          <w:tcPr>
            <w:tcW w:w="7747"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4F2FD9E" w14:textId="14B823D8" w:rsidR="00F949DE" w:rsidRDefault="00F949DE" w:rsidP="00C752B3">
            <w:r>
              <w:t>Actividades</w:t>
            </w:r>
          </w:p>
        </w:tc>
        <w:tc>
          <w:tcPr>
            <w:tcW w:w="7747" w:type="dxa"/>
          </w:tcPr>
          <w:p w14:paraId="10498C46" w14:textId="3F9C969B" w:rsidR="00F949DE" w:rsidRDefault="000F2F68">
            <w:pPr>
              <w:pStyle w:val="Prrafodelista"/>
              <w:numPr>
                <w:ilvl w:val="0"/>
                <w:numId w:val="7"/>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pPr>
              <w:pStyle w:val="Prrafodelista"/>
              <w:keepNext/>
              <w:numPr>
                <w:ilvl w:val="0"/>
                <w:numId w:val="7"/>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DFEFE4C" w14:textId="65684D3B" w:rsidR="000B2890" w:rsidRDefault="000B2890" w:rsidP="000B2890">
      <w:pPr>
        <w:pStyle w:val="Ttulo3"/>
      </w:pPr>
      <w:bookmarkStart w:id="37" w:name="_Toc165222554"/>
      <w:bookmarkEnd w:id="35"/>
      <w:bookmarkEnd w:id="36"/>
      <w:r>
        <w:lastRenderedPageBreak/>
        <w:t xml:space="preserve">PT2 </w:t>
      </w:r>
      <w:r w:rsidR="00850AE5">
        <w:t>–</w:t>
      </w:r>
      <w:r>
        <w:t xml:space="preserve"> </w:t>
      </w:r>
      <w:bookmarkStart w:id="38" w:name="OLE_LINK29"/>
      <w:bookmarkStart w:id="39" w:name="OLE_LINK30"/>
      <w:r w:rsidRPr="000B2890">
        <w:t xml:space="preserve">Diseño de </w:t>
      </w:r>
      <w:bookmarkEnd w:id="38"/>
      <w:bookmarkEnd w:id="39"/>
      <w:r w:rsidR="003E5D65">
        <w:t>Interfaz de Usuario</w:t>
      </w:r>
      <w:bookmarkEnd w:id="37"/>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p w14:paraId="79A99511" w14:textId="260A7DED" w:rsidR="007B06E2" w:rsidRDefault="007B06E2" w:rsidP="007B06E2">
      <w:pPr>
        <w:pStyle w:val="Descripcin"/>
        <w:keepNext/>
        <w:jc w:val="center"/>
      </w:pPr>
      <w:bookmarkStart w:id="40" w:name="_Toc165222523"/>
      <w:r>
        <w:t xml:space="preserve">Tabla </w:t>
      </w:r>
      <w:r>
        <w:fldChar w:fldCharType="begin"/>
      </w:r>
      <w:r>
        <w:instrText xml:space="preserve"> SEQ Tabla \* ARABIC </w:instrText>
      </w:r>
      <w:r>
        <w:fldChar w:fldCharType="separate"/>
      </w:r>
      <w:r w:rsidR="00E70E1C">
        <w:rPr>
          <w:noProof/>
        </w:rPr>
        <w:t>3</w:t>
      </w:r>
      <w:r>
        <w:fldChar w:fldCharType="end"/>
      </w:r>
      <w:r>
        <w:t xml:space="preserve">: </w:t>
      </w:r>
      <w:r w:rsidRPr="008B1F6B">
        <w:t xml:space="preserve">Diseño </w:t>
      </w:r>
      <w:r w:rsidR="00DA384C">
        <w:t>UI</w:t>
      </w:r>
      <w:r w:rsidRPr="008B1F6B">
        <w:t>. Elaboración Propia</w:t>
      </w:r>
      <w:bookmarkEnd w:id="4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0B2890" w14:paraId="1697ABED"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2BB6D5" w14:textId="77777777" w:rsidR="000B2890" w:rsidRDefault="000B2890" w:rsidP="007813F4">
            <w:bookmarkStart w:id="41" w:name="OLE_LINK31"/>
            <w:bookmarkStart w:id="42" w:name="OLE_LINK32"/>
            <w:r>
              <w:t>Nombre</w:t>
            </w:r>
          </w:p>
        </w:tc>
        <w:tc>
          <w:tcPr>
            <w:tcW w:w="7747" w:type="dxa"/>
          </w:tcPr>
          <w:p w14:paraId="1011D150" w14:textId="4DCBDF10" w:rsidR="000B2890" w:rsidRDefault="000B2890" w:rsidP="007813F4">
            <w:pPr>
              <w:cnfStyle w:val="100000000000" w:firstRow="1"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3AB6FF9" w14:textId="77777777" w:rsidR="000B2890" w:rsidRDefault="000B2890" w:rsidP="007813F4">
            <w:r>
              <w:t>Código</w:t>
            </w:r>
          </w:p>
        </w:tc>
        <w:tc>
          <w:tcPr>
            <w:tcW w:w="7747" w:type="dxa"/>
          </w:tcPr>
          <w:p w14:paraId="72F38B3B" w14:textId="1259024D" w:rsidR="000B2890" w:rsidRPr="0087302E" w:rsidRDefault="00DA384C" w:rsidP="007813F4">
            <w:pPr>
              <w:cnfStyle w:val="000000000000" w:firstRow="0" w:lastRow="0" w:firstColumn="0" w:lastColumn="0" w:oddVBand="0" w:evenVBand="0" w:oddHBand="0" w:evenHBand="0" w:firstRowFirstColumn="0" w:firstRowLastColumn="0" w:lastRowFirstColumn="0" w:lastRowLastColumn="0"/>
              <w:rPr>
                <w:b/>
                <w:bCs/>
              </w:rPr>
            </w:pPr>
            <w:r>
              <w:rPr>
                <w:b/>
                <w:bCs/>
              </w:rPr>
              <w:t>PT02-DUI</w:t>
            </w:r>
          </w:p>
        </w:tc>
      </w:tr>
      <w:tr w:rsidR="000B2890" w14:paraId="30E3A86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15FF935" w14:textId="77777777" w:rsidR="000B2890" w:rsidRDefault="000B2890" w:rsidP="007813F4">
            <w:r>
              <w:t>Descripción</w:t>
            </w:r>
          </w:p>
        </w:tc>
        <w:tc>
          <w:tcPr>
            <w:tcW w:w="7747"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8BF60F7" w14:textId="77777777" w:rsidR="000B2890" w:rsidRDefault="000B2890" w:rsidP="007813F4">
            <w:r>
              <w:t>Entradas</w:t>
            </w:r>
          </w:p>
        </w:tc>
        <w:tc>
          <w:tcPr>
            <w:tcW w:w="7747" w:type="dxa"/>
          </w:tcPr>
          <w:p w14:paraId="78CB4A7D" w14:textId="48D66436" w:rsidR="008D00B1"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1CFA79F" w14:textId="77777777" w:rsidR="000B2890" w:rsidRDefault="000B2890" w:rsidP="007813F4">
            <w:r>
              <w:t>Salidas</w:t>
            </w:r>
          </w:p>
        </w:tc>
        <w:tc>
          <w:tcPr>
            <w:tcW w:w="7747"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C6AF16D" w14:textId="77777777" w:rsidR="000B2890" w:rsidRDefault="000B2890" w:rsidP="007813F4">
            <w:r>
              <w:t>Actividades</w:t>
            </w:r>
          </w:p>
        </w:tc>
        <w:tc>
          <w:tcPr>
            <w:tcW w:w="7747" w:type="dxa"/>
          </w:tcPr>
          <w:p w14:paraId="546DB93B" w14:textId="30971496" w:rsidR="00FF509B" w:rsidRDefault="00FF509B">
            <w:pPr>
              <w:pStyle w:val="Prrafodelista"/>
              <w:numPr>
                <w:ilvl w:val="0"/>
                <w:numId w:val="5"/>
              </w:numPr>
              <w:spacing w:after="0"/>
              <w:cnfStyle w:val="000000000000" w:firstRow="0" w:lastRow="0" w:firstColumn="0" w:lastColumn="0" w:oddVBand="0" w:evenVBand="0" w:oddHBand="0" w:evenHBand="0" w:firstRowFirstColumn="0" w:firstRowLastColumn="0" w:lastRowFirstColumn="0" w:lastRowLastColumn="0"/>
            </w:pPr>
            <w:r>
              <w:t>Crear wireframes y prototipos interactivos.</w:t>
            </w:r>
          </w:p>
          <w:p w14:paraId="2F1CA943" w14:textId="1067FC01" w:rsidR="000B2890" w:rsidRDefault="00FF509B">
            <w:pPr>
              <w:pStyle w:val="Prrafodelista"/>
              <w:keepNext/>
              <w:numPr>
                <w:ilvl w:val="0"/>
                <w:numId w:val="5"/>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bookmarkEnd w:id="41"/>
      <w:bookmarkEnd w:id="42"/>
    </w:tbl>
    <w:p w14:paraId="13AE9AE5" w14:textId="42EAF714" w:rsidR="000B2890" w:rsidRPr="000B2890" w:rsidRDefault="000B2890" w:rsidP="007B06E2">
      <w:pPr>
        <w:pStyle w:val="Descripcin"/>
      </w:pPr>
    </w:p>
    <w:p w14:paraId="0DFFECFC" w14:textId="67F6DD68" w:rsidR="00914CB0" w:rsidRDefault="006A1132" w:rsidP="007C5D69">
      <w:pPr>
        <w:pStyle w:val="Ttulo3"/>
      </w:pPr>
      <w:bookmarkStart w:id="43" w:name="_Toc165222555"/>
      <w:r>
        <w:t xml:space="preserve">PT3 </w:t>
      </w:r>
      <w:r w:rsidR="00232DCF">
        <w:t>–</w:t>
      </w:r>
      <w:r>
        <w:t xml:space="preserve"> </w:t>
      </w:r>
      <w:bookmarkStart w:id="44" w:name="OLE_LINK67"/>
      <w:bookmarkStart w:id="45" w:name="OLE_LINK68"/>
      <w:r w:rsidR="002523DF">
        <w:t>Desarrollo</w:t>
      </w:r>
      <w:r w:rsidR="00232DCF">
        <w:t xml:space="preserve"> y configuración del</w:t>
      </w:r>
      <w:r w:rsidR="002523DF">
        <w:t xml:space="preserve"> Backend</w:t>
      </w:r>
      <w:bookmarkEnd w:id="43"/>
      <w:bookmarkEnd w:id="44"/>
      <w:bookmarkEnd w:id="45"/>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p w14:paraId="78A04391" w14:textId="14DE7999" w:rsidR="007B06E2" w:rsidRDefault="007B06E2" w:rsidP="007B06E2">
      <w:pPr>
        <w:pStyle w:val="Descripcin"/>
        <w:keepNext/>
        <w:jc w:val="center"/>
      </w:pPr>
      <w:bookmarkStart w:id="46" w:name="_Toc165222524"/>
      <w:r>
        <w:t xml:space="preserve">Tabla </w:t>
      </w:r>
      <w:r>
        <w:fldChar w:fldCharType="begin"/>
      </w:r>
      <w:r>
        <w:instrText xml:space="preserve"> SEQ Tabla \* ARABIC </w:instrText>
      </w:r>
      <w:r>
        <w:fldChar w:fldCharType="separate"/>
      </w:r>
      <w:r w:rsidR="00E70E1C">
        <w:rPr>
          <w:noProof/>
        </w:rPr>
        <w:t>4</w:t>
      </w:r>
      <w:r>
        <w:fldChar w:fldCharType="end"/>
      </w:r>
      <w:r>
        <w:t xml:space="preserve">: </w:t>
      </w:r>
      <w:r w:rsidRPr="001835F9">
        <w:t>Configuración del entorno del Servidor. Elaboración Propia</w:t>
      </w:r>
      <w:bookmarkEnd w:id="4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B8414B" w14:paraId="7E4EF49A"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24FCC92" w14:textId="77777777" w:rsidR="00B8414B" w:rsidRDefault="00B8414B" w:rsidP="007813F4">
            <w:bookmarkStart w:id="47" w:name="OLE_LINK33"/>
            <w:bookmarkStart w:id="48" w:name="OLE_LINK34"/>
            <w:r>
              <w:t>Nombre</w:t>
            </w:r>
          </w:p>
        </w:tc>
        <w:tc>
          <w:tcPr>
            <w:tcW w:w="7747" w:type="dxa"/>
          </w:tcPr>
          <w:p w14:paraId="7A67E1D0" w14:textId="2612AE7E" w:rsidR="00B8414B" w:rsidRDefault="00B8414B" w:rsidP="007813F4">
            <w:pPr>
              <w:cnfStyle w:val="100000000000" w:firstRow="1" w:lastRow="0" w:firstColumn="0" w:lastColumn="0" w:oddVBand="0" w:evenVBand="0" w:oddHBand="0" w:evenHBand="0" w:firstRowFirstColumn="0" w:firstRowLastColumn="0" w:lastRowFirstColumn="0" w:lastRowLastColumn="0"/>
            </w:pPr>
            <w:bookmarkStart w:id="49" w:name="OLE_LINK7"/>
            <w:bookmarkStart w:id="50" w:name="OLE_LINK8"/>
            <w:r w:rsidRPr="00B8414B">
              <w:t>Configuración del Servidor</w:t>
            </w:r>
            <w:bookmarkEnd w:id="49"/>
            <w:bookmarkEnd w:id="50"/>
          </w:p>
        </w:tc>
      </w:tr>
      <w:tr w:rsidR="00B8414B" w14:paraId="747FB139"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0AA484" w14:textId="77777777" w:rsidR="00B8414B" w:rsidRDefault="00B8414B" w:rsidP="007813F4">
            <w:r>
              <w:t>Código</w:t>
            </w:r>
          </w:p>
        </w:tc>
        <w:tc>
          <w:tcPr>
            <w:tcW w:w="7747"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1BED91B" w14:textId="77777777" w:rsidR="00B8414B" w:rsidRDefault="00B8414B" w:rsidP="007813F4">
            <w:r>
              <w:t>Descripción</w:t>
            </w:r>
          </w:p>
        </w:tc>
        <w:tc>
          <w:tcPr>
            <w:tcW w:w="7747"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BABE849" w14:textId="77777777" w:rsidR="00B8414B" w:rsidRDefault="00B8414B" w:rsidP="007813F4">
            <w:r>
              <w:t>Entradas</w:t>
            </w:r>
          </w:p>
        </w:tc>
        <w:tc>
          <w:tcPr>
            <w:tcW w:w="7747" w:type="dxa"/>
          </w:tcPr>
          <w:p w14:paraId="684D41EE" w14:textId="77777777" w:rsidR="009B0E00" w:rsidRPr="009B0E00"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33955F3" w14:textId="77777777" w:rsidR="00B8414B" w:rsidRDefault="00B8414B" w:rsidP="007813F4">
            <w:r>
              <w:t>Salidas</w:t>
            </w:r>
          </w:p>
        </w:tc>
        <w:tc>
          <w:tcPr>
            <w:tcW w:w="7747" w:type="dxa"/>
          </w:tcPr>
          <w:p w14:paraId="168BB334" w14:textId="77777777" w:rsidR="00883DF1"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33ED88" w14:textId="77777777" w:rsidR="00B8414B" w:rsidRDefault="00B8414B" w:rsidP="007813F4">
            <w:r>
              <w:t>Actividades</w:t>
            </w:r>
          </w:p>
        </w:tc>
        <w:tc>
          <w:tcPr>
            <w:tcW w:w="7747" w:type="dxa"/>
          </w:tcPr>
          <w:p w14:paraId="68C12E23" w14:textId="77777777" w:rsidR="00B8414B" w:rsidRDefault="00C03B6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pPr>
              <w:pStyle w:val="Prrafodelista"/>
              <w:keepNext/>
              <w:numPr>
                <w:ilvl w:val="0"/>
                <w:numId w:val="8"/>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bookmarkEnd w:id="47"/>
      <w:bookmarkEnd w:id="48"/>
    </w:tbl>
    <w:p w14:paraId="4CBFBA02" w14:textId="5695C0B9" w:rsidR="00B8414B" w:rsidRPr="00B8414B" w:rsidRDefault="00B8414B" w:rsidP="007B06E2">
      <w:pPr>
        <w:pStyle w:val="Descripcin"/>
      </w:pPr>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p w14:paraId="0F09195D" w14:textId="483A8178" w:rsidR="007B06E2" w:rsidRDefault="007B06E2" w:rsidP="007B06E2">
      <w:pPr>
        <w:pStyle w:val="Descripcin"/>
        <w:keepNext/>
        <w:jc w:val="center"/>
      </w:pPr>
      <w:bookmarkStart w:id="51" w:name="_Toc165222525"/>
      <w:r>
        <w:t xml:space="preserve">Tabla </w:t>
      </w:r>
      <w:r>
        <w:fldChar w:fldCharType="begin"/>
      </w:r>
      <w:r>
        <w:instrText xml:space="preserve"> SEQ Tabla \* ARABIC </w:instrText>
      </w:r>
      <w:r>
        <w:fldChar w:fldCharType="separate"/>
      </w:r>
      <w:r w:rsidR="00E70E1C">
        <w:rPr>
          <w:noProof/>
        </w:rPr>
        <w:t>5</w:t>
      </w:r>
      <w:r>
        <w:fldChar w:fldCharType="end"/>
      </w:r>
      <w:r>
        <w:t xml:space="preserve">: </w:t>
      </w:r>
      <w:r w:rsidRPr="00A21F09">
        <w:t>Implementación BBDD. Elaboración Propia</w:t>
      </w:r>
      <w:bookmarkEnd w:id="5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AD0DF3" w14:paraId="17FC68C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529B1F0B" w14:textId="77777777" w:rsidR="00AD0DF3" w:rsidRDefault="00AD0DF3" w:rsidP="007813F4">
            <w:bookmarkStart w:id="52" w:name="OLE_LINK35"/>
            <w:bookmarkStart w:id="53" w:name="OLE_LINK36"/>
            <w:r>
              <w:t>Nombre</w:t>
            </w:r>
          </w:p>
        </w:tc>
        <w:tc>
          <w:tcPr>
            <w:tcW w:w="7747" w:type="dxa"/>
          </w:tcPr>
          <w:p w14:paraId="2402BC3E" w14:textId="7ACB14E9" w:rsidR="00AD0DF3" w:rsidRDefault="00AD0DF3" w:rsidP="007813F4">
            <w:pPr>
              <w:cnfStyle w:val="100000000000" w:firstRow="1" w:lastRow="0" w:firstColumn="0" w:lastColumn="0" w:oddVBand="0" w:evenVBand="0" w:oddHBand="0" w:evenHBand="0" w:firstRowFirstColumn="0" w:firstRowLastColumn="0" w:lastRowFirstColumn="0" w:lastRowLastColumn="0"/>
            </w:pPr>
            <w:bookmarkStart w:id="54" w:name="OLE_LINK13"/>
            <w:bookmarkStart w:id="55" w:name="OLE_LINK14"/>
            <w:r w:rsidRPr="00AD0DF3">
              <w:t>Configuración de la Base de Datos</w:t>
            </w:r>
            <w:bookmarkEnd w:id="54"/>
            <w:bookmarkEnd w:id="55"/>
          </w:p>
        </w:tc>
      </w:tr>
      <w:tr w:rsidR="00AD0DF3" w14:paraId="316F70F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4D1E85" w14:textId="77777777" w:rsidR="00AD0DF3" w:rsidRDefault="00AD0DF3" w:rsidP="007813F4">
            <w:r>
              <w:t>Código</w:t>
            </w:r>
          </w:p>
        </w:tc>
        <w:tc>
          <w:tcPr>
            <w:tcW w:w="7747"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4C7D5C" w14:textId="77777777" w:rsidR="00AD0DF3" w:rsidRDefault="00AD0DF3" w:rsidP="007813F4">
            <w:r>
              <w:t>Descripción</w:t>
            </w:r>
          </w:p>
        </w:tc>
        <w:tc>
          <w:tcPr>
            <w:tcW w:w="7747"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A2DECD" w14:textId="77777777" w:rsidR="00AD0DF3" w:rsidRDefault="00AD0DF3" w:rsidP="007813F4">
            <w:r>
              <w:t>Entradas</w:t>
            </w:r>
          </w:p>
        </w:tc>
        <w:tc>
          <w:tcPr>
            <w:tcW w:w="7747"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787D2BF" w14:textId="77777777" w:rsidR="00AD0DF3" w:rsidRDefault="00AD0DF3" w:rsidP="007813F4">
            <w:r>
              <w:t>Salidas</w:t>
            </w:r>
          </w:p>
        </w:tc>
        <w:tc>
          <w:tcPr>
            <w:tcW w:w="7747" w:type="dxa"/>
          </w:tcPr>
          <w:p w14:paraId="64D15120" w14:textId="77777777" w:rsid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81BDD2" w14:textId="77777777" w:rsidR="00AD0DF3" w:rsidRDefault="00AD0DF3" w:rsidP="007813F4">
            <w:r>
              <w:t>Actividades</w:t>
            </w:r>
          </w:p>
        </w:tc>
        <w:tc>
          <w:tcPr>
            <w:tcW w:w="7747" w:type="dxa"/>
          </w:tcPr>
          <w:p w14:paraId="286B8355"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bookmarkEnd w:id="52"/>
      <w:bookmarkEnd w:id="53"/>
    </w:tbl>
    <w:p w14:paraId="4E111E78" w14:textId="6C48DB39" w:rsidR="00C15A35" w:rsidRDefault="00C15A35" w:rsidP="007B06E2">
      <w:pPr>
        <w:pStyle w:val="Descripcin"/>
      </w:pPr>
    </w:p>
    <w:p w14:paraId="34F89A8D" w14:textId="3550866D" w:rsidR="009A75D1" w:rsidRDefault="009A75D1" w:rsidP="0011022B">
      <w:pPr>
        <w:pStyle w:val="Ttulo4"/>
      </w:pPr>
      <w:r>
        <w:t>Desarrollo de API para conexión con BBDD</w:t>
      </w:r>
    </w:p>
    <w:p w14:paraId="10635FAF" w14:textId="77777777" w:rsidR="0011022B" w:rsidRPr="0011022B" w:rsidRDefault="0011022B" w:rsidP="0011022B"/>
    <w:p w14:paraId="7B17AB12" w14:textId="2B68B712" w:rsidR="0011022B" w:rsidRDefault="0011022B" w:rsidP="0011022B">
      <w:pPr>
        <w:pStyle w:val="Descripcin"/>
        <w:keepNext/>
        <w:jc w:val="center"/>
      </w:pPr>
      <w:bookmarkStart w:id="56" w:name="_Toc165222526"/>
      <w:r>
        <w:t xml:space="preserve">Tabla </w:t>
      </w:r>
      <w:r>
        <w:fldChar w:fldCharType="begin"/>
      </w:r>
      <w:r>
        <w:instrText xml:space="preserve"> SEQ Tabla \* ARABIC </w:instrText>
      </w:r>
      <w:r>
        <w:fldChar w:fldCharType="separate"/>
      </w:r>
      <w:r w:rsidR="00E70E1C">
        <w:rPr>
          <w:noProof/>
        </w:rPr>
        <w:t>6</w:t>
      </w:r>
      <w:r>
        <w:fldChar w:fldCharType="end"/>
      </w:r>
      <w:r>
        <w:t xml:space="preserve">: </w:t>
      </w:r>
      <w:r w:rsidRPr="00694420">
        <w:t>Desarrollo de API. Elaboración Propia</w:t>
      </w:r>
      <w:bookmarkEnd w:id="5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2D0A19" w14:paraId="3F6570B6" w14:textId="77777777" w:rsidTr="00110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6C735B" w14:textId="77777777" w:rsidR="002D0A19" w:rsidRDefault="002D0A19" w:rsidP="007813F4">
            <w:bookmarkStart w:id="57" w:name="OLE_LINK39"/>
            <w:bookmarkStart w:id="58" w:name="OLE_LINK40"/>
            <w:r>
              <w:t>Nombre</w:t>
            </w:r>
          </w:p>
        </w:tc>
        <w:tc>
          <w:tcPr>
            <w:tcW w:w="7747" w:type="dxa"/>
          </w:tcPr>
          <w:p w14:paraId="39925F79" w14:textId="65C39AF1" w:rsidR="002D0A19" w:rsidRDefault="002D0A19" w:rsidP="007813F4">
            <w:pPr>
              <w:cnfStyle w:val="100000000000" w:firstRow="1" w:lastRow="0" w:firstColumn="0" w:lastColumn="0" w:oddVBand="0" w:evenVBand="0" w:oddHBand="0" w:evenHBand="0" w:firstRowFirstColumn="0" w:firstRowLastColumn="0" w:lastRowFirstColumn="0" w:lastRowLastColumn="0"/>
            </w:pPr>
            <w:bookmarkStart w:id="59" w:name="OLE_LINK22"/>
            <w:bookmarkStart w:id="60" w:name="OLE_LINK23"/>
            <w:r>
              <w:t xml:space="preserve">Desarrollo de API para conexión con </w:t>
            </w:r>
            <w:bookmarkStart w:id="61" w:name="OLE_LINK37"/>
            <w:bookmarkStart w:id="62" w:name="OLE_LINK38"/>
            <w:r>
              <w:t>BBDD</w:t>
            </w:r>
            <w:bookmarkEnd w:id="59"/>
            <w:bookmarkEnd w:id="60"/>
            <w:bookmarkEnd w:id="61"/>
            <w:bookmarkEnd w:id="62"/>
          </w:p>
        </w:tc>
      </w:tr>
      <w:tr w:rsidR="002D0A19" w14:paraId="04512F78"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1A1C218" w14:textId="77777777" w:rsidR="002D0A19" w:rsidRDefault="002D0A19" w:rsidP="007813F4">
            <w:r>
              <w:t>Código</w:t>
            </w:r>
          </w:p>
        </w:tc>
        <w:tc>
          <w:tcPr>
            <w:tcW w:w="7747"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3" w:name="OLE_LINK49"/>
            <w:bookmarkStart w:id="64" w:name="OLE_LINK50"/>
            <w:r w:rsidRPr="0087302E">
              <w:rPr>
                <w:b/>
                <w:bCs/>
              </w:rPr>
              <w:t>PT</w:t>
            </w:r>
            <w:r>
              <w:rPr>
                <w:b/>
                <w:bCs/>
              </w:rPr>
              <w:t>03.3-BCK</w:t>
            </w:r>
            <w:bookmarkEnd w:id="63"/>
            <w:bookmarkEnd w:id="64"/>
          </w:p>
        </w:tc>
      </w:tr>
      <w:tr w:rsidR="002D0A19" w14:paraId="60810D21"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96BDE0" w14:textId="77777777" w:rsidR="002D0A19" w:rsidRDefault="002D0A19" w:rsidP="007813F4">
            <w:r>
              <w:t>Descripción</w:t>
            </w:r>
          </w:p>
        </w:tc>
        <w:tc>
          <w:tcPr>
            <w:tcW w:w="7747"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E18A99" w14:textId="77777777" w:rsidR="002D0A19" w:rsidRDefault="002D0A19" w:rsidP="007813F4">
            <w:r>
              <w:t>Entradas</w:t>
            </w:r>
          </w:p>
        </w:tc>
        <w:tc>
          <w:tcPr>
            <w:tcW w:w="7747"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11022B">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8C3D331" w14:textId="77777777" w:rsidR="002D0A19" w:rsidRDefault="002D0A19" w:rsidP="007813F4">
            <w:r>
              <w:t>Salidas</w:t>
            </w:r>
          </w:p>
        </w:tc>
        <w:tc>
          <w:tcPr>
            <w:tcW w:w="7747" w:type="dxa"/>
          </w:tcPr>
          <w:p w14:paraId="46A819FD" w14:textId="084CBA85" w:rsidR="00022C91"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2974C2F" w14:textId="77777777" w:rsidR="002D0A19" w:rsidRDefault="002D0A19" w:rsidP="007813F4">
            <w:r>
              <w:t>Actividades</w:t>
            </w:r>
          </w:p>
        </w:tc>
        <w:tc>
          <w:tcPr>
            <w:tcW w:w="7747"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bookmarkEnd w:id="57"/>
      <w:bookmarkEnd w:id="58"/>
    </w:tbl>
    <w:p w14:paraId="1E6023A3" w14:textId="12A5B501" w:rsidR="002D0A19" w:rsidRDefault="002D0A19" w:rsidP="0011022B">
      <w:pPr>
        <w:pStyle w:val="Descripcin"/>
      </w:pPr>
    </w:p>
    <w:p w14:paraId="3024B72A" w14:textId="3E1B842B" w:rsidR="003D1AD5" w:rsidRDefault="003D1AD5" w:rsidP="00860305">
      <w:pPr>
        <w:pStyle w:val="Ttulo3"/>
      </w:pPr>
      <w:bookmarkStart w:id="65" w:name="_Toc165222556"/>
      <w:r>
        <w:t xml:space="preserve">PT4 </w:t>
      </w:r>
      <w:r w:rsidR="00850AE5">
        <w:t>–</w:t>
      </w:r>
      <w:r>
        <w:t xml:space="preserve"> </w:t>
      </w:r>
      <w:r w:rsidR="002523DF">
        <w:t>Desarrollo del Frontend</w:t>
      </w:r>
      <w:bookmarkEnd w:id="65"/>
    </w:p>
    <w:p w14:paraId="02F6316C" w14:textId="50678175" w:rsidR="00C0216D" w:rsidRPr="00C0216D" w:rsidRDefault="00C0216D" w:rsidP="00C0216D">
      <w:r w:rsidRPr="00C0216D">
        <w:t xml:space="preserve">Esta fase del proyecto se centra en el desarrollo del frontend y la creación de las interfaces de usuario, constituyendo la cara visible de nuestra aplicación. </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p w14:paraId="7CE7096C" w14:textId="46AC62BE" w:rsidR="0011022B" w:rsidRDefault="0011022B" w:rsidP="0011022B">
      <w:pPr>
        <w:pStyle w:val="Descripcin"/>
        <w:keepNext/>
        <w:jc w:val="center"/>
      </w:pPr>
      <w:bookmarkStart w:id="66" w:name="_Toc165222527"/>
      <w:r>
        <w:t xml:space="preserve">Tabla </w:t>
      </w:r>
      <w:r>
        <w:fldChar w:fldCharType="begin"/>
      </w:r>
      <w:r>
        <w:instrText xml:space="preserve"> SEQ Tabla \* ARABIC </w:instrText>
      </w:r>
      <w:r>
        <w:fldChar w:fldCharType="separate"/>
      </w:r>
      <w:r w:rsidR="00E70E1C">
        <w:rPr>
          <w:noProof/>
        </w:rPr>
        <w:t>7</w:t>
      </w:r>
      <w:r>
        <w:fldChar w:fldCharType="end"/>
      </w:r>
      <w:r>
        <w:t xml:space="preserve">: </w:t>
      </w:r>
      <w:r w:rsidRPr="007D7505">
        <w:t>Implementación de la Estructura Base Frontend. Elaboración Propia</w:t>
      </w:r>
      <w:bookmarkEnd w:id="6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842076" w14:paraId="3FCE0B5F" w14:textId="77777777" w:rsidTr="0011022B">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9873878" w14:textId="77777777" w:rsidR="00842076" w:rsidRDefault="00842076" w:rsidP="007813F4">
            <w:bookmarkStart w:id="67" w:name="OLE_LINK41"/>
            <w:bookmarkStart w:id="68" w:name="OLE_LINK42"/>
            <w:r>
              <w:t>Nombre</w:t>
            </w:r>
          </w:p>
        </w:tc>
        <w:tc>
          <w:tcPr>
            <w:tcW w:w="7747" w:type="dxa"/>
          </w:tcPr>
          <w:p w14:paraId="438E292A" w14:textId="18E899C5" w:rsidR="00842076" w:rsidRDefault="00842076" w:rsidP="007813F4">
            <w:pPr>
              <w:cnfStyle w:val="100000000000" w:firstRow="1" w:lastRow="0" w:firstColumn="0" w:lastColumn="0" w:oddVBand="0" w:evenVBand="0" w:oddHBand="0" w:evenHBand="0" w:firstRowFirstColumn="0" w:firstRowLastColumn="0" w:lastRowFirstColumn="0" w:lastRowLastColumn="0"/>
            </w:pPr>
            <w:bookmarkStart w:id="69" w:name="OLE_LINK71"/>
            <w:bookmarkStart w:id="70" w:name="OLE_LINK72"/>
            <w:r w:rsidRPr="00842076">
              <w:t>Estructura Base del Frontend</w:t>
            </w:r>
            <w:bookmarkEnd w:id="69"/>
            <w:bookmarkEnd w:id="70"/>
          </w:p>
        </w:tc>
      </w:tr>
      <w:tr w:rsidR="00842076" w14:paraId="43C34989"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E97108E" w14:textId="77777777" w:rsidR="00842076" w:rsidRDefault="00842076" w:rsidP="007813F4">
            <w:r>
              <w:t>Código</w:t>
            </w:r>
          </w:p>
        </w:tc>
        <w:tc>
          <w:tcPr>
            <w:tcW w:w="7747"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E8E962" w14:textId="77777777" w:rsidR="00842076" w:rsidRDefault="00842076" w:rsidP="007813F4">
            <w:r>
              <w:t>Descripción</w:t>
            </w:r>
          </w:p>
        </w:tc>
        <w:tc>
          <w:tcPr>
            <w:tcW w:w="7747"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7F3427" w14:textId="77777777" w:rsidR="00842076" w:rsidRDefault="00842076" w:rsidP="007813F4">
            <w:r>
              <w:t>Entradas</w:t>
            </w:r>
          </w:p>
        </w:tc>
        <w:tc>
          <w:tcPr>
            <w:tcW w:w="7747" w:type="dxa"/>
          </w:tcPr>
          <w:p w14:paraId="261DE932" w14:textId="77777777" w:rsidR="00D11EF7"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11022B">
        <w:trPr>
          <w:cantSplit/>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3FC1333" w14:textId="77777777" w:rsidR="00842076" w:rsidRDefault="00842076" w:rsidP="007813F4">
            <w:r>
              <w:lastRenderedPageBreak/>
              <w:t>Salidas</w:t>
            </w:r>
          </w:p>
        </w:tc>
        <w:tc>
          <w:tcPr>
            <w:tcW w:w="7747" w:type="dxa"/>
          </w:tcPr>
          <w:p w14:paraId="37545799" w14:textId="77777777" w:rsidR="00D11EF7" w:rsidRPr="00081770"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11022B">
        <w:trPr>
          <w:cantSplit/>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71BD220" w14:textId="77777777" w:rsidR="00842076" w:rsidRDefault="00842076" w:rsidP="007813F4">
            <w:r>
              <w:t>Actividades</w:t>
            </w:r>
          </w:p>
        </w:tc>
        <w:tc>
          <w:tcPr>
            <w:tcW w:w="7747" w:type="dxa"/>
          </w:tcPr>
          <w:p w14:paraId="49F21C28" w14:textId="7777777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bookmarkEnd w:id="67"/>
      <w:bookmarkEnd w:id="68"/>
    </w:tbl>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p w14:paraId="40C06485" w14:textId="013B59E5" w:rsidR="00EE7141" w:rsidRDefault="00EE7141" w:rsidP="00EE7141">
      <w:pPr>
        <w:pStyle w:val="Descripcin"/>
        <w:keepNext/>
        <w:jc w:val="center"/>
      </w:pPr>
      <w:bookmarkStart w:id="71" w:name="_Toc165222528"/>
      <w:r>
        <w:t xml:space="preserve">Tabla </w:t>
      </w:r>
      <w:r>
        <w:fldChar w:fldCharType="begin"/>
      </w:r>
      <w:r>
        <w:instrText xml:space="preserve"> SEQ Tabla \* ARABIC </w:instrText>
      </w:r>
      <w:r>
        <w:fldChar w:fldCharType="separate"/>
      </w:r>
      <w:r w:rsidR="00E70E1C">
        <w:rPr>
          <w:noProof/>
        </w:rPr>
        <w:t>8</w:t>
      </w:r>
      <w:r>
        <w:fldChar w:fldCharType="end"/>
      </w:r>
      <w:r>
        <w:t xml:space="preserve">: </w:t>
      </w:r>
      <w:r w:rsidRPr="00165EDB">
        <w:t>Desarrollo de Pantallas y Navegación. Elaboración Propia</w:t>
      </w:r>
      <w:bookmarkEnd w:id="7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77744" w14:paraId="0AB97383"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AC178BE" w14:textId="77777777" w:rsidR="00F77744" w:rsidRDefault="00F77744" w:rsidP="007813F4">
            <w:bookmarkStart w:id="72" w:name="OLE_LINK45"/>
            <w:bookmarkStart w:id="73" w:name="OLE_LINK46"/>
            <w:r>
              <w:t>Nombre</w:t>
            </w:r>
          </w:p>
        </w:tc>
        <w:tc>
          <w:tcPr>
            <w:tcW w:w="7747" w:type="dxa"/>
          </w:tcPr>
          <w:p w14:paraId="5B41E9F6" w14:textId="2C6FD97E" w:rsidR="00F77744" w:rsidRDefault="00DB3959" w:rsidP="007813F4">
            <w:pPr>
              <w:cnfStyle w:val="100000000000" w:firstRow="1" w:lastRow="0" w:firstColumn="0" w:lastColumn="0" w:oddVBand="0" w:evenVBand="0" w:oddHBand="0" w:evenHBand="0" w:firstRowFirstColumn="0" w:firstRowLastColumn="0" w:lastRowFirstColumn="0" w:lastRowLastColumn="0"/>
            </w:pPr>
            <w:bookmarkStart w:id="74" w:name="OLE_LINK75"/>
            <w:bookmarkStart w:id="75" w:name="OLE_LINK76"/>
            <w:r w:rsidRPr="00DB3959">
              <w:t>Pantallas y Flujo de Navegación</w:t>
            </w:r>
            <w:bookmarkEnd w:id="74"/>
            <w:bookmarkEnd w:id="75"/>
          </w:p>
        </w:tc>
      </w:tr>
      <w:tr w:rsidR="00F77744" w14:paraId="5939DFB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79126B6" w14:textId="77777777" w:rsidR="00F77744" w:rsidRDefault="00F77744" w:rsidP="007813F4">
            <w:r>
              <w:t>Código</w:t>
            </w:r>
          </w:p>
        </w:tc>
        <w:tc>
          <w:tcPr>
            <w:tcW w:w="7747"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76" w:name="OLE_LINK51"/>
            <w:bookmarkStart w:id="77" w:name="OLE_LINK52"/>
            <w:r w:rsidRPr="0087302E">
              <w:rPr>
                <w:b/>
                <w:bCs/>
              </w:rPr>
              <w:t>PT</w:t>
            </w:r>
            <w:r>
              <w:rPr>
                <w:b/>
                <w:bCs/>
              </w:rPr>
              <w:t>0</w:t>
            </w:r>
            <w:r w:rsidR="00DB3959">
              <w:rPr>
                <w:b/>
                <w:bCs/>
              </w:rPr>
              <w:t>4</w:t>
            </w:r>
            <w:r>
              <w:rPr>
                <w:b/>
                <w:bCs/>
              </w:rPr>
              <w:t>.</w:t>
            </w:r>
            <w:r w:rsidR="00DB3959">
              <w:rPr>
                <w:b/>
                <w:bCs/>
              </w:rPr>
              <w:t>2</w:t>
            </w:r>
            <w:r>
              <w:rPr>
                <w:b/>
                <w:bCs/>
              </w:rPr>
              <w:t>-FRNT</w:t>
            </w:r>
            <w:bookmarkEnd w:id="76"/>
            <w:bookmarkEnd w:id="77"/>
          </w:p>
        </w:tc>
      </w:tr>
      <w:tr w:rsidR="00F77744" w14:paraId="7C968974"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C478CBA" w14:textId="77777777" w:rsidR="00F77744" w:rsidRDefault="00F77744" w:rsidP="007813F4">
            <w:r>
              <w:t>Descripción</w:t>
            </w:r>
          </w:p>
        </w:tc>
        <w:tc>
          <w:tcPr>
            <w:tcW w:w="7747"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242BD7" w14:textId="77777777" w:rsidR="00F77744" w:rsidRDefault="00F77744" w:rsidP="007813F4">
            <w:r>
              <w:t>Entradas</w:t>
            </w:r>
          </w:p>
        </w:tc>
        <w:tc>
          <w:tcPr>
            <w:tcW w:w="7747" w:type="dxa"/>
          </w:tcPr>
          <w:p w14:paraId="746F1A46" w14:textId="307415AD"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00DA384C">
              <w:rPr>
                <w:b/>
                <w:bCs/>
              </w:rPr>
              <w:t>PT02-DUI</w:t>
            </w:r>
          </w:p>
        </w:tc>
      </w:tr>
      <w:tr w:rsidR="00F77744" w14:paraId="4D19275E"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7AB9FF5" w14:textId="77777777" w:rsidR="00F77744" w:rsidRDefault="00F77744" w:rsidP="007813F4">
            <w:r>
              <w:t>Salidas</w:t>
            </w:r>
          </w:p>
        </w:tc>
        <w:tc>
          <w:tcPr>
            <w:tcW w:w="7747" w:type="dxa"/>
          </w:tcPr>
          <w:p w14:paraId="62F6CF39" w14:textId="77777777" w:rsidR="004C7ECB"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90822EE" w14:textId="77777777" w:rsidR="00F77744" w:rsidRDefault="00F77744" w:rsidP="007813F4">
            <w:r>
              <w:t>Actividades</w:t>
            </w:r>
          </w:p>
        </w:tc>
        <w:tc>
          <w:tcPr>
            <w:tcW w:w="7747" w:type="dxa"/>
          </w:tcPr>
          <w:p w14:paraId="4FE31330"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bookmarkEnd w:id="72"/>
      <w:bookmarkEnd w:id="73"/>
    </w:tbl>
    <w:p w14:paraId="7EA0E67A" w14:textId="77777777" w:rsidR="002523DF" w:rsidRDefault="002523DF" w:rsidP="00F8554E"/>
    <w:p w14:paraId="3800B17C" w14:textId="5FBB933E" w:rsidR="00F8554E" w:rsidRPr="00F8554E" w:rsidRDefault="00C7511F" w:rsidP="00C7511F">
      <w:pPr>
        <w:pStyle w:val="Ttulo3"/>
      </w:pPr>
      <w:bookmarkStart w:id="78" w:name="_Toc165222557"/>
      <w:r>
        <w:t xml:space="preserve">PT5 </w:t>
      </w:r>
      <w:r w:rsidR="00850AE5">
        <w:t>–</w:t>
      </w:r>
      <w:r>
        <w:t xml:space="preserve"> </w:t>
      </w:r>
      <w:r w:rsidRPr="003E5AB2">
        <w:t>Integración de UI con Backend</w:t>
      </w:r>
      <w:bookmarkEnd w:id="78"/>
    </w:p>
    <w:p w14:paraId="7D3F5A81" w14:textId="527565D0" w:rsidR="00EE7141" w:rsidRDefault="00EE7141" w:rsidP="00EE7141">
      <w:pPr>
        <w:pStyle w:val="Descripcin"/>
        <w:keepNext/>
        <w:jc w:val="center"/>
      </w:pPr>
      <w:bookmarkStart w:id="79" w:name="_Toc165222529"/>
      <w:r>
        <w:t xml:space="preserve">Tabla </w:t>
      </w:r>
      <w:r>
        <w:fldChar w:fldCharType="begin"/>
      </w:r>
      <w:r>
        <w:instrText xml:space="preserve"> SEQ Tabla \* ARABIC </w:instrText>
      </w:r>
      <w:r>
        <w:fldChar w:fldCharType="separate"/>
      </w:r>
      <w:r w:rsidR="00E70E1C">
        <w:rPr>
          <w:noProof/>
        </w:rPr>
        <w:t>9</w:t>
      </w:r>
      <w:r>
        <w:fldChar w:fldCharType="end"/>
      </w:r>
      <w:r>
        <w:t xml:space="preserve">: </w:t>
      </w:r>
      <w:r w:rsidRPr="00EE29A5">
        <w:t>Integración IU con el Backend. Elaboración Propia</w:t>
      </w:r>
      <w:bookmarkEnd w:id="79"/>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3E5AB2" w14:paraId="2BF6D855"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E05DB0" w14:textId="77777777" w:rsidR="003E5AB2" w:rsidRDefault="003E5AB2" w:rsidP="007813F4">
            <w:bookmarkStart w:id="80" w:name="OLE_LINK53"/>
            <w:bookmarkStart w:id="81" w:name="OLE_LINK54"/>
            <w:r>
              <w:t>Nombre</w:t>
            </w:r>
          </w:p>
        </w:tc>
        <w:tc>
          <w:tcPr>
            <w:tcW w:w="7747" w:type="dxa"/>
          </w:tcPr>
          <w:p w14:paraId="18771895" w14:textId="073DD2D6" w:rsidR="003E5AB2" w:rsidRDefault="003E5AB2" w:rsidP="007813F4">
            <w:pPr>
              <w:cnfStyle w:val="100000000000" w:firstRow="1" w:lastRow="0" w:firstColumn="0" w:lastColumn="0" w:oddVBand="0" w:evenVBand="0" w:oddHBand="0" w:evenHBand="0" w:firstRowFirstColumn="0" w:firstRowLastColumn="0" w:lastRowFirstColumn="0" w:lastRowLastColumn="0"/>
            </w:pPr>
            <w:bookmarkStart w:id="82" w:name="OLE_LINK77"/>
            <w:bookmarkStart w:id="83" w:name="OLE_LINK78"/>
            <w:r w:rsidRPr="003E5AB2">
              <w:t>Integración de UI con Backend</w:t>
            </w:r>
            <w:bookmarkEnd w:id="82"/>
            <w:bookmarkEnd w:id="83"/>
          </w:p>
        </w:tc>
      </w:tr>
      <w:tr w:rsidR="003E5AB2" w14:paraId="68D0748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7D6044E" w14:textId="77777777" w:rsidR="003E5AB2" w:rsidRDefault="003E5AB2" w:rsidP="007813F4">
            <w:r>
              <w:t>Código</w:t>
            </w:r>
          </w:p>
        </w:tc>
        <w:tc>
          <w:tcPr>
            <w:tcW w:w="7747"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84" w:name="OLE_LINK55"/>
            <w:bookmarkStart w:id="85" w:name="OLE_LINK56"/>
            <w:bookmarkStart w:id="86" w:name="OLE_LINK57"/>
            <w:r w:rsidRPr="0087302E">
              <w:rPr>
                <w:b/>
                <w:bCs/>
              </w:rPr>
              <w:t>PT</w:t>
            </w:r>
            <w:r>
              <w:rPr>
                <w:b/>
                <w:bCs/>
              </w:rPr>
              <w:t>0</w:t>
            </w:r>
            <w:r w:rsidR="004C4E59">
              <w:rPr>
                <w:b/>
                <w:bCs/>
              </w:rPr>
              <w:t>5</w:t>
            </w:r>
            <w:r>
              <w:rPr>
                <w:b/>
                <w:bCs/>
              </w:rPr>
              <w:t>-</w:t>
            </w:r>
            <w:bookmarkEnd w:id="84"/>
            <w:bookmarkEnd w:id="85"/>
            <w:bookmarkEnd w:id="86"/>
            <w:r w:rsidR="004C4E59">
              <w:rPr>
                <w:b/>
                <w:bCs/>
              </w:rPr>
              <w:t>INT</w:t>
            </w:r>
          </w:p>
        </w:tc>
      </w:tr>
      <w:tr w:rsidR="003E5AB2" w14:paraId="2AE0615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013B903" w14:textId="77777777" w:rsidR="003E5AB2" w:rsidRDefault="003E5AB2" w:rsidP="007813F4">
            <w:r>
              <w:t>Descripción</w:t>
            </w:r>
          </w:p>
        </w:tc>
        <w:tc>
          <w:tcPr>
            <w:tcW w:w="7747"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D03A2BE" w14:textId="77777777" w:rsidR="003E5AB2" w:rsidRDefault="003E5AB2" w:rsidP="007813F4">
            <w:r>
              <w:t>Entradas</w:t>
            </w:r>
          </w:p>
        </w:tc>
        <w:tc>
          <w:tcPr>
            <w:tcW w:w="7747" w:type="dxa"/>
          </w:tcPr>
          <w:p w14:paraId="5B0FCDAF" w14:textId="7C7277DB" w:rsidR="00EF63B5"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87" w:name="OLE_LINK47"/>
            <w:bookmarkStart w:id="88" w:name="OLE_LINK48"/>
            <w:r>
              <w:t xml:space="preserve">endpoints </w:t>
            </w:r>
            <w:bookmarkEnd w:id="87"/>
            <w:bookmarkEnd w:id="88"/>
            <w:r>
              <w:t xml:space="preserve">del paquete </w:t>
            </w:r>
            <w:r w:rsidRPr="0087302E">
              <w:rPr>
                <w:b/>
                <w:bCs/>
              </w:rPr>
              <w:t>PT</w:t>
            </w:r>
            <w:r>
              <w:rPr>
                <w:b/>
                <w:bCs/>
              </w:rPr>
              <w:t>03.3-BCK.</w:t>
            </w:r>
          </w:p>
          <w:p w14:paraId="0F874631" w14:textId="2A77461C" w:rsidR="003E5AB2" w:rsidRPr="00C80D7F"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F39E4F" w14:textId="77777777" w:rsidR="003E5AB2" w:rsidRDefault="003E5AB2" w:rsidP="007813F4">
            <w:r>
              <w:t>Salidas</w:t>
            </w:r>
          </w:p>
        </w:tc>
        <w:tc>
          <w:tcPr>
            <w:tcW w:w="7747" w:type="dxa"/>
          </w:tcPr>
          <w:p w14:paraId="7AC2F21B" w14:textId="77777777" w:rsidR="00B160EA" w:rsidRDefault="001B2D24">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665F476" w:rsidR="00B160EA" w:rsidRPr="00C15A35" w:rsidRDefault="00B160EA">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Aplicación Completa</w:t>
            </w:r>
            <w:r w:rsidR="00C27DCA">
              <w:t>.</w:t>
            </w:r>
          </w:p>
        </w:tc>
      </w:tr>
      <w:tr w:rsidR="003E5AB2" w14:paraId="0E89C909"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16F0F1" w14:textId="77777777" w:rsidR="003E5AB2" w:rsidRDefault="003E5AB2" w:rsidP="007813F4">
            <w:r>
              <w:t>Actividades</w:t>
            </w:r>
          </w:p>
        </w:tc>
        <w:tc>
          <w:tcPr>
            <w:tcW w:w="7747" w:type="dxa"/>
          </w:tcPr>
          <w:p w14:paraId="7AD6724C" w14:textId="77777777" w:rsidR="001B2D24" w:rsidRDefault="001B2D24">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19605F2A" w14:textId="77777777" w:rsidR="008E470B" w:rsidRDefault="001B2D24">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p w14:paraId="6CAA8DD1" w14:textId="1A6C7362" w:rsidR="00C27DCA" w:rsidRDefault="00C27DCA" w:rsidP="00C27DCA">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Establecer conexi</w:t>
            </w:r>
            <w:r>
              <w:t>ó</w:t>
            </w:r>
            <w:r>
              <w:t xml:space="preserve">n a </w:t>
            </w:r>
            <w:r>
              <w:t xml:space="preserve">la </w:t>
            </w:r>
            <w:r>
              <w:t xml:space="preserve">API desde </w:t>
            </w:r>
            <w:r>
              <w:t>el exterior.</w:t>
            </w:r>
          </w:p>
          <w:p w14:paraId="3E925313" w14:textId="6E6FE9B7" w:rsidR="00C27DCA" w:rsidRPr="001B2D24" w:rsidRDefault="00C27DCA" w:rsidP="00C27DCA">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Gestión de contenedores Docker.</w:t>
            </w:r>
          </w:p>
        </w:tc>
      </w:tr>
    </w:tbl>
    <w:p w14:paraId="1E8DB92E" w14:textId="10E62275" w:rsidR="008E470B" w:rsidRDefault="00D805D5" w:rsidP="00D805D5">
      <w:pPr>
        <w:pStyle w:val="Ttulo3"/>
      </w:pPr>
      <w:bookmarkStart w:id="89" w:name="_Toc165222558"/>
      <w:bookmarkEnd w:id="80"/>
      <w:bookmarkEnd w:id="81"/>
      <w:r w:rsidRPr="00D805D5">
        <w:lastRenderedPageBreak/>
        <w:t>PT</w:t>
      </w:r>
      <w:r w:rsidR="00C7511F">
        <w:t>6</w:t>
      </w:r>
      <w:r w:rsidRPr="00D805D5">
        <w:t xml:space="preserve"> </w:t>
      </w:r>
      <w:r w:rsidR="00850AE5">
        <w:t>–</w:t>
      </w:r>
      <w:r w:rsidRPr="00D805D5">
        <w:t xml:space="preserve"> Pruebas y Calidad</w:t>
      </w:r>
      <w:bookmarkEnd w:id="89"/>
    </w:p>
    <w:p w14:paraId="77AD1FCD" w14:textId="69A7EBE9"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w:t>
      </w:r>
      <w:r w:rsidR="0098512D" w:rsidRPr="0087302E">
        <w:rPr>
          <w:b/>
          <w:bCs/>
        </w:rPr>
        <w:t>PT</w:t>
      </w:r>
      <w:r w:rsidR="0098512D">
        <w:rPr>
          <w:b/>
          <w:bCs/>
        </w:rPr>
        <w:t>05-INT</w:t>
      </w:r>
      <w:r w:rsidR="0098512D" w:rsidRPr="005E5443">
        <w:t xml:space="preserve"> </w:t>
      </w:r>
      <w:r w:rsidRPr="005E5443">
        <w:t>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tickets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p w14:paraId="1B5A57E2" w14:textId="6B25D70A" w:rsidR="00EE7141" w:rsidRDefault="00EE7141" w:rsidP="00EE7141">
      <w:pPr>
        <w:pStyle w:val="Descripcin"/>
        <w:keepNext/>
        <w:jc w:val="center"/>
      </w:pPr>
      <w:bookmarkStart w:id="90" w:name="_Toc165222530"/>
      <w:r>
        <w:t xml:space="preserve">Tabla </w:t>
      </w:r>
      <w:r>
        <w:fldChar w:fldCharType="begin"/>
      </w:r>
      <w:r>
        <w:instrText xml:space="preserve"> SEQ Tabla \* ARABIC </w:instrText>
      </w:r>
      <w:r>
        <w:fldChar w:fldCharType="separate"/>
      </w:r>
      <w:r w:rsidR="00E70E1C">
        <w:rPr>
          <w:noProof/>
        </w:rPr>
        <w:t>10</w:t>
      </w:r>
      <w:r>
        <w:fldChar w:fldCharType="end"/>
      </w:r>
      <w:r>
        <w:t xml:space="preserve">: </w:t>
      </w:r>
      <w:r w:rsidRPr="00202875">
        <w:t>Pruebas y Calidad. Elaboración Propia</w:t>
      </w:r>
      <w:bookmarkEnd w:id="9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D805D5" w14:paraId="1ECE8BD4"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42B36AEF" w14:textId="77777777" w:rsidR="00D805D5" w:rsidRDefault="00D805D5" w:rsidP="007813F4">
            <w:bookmarkStart w:id="91" w:name="OLE_LINK58"/>
            <w:bookmarkStart w:id="92" w:name="OLE_LINK59"/>
            <w:r>
              <w:t>Nombre</w:t>
            </w:r>
          </w:p>
        </w:tc>
        <w:tc>
          <w:tcPr>
            <w:tcW w:w="7747" w:type="dxa"/>
          </w:tcPr>
          <w:p w14:paraId="781A2A1D" w14:textId="18A92ED8" w:rsidR="00D805D5" w:rsidRDefault="00D805D5" w:rsidP="007813F4">
            <w:pPr>
              <w:cnfStyle w:val="100000000000" w:firstRow="1"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4D71011" w14:textId="77777777" w:rsidR="00D805D5" w:rsidRDefault="00D805D5" w:rsidP="007813F4">
            <w:r>
              <w:t>Código</w:t>
            </w:r>
          </w:p>
        </w:tc>
        <w:tc>
          <w:tcPr>
            <w:tcW w:w="7747"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5B43A5" w14:textId="77777777" w:rsidR="00D805D5" w:rsidRDefault="00D805D5" w:rsidP="007813F4">
            <w:r>
              <w:t>Descripción</w:t>
            </w:r>
          </w:p>
        </w:tc>
        <w:tc>
          <w:tcPr>
            <w:tcW w:w="7747"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040167D" w14:textId="77777777" w:rsidR="00D805D5" w:rsidRDefault="00D805D5" w:rsidP="007813F4">
            <w:r>
              <w:t>Entradas</w:t>
            </w:r>
          </w:p>
        </w:tc>
        <w:tc>
          <w:tcPr>
            <w:tcW w:w="7747" w:type="dxa"/>
          </w:tcPr>
          <w:p w14:paraId="506801CE" w14:textId="7983D0ED" w:rsid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605F5D2" w14:textId="77777777" w:rsidR="00D805D5" w:rsidRDefault="00D805D5" w:rsidP="007813F4">
            <w:r>
              <w:t>Salidas</w:t>
            </w:r>
          </w:p>
        </w:tc>
        <w:tc>
          <w:tcPr>
            <w:tcW w:w="7747" w:type="dxa"/>
          </w:tcPr>
          <w:p w14:paraId="6AA62626" w14:textId="77777777" w:rsid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Lista de problemas identificados y tickets de seguimiento para su corrección.</w:t>
            </w:r>
          </w:p>
        </w:tc>
      </w:tr>
      <w:tr w:rsidR="00D805D5" w14:paraId="2DA95C47"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20D4BD" w14:textId="77777777" w:rsidR="00D805D5" w:rsidRDefault="00D805D5" w:rsidP="007813F4">
            <w:r>
              <w:t>Actividades</w:t>
            </w:r>
          </w:p>
        </w:tc>
        <w:tc>
          <w:tcPr>
            <w:tcW w:w="7747" w:type="dxa"/>
          </w:tcPr>
          <w:p w14:paraId="7259D7C6" w14:textId="77777777" w:rsidR="0099719B" w:rsidRDefault="0099719B">
            <w:pPr>
              <w:pStyle w:val="Prrafodelista"/>
              <w:numPr>
                <w:ilvl w:val="0"/>
                <w:numId w:val="20"/>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pPr>
              <w:pStyle w:val="Prrafodelista"/>
              <w:keepNext/>
              <w:numPr>
                <w:ilvl w:val="0"/>
                <w:numId w:val="20"/>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2864FCC7" w14:textId="7C1C4B74" w:rsidR="00766DD1" w:rsidRDefault="00E75DC7" w:rsidP="00766DD1">
      <w:pPr>
        <w:pStyle w:val="Ttulo3"/>
      </w:pPr>
      <w:bookmarkStart w:id="93" w:name="_Toc165222559"/>
      <w:bookmarkEnd w:id="91"/>
      <w:bookmarkEnd w:id="92"/>
      <w:r>
        <w:t>PT</w:t>
      </w:r>
      <w:r w:rsidR="00C7511F">
        <w:t>7</w:t>
      </w:r>
      <w:r>
        <w:t xml:space="preserve"> </w:t>
      </w:r>
      <w:r w:rsidR="00850AE5">
        <w:t>–</w:t>
      </w:r>
      <w:r>
        <w:t xml:space="preserve"> </w:t>
      </w:r>
      <w:r w:rsidR="00C24497">
        <w:t>Despliegue en Android e iOS</w:t>
      </w:r>
      <w:bookmarkEnd w:id="93"/>
    </w:p>
    <w:p w14:paraId="687A7924" w14:textId="176CED8A" w:rsidR="008A61DA" w:rsidRPr="008A61DA" w:rsidRDefault="008A61DA" w:rsidP="008A61DA">
      <w:r w:rsidRPr="008A61DA">
        <w:t xml:space="preserve">En este punto, la aplicación completa del paquete </w:t>
      </w:r>
      <w:r w:rsidR="00307540" w:rsidRPr="0087302E">
        <w:rPr>
          <w:b/>
          <w:bCs/>
        </w:rPr>
        <w:t>PT</w:t>
      </w:r>
      <w:r w:rsidR="00307540">
        <w:rPr>
          <w:b/>
          <w:bCs/>
        </w:rPr>
        <w:t>05-INT</w:t>
      </w:r>
      <w:r w:rsidR="00307540" w:rsidRPr="008A61DA">
        <w:t xml:space="preserve"> </w:t>
      </w:r>
      <w:r w:rsidRPr="008A61DA">
        <w:t>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p w14:paraId="7990A7FE" w14:textId="233E7584" w:rsidR="00EE7141" w:rsidRDefault="00EE7141" w:rsidP="00EE7141">
      <w:pPr>
        <w:pStyle w:val="Descripcin"/>
        <w:keepNext/>
        <w:jc w:val="center"/>
      </w:pPr>
      <w:bookmarkStart w:id="94" w:name="_Toc165222531"/>
      <w:r>
        <w:t xml:space="preserve">Tabla </w:t>
      </w:r>
      <w:r>
        <w:fldChar w:fldCharType="begin"/>
      </w:r>
      <w:r>
        <w:instrText xml:space="preserve"> SEQ Tabla \* ARABIC </w:instrText>
      </w:r>
      <w:r>
        <w:fldChar w:fldCharType="separate"/>
      </w:r>
      <w:r w:rsidR="00E70E1C">
        <w:rPr>
          <w:noProof/>
        </w:rPr>
        <w:t>11</w:t>
      </w:r>
      <w:r>
        <w:fldChar w:fldCharType="end"/>
      </w:r>
      <w:r>
        <w:t xml:space="preserve">: </w:t>
      </w:r>
      <w:r w:rsidRPr="0002497B">
        <w:t>Despliegue. Elaboración Propia</w:t>
      </w:r>
      <w:bookmarkEnd w:id="9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E75DC7" w14:paraId="50EA6C6F" w14:textId="77777777" w:rsidTr="00EE714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52D03DD" w14:textId="77777777" w:rsidR="00E75DC7" w:rsidRDefault="00E75DC7" w:rsidP="007813F4">
            <w:bookmarkStart w:id="95" w:name="OLE_LINK62"/>
            <w:bookmarkStart w:id="96" w:name="OLE_LINK63"/>
            <w:r>
              <w:t>Nombre</w:t>
            </w:r>
          </w:p>
        </w:tc>
        <w:tc>
          <w:tcPr>
            <w:tcW w:w="7747" w:type="dxa"/>
          </w:tcPr>
          <w:p w14:paraId="2AF9EC49" w14:textId="38C06B38" w:rsidR="00E75DC7" w:rsidRDefault="00C24497" w:rsidP="007813F4">
            <w:pPr>
              <w:cnfStyle w:val="100000000000" w:firstRow="1" w:lastRow="0" w:firstColumn="0" w:lastColumn="0" w:oddVBand="0" w:evenVBand="0" w:oddHBand="0" w:evenHBand="0" w:firstRowFirstColumn="0" w:firstRowLastColumn="0" w:lastRowFirstColumn="0" w:lastRowLastColumn="0"/>
            </w:pPr>
            <w:r>
              <w:t>Despliegue en Android e iOS</w:t>
            </w:r>
          </w:p>
        </w:tc>
      </w:tr>
      <w:tr w:rsidR="00E75DC7" w14:paraId="3C69553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C4EB5D7" w14:textId="77777777" w:rsidR="00E75DC7" w:rsidRDefault="00E75DC7" w:rsidP="007813F4">
            <w:r>
              <w:t>Código</w:t>
            </w:r>
          </w:p>
        </w:tc>
        <w:tc>
          <w:tcPr>
            <w:tcW w:w="7747"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FF7EE23" w14:textId="77777777" w:rsidR="00E75DC7" w:rsidRDefault="00E75DC7" w:rsidP="007813F4">
            <w:r>
              <w:t>Descripción</w:t>
            </w:r>
          </w:p>
        </w:tc>
        <w:tc>
          <w:tcPr>
            <w:tcW w:w="7747"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E4DBFF" w14:textId="77777777" w:rsidR="00E75DC7" w:rsidRDefault="00E75DC7" w:rsidP="007813F4">
            <w:r>
              <w:t>Entradas</w:t>
            </w:r>
          </w:p>
        </w:tc>
        <w:tc>
          <w:tcPr>
            <w:tcW w:w="7747" w:type="dxa"/>
          </w:tcPr>
          <w:p w14:paraId="732C7962" w14:textId="2728C451"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00DD2A00" w:rsidRPr="0087302E">
              <w:rPr>
                <w:b/>
                <w:bCs/>
              </w:rPr>
              <w:t>PT</w:t>
            </w:r>
            <w:r w:rsidR="00DD2A00">
              <w:rPr>
                <w:b/>
                <w:bCs/>
              </w:rPr>
              <w:t>05-INT</w:t>
            </w:r>
          </w:p>
        </w:tc>
      </w:tr>
      <w:tr w:rsidR="00E75DC7" w14:paraId="29153308"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575A4B" w14:textId="77777777" w:rsidR="00E75DC7" w:rsidRDefault="00E75DC7" w:rsidP="007813F4">
            <w:r>
              <w:t>Salidas</w:t>
            </w:r>
          </w:p>
        </w:tc>
        <w:tc>
          <w:tcPr>
            <w:tcW w:w="7747"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EE7141">
        <w:trPr>
          <w:trHeight w:val="680"/>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D5380D4" w14:textId="77777777" w:rsidR="00E75DC7" w:rsidRDefault="00E75DC7" w:rsidP="007813F4">
            <w:r>
              <w:lastRenderedPageBreak/>
              <w:t>Actividades</w:t>
            </w:r>
          </w:p>
        </w:tc>
        <w:tc>
          <w:tcPr>
            <w:tcW w:w="7747" w:type="dxa"/>
          </w:tcPr>
          <w:p w14:paraId="79157D4D" w14:textId="77777777" w:rsidR="00B50A42" w:rsidRDefault="00B50A42">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pPr>
              <w:pStyle w:val="Prrafodelista"/>
              <w:keepNext/>
              <w:numPr>
                <w:ilvl w:val="0"/>
                <w:numId w:val="21"/>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296A9ED5" w14:textId="27D2343B" w:rsidR="0034723F" w:rsidRDefault="00827D64" w:rsidP="0034723F">
      <w:pPr>
        <w:pStyle w:val="Ttulo2"/>
        <w:rPr>
          <w:noProof w:val="0"/>
        </w:rPr>
      </w:pPr>
      <w:bookmarkStart w:id="97" w:name="_Toc165222560"/>
      <w:bookmarkEnd w:id="95"/>
      <w:bookmarkEnd w:id="96"/>
      <w:r w:rsidRPr="0031552C">
        <w:rPr>
          <w:noProof w:val="0"/>
        </w:rPr>
        <w:t>Plan de Trabajo</w:t>
      </w:r>
      <w:bookmarkEnd w:id="97"/>
    </w:p>
    <w:p w14:paraId="10E17BCD" w14:textId="779ACC00" w:rsidR="00CA35A9" w:rsidRDefault="00CA35A9" w:rsidP="00CA35A9">
      <w:r w:rsidRPr="00CA35A9">
        <w:t>En este apartado se detalla el Diagrama de Gantt que se ha seguido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1263A9CD" w:rsidR="007D081E" w:rsidRDefault="007D081E" w:rsidP="00CA35A9">
      <w:r w:rsidRPr="007D081E">
        <w:t xml:space="preserve">El Diagrama de Gantt </w:t>
      </w:r>
      <w:r w:rsidR="00844268">
        <w:t xml:space="preserve">incluye </w:t>
      </w:r>
      <w:r w:rsidRPr="007D081E">
        <w:t>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576796">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E10BFD">
      <w:pPr>
        <w:jc w:val="left"/>
      </w:pPr>
    </w:p>
    <w:p w14:paraId="5143BB55" w14:textId="00860344" w:rsidR="00B23572" w:rsidRDefault="003A75FE" w:rsidP="00B23572">
      <w:pPr>
        <w:keepNext/>
        <w:jc w:val="center"/>
      </w:pPr>
      <w:r>
        <w:rPr>
          <w:noProof/>
        </w:rPr>
        <w:drawing>
          <wp:inline distT="0" distB="0" distL="0" distR="0" wp14:anchorId="3037F57C" wp14:editId="5C83B11A">
            <wp:extent cx="7798310" cy="5120841"/>
            <wp:effectExtent l="0" t="0" r="0" b="0"/>
            <wp:docPr id="1190637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7694" name="Imagen 1190637694"/>
                    <pic:cNvPicPr/>
                  </pic:nvPicPr>
                  <pic:blipFill>
                    <a:blip r:embed="rId25">
                      <a:extLst>
                        <a:ext uri="{28A0092B-C50C-407E-A947-70E740481C1C}">
                          <a14:useLocalDpi xmlns:a14="http://schemas.microsoft.com/office/drawing/2010/main" val="0"/>
                        </a:ext>
                      </a:extLst>
                    </a:blip>
                    <a:stretch>
                      <a:fillRect/>
                    </a:stretch>
                  </pic:blipFill>
                  <pic:spPr>
                    <a:xfrm>
                      <a:off x="0" y="0"/>
                      <a:ext cx="7842883" cy="5150110"/>
                    </a:xfrm>
                    <a:prstGeom prst="rect">
                      <a:avLst/>
                    </a:prstGeom>
                  </pic:spPr>
                </pic:pic>
              </a:graphicData>
            </a:graphic>
          </wp:inline>
        </w:drawing>
      </w:r>
    </w:p>
    <w:p w14:paraId="5152C762" w14:textId="30FE84DB" w:rsidR="00F32329" w:rsidRDefault="00B23572" w:rsidP="00B23572">
      <w:pPr>
        <w:pStyle w:val="Descripcin"/>
        <w:jc w:val="center"/>
        <w:sectPr w:rsidR="00F32329" w:rsidSect="00576796">
          <w:pgSz w:w="16840" w:h="11907" w:orient="landscape" w:code="9"/>
          <w:pgMar w:top="1247" w:right="1304" w:bottom="1247" w:left="1304" w:header="720" w:footer="720" w:gutter="454"/>
          <w:cols w:space="720"/>
          <w:docGrid w:linePitch="326"/>
        </w:sectPr>
      </w:pPr>
      <w:bookmarkStart w:id="98" w:name="_Toc165222481"/>
      <w:r>
        <w:t xml:space="preserve">Ilustración </w:t>
      </w:r>
      <w:r>
        <w:fldChar w:fldCharType="begin"/>
      </w:r>
      <w:r>
        <w:instrText xml:space="preserve"> SEQ Ilustración \* ARABIC </w:instrText>
      </w:r>
      <w:r>
        <w:fldChar w:fldCharType="separate"/>
      </w:r>
      <w:r w:rsidR="001417DA">
        <w:rPr>
          <w:noProof/>
        </w:rPr>
        <w:t>2</w:t>
      </w:r>
      <w:r>
        <w:fldChar w:fldCharType="end"/>
      </w:r>
      <w:r>
        <w:t>: Diagrama de Gantt. Elaboración Propia</w:t>
      </w:r>
      <w:bookmarkEnd w:id="98"/>
    </w:p>
    <w:p w14:paraId="7DA8EE05" w14:textId="76CD067E" w:rsidR="00914CB0" w:rsidRDefault="00914CB0" w:rsidP="00914CB0">
      <w:pPr>
        <w:pStyle w:val="Ttulo2"/>
        <w:rPr>
          <w:noProof w:val="0"/>
        </w:rPr>
      </w:pPr>
      <w:bookmarkStart w:id="99" w:name="OLE_LINK60"/>
      <w:bookmarkStart w:id="100" w:name="OLE_LINK61"/>
      <w:bookmarkStart w:id="101" w:name="_Toc165222561"/>
      <w:r w:rsidRPr="0031552C">
        <w:rPr>
          <w:noProof w:val="0"/>
        </w:rPr>
        <w:lastRenderedPageBreak/>
        <w:t>Recursos</w:t>
      </w:r>
      <w:bookmarkEnd w:id="101"/>
    </w:p>
    <w:p w14:paraId="6E67760F" w14:textId="77777777" w:rsidR="00702795" w:rsidRDefault="00702795" w:rsidP="00702795">
      <w:pPr>
        <w:pStyle w:val="Ttulo3"/>
      </w:pPr>
      <w:bookmarkStart w:id="102" w:name="_Toc165222562"/>
      <w:r>
        <w:t>Recursos Técnicos</w:t>
      </w:r>
      <w:bookmarkEnd w:id="102"/>
    </w:p>
    <w:p w14:paraId="2948BB54" w14:textId="3D6B23AE" w:rsidR="007420A1" w:rsidRDefault="007420A1" w:rsidP="007420A1">
      <w:r>
        <w:t>Herramientas de Desarrollo: En el desarrollo del proyecto se utilizaron varias herramientas de desarrollo de software. Para el desarrollo de la aplicación móvil, se emplearon entornos integrados de desarrollo (IDE) como Visual Studio Code.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03" w:name="_Toc165222563"/>
      <w:r w:rsidR="007420A1">
        <w:t>Recursos Humanos</w:t>
      </w:r>
      <w:bookmarkEnd w:id="103"/>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04" w:name="_Toc165222564"/>
      <w:bookmarkEnd w:id="99"/>
      <w:bookmarkEnd w:id="100"/>
      <w:r>
        <w:rPr>
          <w:noProof w:val="0"/>
        </w:rPr>
        <w:t>Costes</w:t>
      </w:r>
      <w:bookmarkEnd w:id="104"/>
      <w:r>
        <w:rPr>
          <w:noProof w:val="0"/>
        </w:rPr>
        <w:t xml:space="preserve"> </w:t>
      </w:r>
    </w:p>
    <w:p w14:paraId="6D256B73" w14:textId="559EBC9B" w:rsidR="00A35D63" w:rsidRDefault="00A35D63" w:rsidP="00A35D63">
      <w:pPr>
        <w:rPr>
          <w:i/>
          <w:iCs/>
        </w:rPr>
      </w:pPr>
      <w:r w:rsidRPr="00A35D63">
        <w:t xml:space="preserve">Todos los recursos materiales 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así como el costo del servidor DNS de Cloudflare para poder acceder al servidor. Estas licencias, requeridas para distribuir la aplicación en las respectivas plataformas iOS y Android, junto con el servicio de DNS, representan los únicos gastos monetarios asociados con el proyecto. Aunque estas licencias y el servicio de DNS son necesarios para alcanzar una audiencia más amplia y asegurar la disponibilidad de la aplicación en los principales mercados de aplicaciones móviles, se ha </w:t>
      </w:r>
      <w:r w:rsidRPr="00A35D63">
        <w:lastRenderedPageBreak/>
        <w:t xml:space="preserve">trabajado diligentemente para optimizar y reducir al mínimo los costos asociados con el desarrollo y despliegue de </w:t>
      </w:r>
      <w:r>
        <w:t>FST</w:t>
      </w:r>
      <w:r w:rsidRPr="00A35D63">
        <w:t>.</w:t>
      </w:r>
    </w:p>
    <w:p w14:paraId="440D0EE6" w14:textId="5A78F394" w:rsidR="00793B1E" w:rsidRDefault="00793B1E" w:rsidP="00793B1E">
      <w:pPr>
        <w:pStyle w:val="Descripcin"/>
        <w:keepNext/>
        <w:jc w:val="center"/>
      </w:pPr>
      <w:bookmarkStart w:id="105" w:name="_Toc165222532"/>
      <w:r>
        <w:t xml:space="preserve">Tabla </w:t>
      </w:r>
      <w:r>
        <w:fldChar w:fldCharType="begin"/>
      </w:r>
      <w:r>
        <w:instrText xml:space="preserve"> SEQ Tabla \* ARABIC </w:instrText>
      </w:r>
      <w:r>
        <w:fldChar w:fldCharType="separate"/>
      </w:r>
      <w:r w:rsidR="00E70E1C">
        <w:rPr>
          <w:noProof/>
        </w:rPr>
        <w:t>12</w:t>
      </w:r>
      <w:r>
        <w:fldChar w:fldCharType="end"/>
      </w:r>
      <w:r>
        <w:t xml:space="preserve">: </w:t>
      </w:r>
      <w:r w:rsidRPr="00A867DF">
        <w:t>Costes.</w:t>
      </w:r>
      <w:bookmarkEnd w:id="105"/>
      <w:r w:rsidRPr="00A867DF">
        <w:t xml:space="preserve">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60D51304" w:rsidR="00F96129" w:rsidRDefault="00F96129" w:rsidP="007813F4">
            <w:pPr>
              <w:cnfStyle w:val="000000000000" w:firstRow="0" w:lastRow="0" w:firstColumn="0" w:lastColumn="0" w:oddVBand="0" w:evenVBand="0" w:oddHBand="0" w:evenHBand="0" w:firstRowFirstColumn="0" w:firstRowLastColumn="0" w:lastRowFirstColumn="0" w:lastRowLastColumn="0"/>
            </w:pPr>
            <w:r>
              <w:t>25$ Tarifa Única.</w:t>
            </w:r>
            <w:r w:rsidR="00C32EF7">
              <w:t xml:space="preserve"> </w:t>
            </w:r>
            <w:sdt>
              <w:sdtPr>
                <w:id w:val="427006874"/>
                <w:citation/>
              </w:sdtPr>
              <w:sdtContent>
                <w:r w:rsidR="00C32EF7">
                  <w:fldChar w:fldCharType="begin"/>
                </w:r>
                <w:r w:rsidR="00C32EF7">
                  <w:instrText xml:space="preserve"> CITATION Goo22 \l 3082 </w:instrText>
                </w:r>
                <w:r w:rsidR="00C32EF7">
                  <w:fldChar w:fldCharType="separate"/>
                </w:r>
                <w:r w:rsidR="000A30F6" w:rsidRPr="000A30F6">
                  <w:rPr>
                    <w:noProof/>
                  </w:rPr>
                  <w:t>[16]</w:t>
                </w:r>
                <w:r w:rsidR="00C32EF7">
                  <w:fldChar w:fldCharType="end"/>
                </w:r>
              </w:sdtContent>
            </w:sdt>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22642E59"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 Tarifa Anual</w:t>
            </w:r>
            <w:r>
              <w:t xml:space="preserve">. </w:t>
            </w:r>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r>
              <w:t>Cloudflare</w:t>
            </w:r>
            <w:r w:rsidR="00FB56B4">
              <w:t xml:space="preserve"> (Dominio)</w:t>
            </w:r>
          </w:p>
        </w:tc>
        <w:tc>
          <w:tcPr>
            <w:tcW w:w="7366" w:type="dxa"/>
          </w:tcPr>
          <w:p w14:paraId="0B4D51A9" w14:textId="6E105302"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FB56B4">
              <w:t xml:space="preserve">$ Tarifa Anual. </w:t>
            </w:r>
          </w:p>
        </w:tc>
      </w:tr>
    </w:tbl>
    <w:p w14:paraId="00594F51" w14:textId="064952E5" w:rsidR="00F96129" w:rsidRDefault="00F96129" w:rsidP="00793B1E">
      <w:pPr>
        <w:pStyle w:val="Descripcin"/>
      </w:pPr>
    </w:p>
    <w:p w14:paraId="07B18900" w14:textId="0AE14F95" w:rsidR="00DD6DDA" w:rsidRDefault="00DD6DDA" w:rsidP="00DD6DDA">
      <w:r>
        <w:t xml:space="preserve">En cuanto </w:t>
      </w:r>
      <w:r w:rsidR="00CB5AF9">
        <w:t>a los recursos humanos, el coste sería el siguiente</w:t>
      </w:r>
      <w:r w:rsidR="00F01614">
        <w:t xml:space="preserve">. </w:t>
      </w:r>
    </w:p>
    <w:p w14:paraId="3ABF0769" w14:textId="2DA9F7B7" w:rsidR="00793B1E" w:rsidRDefault="00793B1E" w:rsidP="00793B1E">
      <w:pPr>
        <w:pStyle w:val="Descripcin"/>
        <w:keepNext/>
        <w:jc w:val="center"/>
      </w:pPr>
      <w:bookmarkStart w:id="106" w:name="_Toc165222533"/>
      <w:r>
        <w:t xml:space="preserve">Tabla </w:t>
      </w:r>
      <w:r>
        <w:fldChar w:fldCharType="begin"/>
      </w:r>
      <w:r>
        <w:instrText xml:space="preserve"> SEQ Tabla \* ARABIC </w:instrText>
      </w:r>
      <w:r>
        <w:fldChar w:fldCharType="separate"/>
      </w:r>
      <w:r w:rsidR="00E70E1C">
        <w:rPr>
          <w:noProof/>
        </w:rPr>
        <w:t>13</w:t>
      </w:r>
      <w:r>
        <w:fldChar w:fldCharType="end"/>
      </w:r>
      <w:r>
        <w:t>: Costes Recursos Humanos.</w:t>
      </w:r>
      <w:bookmarkEnd w:id="106"/>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694"/>
        <w:gridCol w:w="1842"/>
        <w:gridCol w:w="2716"/>
        <w:gridCol w:w="1842"/>
      </w:tblGrid>
      <w:tr w:rsidR="00072C14" w14:paraId="226E5A34" w14:textId="29F87F7F" w:rsidTr="00A6661E">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694" w:type="dxa"/>
          </w:tcPr>
          <w:p w14:paraId="679FE865" w14:textId="0E978094" w:rsidR="00072C14" w:rsidRDefault="00072C14" w:rsidP="00EA2656">
            <w:r>
              <w:t>Cargo</w:t>
            </w:r>
          </w:p>
        </w:tc>
        <w:tc>
          <w:tcPr>
            <w:tcW w:w="1842"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558" w:type="dxa"/>
            <w:gridSpan w:val="2"/>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7E874BC9" w14:textId="44C532D4" w:rsidR="00072C14" w:rsidRDefault="00072C14" w:rsidP="00EA2656">
            <w:r>
              <w:t>Proyect Manager</w:t>
            </w:r>
          </w:p>
        </w:tc>
        <w:tc>
          <w:tcPr>
            <w:tcW w:w="1842" w:type="dxa"/>
          </w:tcPr>
          <w:p w14:paraId="2773687D" w14:textId="7FCA9F98"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$/hora</w:t>
            </w:r>
          </w:p>
        </w:tc>
        <w:tc>
          <w:tcPr>
            <w:tcW w:w="4558" w:type="dxa"/>
            <w:gridSpan w:val="2"/>
          </w:tcPr>
          <w:p w14:paraId="5B85A34B" w14:textId="57313E82" w:rsidR="00072C14" w:rsidRDefault="00C32EF7" w:rsidP="00EA2656">
            <w:pPr>
              <w:cnfStyle w:val="000000000000" w:firstRow="0" w:lastRow="0" w:firstColumn="0" w:lastColumn="0" w:oddVBand="0" w:evenVBand="0" w:oddHBand="0" w:evenHBand="0" w:firstRowFirstColumn="0" w:firstRowLastColumn="0" w:lastRowFirstColumn="0" w:lastRowLastColumn="0"/>
            </w:pPr>
            <w:r>
              <w:t>19.680 $</w:t>
            </w:r>
          </w:p>
        </w:tc>
      </w:tr>
      <w:tr w:rsidR="00072C14" w14:paraId="08206BCA" w14:textId="046E840B"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692F47A5" w14:textId="610BCC5B" w:rsidR="00072C14" w:rsidRDefault="00072C14" w:rsidP="00EA2656">
            <w:r>
              <w:t>Analista de requisitos</w:t>
            </w:r>
          </w:p>
        </w:tc>
        <w:tc>
          <w:tcPr>
            <w:tcW w:w="1842" w:type="dxa"/>
          </w:tcPr>
          <w:p w14:paraId="55DC867E" w14:textId="7D9C3A76"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20,00 $/hora</w:t>
            </w:r>
          </w:p>
        </w:tc>
        <w:tc>
          <w:tcPr>
            <w:tcW w:w="4558" w:type="dxa"/>
            <w:gridSpan w:val="2"/>
          </w:tcPr>
          <w:p w14:paraId="1ECC423C" w14:textId="7343B237" w:rsidR="00072C14" w:rsidRPr="00C32EF7" w:rsidRDefault="00C32EF7" w:rsidP="00EA2656">
            <w:pPr>
              <w:cnfStyle w:val="000000000000" w:firstRow="0" w:lastRow="0" w:firstColumn="0" w:lastColumn="0" w:oddVBand="0" w:evenVBand="0" w:oddHBand="0" w:evenHBand="0" w:firstRowFirstColumn="0" w:firstRowLastColumn="0" w:lastRowFirstColumn="0" w:lastRowLastColumn="0"/>
            </w:pPr>
            <w:r>
              <w:t>800 $</w:t>
            </w:r>
          </w:p>
        </w:tc>
      </w:tr>
      <w:tr w:rsidR="00072C14" w14:paraId="195E098D" w14:textId="24B5488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5ED3D9F4" w14:textId="5E639529" w:rsidR="00072C14" w:rsidRDefault="00072C14" w:rsidP="00EA2656">
            <w:r>
              <w:t>Diseñador</w:t>
            </w:r>
          </w:p>
        </w:tc>
        <w:tc>
          <w:tcPr>
            <w:tcW w:w="1842" w:type="dxa"/>
          </w:tcPr>
          <w:p w14:paraId="005D60FA" w14:textId="55B0F601"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9F16DC">
              <w:t>$/hora</w:t>
            </w:r>
          </w:p>
        </w:tc>
        <w:tc>
          <w:tcPr>
            <w:tcW w:w="4558" w:type="dxa"/>
            <w:gridSpan w:val="2"/>
          </w:tcPr>
          <w:p w14:paraId="59AD0C22" w14:textId="38C49E16" w:rsidR="00072C14" w:rsidRPr="00F96129" w:rsidRDefault="00C32EF7" w:rsidP="00EA2656">
            <w:pPr>
              <w:keepNext/>
              <w:cnfStyle w:val="000000000000" w:firstRow="0" w:lastRow="0" w:firstColumn="0" w:lastColumn="0" w:oddVBand="0" w:evenVBand="0" w:oddHBand="0" w:evenHBand="0" w:firstRowFirstColumn="0" w:firstRowLastColumn="0" w:lastRowFirstColumn="0" w:lastRowLastColumn="0"/>
            </w:pPr>
            <w:r>
              <w:t>800 $</w:t>
            </w:r>
          </w:p>
        </w:tc>
      </w:tr>
      <w:tr w:rsidR="00072C14" w14:paraId="03966F10" w14:textId="0EEB8CDF"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7FDF572B" w14:textId="145933D4" w:rsidR="00072C14" w:rsidRDefault="00072C14" w:rsidP="00EA2656">
            <w:r>
              <w:t>Desarrollador Frontend</w:t>
            </w:r>
          </w:p>
        </w:tc>
        <w:tc>
          <w:tcPr>
            <w:tcW w:w="1842" w:type="dxa"/>
          </w:tcPr>
          <w:p w14:paraId="361FF8BE" w14:textId="588172D7"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558" w:type="dxa"/>
            <w:gridSpan w:val="2"/>
          </w:tcPr>
          <w:p w14:paraId="7D87EFD8" w14:textId="183742DB" w:rsidR="00072C14" w:rsidRDefault="00C32EF7" w:rsidP="00EA2656">
            <w:pPr>
              <w:keepNext/>
              <w:cnfStyle w:val="000000000000" w:firstRow="0" w:lastRow="0" w:firstColumn="0" w:lastColumn="0" w:oddVBand="0" w:evenVBand="0" w:oddHBand="0" w:evenHBand="0" w:firstRowFirstColumn="0" w:firstRowLastColumn="0" w:lastRowFirstColumn="0" w:lastRowLastColumn="0"/>
            </w:pPr>
            <w:r>
              <w:t>6.000 $</w:t>
            </w:r>
          </w:p>
        </w:tc>
      </w:tr>
      <w:tr w:rsidR="00072C14" w14:paraId="1004C2D5" w14:textId="02394B41"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022ECF5" w14:textId="30DE3C99" w:rsidR="00072C14" w:rsidRDefault="00072C14" w:rsidP="00EA2656">
            <w:r>
              <w:t>Desarrollador Backend</w:t>
            </w:r>
          </w:p>
        </w:tc>
        <w:tc>
          <w:tcPr>
            <w:tcW w:w="1842" w:type="dxa"/>
          </w:tcPr>
          <w:p w14:paraId="16E9523E" w14:textId="49E558E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558" w:type="dxa"/>
            <w:gridSpan w:val="2"/>
          </w:tcPr>
          <w:p w14:paraId="6B08A359" w14:textId="224CCF2F"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4</w:t>
            </w:r>
            <w:r w:rsidR="00C32EF7">
              <w:t>.</w:t>
            </w:r>
            <w:r>
              <w:t>8</w:t>
            </w:r>
            <w:r w:rsidR="00C32EF7">
              <w:t>00 $</w:t>
            </w:r>
          </w:p>
        </w:tc>
      </w:tr>
      <w:tr w:rsidR="00072C14" w14:paraId="5999D9BB" w14:textId="40A1FA01"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3FE624E2" w14:textId="797A655A" w:rsidR="00072C14" w:rsidRDefault="00072C14" w:rsidP="00EA2656">
            <w:r>
              <w:t>Especialista BBDD</w:t>
            </w:r>
          </w:p>
        </w:tc>
        <w:tc>
          <w:tcPr>
            <w:tcW w:w="1842" w:type="dxa"/>
          </w:tcPr>
          <w:p w14:paraId="7B21C545" w14:textId="038714E6"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30,00 $/hora</w:t>
            </w:r>
          </w:p>
        </w:tc>
        <w:tc>
          <w:tcPr>
            <w:tcW w:w="4558" w:type="dxa"/>
            <w:gridSpan w:val="2"/>
          </w:tcPr>
          <w:p w14:paraId="2100E04B" w14:textId="0B6B99A2"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3.120 $</w:t>
            </w:r>
          </w:p>
        </w:tc>
      </w:tr>
      <w:tr w:rsidR="00072C14" w14:paraId="73FE96C3" w14:textId="3C50DCB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7DD2472" w14:textId="7C9D36E7" w:rsidR="00072C14" w:rsidRDefault="00A6661E" w:rsidP="00EA2656">
            <w:r>
              <w:t>Testers Pruebas</w:t>
            </w:r>
          </w:p>
        </w:tc>
        <w:tc>
          <w:tcPr>
            <w:tcW w:w="1842" w:type="dxa"/>
          </w:tcPr>
          <w:p w14:paraId="09CC0C40" w14:textId="52D83972"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15,00 $/hora</w:t>
            </w:r>
          </w:p>
        </w:tc>
        <w:tc>
          <w:tcPr>
            <w:tcW w:w="4558" w:type="dxa"/>
            <w:gridSpan w:val="2"/>
          </w:tcPr>
          <w:p w14:paraId="05310087" w14:textId="15E1C3F6"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600 $</w:t>
            </w:r>
          </w:p>
        </w:tc>
      </w:tr>
      <w:tr w:rsidR="00A6661E" w14:paraId="00BF42FC" w14:textId="77777777"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B357D1F" w14:textId="378A7DD2" w:rsidR="00A6661E" w:rsidRDefault="00A6661E" w:rsidP="00EA2656">
            <w:r>
              <w:t>Encargado de Despliegue</w:t>
            </w:r>
          </w:p>
        </w:tc>
        <w:tc>
          <w:tcPr>
            <w:tcW w:w="1842" w:type="dxa"/>
          </w:tcPr>
          <w:p w14:paraId="5E0DF98F" w14:textId="0A7CE77F" w:rsidR="00A6661E" w:rsidRDefault="00A6661E" w:rsidP="00EA2656">
            <w:pPr>
              <w:keepNext/>
              <w:cnfStyle w:val="000000000000" w:firstRow="0" w:lastRow="0" w:firstColumn="0" w:lastColumn="0" w:oddVBand="0" w:evenVBand="0" w:oddHBand="0" w:evenHBand="0" w:firstRowFirstColumn="0" w:firstRowLastColumn="0" w:lastRowFirstColumn="0" w:lastRowLastColumn="0"/>
            </w:pPr>
            <w:r>
              <w:t>20,00 $/hora</w:t>
            </w:r>
          </w:p>
        </w:tc>
        <w:tc>
          <w:tcPr>
            <w:tcW w:w="4558" w:type="dxa"/>
            <w:gridSpan w:val="2"/>
          </w:tcPr>
          <w:p w14:paraId="592BCF5F" w14:textId="18D71C22" w:rsidR="00A6661E" w:rsidRDefault="00A6661E" w:rsidP="00EA2656">
            <w:pPr>
              <w:keepNext/>
              <w:cnfStyle w:val="000000000000" w:firstRow="0" w:lastRow="0" w:firstColumn="0" w:lastColumn="0" w:oddVBand="0" w:evenVBand="0" w:oddHBand="0" w:evenHBand="0" w:firstRowFirstColumn="0" w:firstRowLastColumn="0" w:lastRowFirstColumn="0" w:lastRowLastColumn="0"/>
            </w:pPr>
            <w:r>
              <w:t>1.120 $</w:t>
            </w:r>
          </w:p>
        </w:tc>
      </w:tr>
      <w:tr w:rsidR="00FB4018" w14:paraId="35FCB882" w14:textId="77777777" w:rsidTr="00FB4018">
        <w:trPr>
          <w:gridAfter w:val="1"/>
          <w:wAfter w:w="1842" w:type="dxa"/>
          <w:trHeight w:val="276"/>
        </w:trPr>
        <w:tc>
          <w:tcPr>
            <w:cnfStyle w:val="001000000000" w:firstRow="0" w:lastRow="0" w:firstColumn="1" w:lastColumn="0" w:oddVBand="0" w:evenVBand="0" w:oddHBand="0" w:evenHBand="0" w:firstRowFirstColumn="0" w:firstRowLastColumn="0" w:lastRowFirstColumn="0" w:lastRowLastColumn="0"/>
            <w:tcW w:w="4536" w:type="dxa"/>
            <w:gridSpan w:val="2"/>
          </w:tcPr>
          <w:p w14:paraId="718DB42E" w14:textId="08942C71" w:rsidR="00FB4018" w:rsidRDefault="00FB4018" w:rsidP="00EA2656">
            <w:r>
              <w:t>Total</w:t>
            </w:r>
          </w:p>
        </w:tc>
        <w:tc>
          <w:tcPr>
            <w:tcW w:w="2716" w:type="dxa"/>
          </w:tcPr>
          <w:p w14:paraId="763A4F2F" w14:textId="3E3A5ADD" w:rsidR="00FB4018" w:rsidRDefault="00FB4018" w:rsidP="00EA2656">
            <w:pPr>
              <w:keepNext/>
              <w:cnfStyle w:val="000000000000" w:firstRow="0" w:lastRow="0" w:firstColumn="0" w:lastColumn="0" w:oddVBand="0" w:evenVBand="0" w:oddHBand="0" w:evenHBand="0" w:firstRowFirstColumn="0" w:firstRowLastColumn="0" w:lastRowFirstColumn="0" w:lastRowLastColumn="0"/>
            </w:pPr>
            <w:r w:rsidRPr="00FB4018">
              <w:t>36,920</w:t>
            </w:r>
            <w:r>
              <w:t xml:space="preserve"> $</w:t>
            </w:r>
          </w:p>
        </w:tc>
      </w:tr>
    </w:tbl>
    <w:p w14:paraId="49B52D6B" w14:textId="77777777" w:rsidR="00FB4018" w:rsidRDefault="00FB4018"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229D7358" w:rsidR="00E362EF" w:rsidRDefault="00F30E73" w:rsidP="00E362EF">
      <w:pPr>
        <w:pStyle w:val="Ttulo2"/>
      </w:pPr>
      <w:bookmarkStart w:id="107" w:name="_Toc165222565"/>
      <w:r>
        <w:t>Condicionantes y Limitaciones</w:t>
      </w:r>
      <w:bookmarkEnd w:id="107"/>
    </w:p>
    <w:p w14:paraId="05A6531B" w14:textId="13BE2369" w:rsidR="00293024" w:rsidRDefault="00293024" w:rsidP="00293024">
      <w:pPr>
        <w:pStyle w:val="Ttulo3"/>
      </w:pPr>
      <w:bookmarkStart w:id="108" w:name="_Toc165222566"/>
      <w:r>
        <w:t>Error con la API</w:t>
      </w:r>
      <w:r w:rsidR="005740BA">
        <w:t xml:space="preserve"> en iOS</w:t>
      </w:r>
      <w:bookmarkEnd w:id="108"/>
    </w:p>
    <w:p w14:paraId="517AADF9" w14:textId="64D2A736" w:rsidR="00324836" w:rsidRDefault="00324836" w:rsidP="00293024">
      <w:r w:rsidRPr="00324836">
        <w:t xml:space="preserve">Durante el proceso de despliegue de </w:t>
      </w:r>
      <w:r w:rsidR="00454D0F">
        <w:t>la</w:t>
      </w:r>
      <w:r w:rsidRPr="00324836">
        <w:t xml:space="preserve"> aplicación, nos enfrentamos a un obstáculo significativo relacionado con la conectividad de la API en dispositivos iOS. Aunque la aplicación funcionaba sin problemas en un entorno local utilizando </w:t>
      </w:r>
      <w:r>
        <w:t>‘</w:t>
      </w:r>
      <w:r w:rsidRPr="00324836">
        <w:rPr>
          <w:rStyle w:val="nfasissutil"/>
        </w:rPr>
        <w:t>npx expo start</w:t>
      </w:r>
      <w:r>
        <w:rPr>
          <w:rStyle w:val="nfasissutil"/>
        </w:rPr>
        <w:t>’</w:t>
      </w:r>
      <w:r w:rsidRPr="00324836">
        <w:t xml:space="preserve">, observamos que al desplegarla en dispositivos iOS, la conexión a la API fallaba. Después de varios días de investigación y pruebas, </w:t>
      </w:r>
      <w:r w:rsidR="00454D0F">
        <w:t>se descubrió</w:t>
      </w:r>
      <w:r w:rsidRPr="00324836">
        <w:t xml:space="preserve"> que el problema radicaba en la política de seguridad de iOS, la cual rechaza y bloquea las conexiones no seguras que utilizan el protocolo </w:t>
      </w:r>
      <w:r w:rsidR="002225A8">
        <w:t>‘</w:t>
      </w:r>
      <w:r w:rsidRPr="00324836">
        <w:rPr>
          <w:rStyle w:val="nfasissutil"/>
        </w:rPr>
        <w:t>http://</w:t>
      </w:r>
      <w:r w:rsidRPr="00324836">
        <w:t>.</w:t>
      </w:r>
      <w:r w:rsidR="002225A8">
        <w:t>’</w:t>
      </w:r>
      <w:r w:rsidRPr="00324836">
        <w:t xml:space="preserve"> </w:t>
      </w:r>
      <w:sdt>
        <w:sdtPr>
          <w:id w:val="-823118438"/>
          <w:citation/>
        </w:sdtPr>
        <w:sdtContent>
          <w:r w:rsidR="00287789">
            <w:fldChar w:fldCharType="begin"/>
          </w:r>
          <w:r w:rsidR="00287789">
            <w:instrText xml:space="preserve"> CITATION App24 \l 3082 </w:instrText>
          </w:r>
          <w:r w:rsidR="00287789">
            <w:fldChar w:fldCharType="separate"/>
          </w:r>
          <w:r w:rsidR="000A30F6" w:rsidRPr="000A30F6">
            <w:rPr>
              <w:noProof/>
            </w:rPr>
            <w:t>[17]</w:t>
          </w:r>
          <w:r w:rsidR="00287789">
            <w:fldChar w:fldCharType="end"/>
          </w:r>
        </w:sdtContent>
      </w:sdt>
    </w:p>
    <w:p w14:paraId="7A8DF2E6" w14:textId="64F9EEE6" w:rsidR="00293024" w:rsidRDefault="00324836" w:rsidP="00293024">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rsidR="002225A8">
        <w:t>‘</w:t>
      </w:r>
      <w:r w:rsidRPr="00324836">
        <w:rPr>
          <w:rStyle w:val="nfasissutil"/>
        </w:rPr>
        <w:t>https://</w:t>
      </w:r>
      <w:r w:rsidR="002225A8">
        <w:rPr>
          <w:rStyle w:val="nfasissutil"/>
        </w:rPr>
        <w:t>’</w:t>
      </w:r>
      <w:r w:rsidRPr="00324836">
        <w:t xml:space="preserve">, lo que no solo cumplió con los requisitos de seguridad de </w:t>
      </w:r>
      <w:r w:rsidR="00016AB9" w:rsidRPr="00324836">
        <w:t>iOS,</w:t>
      </w:r>
      <w:r w:rsidRPr="00324836">
        <w:t xml:space="preserve"> sino que también mejoró la seguridad general de la comunicación entre la aplicación y la API. Este cambio aseguró que </w:t>
      </w:r>
      <w:r w:rsidR="00454D0F">
        <w:t>la</w:t>
      </w:r>
      <w:r w:rsidRPr="00324836">
        <w:t xml:space="preserve"> aplicación pudiera </w:t>
      </w:r>
      <w:r w:rsidRPr="00324836">
        <w:lastRenderedPageBreak/>
        <w:t>establecer una conexión segura con la API, independientemente del entorno en el que se desplegara, resolviendo así el problema de conectividad en dispositivos iOS.</w:t>
      </w:r>
    </w:p>
    <w:p w14:paraId="58B091A9" w14:textId="320FCB55" w:rsidR="00CA2789" w:rsidRDefault="00CA2789" w:rsidP="00CA2789">
      <w:pPr>
        <w:pStyle w:val="Ttulo3"/>
        <w:rPr>
          <w:lang w:val="es-ES_tradnl"/>
        </w:rPr>
      </w:pPr>
      <w:bookmarkStart w:id="109" w:name="_Toc165222567"/>
      <w:r>
        <w:rPr>
          <w:lang w:val="es-ES_tradnl"/>
        </w:rPr>
        <w:t xml:space="preserve">Error </w:t>
      </w:r>
      <w:r w:rsidR="005F5C6E">
        <w:rPr>
          <w:lang w:val="es-ES_tradnl"/>
        </w:rPr>
        <w:t>Build</w:t>
      </w:r>
      <w:r>
        <w:rPr>
          <w:lang w:val="es-ES_tradnl"/>
        </w:rPr>
        <w:t xml:space="preserve"> en Android</w:t>
      </w:r>
      <w:bookmarkEnd w:id="109"/>
    </w:p>
    <w:p w14:paraId="4D37A731" w14:textId="77777777" w:rsidR="00C3172D" w:rsidRDefault="00C3172D" w:rsidP="34185AA5">
      <w:r w:rsidRPr="34185AA5">
        <w:t>Al enfrentar un error con Gradle durante el proceso de construcción para Android, es necesario actualizar a Java 17 para solventar el inconveniente. Esto se debe a que Gradle,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OpenJDK.</w:t>
      </w:r>
    </w:p>
    <w:p w14:paraId="2AD05ABA" w14:textId="0DABCE25" w:rsidR="000631BE" w:rsidRDefault="00C3172D" w:rsidP="34185AA5">
      <w:r w:rsidRPr="34185AA5">
        <w:t>Posteriormente, es crucial configurar la variable de entorno JAVA_HOME para apuntar al directorio de instalación de Java 17 y asegurarse de que el PATH incluya la ruta al binario de Java. Además, se debe revisar y ajustar la configuración de Gradle en el proyecto, incluyendo la actualización de la versión de Gradle si es necesario, para garantizar la compatibilidad con Java 17, lo cual puede implicar la modificación de archivos como gradle.properties y gradle/wrapper/gradle-wrapper.properties</w:t>
      </w:r>
      <w:sdt>
        <w:sdtPr>
          <w:id w:val="705530937"/>
          <w:citation/>
        </w:sdtPr>
        <w:sdtContent>
          <w:r w:rsidR="00E60A1D">
            <w:fldChar w:fldCharType="begin"/>
          </w:r>
          <w:r w:rsidR="00E60A1D">
            <w:instrText xml:space="preserve"> CITATION San22 \l 3082 </w:instrText>
          </w:r>
          <w:r w:rsidR="00E60A1D">
            <w:fldChar w:fldCharType="separate"/>
          </w:r>
          <w:r w:rsidR="000A30F6">
            <w:rPr>
              <w:noProof/>
            </w:rPr>
            <w:t xml:space="preserve"> </w:t>
          </w:r>
          <w:r w:rsidR="000A30F6" w:rsidRPr="000A30F6">
            <w:rPr>
              <w:noProof/>
            </w:rPr>
            <w:t>[18]</w:t>
          </w:r>
          <w:r w:rsidR="00E60A1D">
            <w:fldChar w:fldCharType="end"/>
          </w:r>
        </w:sdtContent>
      </w:sdt>
      <w:r w:rsidRPr="34185AA5">
        <w:t>. Este proceso asegura que el entorno de desarrollo esté correctamente configurado para aprovechar las funcionalidades que ofrece Java 17, evitando así errores de compilación y otros problemas relacionados con la versión de Java.</w:t>
      </w:r>
    </w:p>
    <w:p w14:paraId="62133BF5" w14:textId="77777777" w:rsidR="008B6E44" w:rsidRDefault="000631BE" w:rsidP="008B6E44">
      <w:pPr>
        <w:keepNext/>
        <w:jc w:val="center"/>
      </w:pPr>
      <w:r>
        <w:rPr>
          <w:noProof/>
          <w:lang w:val="es-ES_tradnl"/>
        </w:rPr>
        <w:drawing>
          <wp:inline distT="0" distB="0" distL="0" distR="0" wp14:anchorId="4C92963B" wp14:editId="596B5DAE">
            <wp:extent cx="3493984" cy="1111294"/>
            <wp:effectExtent l="0" t="0" r="0" b="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rotWithShape="1">
                    <a:blip r:embed="rId26" cstate="print">
                      <a:extLst>
                        <a:ext uri="{28A0092B-C50C-407E-A947-70E740481C1C}">
                          <a14:useLocalDpi xmlns:a14="http://schemas.microsoft.com/office/drawing/2010/main" val="0"/>
                        </a:ext>
                      </a:extLst>
                    </a:blip>
                    <a:srcRect t="59787"/>
                    <a:stretch/>
                  </pic:blipFill>
                  <pic:spPr bwMode="auto">
                    <a:xfrm>
                      <a:off x="0" y="0"/>
                      <a:ext cx="3601454" cy="1145476"/>
                    </a:xfrm>
                    <a:prstGeom prst="rect">
                      <a:avLst/>
                    </a:prstGeom>
                    <a:ln>
                      <a:noFill/>
                    </a:ln>
                    <a:extLst>
                      <a:ext uri="{53640926-AAD7-44D8-BBD7-CCE9431645EC}">
                        <a14:shadowObscured xmlns:a14="http://schemas.microsoft.com/office/drawing/2010/main"/>
                      </a:ext>
                    </a:extLst>
                  </pic:spPr>
                </pic:pic>
              </a:graphicData>
            </a:graphic>
          </wp:inline>
        </w:drawing>
      </w:r>
    </w:p>
    <w:p w14:paraId="69D37FCB" w14:textId="4C97ADD4" w:rsidR="00C3172D" w:rsidRDefault="008B6E44" w:rsidP="008B6E44">
      <w:pPr>
        <w:pStyle w:val="Descripcin"/>
        <w:jc w:val="center"/>
        <w:rPr>
          <w:lang w:val="es-ES_tradnl"/>
        </w:rPr>
      </w:pPr>
      <w:bookmarkStart w:id="110" w:name="_Toc165222482"/>
      <w:r>
        <w:t xml:space="preserve">Ilustración </w:t>
      </w:r>
      <w:r>
        <w:fldChar w:fldCharType="begin"/>
      </w:r>
      <w:r>
        <w:instrText xml:space="preserve"> SEQ Ilustración \* ARABIC </w:instrText>
      </w:r>
      <w:r>
        <w:fldChar w:fldCharType="separate"/>
      </w:r>
      <w:r w:rsidR="001417DA">
        <w:rPr>
          <w:noProof/>
        </w:rPr>
        <w:t>3</w:t>
      </w:r>
      <w:r>
        <w:fldChar w:fldCharType="end"/>
      </w:r>
      <w:r>
        <w:t>: Error Gradle</w:t>
      </w:r>
      <w:r w:rsidR="00F270C9">
        <w:t>. Fuente: EAS Build.</w:t>
      </w:r>
      <w:bookmarkEnd w:id="110"/>
    </w:p>
    <w:p w14:paraId="6A4C6D0A" w14:textId="5B385C91" w:rsidR="00977DCF" w:rsidRDefault="00977DCF" w:rsidP="34185AA5">
      <w:r w:rsidRPr="34185AA5">
        <w:t>Tras actualizar a Java 17 y resolver el problema inicial con Gradle, surge un nuevo error relacionado con las licencias del NDK (Native Development Kit) de Android, indicando que no están aceptadas. Para solucionar este inconveniente, es necesario ejecutar ciertos comandos que permiten aceptar explícitamente las licencias del NDK.</w:t>
      </w:r>
      <w:r w:rsidR="00FA1AC9">
        <w:t xml:space="preserve"> Esta información se sacó de ChatGPT al cual se le pregunto cómo podía aceptar las licencias en Mac.</w:t>
      </w:r>
      <w:sdt>
        <w:sdtPr>
          <w:id w:val="-817964973"/>
          <w:citation/>
        </w:sdtPr>
        <w:sdtContent>
          <w:r w:rsidR="00FA1AC9">
            <w:fldChar w:fldCharType="begin"/>
          </w:r>
          <w:r w:rsidR="005D2B79">
            <w:instrText xml:space="preserve">CITATION Cha241 \l 3082 </w:instrText>
          </w:r>
          <w:r w:rsidR="00FA1AC9">
            <w:fldChar w:fldCharType="separate"/>
          </w:r>
          <w:r w:rsidR="000A30F6">
            <w:rPr>
              <w:noProof/>
            </w:rPr>
            <w:t xml:space="preserve"> </w:t>
          </w:r>
          <w:r w:rsidR="000A30F6" w:rsidRPr="000A30F6">
            <w:rPr>
              <w:noProof/>
            </w:rPr>
            <w:t>[19]</w:t>
          </w:r>
          <w:r w:rsidR="00FA1AC9">
            <w:fldChar w:fldCharType="end"/>
          </w:r>
        </w:sdtContent>
      </w:sdt>
    </w:p>
    <w:p w14:paraId="5E0655E9" w14:textId="1004C7B0" w:rsidR="00977DCF" w:rsidRDefault="00D63BF4" w:rsidP="00977DCF">
      <w:pPr>
        <w:rPr>
          <w:lang w:val="es-ES_tradnl"/>
        </w:rPr>
      </w:pPr>
      <w:r>
        <w:rPr>
          <w:lang w:val="es-ES_tradnl"/>
        </w:rPr>
        <w:t>Para esto se tuvo que hacer lo siguiente:</w:t>
      </w:r>
    </w:p>
    <w:p w14:paraId="5A97C57C" w14:textId="2F4BCAF3" w:rsidR="00D63BF4" w:rsidRDefault="00FB686F">
      <w:pPr>
        <w:pStyle w:val="Prrafodelista"/>
        <w:numPr>
          <w:ilvl w:val="0"/>
          <w:numId w:val="26"/>
        </w:numPr>
        <w:rPr>
          <w:lang w:val="es-ES_tradnl"/>
        </w:rPr>
      </w:pPr>
      <w:r w:rsidRPr="00FB686F">
        <w:rPr>
          <w:lang w:val="es-ES_tradnl"/>
        </w:rPr>
        <w:t>Abrir una Terminal</w:t>
      </w:r>
    </w:p>
    <w:p w14:paraId="49131F64" w14:textId="70D07B23" w:rsidR="003B3263" w:rsidRPr="003B3263" w:rsidRDefault="00FB686F">
      <w:pPr>
        <w:pStyle w:val="Prrafodelista"/>
        <w:numPr>
          <w:ilvl w:val="0"/>
          <w:numId w:val="26"/>
        </w:numPr>
        <w:rPr>
          <w:rStyle w:val="nfasissutil"/>
          <w:i w:val="0"/>
          <w:iCs w:val="0"/>
          <w:color w:val="auto"/>
          <w:lang w:val="es-ES_tradnl"/>
        </w:rPr>
      </w:pPr>
      <w:r w:rsidRPr="00FB686F">
        <w:rPr>
          <w:lang w:val="es-ES_tradnl"/>
        </w:rPr>
        <w:t>Navegar al Directorio del SDK de Android</w:t>
      </w:r>
      <w:r>
        <w:rPr>
          <w:lang w:val="es-ES_tradnl"/>
        </w:rPr>
        <w:t xml:space="preserve">: Nuestra ubicación era la siguiente </w:t>
      </w:r>
      <w:r w:rsidR="003B3263">
        <w:rPr>
          <w:lang w:val="es-ES_tradnl"/>
        </w:rPr>
        <w:t>‘</w:t>
      </w:r>
      <w:r w:rsidR="003B3263" w:rsidRPr="003B3263">
        <w:rPr>
          <w:rStyle w:val="nfasissutil"/>
          <w:lang w:val="es-ES_tradnl"/>
        </w:rPr>
        <w:t>~/Android/Sdk</w:t>
      </w:r>
      <w:r w:rsidR="003B3263" w:rsidRPr="003B3263">
        <w:rPr>
          <w:rStyle w:val="nfasissutil"/>
        </w:rPr>
        <w:t>’</w:t>
      </w:r>
    </w:p>
    <w:p w14:paraId="6930C5CB" w14:textId="1F90D19F" w:rsidR="003B3263" w:rsidRPr="00C4265B" w:rsidRDefault="003B3263">
      <w:pPr>
        <w:pStyle w:val="Prrafodelista"/>
        <w:numPr>
          <w:ilvl w:val="0"/>
          <w:numId w:val="26"/>
        </w:numPr>
        <w:rPr>
          <w:rStyle w:val="nfasissutil"/>
          <w:i w:val="0"/>
          <w:iCs w:val="0"/>
          <w:color w:val="auto"/>
          <w:lang w:val="es-ES_tradnl"/>
        </w:rPr>
      </w:pPr>
      <w:r>
        <w:rPr>
          <w:lang w:val="es-ES_tradnl"/>
        </w:rPr>
        <w:t>E</w:t>
      </w:r>
      <w:r w:rsidR="00C4265B">
        <w:rPr>
          <w:lang w:val="es-ES_tradnl"/>
        </w:rPr>
        <w:t>j</w:t>
      </w:r>
      <w:r w:rsidRPr="003B3263">
        <w:rPr>
          <w:lang w:val="es-ES_tradnl"/>
        </w:rPr>
        <w:t>ecutar el SDK Manager para Aceptar las Licencias</w:t>
      </w:r>
      <w:r>
        <w:rPr>
          <w:lang w:val="es-ES_tradnl"/>
        </w:rPr>
        <w:t xml:space="preserve">: </w:t>
      </w:r>
      <w:r w:rsidR="00C4265B">
        <w:rPr>
          <w:lang w:val="es-ES_tradnl"/>
        </w:rPr>
        <w:t xml:space="preserve">Acepta las licencias que detecte que esten sin aceptar. Se utiliza el comando </w:t>
      </w:r>
      <w:r w:rsidR="00C4265B" w:rsidRPr="00C4265B">
        <w:rPr>
          <w:rStyle w:val="nfasissutil"/>
        </w:rPr>
        <w:t>‘</w:t>
      </w:r>
      <w:r w:rsidR="00C4265B" w:rsidRPr="00C4265B">
        <w:rPr>
          <w:rStyle w:val="nfasissutil"/>
          <w:lang w:val="es-ES_tradnl"/>
        </w:rPr>
        <w:t xml:space="preserve">./sdkmanager </w:t>
      </w:r>
      <w:r w:rsidR="00C4265B" w:rsidRPr="00C4265B">
        <w:rPr>
          <w:rStyle w:val="nfasissutil"/>
        </w:rPr>
        <w:t>–</w:t>
      </w:r>
      <w:r w:rsidR="00C4265B" w:rsidRPr="00C4265B">
        <w:rPr>
          <w:rStyle w:val="nfasissutil"/>
          <w:lang w:val="es-ES_tradnl"/>
        </w:rPr>
        <w:t>licenses</w:t>
      </w:r>
      <w:r w:rsidR="00C4265B" w:rsidRPr="00C4265B">
        <w:rPr>
          <w:rStyle w:val="nfasissutil"/>
        </w:rPr>
        <w:t>’</w:t>
      </w:r>
      <w:r w:rsidR="00C4265B">
        <w:rPr>
          <w:rStyle w:val="nfasissutil"/>
        </w:rPr>
        <w:t>.</w:t>
      </w:r>
    </w:p>
    <w:p w14:paraId="05FB931C" w14:textId="077E5C4F" w:rsidR="00C4265B" w:rsidRDefault="00C4265B">
      <w:pPr>
        <w:pStyle w:val="Prrafodelista"/>
        <w:numPr>
          <w:ilvl w:val="0"/>
          <w:numId w:val="26"/>
        </w:numPr>
        <w:rPr>
          <w:lang w:val="es-ES_tradnl"/>
        </w:rPr>
      </w:pPr>
      <w:r>
        <w:rPr>
          <w:lang w:val="es-ES_tradnl"/>
        </w:rPr>
        <w:t xml:space="preserve">Aceptar la licencia que nos pide. </w:t>
      </w:r>
    </w:p>
    <w:p w14:paraId="081D9505" w14:textId="16191AFE" w:rsidR="008B6E44" w:rsidRDefault="008B6E44" w:rsidP="34185AA5">
      <w:r w:rsidRPr="34185AA5">
        <w:lastRenderedPageBreak/>
        <w:t xml:space="preserve">Con estos pasos completados, </w:t>
      </w:r>
      <w:r w:rsidR="005B5AB1">
        <w:t>se ejecutó</w:t>
      </w:r>
      <w:r w:rsidRPr="34185AA5">
        <w:t xml:space="preserve"> el proceso de construcción (build) en Android y todo funciona perfectamente.</w:t>
      </w:r>
    </w:p>
    <w:p w14:paraId="61A997D1" w14:textId="77777777" w:rsidR="008B6E44" w:rsidRDefault="001F1A6A" w:rsidP="008B6E44">
      <w:pPr>
        <w:keepNext/>
        <w:jc w:val="center"/>
      </w:pPr>
      <w:r>
        <w:rPr>
          <w:noProof/>
          <w:lang w:val="es-ES_tradnl"/>
        </w:rPr>
        <w:drawing>
          <wp:inline distT="0" distB="0" distL="0" distR="0" wp14:anchorId="730D73DA" wp14:editId="0B4CD029">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F55E999" w14:textId="74EF90EC" w:rsidR="00D63BF4" w:rsidRPr="008B6E44" w:rsidRDefault="008B6E44" w:rsidP="008B6E44">
      <w:pPr>
        <w:pStyle w:val="Descripcin"/>
        <w:jc w:val="center"/>
        <w:rPr>
          <w:lang w:val="es-ES_tradnl"/>
        </w:rPr>
      </w:pPr>
      <w:bookmarkStart w:id="111" w:name="_Toc165222483"/>
      <w:r>
        <w:t xml:space="preserve">Ilustración </w:t>
      </w:r>
      <w:r>
        <w:fldChar w:fldCharType="begin"/>
      </w:r>
      <w:r>
        <w:instrText xml:space="preserve"> SEQ Ilustración \* ARABIC </w:instrText>
      </w:r>
      <w:r>
        <w:fldChar w:fldCharType="separate"/>
      </w:r>
      <w:r w:rsidR="001417DA">
        <w:rPr>
          <w:noProof/>
        </w:rPr>
        <w:t>4</w:t>
      </w:r>
      <w:r>
        <w:fldChar w:fldCharType="end"/>
      </w:r>
      <w:r>
        <w:t>: EAS Build Android correcto.</w:t>
      </w:r>
      <w:r w:rsidR="00F270C9">
        <w:t xml:space="preserve"> Fuente: EAS</w:t>
      </w:r>
      <w:bookmarkEnd w:id="111"/>
    </w:p>
    <w:p w14:paraId="75B426EF" w14:textId="00918949" w:rsidR="00325428" w:rsidRDefault="005A2CE6" w:rsidP="00C3172D">
      <w:pPr>
        <w:pStyle w:val="Ttulo3"/>
        <w:rPr>
          <w:lang w:val="es-ES_tradnl"/>
        </w:rPr>
      </w:pPr>
      <w:bookmarkStart w:id="112" w:name="_Toc165222568"/>
      <w:r>
        <w:rPr>
          <w:lang w:val="es-ES_tradnl"/>
        </w:rPr>
        <w:t xml:space="preserve">Error con </w:t>
      </w:r>
      <w:r w:rsidR="00E14631">
        <w:rPr>
          <w:lang w:val="es-ES_tradnl"/>
        </w:rPr>
        <w:t>tamaño de posters</w:t>
      </w:r>
      <w:bookmarkEnd w:id="112"/>
    </w:p>
    <w:p w14:paraId="630CD4EA" w14:textId="77777777" w:rsidR="009C11A2" w:rsidRDefault="00E97AB7" w:rsidP="00E97AB7">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xml:space="preserve">, y la aplicación se cerraba inesperadamente sin saber </w:t>
      </w:r>
      <w:r w:rsidR="005B2E80">
        <w:rPr>
          <w:lang w:val="es-ES_tradnl"/>
        </w:rPr>
        <w:t>cuál</w:t>
      </w:r>
      <w:r>
        <w:rPr>
          <w:lang w:val="es-ES_tradnl"/>
        </w:rPr>
        <w:t xml:space="preserve"> es el error.</w:t>
      </w:r>
      <w:r w:rsidRPr="00E97AB7">
        <w:rPr>
          <w:lang w:val="es-ES_tradnl"/>
        </w:rPr>
        <w:t xml:space="preserve"> Este problema solo ocurría en Android y no en iOS. </w:t>
      </w:r>
    </w:p>
    <w:p w14:paraId="546D9788" w14:textId="77777777" w:rsidR="000D5499" w:rsidRDefault="00E97AB7" w:rsidP="00E97AB7">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273A4AF4" w14:textId="77777777" w:rsidR="003E7D1A" w:rsidRDefault="003E7D1A" w:rsidP="003E7D1A">
      <w:pPr>
        <w:pStyle w:val="Ttulo3"/>
        <w:rPr>
          <w:lang w:val="es-ES_tradnl"/>
        </w:rPr>
      </w:pPr>
      <w:bookmarkStart w:id="113" w:name="_Toc165222569"/>
      <w:r>
        <w:rPr>
          <w:lang w:val="es-ES_tradnl"/>
        </w:rPr>
        <w:t>Notificaciones</w:t>
      </w:r>
      <w:bookmarkEnd w:id="113"/>
    </w:p>
    <w:p w14:paraId="1B32D63B" w14:textId="088316CE" w:rsidR="00B16B33" w:rsidRPr="00B16B33" w:rsidRDefault="00B16B33" w:rsidP="00B16B33">
      <w:pPr>
        <w:rPr>
          <w:lang w:val="es-ES_tradnl"/>
        </w:rPr>
      </w:pPr>
      <w:r w:rsidRPr="00B16B33">
        <w:rPr>
          <w:lang w:val="es-ES_tradnl"/>
        </w:rPr>
        <w:t>Se contempló la implementación de un sistema de notificaciones en tiempo real que informara a los miembros de un grupo cada vez que uno de ellos visualizara un nuevo capítulo, con el objetivo de fomentar una experiencia de usuario colaborativa y enriquecedora. Aunque inicialmente se logró desarrollar un prototipo funcional en el entorno local a través de la aplicación Expo Go, la extensión de su funcionalidad a un entorno de producción presentó retos significativos. La operatividad completa del sistema requería una integración con los servicios de notificaciones push de Apple y Google, lo que implicaba obtener y configurar perfiles y tokens específicos, una tarea que demostró ser compleja y extensa.</w:t>
      </w:r>
    </w:p>
    <w:p w14:paraId="338BEB9E" w14:textId="506113F8" w:rsidR="00B16B33" w:rsidRPr="00B16B33" w:rsidRDefault="00B16B33" w:rsidP="00B16B33">
      <w:pPr>
        <w:rPr>
          <w:lang w:val="es-ES_tradnl"/>
        </w:rPr>
      </w:pPr>
      <w:r w:rsidRPr="00B16B33">
        <w:rPr>
          <w:lang w:val="es-ES_tradnl"/>
        </w:rPr>
        <w:t>Tras un período prolongado de investigación y múltiples intentos, se decidió no proseguir con esta característica debido a las dificultades técnicas que impedían su implementación y el tiempo considerable que esto demandaba. Esta decisión estratégica se tomó para concentrar los esfuerzos en otras áreas cruciales del desarrollo y garantizar la entrega de una aplicación funcional dentro de los plazos establecidos.</w:t>
      </w:r>
    </w:p>
    <w:p w14:paraId="2E131F26" w14:textId="77777777" w:rsidR="00B16B33" w:rsidRPr="00B16B33" w:rsidRDefault="00B16B33" w:rsidP="00B16B33">
      <w:pPr>
        <w:rPr>
          <w:rFonts w:asciiTheme="majorHAnsi" w:eastAsiaTheme="majorEastAsia" w:hAnsiTheme="majorHAnsi" w:cstheme="majorBidi"/>
          <w:bCs/>
          <w:color w:val="000000" w:themeColor="text1"/>
          <w:sz w:val="32"/>
          <w:lang w:val="es-ES_tradnl"/>
        </w:rPr>
      </w:pPr>
      <w:r w:rsidRPr="00B16B33">
        <w:rPr>
          <w:lang w:val="es-ES_tradnl"/>
        </w:rPr>
        <w:t>El proceso de exploración en torno a las notificaciones push brindó un aprendizaje valioso, especialmente en el manejo de las políticas y herramientas de las plataformas móviles. Aunque la implementación no se llevó a cabo, los conocimientos adquiridos son un recurso que se puede aplicar en proyectos futuros, subrayando la importancia de la adaptabilidad y una gestión eficiente del tiempo en el desarrollo de software.</w:t>
      </w:r>
    </w:p>
    <w:p w14:paraId="5338CDEC" w14:textId="77777777" w:rsidR="003E7D1A" w:rsidRDefault="003E7D1A" w:rsidP="00B16B33">
      <w:pPr>
        <w:pStyle w:val="Ttulo3"/>
        <w:rPr>
          <w:lang w:val="es-ES_tradnl"/>
        </w:rPr>
      </w:pPr>
      <w:bookmarkStart w:id="114" w:name="_Toc165222570"/>
      <w:r>
        <w:rPr>
          <w:lang w:val="es-ES_tradnl"/>
        </w:rPr>
        <w:lastRenderedPageBreak/>
        <w:t>Autenticación en local</w:t>
      </w:r>
      <w:bookmarkEnd w:id="114"/>
    </w:p>
    <w:p w14:paraId="78B79FE7" w14:textId="23121994" w:rsidR="00B16B33" w:rsidRPr="00B16B33" w:rsidRDefault="00B16B33" w:rsidP="00B16B33">
      <w:pPr>
        <w:rPr>
          <w:lang w:val="es-ES_tradnl"/>
        </w:rPr>
      </w:pPr>
      <w:r w:rsidRPr="00B16B33">
        <w:rPr>
          <w:lang w:val="es-ES_tradnl"/>
        </w:rPr>
        <w:t>En la fase de desarrollo, se intentó incorporar la autenticación biométrica, incluyendo Face ID y huella dactilar, para que los usuarios no necesitaran iniciar sesión cada vez que accedieran a la aplicación. Esta funcionalidad buscaba ofrecer una mayor comodidad y seguridad en el acceso a la plataforma, aprovechando las capacidades de hardware de los dispositivos modernos.</w:t>
      </w:r>
    </w:p>
    <w:p w14:paraId="0812C069" w14:textId="086C0B9A" w:rsidR="00B16B33" w:rsidRPr="00B16B33" w:rsidRDefault="00B16B33" w:rsidP="00B16B33">
      <w:pPr>
        <w:rPr>
          <w:lang w:val="es-ES_tradnl"/>
        </w:rPr>
      </w:pPr>
      <w:r w:rsidRPr="00B16B33">
        <w:rPr>
          <w:lang w:val="es-ES_tradnl"/>
        </w:rPr>
        <w:t>Sin embargo, al igual que con las notificaciones, este aspecto del proyecto se enfrentó a obstáculos significativos. A pesar del tiempo dedicado a la investigación y las pruebas, y aunque se lograron avances en el entorno de desarrollo, la implementación plena de estas características resultó ser más compleja de lo anticipado. Las complicaciones surgieron tanto en la comprensión del flujo de autenticación biométrica como en su integración eficaz dentro de la aplicación.</w:t>
      </w:r>
    </w:p>
    <w:p w14:paraId="1A15A7D3" w14:textId="3405B557" w:rsidR="00B16B33" w:rsidRPr="00B16B33" w:rsidRDefault="00B16B33" w:rsidP="00B16B33">
      <w:pPr>
        <w:rPr>
          <w:lang w:val="es-ES_tradnl"/>
        </w:rPr>
      </w:pPr>
      <w:r w:rsidRPr="00B16B33">
        <w:rPr>
          <w:lang w:val="es-ES_tradnl"/>
        </w:rPr>
        <w:t>Ante la necesidad de cumplir con los plazos establecidos y la persistencia de estos desafíos técnicos, se tomó la decisión de posponer la autenticación biométrica. Esta resolución permitió redirigir el enfoque hacia elementos esenciales del proyecto que garantizaran su funcionalidad y estabilidad para la entrega final.</w:t>
      </w:r>
    </w:p>
    <w:p w14:paraId="3A30C921" w14:textId="4BD41AB9" w:rsidR="00B16B33" w:rsidRDefault="00B16B33" w:rsidP="00B16B33">
      <w:pPr>
        <w:rPr>
          <w:lang w:val="es-ES_tradnl"/>
        </w:rPr>
      </w:pPr>
      <w:r w:rsidRPr="00B16B33">
        <w:rPr>
          <w:lang w:val="es-ES_tradnl"/>
        </w:rPr>
        <w:t>La experiencia obtenida durante el proceso de exploración de la autenticación biométrica ha enriquecido el conjunto de habilidades disponibles para futuros desarrollos, proporcionando una base sobre la cual se puede construir posteriormente. Este aprendizaje refleja la capacidad para trabajar con tecnologías emergentes y subraya la necesidad de una gestión flexible del proyecto, donde se deben establecer prioridades claras para el logro de los objetivos principales.</w:t>
      </w:r>
    </w:p>
    <w:p w14:paraId="376907AB" w14:textId="0F15C5A4" w:rsidR="00B16B33" w:rsidRPr="00B16B33" w:rsidRDefault="00B16B33" w:rsidP="00B16B33">
      <w:pPr>
        <w:rPr>
          <w:lang w:val="es-ES_tradnl"/>
        </w:rPr>
        <w:sectPr w:rsidR="00B16B33" w:rsidRPr="00B16B33" w:rsidSect="00576796">
          <w:pgSz w:w="11907" w:h="16840" w:code="9"/>
          <w:pgMar w:top="1304" w:right="1247" w:bottom="1304" w:left="1247" w:header="720" w:footer="720" w:gutter="454"/>
          <w:cols w:space="720"/>
          <w:docGrid w:linePitch="299"/>
        </w:sectPr>
      </w:pPr>
    </w:p>
    <w:p w14:paraId="3B6EE7B0" w14:textId="3D094EDA" w:rsidR="00E362EF" w:rsidRPr="0031552C" w:rsidRDefault="00E362EF" w:rsidP="004A4057">
      <w:pPr>
        <w:pStyle w:val="Ttulo1"/>
        <w:rPr>
          <w:noProof w:val="0"/>
        </w:rPr>
      </w:pPr>
      <w:bookmarkStart w:id="115" w:name="_Toc165222571"/>
      <w:r w:rsidRPr="0031552C">
        <w:rPr>
          <w:noProof w:val="0"/>
        </w:rPr>
        <w:lastRenderedPageBreak/>
        <w:t>Desarrollo de</w:t>
      </w:r>
      <w:r w:rsidR="00F43A9A">
        <w:rPr>
          <w:noProof w:val="0"/>
        </w:rPr>
        <w:t xml:space="preserve"> la Solución Técnica</w:t>
      </w:r>
      <w:bookmarkEnd w:id="115"/>
    </w:p>
    <w:p w14:paraId="45625589" w14:textId="3B5EF343" w:rsidR="00D36188" w:rsidRDefault="006B7A60" w:rsidP="006B7A60">
      <w:r w:rsidRPr="006B7A60">
        <w:t xml:space="preserve">La explicación detallada de cada </w:t>
      </w:r>
      <w:r w:rsidR="00FF783C">
        <w:t>paquete de trabajo</w:t>
      </w:r>
      <w:r w:rsidRPr="006B7A60">
        <w:t xml:space="preserve"> permitirá una visión clara del avance del proyecto, ofreciendo una perspectiva sobre cómo cada componente contribuye al conjunto del sistema y cómo se integran para formar una solución cohesiva y funcional. </w:t>
      </w:r>
    </w:p>
    <w:p w14:paraId="2497F185" w14:textId="07F7F85A" w:rsidR="006B7A60" w:rsidRPr="00D36188" w:rsidRDefault="006B7A60" w:rsidP="006B7A60">
      <w:r w:rsidRPr="006B7A60">
        <w:t xml:space="preserve">Al detallar el proceso de desarrollo de cada paquete de trabajo, </w:t>
      </w:r>
      <w:r w:rsidR="002225A8">
        <w:t>se proporcionará</w:t>
      </w:r>
      <w:r w:rsidRPr="006B7A60">
        <w:t xml:space="preserve">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1BEAF66" w:rsidR="00586A83" w:rsidRDefault="00586A83" w:rsidP="0096298E">
      <w:pPr>
        <w:pStyle w:val="Ttulo2"/>
      </w:pPr>
      <w:bookmarkStart w:id="116" w:name="_Toc165222572"/>
      <w:r>
        <w:t xml:space="preserve">PT1 </w:t>
      </w:r>
      <w:r w:rsidR="00F66837">
        <w:t>–</w:t>
      </w:r>
      <w:r>
        <w:t xml:space="preserve"> Análisis de Requisitos</w:t>
      </w:r>
      <w:bookmarkEnd w:id="116"/>
    </w:p>
    <w:p w14:paraId="77D7D80E" w14:textId="31F52AA0" w:rsidR="00FF783C" w:rsidRDefault="00FF783C" w:rsidP="00FF783C">
      <w:r>
        <w:t>En este paquete de trabajo, se completó el análisis de requisitos, cuyo resultado incluyó tanto los requisitos funcionales como los no funcionales del sistema. Para lograr esto, se diseñó y llevó a cabo una encuesta mediante Google Forms, consistente en una serie de preguntas seleccionadas para extraer la información necesaria y cumplir con el objetivo establecido.</w:t>
      </w:r>
    </w:p>
    <w:p w14:paraId="45F03003" w14:textId="46472221" w:rsidR="00FF783C" w:rsidRDefault="00FF783C" w:rsidP="00FF783C">
      <w:r>
        <w:t>Esta encuesta fue importante para entender directamente desde los usuarios finales cuáles eran sus necesidades específicas, preferencias y expectativas respecto al sistema que se estaba desarrollando. Las preguntas abarcaron temas desde funcionalidades específicas, usabilidad, accesibilidad, hasta requisitos de seguridad y rendimiento esperado, garantizando así una amplia gama de información importante.</w:t>
      </w:r>
    </w:p>
    <w:p w14:paraId="75CE6292" w14:textId="7990E250" w:rsidR="00FF783C" w:rsidRDefault="00FF783C" w:rsidP="00FF783C">
      <w:r>
        <w:t>Además, la utilización de Google Forms como herramienta para la encuesta permitió recopilar las respuestas de manera organizada y eficiente, facilitando el análisis posterior de los datos. La flexibilidad de esta herramienta también permitió ajustar las preguntas en función de los comentarios preliminares, mejorando la calidad de la información obtenida.</w:t>
      </w:r>
    </w:p>
    <w:p w14:paraId="54847BDE" w14:textId="77777777" w:rsidR="00FF783C" w:rsidRDefault="00FF783C" w:rsidP="00FF783C">
      <w:r>
        <w:t>Con los datos recopilados, se pudieron identificar claramente las prioridades de los usuarios y otros criterios esenciales que guiarían el diseño y desarrollo del sistema. Este proceso fue fundamental para asegurar que el producto final no solo cumpliera con las expectativas de los usuarios, sino que también respondiera de manera efectiva a sus problemas y necesidades reales.</w:t>
      </w:r>
    </w:p>
    <w:p w14:paraId="4AB5E824" w14:textId="77777777" w:rsidR="00FB3EF1" w:rsidRDefault="00FB3EF1" w:rsidP="00FB3EF1">
      <w:r w:rsidRPr="00FB3EF1">
        <w:lastRenderedPageBreak/>
        <w:t>A continuación, se explicarán las respuestas obtenidas en el formulario que fue distribui</w:t>
      </w:r>
      <w:r>
        <w:t xml:space="preserve">do </w:t>
      </w:r>
      <w:r w:rsidRPr="00FB3EF1">
        <w:t>a posibles usuarios.</w:t>
      </w:r>
    </w:p>
    <w:p w14:paraId="03805CF3" w14:textId="5616FB5C" w:rsidR="009A32DB" w:rsidRDefault="003942AD" w:rsidP="00FB3EF1">
      <w:pPr>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494800" cy="1541268"/>
                    </a:xfrm>
                    <a:prstGeom prst="rect">
                      <a:avLst/>
                    </a:prstGeom>
                  </pic:spPr>
                </pic:pic>
              </a:graphicData>
            </a:graphic>
          </wp:inline>
        </w:drawing>
      </w:r>
    </w:p>
    <w:p w14:paraId="467EBDD1" w14:textId="0AEA8B1C" w:rsidR="00162064" w:rsidRDefault="009A32DB" w:rsidP="009A32DB">
      <w:pPr>
        <w:pStyle w:val="Descripcin"/>
        <w:jc w:val="center"/>
      </w:pPr>
      <w:bookmarkStart w:id="117" w:name="_Toc165222484"/>
      <w:r>
        <w:t xml:space="preserve">Ilustración </w:t>
      </w:r>
      <w:r>
        <w:fldChar w:fldCharType="begin"/>
      </w:r>
      <w:r>
        <w:instrText xml:space="preserve"> SEQ Ilustración \* ARABIC </w:instrText>
      </w:r>
      <w:r>
        <w:fldChar w:fldCharType="separate"/>
      </w:r>
      <w:r w:rsidR="001417DA">
        <w:rPr>
          <w:noProof/>
        </w:rPr>
        <w:t>5</w:t>
      </w:r>
      <w:r>
        <w:fldChar w:fldCharType="end"/>
      </w:r>
      <w:r>
        <w:t>:</w:t>
      </w:r>
      <w:r w:rsidR="002F27C5">
        <w:t xml:space="preserve"> </w:t>
      </w:r>
      <w:r>
        <w:t>¿Ves series regularmente? Elaboración Propia</w:t>
      </w:r>
      <w:bookmarkEnd w:id="117"/>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pPr>
        <w:pStyle w:val="Prrafodelista"/>
        <w:numPr>
          <w:ilvl w:val="0"/>
          <w:numId w:val="22"/>
        </w:numPr>
      </w:pPr>
      <w:r>
        <w:t>Funcionalidad de notificaciones.</w:t>
      </w:r>
    </w:p>
    <w:p w14:paraId="37BF4D48" w14:textId="13E90374" w:rsidR="0096478C" w:rsidRDefault="0096478C">
      <w:pPr>
        <w:pStyle w:val="Prrafodelista"/>
        <w:numPr>
          <w:ilvl w:val="0"/>
          <w:numId w:val="22"/>
        </w:numPr>
      </w:pPr>
      <w:r>
        <w:t>Sincronización de estado de visualización.</w:t>
      </w:r>
    </w:p>
    <w:p w14:paraId="697410DD" w14:textId="2D7E8443" w:rsidR="009A32DB" w:rsidRDefault="0096478C">
      <w:pPr>
        <w:pStyle w:val="Prrafodelista"/>
        <w:numPr>
          <w:ilvl w:val="0"/>
          <w:numId w:val="22"/>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494800" cy="1541269"/>
                    </a:xfrm>
                    <a:prstGeom prst="rect">
                      <a:avLst/>
                    </a:prstGeom>
                  </pic:spPr>
                </pic:pic>
              </a:graphicData>
            </a:graphic>
          </wp:inline>
        </w:drawing>
      </w:r>
    </w:p>
    <w:p w14:paraId="471A0F6B" w14:textId="79C9CE8B" w:rsidR="004F46A5" w:rsidRDefault="002F27C5" w:rsidP="002F27C5">
      <w:pPr>
        <w:pStyle w:val="Descripcin"/>
        <w:jc w:val="center"/>
      </w:pPr>
      <w:bookmarkStart w:id="118" w:name="_Toc165222485"/>
      <w:r>
        <w:t xml:space="preserve">Ilustración </w:t>
      </w:r>
      <w:r>
        <w:fldChar w:fldCharType="begin"/>
      </w:r>
      <w:r>
        <w:instrText xml:space="preserve"> SEQ Ilustración \* ARABIC </w:instrText>
      </w:r>
      <w:r>
        <w:fldChar w:fldCharType="separate"/>
      </w:r>
      <w:r w:rsidR="001417DA">
        <w:rPr>
          <w:noProof/>
        </w:rPr>
        <w:t>6</w:t>
      </w:r>
      <w:r>
        <w:fldChar w:fldCharType="end"/>
      </w:r>
      <w:r>
        <w:t>: ¿En qué plataforma sueles ver las series? Elaboración Propia</w:t>
      </w:r>
      <w:bookmarkEnd w:id="118"/>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pPr>
        <w:pStyle w:val="Prrafodelista"/>
        <w:numPr>
          <w:ilvl w:val="0"/>
          <w:numId w:val="23"/>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pPr>
        <w:pStyle w:val="Prrafodelista"/>
        <w:numPr>
          <w:ilvl w:val="0"/>
          <w:numId w:val="23"/>
        </w:numPr>
      </w:pPr>
      <w:r w:rsidRPr="00AE24AC">
        <w:lastRenderedPageBreak/>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drawing>
          <wp:inline distT="0" distB="0" distL="0" distR="0" wp14:anchorId="00D98E59" wp14:editId="31E4B253">
            <wp:extent cx="3078178" cy="1901676"/>
            <wp:effectExtent l="0" t="0" r="0" b="381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110433" cy="1921603"/>
                    </a:xfrm>
                    <a:prstGeom prst="rect">
                      <a:avLst/>
                    </a:prstGeom>
                  </pic:spPr>
                </pic:pic>
              </a:graphicData>
            </a:graphic>
          </wp:inline>
        </w:drawing>
      </w:r>
    </w:p>
    <w:p w14:paraId="4AD1AF15" w14:textId="4C04BFCA" w:rsidR="00184C75" w:rsidRDefault="00B92792" w:rsidP="00B92792">
      <w:pPr>
        <w:pStyle w:val="Descripcin"/>
        <w:jc w:val="center"/>
      </w:pPr>
      <w:bookmarkStart w:id="119" w:name="_Toc165222486"/>
      <w:r>
        <w:t xml:space="preserve">Ilustración </w:t>
      </w:r>
      <w:r>
        <w:fldChar w:fldCharType="begin"/>
      </w:r>
      <w:r>
        <w:instrText xml:space="preserve"> SEQ Ilustración \* ARABIC </w:instrText>
      </w:r>
      <w:r>
        <w:fldChar w:fldCharType="separate"/>
      </w:r>
      <w:r w:rsidR="001417DA">
        <w:rPr>
          <w:noProof/>
        </w:rPr>
        <w:t>7</w:t>
      </w:r>
      <w:r>
        <w:fldChar w:fldCharType="end"/>
      </w:r>
      <w:r>
        <w:t xml:space="preserve">: </w:t>
      </w:r>
      <w:r w:rsidRPr="00232CD8">
        <w:t>¿Conoces alguna aplicación para hacer seguimiento de las series</w:t>
      </w:r>
      <w:r>
        <w:t>? Elaboración Propia</w:t>
      </w:r>
      <w:bookmarkEnd w:id="119"/>
    </w:p>
    <w:p w14:paraId="75B4EE99" w14:textId="36F4DC09"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7352BDF5">
            <wp:extent cx="3004181" cy="1855961"/>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042892" cy="1879876"/>
                    </a:xfrm>
                    <a:prstGeom prst="rect">
                      <a:avLst/>
                    </a:prstGeom>
                  </pic:spPr>
                </pic:pic>
              </a:graphicData>
            </a:graphic>
          </wp:inline>
        </w:drawing>
      </w:r>
    </w:p>
    <w:p w14:paraId="7C1F1717" w14:textId="319C956C" w:rsidR="00773F14" w:rsidRDefault="002411F0" w:rsidP="002411F0">
      <w:pPr>
        <w:pStyle w:val="Descripcin"/>
        <w:jc w:val="center"/>
      </w:pPr>
      <w:bookmarkStart w:id="120" w:name="_Toc165222487"/>
      <w:r>
        <w:t xml:space="preserve">Ilustración </w:t>
      </w:r>
      <w:r>
        <w:fldChar w:fldCharType="begin"/>
      </w:r>
      <w:r>
        <w:instrText xml:space="preserve"> SEQ Ilustración \* ARABIC </w:instrText>
      </w:r>
      <w:r>
        <w:fldChar w:fldCharType="separate"/>
      </w:r>
      <w:r w:rsidR="001417DA">
        <w:rPr>
          <w:noProof/>
        </w:rPr>
        <w:t>8</w:t>
      </w:r>
      <w:r>
        <w:fldChar w:fldCharType="end"/>
      </w:r>
      <w:r>
        <w:t xml:space="preserve">: </w:t>
      </w:r>
      <w:r w:rsidRPr="000C6A0F">
        <w:t>¿Te gustaría que hubiera una manera más fácil de gestionar la visualización de series?</w:t>
      </w:r>
      <w:r>
        <w:t xml:space="preserve"> Elaboración Propia</w:t>
      </w:r>
      <w:bookmarkEnd w:id="120"/>
    </w:p>
    <w:p w14:paraId="5CDDED86" w14:textId="4AB0602F" w:rsidR="00773F14" w:rsidRDefault="00131898" w:rsidP="00A648D6">
      <w:r>
        <w:t>Esta</w:t>
      </w:r>
      <w:r w:rsidR="00773F14" w:rsidRPr="00773F14">
        <w:t xml:space="preserve"> imagen complementa </w:t>
      </w:r>
      <w:r>
        <w:t>la</w:t>
      </w:r>
      <w:r w:rsidR="00773F14" w:rsidRPr="00773F14">
        <w:t xml:space="preserve"> información indicando que un </w:t>
      </w:r>
      <w:r w:rsidR="00FB3EF1">
        <w:t>32</w:t>
      </w:r>
      <w:r w:rsidR="00773F14" w:rsidRPr="00773F14">
        <w:t>,</w:t>
      </w:r>
      <w:r w:rsidR="00FB3EF1">
        <w:t>7</w:t>
      </w:r>
      <w:r w:rsidR="00773F14" w:rsidRPr="00773F14">
        <w:t xml:space="preserve">% de los usuarios sí estaría interesado en una manera más fácil de gestionar la visualización de series en grupo, con un adicional </w:t>
      </w:r>
      <w:r w:rsidR="00FB3EF1">
        <w:t>44</w:t>
      </w:r>
      <w:r w:rsidR="00773F14" w:rsidRPr="00773F14">
        <w:t>,</w:t>
      </w:r>
      <w:r w:rsidR="00FB3EF1">
        <w:t>9</w:t>
      </w:r>
      <w:r w:rsidR="00773F14" w:rsidRPr="00773F14">
        <w:t xml:space="preserve">%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68E7052B" w14:textId="760831C6" w:rsidR="00D313C6" w:rsidRDefault="00C75C44" w:rsidP="00D313C6">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74AAA449" w14:textId="28D2072D" w:rsidR="00131898" w:rsidRDefault="007D072B" w:rsidP="00131898">
      <w:pPr>
        <w:keepNext/>
        <w:jc w:val="center"/>
      </w:pPr>
      <w:r>
        <w:rPr>
          <w:noProof/>
        </w:rPr>
        <w:lastRenderedPageBreak/>
        <w:drawing>
          <wp:inline distT="0" distB="0" distL="0" distR="0" wp14:anchorId="1C6A0D76" wp14:editId="27A56493">
            <wp:extent cx="2494800" cy="1480301"/>
            <wp:effectExtent l="0" t="0" r="0" b="5715"/>
            <wp:docPr id="560571832"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1832" name="Gráfico 560571832"/>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494800" cy="1480301"/>
                    </a:xfrm>
                    <a:prstGeom prst="rect">
                      <a:avLst/>
                    </a:prstGeom>
                  </pic:spPr>
                </pic:pic>
              </a:graphicData>
            </a:graphic>
          </wp:inline>
        </w:drawing>
      </w:r>
    </w:p>
    <w:p w14:paraId="7485F119" w14:textId="1AB896AD" w:rsidR="00184C75" w:rsidRDefault="00131898" w:rsidP="00131898">
      <w:pPr>
        <w:pStyle w:val="Descripcin"/>
        <w:jc w:val="center"/>
      </w:pPr>
      <w:bookmarkStart w:id="121" w:name="_Toc165222488"/>
      <w:r>
        <w:t xml:space="preserve">Ilustración </w:t>
      </w:r>
      <w:r>
        <w:fldChar w:fldCharType="begin"/>
      </w:r>
      <w:r>
        <w:instrText xml:space="preserve"> SEQ Ilustración \* ARABIC </w:instrText>
      </w:r>
      <w:r>
        <w:fldChar w:fldCharType="separate"/>
      </w:r>
      <w:r w:rsidR="001417DA">
        <w:rPr>
          <w:noProof/>
        </w:rPr>
        <w:t>9</w:t>
      </w:r>
      <w:r>
        <w:fldChar w:fldCharType="end"/>
      </w:r>
      <w:r>
        <w:t>: Características vs Recuento. Elaboración Propia</w:t>
      </w:r>
      <w:bookmarkEnd w:id="121"/>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494800" cy="1373789"/>
                    </a:xfrm>
                    <a:prstGeom prst="rect">
                      <a:avLst/>
                    </a:prstGeom>
                  </pic:spPr>
                </pic:pic>
              </a:graphicData>
            </a:graphic>
          </wp:inline>
        </w:drawing>
      </w:r>
    </w:p>
    <w:p w14:paraId="1D49BF2F" w14:textId="4D76B907" w:rsidR="004D1C5F" w:rsidRDefault="00D3535B" w:rsidP="00C45F45">
      <w:pPr>
        <w:pStyle w:val="Descripcin"/>
        <w:jc w:val="center"/>
      </w:pPr>
      <w:bookmarkStart w:id="122" w:name="_Toc165222489"/>
      <w:r>
        <w:t xml:space="preserve">Ilustración </w:t>
      </w:r>
      <w:r>
        <w:fldChar w:fldCharType="begin"/>
      </w:r>
      <w:r>
        <w:instrText xml:space="preserve"> SEQ Ilustración \* ARABIC </w:instrText>
      </w:r>
      <w:r>
        <w:fldChar w:fldCharType="separate"/>
      </w:r>
      <w:r w:rsidR="001417DA">
        <w:rPr>
          <w:noProof/>
        </w:rPr>
        <w:t>10</w:t>
      </w:r>
      <w:r>
        <w:fldChar w:fldCharType="end"/>
      </w:r>
      <w:r>
        <w:t>: ¿Considerarías cambiar a una aplicación como FST? Elaboración Propia</w:t>
      </w:r>
      <w:bookmarkEnd w:id="122"/>
    </w:p>
    <w:p w14:paraId="1B5A7D45" w14:textId="6BD5BA23" w:rsidR="00BE7940" w:rsidRDefault="004D1C5F" w:rsidP="004D1C5F">
      <w:r>
        <w:t xml:space="preserve">El gráfico muestra que un significativo </w:t>
      </w:r>
      <w:r w:rsidR="00ED0BFC">
        <w:t>32</w:t>
      </w:r>
      <w:r>
        <w:t>,</w:t>
      </w:r>
      <w:r w:rsidR="00ED0BFC">
        <w:t>7</w:t>
      </w:r>
      <w:r>
        <w:t xml:space="preserve">% de los usuarios encuestados estarían dispuestos a cambiar a una nueva aplicación que ofrezca mejores funcionalidades para la visualización en grupo de series, mientras que un </w:t>
      </w:r>
      <w:r w:rsidR="00ED0BFC">
        <w:t>41</w:t>
      </w:r>
      <w:r>
        <w:t>,</w:t>
      </w:r>
      <w:r w:rsidR="00ED0BFC">
        <w:t>8</w:t>
      </w:r>
      <w:r>
        <w:t xml:space="preserve">% se muestra indeciso al responder "Tal vez". Esto indica que hay un potencial del </w:t>
      </w:r>
      <w:r w:rsidR="00ED0BFC">
        <w:t>74</w:t>
      </w:r>
      <w:r>
        <w:t>,</w:t>
      </w:r>
      <w:r w:rsidR="00ED0BFC">
        <w:t>5</w:t>
      </w:r>
      <w:r>
        <w:t xml:space="preserve">%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47D66E61" w:rsidR="0012068E" w:rsidRDefault="0012068E" w:rsidP="0012068E">
      <w:r>
        <w:t xml:space="preserve">Además de la valiosa información recogida a través de cuestionarios, el desarrollo de </w:t>
      </w:r>
      <w:r w:rsidR="00E41181">
        <w:t xml:space="preserve">los requisitos de usuario </w:t>
      </w:r>
      <w:r>
        <w:t>se ha enriquecido con la investigación y análisis de aplicaciones existentes en otros sectores que emplean sistemas de grupos para diferentes propósitos. Un ejemplo notable es la aplicación Life360</w:t>
      </w:r>
      <w:sdt>
        <w:sdtPr>
          <w:id w:val="64312860"/>
          <w:citation/>
        </w:sdtPr>
        <w:sdtContent>
          <w:r w:rsidR="005D2B79">
            <w:fldChar w:fldCharType="begin"/>
          </w:r>
          <w:r w:rsidR="005D2B79">
            <w:instrText xml:space="preserve"> CITATION Lif24 \l 3082 </w:instrText>
          </w:r>
          <w:r w:rsidR="005D2B79">
            <w:fldChar w:fldCharType="separate"/>
          </w:r>
          <w:r w:rsidR="000A30F6">
            <w:rPr>
              <w:noProof/>
            </w:rPr>
            <w:t xml:space="preserve"> </w:t>
          </w:r>
          <w:r w:rsidR="000A30F6" w:rsidRPr="000A30F6">
            <w:rPr>
              <w:noProof/>
            </w:rPr>
            <w:t>[20]</w:t>
          </w:r>
          <w:r w:rsidR="005D2B79">
            <w:fldChar w:fldCharType="end"/>
          </w:r>
        </w:sdtContent>
      </w:sdt>
      <w:r>
        <w:t xml:space="preserve">,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5742772D"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w:t>
      </w:r>
      <w:r w:rsidRPr="00DE06C6">
        <w:t>el Anexo A</w:t>
      </w:r>
      <w:r w:rsidR="00DE06C6">
        <w:t>: Requisitos de Usuario</w:t>
      </w:r>
      <w:r w:rsidRPr="00DE06C6">
        <w:t>.</w:t>
      </w:r>
      <w:r>
        <w:t xml:space="preserve"> </w:t>
      </w:r>
    </w:p>
    <w:p w14:paraId="78F78788" w14:textId="22FD0DD6" w:rsidR="00F30E73" w:rsidRPr="0031552C" w:rsidRDefault="00F30E73" w:rsidP="00F30E73">
      <w:pPr>
        <w:pStyle w:val="Ttulo2"/>
        <w:rPr>
          <w:noProof w:val="0"/>
        </w:rPr>
      </w:pPr>
      <w:bookmarkStart w:id="123" w:name="_Toc165222573"/>
      <w:r w:rsidRPr="0031552C">
        <w:rPr>
          <w:noProof w:val="0"/>
        </w:rPr>
        <w:t>PT</w:t>
      </w:r>
      <w:r w:rsidR="00F43A9A">
        <w:rPr>
          <w:noProof w:val="0"/>
        </w:rPr>
        <w:t>2</w:t>
      </w:r>
      <w:r w:rsidR="001854FE">
        <w:rPr>
          <w:noProof w:val="0"/>
        </w:rPr>
        <w:t xml:space="preserve"> </w:t>
      </w:r>
      <w:r w:rsidR="00F66837">
        <w:t>–</w:t>
      </w:r>
      <w:r w:rsidR="001854FE">
        <w:rPr>
          <w:noProof w:val="0"/>
        </w:rPr>
        <w:t xml:space="preserve"> Diseño de Interfaz de Usuario</w:t>
      </w:r>
      <w:bookmarkEnd w:id="123"/>
    </w:p>
    <w:p w14:paraId="6DEC9621" w14:textId="28823DBA"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permitió esbozar las primeras ideas y conceptos para la interfaz de usuario.</w:t>
      </w:r>
    </w:p>
    <w:p w14:paraId="368958F7" w14:textId="5F1F90F1" w:rsidR="006D0D85" w:rsidRDefault="006D0D85" w:rsidP="006D0D85">
      <w:r>
        <w:t>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w:t>
      </w:r>
      <w:sdt>
        <w:sdtPr>
          <w:id w:val="-1561394456"/>
          <w:citation/>
        </w:sdtPr>
        <w:sdtContent>
          <w:r w:rsidR="005D2B79">
            <w:fldChar w:fldCharType="begin"/>
          </w:r>
          <w:r w:rsidR="005D2B79">
            <w:instrText xml:space="preserve"> CITATION Eug20 \l 3082 </w:instrText>
          </w:r>
          <w:r w:rsidR="005D2B79">
            <w:fldChar w:fldCharType="separate"/>
          </w:r>
          <w:r w:rsidR="000A30F6">
            <w:rPr>
              <w:noProof/>
            </w:rPr>
            <w:t xml:space="preserve"> </w:t>
          </w:r>
          <w:r w:rsidR="000A30F6" w:rsidRPr="000A30F6">
            <w:rPr>
              <w:noProof/>
            </w:rPr>
            <w:t>[21]</w:t>
          </w:r>
          <w:r w:rsidR="005D2B79">
            <w:fldChar w:fldCharType="end"/>
          </w:r>
        </w:sdtContent>
      </w:sdt>
      <w:r>
        <w:t xml:space="preserve">,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w:t>
      </w:r>
      <w:r w:rsidRPr="00787E38">
        <w:rPr>
          <w:b/>
          <w:bCs/>
        </w:rPr>
        <w:t>PT01-AR</w:t>
      </w:r>
      <w:r w:rsidRPr="001854FE">
        <w:t>,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636ACD31" w:rsidR="006745B2" w:rsidRDefault="006D0D85" w:rsidP="006D0D85">
      <w:r w:rsidRPr="006D0D85">
        <w:t xml:space="preserve">La salida de </w:t>
      </w:r>
      <w:r w:rsidR="00DA384C">
        <w:rPr>
          <w:b/>
          <w:bCs/>
        </w:rPr>
        <w:t>PT02-DUI</w:t>
      </w:r>
      <w:r w:rsidRPr="006D0D85">
        <w:t xml:space="preserve"> </w:t>
      </w:r>
      <w:r w:rsidR="00885DDF">
        <w:t xml:space="preserve">se </w:t>
      </w:r>
      <w:r w:rsidR="00D67123">
        <w:t>utilizó</w:t>
      </w:r>
      <w:r w:rsidR="00885DDF">
        <w:t xml:space="preserve"> posteriormente para la creación del frontend de la aplicación.</w:t>
      </w:r>
      <w:r w:rsidR="00267844">
        <w:t xml:space="preserve"> Queda reflejado en el Anexo X: Diseño de </w:t>
      </w:r>
      <w:r w:rsidR="003734F6">
        <w:t>Aplicación.</w:t>
      </w:r>
    </w:p>
    <w:p w14:paraId="7967BAA5" w14:textId="0E9C44AF" w:rsidR="006745B2" w:rsidRDefault="006745B2" w:rsidP="006745B2">
      <w:pPr>
        <w:pStyle w:val="Ttulo2"/>
      </w:pPr>
      <w:bookmarkStart w:id="124" w:name="_Toc165222574"/>
      <w:r>
        <w:t xml:space="preserve">PT3 </w:t>
      </w:r>
      <w:r w:rsidR="003E7D1A">
        <w:t>–</w:t>
      </w:r>
      <w:r>
        <w:t xml:space="preserve"> </w:t>
      </w:r>
      <w:r w:rsidR="003E7D1A">
        <w:t>Desarrollo del Backend</w:t>
      </w:r>
      <w:bookmarkEnd w:id="124"/>
    </w:p>
    <w:p w14:paraId="77760EC7" w14:textId="55BF484D" w:rsidR="006745B2" w:rsidRDefault="006745B2" w:rsidP="006745B2">
      <w:r>
        <w:t xml:space="preserve">El servidor que se ha usado es un </w:t>
      </w:r>
      <w:r w:rsidR="00AB745A">
        <w:t>AZW SER</w:t>
      </w:r>
      <w:r>
        <w:t xml:space="preserve"> en el cual tiene montado un sistema operativo Ubuntu Desktop</w:t>
      </w:r>
      <w:r w:rsidR="001F559B">
        <w:t xml:space="preserve"> </w:t>
      </w:r>
      <w:r w:rsidR="00AB745A">
        <w:t xml:space="preserve">22.04.2 LTS </w:t>
      </w:r>
      <w:r w:rsidR="001F559B">
        <w:t xml:space="preserve">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w:t>
      </w:r>
      <w:r w:rsidR="001F559B" w:rsidRPr="001F559B">
        <w:lastRenderedPageBreak/>
        <w:t>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sidR="000A30F6" w:rsidRPr="000A30F6">
            <w:rPr>
              <w:noProof/>
            </w:rPr>
            <w:t>[22]</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117A3A3D"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sidR="000A30F6">
            <w:rPr>
              <w:noProof/>
            </w:rPr>
            <w:t xml:space="preserve"> </w:t>
          </w:r>
          <w:r w:rsidR="000A30F6" w:rsidRPr="000A30F6">
            <w:rPr>
              <w:noProof/>
            </w:rPr>
            <w:t>[23]</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08B85292"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sidR="000A30F6">
            <w:rPr>
              <w:noProof/>
            </w:rPr>
            <w:t xml:space="preserve"> </w:t>
          </w:r>
          <w:r w:rsidR="000A30F6" w:rsidRPr="000A30F6">
            <w:rPr>
              <w:noProof/>
            </w:rPr>
            <w:t>[24]</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73F78021" w:rsidR="00415086" w:rsidRPr="00415086" w:rsidRDefault="00415086" w:rsidP="00415086">
      <w:r w:rsidRPr="00415086">
        <w:t xml:space="preserve">Para asegurar que el servidor funcione de manera eficiente y segura, la infraestructura se ha organizado en varios contenedores Docker. </w:t>
      </w:r>
      <w:r w:rsidR="00AC6593" w:rsidRPr="00AC6593">
        <w:t>Esta configuración utiliza ocho contenedores principales: phpMyAdmin para la gestión de la base de datos MariaDB, la base de datos MariaDB propiamente dicha, Portainer para la gestión de los contenedores, un contenedor dedicado para la API, Cloudflare para la seguridad y optimización de la red, y Traefik como proxy inverso y gestor de certificados SSL. Además, se han utilizado dos contenedores adicionales de Nginx para alojar las páginas web de la política de privacidad y soporte.</w:t>
      </w:r>
    </w:p>
    <w:p w14:paraId="5CF4FCEC" w14:textId="49EB92DE" w:rsidR="00415086" w:rsidRDefault="00415086" w:rsidP="00415086">
      <w:r w:rsidRPr="00415086">
        <w:t>Todos estos contenedores están interconectados a través de una red personalizada llamada ‘diegosNetwork’,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25" w:name="_Toc165222575"/>
      <w:r>
        <w:t>MariaDB</w:t>
      </w:r>
      <w:bookmarkEnd w:id="125"/>
    </w:p>
    <w:p w14:paraId="07C80E6A" w14:textId="747D444F" w:rsidR="0057156F" w:rsidRDefault="0057156F" w:rsidP="0057156F">
      <w:r>
        <w:t xml:space="preserve">Este contenedor se basa en la imagen "linuxserver/mariadb",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w:t>
      </w:r>
      <w:r>
        <w:lastRenderedPageBreak/>
        <w:t>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654F43FB"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w:t>
      </w:r>
      <w:r w:rsidR="00737E97">
        <w:t>se ha</w:t>
      </w:r>
      <w:r>
        <w:t xml:space="preserve"> empezado con lo más básico, los usuarios y después se ha ido avanzando hacia lo más complejo. </w:t>
      </w:r>
    </w:p>
    <w:p w14:paraId="34F8E4CB" w14:textId="2C3735C0"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4B6E1FE1" w14:textId="1FBB5099" w:rsidR="00912AD8" w:rsidRDefault="001618A8" w:rsidP="00912AD8">
      <w:pPr>
        <w:keepNext/>
        <w:jc w:val="center"/>
      </w:pPr>
      <w:r>
        <w:rPr>
          <w:noProof/>
        </w:rPr>
        <w:drawing>
          <wp:inline distT="0" distB="0" distL="0" distR="0" wp14:anchorId="700FCD4E" wp14:editId="2FE478F2">
            <wp:extent cx="5688965" cy="4573270"/>
            <wp:effectExtent l="0" t="0" r="635" b="0"/>
            <wp:docPr id="35365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4584" name="Gráfico 353654584"/>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688965" cy="4573270"/>
                    </a:xfrm>
                    <a:prstGeom prst="rect">
                      <a:avLst/>
                    </a:prstGeom>
                  </pic:spPr>
                </pic:pic>
              </a:graphicData>
            </a:graphic>
          </wp:inline>
        </w:drawing>
      </w:r>
    </w:p>
    <w:p w14:paraId="5AC9D64D" w14:textId="40BB92E9" w:rsidR="00912AD8" w:rsidRDefault="00912AD8" w:rsidP="00912AD8">
      <w:pPr>
        <w:pStyle w:val="Descripcin"/>
        <w:jc w:val="center"/>
      </w:pPr>
      <w:bookmarkStart w:id="126" w:name="_Toc165222490"/>
      <w:r>
        <w:t xml:space="preserve">Ilustración </w:t>
      </w:r>
      <w:r>
        <w:fldChar w:fldCharType="begin"/>
      </w:r>
      <w:r>
        <w:instrText xml:space="preserve"> SEQ Ilustración \* ARABIC </w:instrText>
      </w:r>
      <w:r>
        <w:fldChar w:fldCharType="separate"/>
      </w:r>
      <w:r w:rsidR="001417DA">
        <w:rPr>
          <w:noProof/>
        </w:rPr>
        <w:t>11</w:t>
      </w:r>
      <w:r>
        <w:fldChar w:fldCharType="end"/>
      </w:r>
      <w:r>
        <w:t>: Esquema BBDD. Elaboración Propia</w:t>
      </w:r>
      <w:bookmarkEnd w:id="126"/>
    </w:p>
    <w:p w14:paraId="0C2F2077" w14:textId="77777777" w:rsidR="00912AD8" w:rsidRDefault="00912AD8" w:rsidP="00912AD8">
      <w:r>
        <w:lastRenderedPageBreak/>
        <w:t>Para este esquema de base de datos, se han implementado disparadores que se activan cuando se elimina una serie o un grupo. Estos disparadores se encargan de eliminar de manera automática toda la información relacionada en la base de datos, asegurando la integridad y la coherencia de los datos. Estas operaciones de eliminación en cascada son esenciales para mantener la base limpia y ordenada.</w:t>
      </w:r>
    </w:p>
    <w:p w14:paraId="644E90C0" w14:textId="0EAD69EC" w:rsidR="00912AD8" w:rsidRDefault="00912AD8" w:rsidP="00D85367">
      <w:r>
        <w:t>Se detalla la explicación de cada tabla</w:t>
      </w:r>
      <w:r w:rsidR="00162A56">
        <w:t xml:space="preserve"> y los disparadores de la base de datos</w:t>
      </w:r>
      <w:r>
        <w:t xml:space="preserve"> en el </w:t>
      </w:r>
      <w:r w:rsidRPr="00791C59">
        <w:t>Anexo C</w:t>
      </w:r>
      <w:r w:rsidR="00791C59">
        <w:t xml:space="preserve">: Detalles de </w:t>
      </w:r>
      <w:r w:rsidR="00F717B4">
        <w:t xml:space="preserve">la </w:t>
      </w:r>
      <w:r w:rsidR="00791C59">
        <w:t>BBDD.</w:t>
      </w:r>
    </w:p>
    <w:p w14:paraId="0B4F276B" w14:textId="175093BD" w:rsidR="0057156F" w:rsidRDefault="0057156F" w:rsidP="0057156F">
      <w:pPr>
        <w:pStyle w:val="Ttulo3"/>
      </w:pPr>
      <w:bookmarkStart w:id="127" w:name="_Toc165222576"/>
      <w:r>
        <w:t>PhpMyAdmin</w:t>
      </w:r>
      <w:bookmarkEnd w:id="127"/>
    </w:p>
    <w:p w14:paraId="0F76BF20" w14:textId="28DB9DBA" w:rsidR="0057156F" w:rsidRDefault="0057156F" w:rsidP="0057156F">
      <w:r>
        <w:t>El contenedor en cuestión utiliza la imagen "phpmyadmin/phpmyadmin" para proporcionar una interfaz gráfica de usuario para la administración de la base de datos MariaDB. Se ha asignado el nombre de host phpmyadmin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'diegosNetwork'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765AAC47" w14:textId="272D6719" w:rsidR="00D70B74" w:rsidRDefault="0057156F" w:rsidP="00D70B74">
      <w:r>
        <w:t>Además, se han establecido variables de entorno específicas, como PMA_HOST, que apunta al contenedor de MariaDB, y MYSQL_ROOT_PASSWORD, que proporciona la contraseña necesaria para acceder a la base de datos como usuario root, contribuyendo a la seguridad y el acceso controlado a la base de datos.</w:t>
      </w:r>
      <w:sdt>
        <w:sdtPr>
          <w:id w:val="-921555023"/>
          <w:citation/>
        </w:sdtPr>
        <w:sdtContent>
          <w:r w:rsidR="00D70B74">
            <w:fldChar w:fldCharType="begin"/>
          </w:r>
          <w:r w:rsidR="00D70B74">
            <w:instrText xml:space="preserve"> CITATION And23 \l 3082 </w:instrText>
          </w:r>
          <w:r w:rsidR="00D70B74">
            <w:fldChar w:fldCharType="separate"/>
          </w:r>
          <w:r w:rsidR="000A30F6">
            <w:rPr>
              <w:noProof/>
            </w:rPr>
            <w:t xml:space="preserve"> </w:t>
          </w:r>
          <w:r w:rsidR="000A30F6" w:rsidRPr="000A30F6">
            <w:rPr>
              <w:noProof/>
            </w:rPr>
            <w:t>[25]</w:t>
          </w:r>
          <w:r w:rsidR="00D70B74">
            <w:fldChar w:fldCharType="end"/>
          </w:r>
        </w:sdtContent>
      </w:sdt>
      <w:r w:rsidR="00025354">
        <w:t xml:space="preserve"> </w:t>
      </w:r>
    </w:p>
    <w:p w14:paraId="35A6D9FF" w14:textId="4B722DFA" w:rsidR="00A837F7" w:rsidRDefault="00290D63" w:rsidP="00D70B74">
      <w:pPr>
        <w:pStyle w:val="Ttulo3"/>
      </w:pPr>
      <w:bookmarkStart w:id="128" w:name="_Toc165222577"/>
      <w:r>
        <w:t>Tfg_Backend</w:t>
      </w:r>
      <w:bookmarkEnd w:id="128"/>
    </w:p>
    <w:p w14:paraId="7081DE22" w14:textId="5133F990" w:rsidR="00E958F5" w:rsidRDefault="00E958F5" w:rsidP="00E958F5">
      <w:r>
        <w:t>Se ha establecido un contenedor denominado tfg_backend,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Dockerfile</w:t>
      </w:r>
      <w:r w:rsidR="00DA1E2F" w:rsidRPr="00DA1E2F">
        <w:t xml:space="preserve"> </w:t>
      </w:r>
      <w:sdt>
        <w:sdtPr>
          <w:id w:val="137851714"/>
          <w:citation/>
        </w:sdtPr>
        <w:sdtContent>
          <w:r w:rsidR="00DA1E2F">
            <w:fldChar w:fldCharType="begin"/>
          </w:r>
          <w:r w:rsidR="0050539E">
            <w:instrText xml:space="preserve">CITATION Ögg23 \l 3082 </w:instrText>
          </w:r>
          <w:r w:rsidR="00DA1E2F">
            <w:fldChar w:fldCharType="separate"/>
          </w:r>
          <w:r w:rsidR="000A30F6" w:rsidRPr="000A30F6">
            <w:rPr>
              <w:noProof/>
            </w:rPr>
            <w:t>[26]</w:t>
          </w:r>
          <w:r w:rsidR="00DA1E2F">
            <w:fldChar w:fldCharType="end"/>
          </w:r>
        </w:sdtContent>
      </w:sdt>
      <w:r>
        <w:t xml:space="preserve"> en la raíz del proyecto. </w:t>
      </w:r>
    </w:p>
    <w:p w14:paraId="4CBD29CA" w14:textId="3F0F8ADB"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r w:rsidR="003453CF">
        <w:t xml:space="preserve"> </w:t>
      </w:r>
    </w:p>
    <w:p w14:paraId="76FA3829" w14:textId="77777777" w:rsidR="00E958F5" w:rsidRDefault="00E958F5" w:rsidP="00E958F5">
      <w:r>
        <w:t xml:space="preserve">Para garantizar una comunicación eficaz y segura entre el contenedor tfg_backend y otros servicios, especialmente con el enrutador y proxy inverso Traefik, se asignó una dirección IP fija al contenedor dentro de una red personalizada denominada diegosNetwork. Esta red utiliza el controlador bridge, favoreciendo así la interconexión entre contenedores de </w:t>
      </w:r>
      <w:r>
        <w:lastRenderedPageBreak/>
        <w:t xml:space="preserve">manera que pueden comunicarse como si residieran en la misma máquina física, manteniendo al mismo tiempo un alto grado de aislamiento. </w:t>
      </w:r>
    </w:p>
    <w:p w14:paraId="404DEDFD" w14:textId="3D83F00B" w:rsidR="00290D63" w:rsidRDefault="00E958F5" w:rsidP="00E958F5">
      <w:r>
        <w:t>La elección de asignar una IP fija resulta estratégica para la configuración en Traefik, permitiendo una gestión precisa del tráfico entrante. Mediante reglas definidas en Traefik, se redirige el tráfico destinado a la API hacia la IP fija del contenedor tfg_backend, optimizando la ruta de las solicitudes de los usuarios y asegurando que estas sean procesadas eficientemente por la API.</w:t>
      </w:r>
      <w:sdt>
        <w:sdtPr>
          <w:id w:val="1770967158"/>
          <w:citation/>
        </w:sdtPr>
        <w:sdtContent>
          <w:r w:rsidR="00BB626E">
            <w:fldChar w:fldCharType="begin"/>
          </w:r>
          <w:r w:rsidR="00BB626E">
            <w:instrText xml:space="preserve"> CITATION Jam15 \l 3082 </w:instrText>
          </w:r>
          <w:r w:rsidR="00BB626E">
            <w:fldChar w:fldCharType="separate"/>
          </w:r>
          <w:r w:rsidR="000A30F6">
            <w:rPr>
              <w:noProof/>
            </w:rPr>
            <w:t xml:space="preserve"> </w:t>
          </w:r>
          <w:r w:rsidR="000A30F6" w:rsidRPr="000A30F6">
            <w:rPr>
              <w:noProof/>
            </w:rPr>
            <w:t>[27]</w:t>
          </w:r>
          <w:r w:rsidR="00BB626E">
            <w:fldChar w:fldCharType="end"/>
          </w:r>
        </w:sdtContent>
      </w:sdt>
    </w:p>
    <w:p w14:paraId="7834A4E4" w14:textId="59C154E7" w:rsidR="0066185C" w:rsidRPr="005E5A35" w:rsidRDefault="0066185C" w:rsidP="0066185C">
      <w:r w:rsidRPr="00B86BD0">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3176389" cy="1680264"/>
                    </a:xfrm>
                    <a:prstGeom prst="rect">
                      <a:avLst/>
                    </a:prstGeom>
                  </pic:spPr>
                </pic:pic>
              </a:graphicData>
            </a:graphic>
          </wp:inline>
        </w:drawing>
      </w:r>
    </w:p>
    <w:p w14:paraId="1706BB8E" w14:textId="4893F030" w:rsidR="0066185C" w:rsidRDefault="0066185C" w:rsidP="0066185C">
      <w:pPr>
        <w:pStyle w:val="Descripcin"/>
        <w:jc w:val="center"/>
      </w:pPr>
      <w:bookmarkStart w:id="129" w:name="_Toc165222491"/>
      <w:r>
        <w:t xml:space="preserve">Ilustración </w:t>
      </w:r>
      <w:r>
        <w:fldChar w:fldCharType="begin"/>
      </w:r>
      <w:r>
        <w:instrText xml:space="preserve"> SEQ Ilustración \* ARABIC </w:instrText>
      </w:r>
      <w:r>
        <w:fldChar w:fldCharType="separate"/>
      </w:r>
      <w:r w:rsidR="001417DA">
        <w:rPr>
          <w:noProof/>
        </w:rPr>
        <w:t>12</w:t>
      </w:r>
      <w:r>
        <w:fldChar w:fldCharType="end"/>
      </w:r>
      <w:r>
        <w:t xml:space="preserve">: </w:t>
      </w:r>
      <w:r w:rsidRPr="000C47DA">
        <w:t>Diagrama de Conexión API. Elaboración Propia</w:t>
      </w:r>
      <w:bookmarkEnd w:id="129"/>
    </w:p>
    <w:p w14:paraId="7855E9FC" w14:textId="256CDB3A" w:rsidR="0066185C" w:rsidRPr="00B86BD0" w:rsidRDefault="0066185C" w:rsidP="0066185C">
      <w:r w:rsidRPr="00B86BD0">
        <w:t>Para el desarrollo de esta API, se ha creado un archivo denominado backend.js</w:t>
      </w:r>
      <w:r w:rsidR="003E200C">
        <w:t xml:space="preserve"> (mencionado anteriormente)</w:t>
      </w:r>
      <w:r w:rsidRPr="00B86BD0">
        <w:t>, el cual encapsula la lógica necesaria para establecer la conexión con la base de datos y definir los endpoints requeridos. Este archivo se basa en Express, un framework de Node.js que facilita la creación de APIs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30" w:name="OLE_LINK73"/>
      <w:bookmarkStart w:id="131" w:name="OLE_LINK74"/>
    </w:p>
    <w:bookmarkEnd w:id="130"/>
    <w:bookmarkEnd w:id="131"/>
    <w:p w14:paraId="21FF2C74" w14:textId="631D1D24" w:rsidR="0066185C" w:rsidRDefault="0066185C" w:rsidP="00E958F5">
      <w:r w:rsidRPr="00C25746">
        <w:t xml:space="preserve">Un endpoint se refiere a una URL específica a la que se puede hacer una solicitud HTTP para realizar una operación en un servidor web. Estas operaciones pueden incluir la obtención, </w:t>
      </w:r>
      <w:r w:rsidRPr="00C25746">
        <w:lastRenderedPageBreak/>
        <w:t>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32" w:name="_Toc165222578"/>
      <w:r>
        <w:t>Cloudflare</w:t>
      </w:r>
      <w:bookmarkEnd w:id="132"/>
    </w:p>
    <w:p w14:paraId="0FCD6539" w14:textId="62C874F2" w:rsidR="00F87CF6" w:rsidRDefault="00F87CF6" w:rsidP="00F87CF6">
      <w:r w:rsidRPr="00F87CF6">
        <w:t>Este contenedor Docker está específicamente configurado para ejecutar un túnel de Cloudflare, una herramienta vital para exponer de forma segura servicios internos a Internet mediante el mantenimiento de un tráfico cifrado y protegido. Al utilizar este contenedor, cualquier solicitud a</w:t>
      </w:r>
      <w:r w:rsidR="00956B06">
        <w:t xml:space="preserve">l </w:t>
      </w:r>
      <w:r w:rsidRPr="00F87CF6">
        <w:t>DNS es interceptada por el túnel, que actúa como un conducto seguro, redirigiendo el tráfico hacia Traefik, un proxy inverso y un balanceador de carga. Esta redirección es crucial porque Traefik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33" w:name="_Toc165222579"/>
      <w:r>
        <w:t>Traefik</w:t>
      </w:r>
      <w:bookmarkEnd w:id="133"/>
    </w:p>
    <w:p w14:paraId="6163392C" w14:textId="122ED4E3" w:rsidR="00BB0D19" w:rsidRDefault="00BB0D19" w:rsidP="00BB0D19">
      <w:r>
        <w:t xml:space="preserve">Se </w:t>
      </w:r>
      <w:r w:rsidRPr="00BB0D19">
        <w:t xml:space="preserve">ha elegido usar Traefik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sdt>
        <w:sdtPr>
          <w:id w:val="807664322"/>
          <w:citation/>
        </w:sdtPr>
        <w:sdtContent>
          <w:r w:rsidR="00590F0D">
            <w:fldChar w:fldCharType="begin"/>
          </w:r>
          <w:r w:rsidR="00590F0D">
            <w:instrText xml:space="preserve"> CITATION Man21 \l 3082 </w:instrText>
          </w:r>
          <w:r w:rsidR="00590F0D">
            <w:fldChar w:fldCharType="separate"/>
          </w:r>
          <w:r w:rsidR="000A30F6">
            <w:rPr>
              <w:noProof/>
            </w:rPr>
            <w:t xml:space="preserve"> </w:t>
          </w:r>
          <w:r w:rsidR="000A30F6" w:rsidRPr="000A30F6">
            <w:rPr>
              <w:noProof/>
            </w:rPr>
            <w:t>[28]</w:t>
          </w:r>
          <w:r w:rsidR="00590F0D">
            <w:fldChar w:fldCharType="end"/>
          </w:r>
        </w:sdtContent>
      </w:sdt>
    </w:p>
    <w:p w14:paraId="27F98CC3" w14:textId="64592E53" w:rsidR="00F72561" w:rsidRDefault="005254E7" w:rsidP="00F72561">
      <w:r>
        <w:t xml:space="preserve">Por ejemplo, </w:t>
      </w:r>
      <w:r w:rsidR="00AB195C">
        <w:t xml:space="preserve">cuando se llama a </w:t>
      </w:r>
      <w:r w:rsidR="00EE068E">
        <w:t>‘</w:t>
      </w:r>
      <w:r w:rsidR="00F72561" w:rsidRPr="00F72561">
        <w:rPr>
          <w:i/>
          <w:iCs/>
        </w:rPr>
        <w:t>https://adminmariadb.lapspartbox.com</w:t>
      </w:r>
      <w:r w:rsidR="00EE068E">
        <w:rPr>
          <w:i/>
          <w:iCs/>
        </w:rPr>
        <w:t>’</w:t>
      </w:r>
      <w:r w:rsidR="00F72561">
        <w:t xml:space="preserve">, se inicia una serie de interacciones coordinadas por Traefik y protegidas por Cloudflare, asegurando que el tráfico sea seguro y eficientemente dirigido. Primero, </w:t>
      </w:r>
      <w:r w:rsidR="00136F13">
        <w:t>la</w:t>
      </w:r>
      <w:r w:rsidR="00F72561">
        <w:t xml:space="preserve"> solicitud pasa a través de Cloudflare, que actúa como un proxy inverso y un firewall, protegiendo y cifrando tu conexión. Cloudflare también minimiza la latencia y mejora la seguridad mediante la optimización del tráfico web y la protección contra ataques DDoS y otros tipos de amenazas cibernéticas.</w:t>
      </w:r>
    </w:p>
    <w:p w14:paraId="4AEDA050" w14:textId="0E07C6B3" w:rsidR="00F72561" w:rsidRDefault="00F72561" w:rsidP="00F72561">
      <w:r>
        <w:t xml:space="preserve">Una vez que Cloudflare procesa y cifra la solicitud, esta se envía a Traefik, que está configurado para actuar como el proxy inverso dentro de </w:t>
      </w:r>
      <w:r w:rsidR="00136F13">
        <w:t>la</w:t>
      </w:r>
      <w:r>
        <w:t xml:space="preserve"> infraestructura de contenedores. Traefik escucha en los puertos configurados (80 para HTTP y 443 para HTTPS), y gracias a su integración con Docker, tiene conocimiento de todos los servicios y sus respectivas configuraciones en la red de contenedores.</w:t>
      </w:r>
      <w:sdt>
        <w:sdtPr>
          <w:id w:val="247935207"/>
          <w:citation/>
        </w:sdtPr>
        <w:sdtContent>
          <w:r w:rsidR="00273C52">
            <w:fldChar w:fldCharType="begin"/>
          </w:r>
          <w:r w:rsidR="00273C52">
            <w:instrText xml:space="preserve"> CITATION Jos20 \l 3082 </w:instrText>
          </w:r>
          <w:r w:rsidR="00273C52">
            <w:fldChar w:fldCharType="separate"/>
          </w:r>
          <w:r w:rsidR="000A30F6">
            <w:rPr>
              <w:noProof/>
            </w:rPr>
            <w:t xml:space="preserve"> </w:t>
          </w:r>
          <w:r w:rsidR="000A30F6" w:rsidRPr="000A30F6">
            <w:rPr>
              <w:noProof/>
            </w:rPr>
            <w:t>[29]</w:t>
          </w:r>
          <w:r w:rsidR="00273C52">
            <w:fldChar w:fldCharType="end"/>
          </w:r>
        </w:sdtContent>
      </w:sdt>
    </w:p>
    <w:p w14:paraId="498BAC7B" w14:textId="46C9BB37" w:rsidR="00F72561" w:rsidRDefault="00F72561" w:rsidP="00F72561">
      <w:r>
        <w:t>Para la URL mencionada, Traefik consulta sus reglas de enrutamiento dinámico para determinar a cuál servicio debe redirigir la solicitud. En este caso, identifica que la solicitud corresponde al servicio de phpMyAdmin, configurado previamente en su tabla de ruteo. Traefik entonces redirige la solicitud al contenedor correspondiente que aloja el servicio de phpMyAdmin, pasando por la red interna del Docker configurada para este propósito.</w:t>
      </w:r>
    </w:p>
    <w:p w14:paraId="61E2DE68" w14:textId="7A6E0613" w:rsidR="005254E7" w:rsidRPr="00BB0D19" w:rsidRDefault="00F72561" w:rsidP="00F72561">
      <w:r>
        <w:lastRenderedPageBreak/>
        <w:t>El servicio de phpMyAdmin recibe la solicitud y procesa la interfaz de gestión de bases de datos MariaDB, permitiéndote administrar tu base de datos a través de una interfaz web. Este proceso se lleva a cabo de manera transparente y segura, proporcionando un acceso eficiente y protegido a tus bases de datos, todo bajo la capa de seguridad adicional y las optimizaciones de rendimiento ofrecidas por Cloudflare y la gestión de tráfico inteligente de Traefik.</w:t>
      </w:r>
      <w:r w:rsidR="00590F0D">
        <w:t xml:space="preserve"> Se puede ver el diagrama del sistema en el Anexo B: Diseño del Sistema.</w:t>
      </w:r>
    </w:p>
    <w:p w14:paraId="177D0A01" w14:textId="2CCEC201" w:rsidR="00F10736" w:rsidRDefault="00711D89" w:rsidP="00F10736">
      <w:pPr>
        <w:pStyle w:val="Ttulo3"/>
      </w:pPr>
      <w:bookmarkStart w:id="134" w:name="_Toc165222580"/>
      <w:r>
        <w:t>Portainer</w:t>
      </w:r>
      <w:bookmarkEnd w:id="134"/>
    </w:p>
    <w:p w14:paraId="5B552664" w14:textId="77777777" w:rsidR="00214D60" w:rsidRPr="00214D60" w:rsidRDefault="00214D60" w:rsidP="00214D60">
      <w:pPr>
        <w:rPr>
          <w:rFonts w:asciiTheme="majorHAnsi" w:eastAsiaTheme="majorEastAsia" w:hAnsiTheme="majorHAnsi" w:cstheme="majorBidi"/>
          <w:bCs/>
          <w:color w:val="000000" w:themeColor="text1"/>
          <w:sz w:val="32"/>
        </w:rPr>
      </w:pPr>
      <w:r w:rsidRPr="00214D60">
        <w:t>El contenedor Portainer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35" w:name="_Toc165222581"/>
      <w:r>
        <w:t xml:space="preserve">PT4 </w:t>
      </w:r>
      <w:r w:rsidR="003B6CAF">
        <w:t>–</w:t>
      </w:r>
      <w:r>
        <w:t xml:space="preserve"> </w:t>
      </w:r>
      <w:r w:rsidR="003B6CAF">
        <w:t>Desarrollo Frontend</w:t>
      </w:r>
      <w:bookmarkEnd w:id="135"/>
    </w:p>
    <w:p w14:paraId="3C75BC75" w14:textId="66600B55" w:rsidR="0052532E" w:rsidRPr="0052532E" w:rsidRDefault="0052532E" w:rsidP="0052532E">
      <w:pPr>
        <w:pStyle w:val="Ttulo3"/>
      </w:pPr>
      <w:bookmarkStart w:id="136" w:name="_Toc165222582"/>
      <w:r>
        <w:t>Estructura de Directorios</w:t>
      </w:r>
      <w:bookmarkEnd w:id="136"/>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0C9B2999"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sidR="000A30F6">
            <w:rPr>
              <w:noProof/>
            </w:rPr>
            <w:t xml:space="preserve"> </w:t>
          </w:r>
          <w:r w:rsidR="000A30F6" w:rsidRPr="000A30F6">
            <w:rPr>
              <w:noProof/>
            </w:rPr>
            <w:t>[30]</w:t>
          </w:r>
          <w:r w:rsidR="00812147">
            <w:rPr>
              <w:noProof/>
            </w:rPr>
            <w:fldChar w:fldCharType="end"/>
          </w:r>
        </w:sdtContent>
      </w:sdt>
      <w:r w:rsidRPr="00B36A9D">
        <w:rPr>
          <w:noProof/>
        </w:rPr>
        <w:t xml:space="preserve"> </w:t>
      </w:r>
      <w:r>
        <w:rPr>
          <w:noProof/>
        </w:rPr>
        <w:t>La estructura que se ha seguido para el proyecto es la siguiente.</w:t>
      </w:r>
    </w:p>
    <w:p w14:paraId="1ADA9BB9" w14:textId="77777777" w:rsidR="00524328" w:rsidRDefault="00524328" w:rsidP="00524328">
      <w:pPr>
        <w:keepNext/>
        <w:jc w:val="center"/>
      </w:pPr>
      <w:r>
        <w:rPr>
          <w:noProof/>
        </w:rPr>
        <w:lastRenderedPageBreak/>
        <w:drawing>
          <wp:inline distT="0" distB="0" distL="0" distR="0" wp14:anchorId="69396A0B" wp14:editId="48D16E8A">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63E15F9C" w14:textId="3F50E8F7" w:rsidR="00B36A9D" w:rsidRDefault="00524328" w:rsidP="00524328">
      <w:pPr>
        <w:pStyle w:val="Descripcin"/>
        <w:jc w:val="center"/>
      </w:pPr>
      <w:bookmarkStart w:id="137" w:name="_Toc165222492"/>
      <w:r>
        <w:t xml:space="preserve">Ilustración </w:t>
      </w:r>
      <w:r>
        <w:fldChar w:fldCharType="begin"/>
      </w:r>
      <w:r>
        <w:instrText xml:space="preserve"> SEQ Ilustración \* ARABIC </w:instrText>
      </w:r>
      <w:r>
        <w:fldChar w:fldCharType="separate"/>
      </w:r>
      <w:r w:rsidR="001417DA">
        <w:rPr>
          <w:noProof/>
        </w:rPr>
        <w:t>13</w:t>
      </w:r>
      <w:r>
        <w:fldChar w:fldCharType="end"/>
      </w:r>
      <w:r>
        <w:t xml:space="preserve">: </w:t>
      </w:r>
      <w:r w:rsidRPr="00E5393F">
        <w:t>Estructura Directorios. Elaboración Propia</w:t>
      </w:r>
      <w:bookmarkEnd w:id="137"/>
    </w:p>
    <w:p w14:paraId="23024993" w14:textId="77777777" w:rsidR="00681F09" w:rsidRDefault="00681F09">
      <w:pPr>
        <w:pStyle w:val="Prrafodelista"/>
        <w:numPr>
          <w:ilvl w:val="0"/>
          <w:numId w:val="24"/>
        </w:numPr>
      </w:pPr>
      <w:r>
        <w:t>.expo/: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pPr>
        <w:pStyle w:val="Prrafodelista"/>
        <w:numPr>
          <w:ilvl w:val="0"/>
          <w:numId w:val="24"/>
        </w:numPr>
      </w:pPr>
      <w:r>
        <w:t>.vscode/: Este directorio incluye la configuración específica de Visual Studio Code, como las preferencias de usuario o configuraciones del workspace para el proyecto.</w:t>
      </w:r>
    </w:p>
    <w:p w14:paraId="469638AE" w14:textId="0DB55059" w:rsidR="00681F09" w:rsidRDefault="00681F09">
      <w:pPr>
        <w:pStyle w:val="Prrafodelista"/>
        <w:numPr>
          <w:ilvl w:val="0"/>
          <w:numId w:val="24"/>
        </w:numPr>
      </w:pPr>
      <w:r>
        <w:t xml:space="preserve">android/ y ios/: Contienen los proyectos y configuraciones específicos para compilar la aplicación en Android e iOS, respectivamente. </w:t>
      </w:r>
      <w:r w:rsidR="004B03FB">
        <w:t>Esto es lo que se subirá a Apple Store y Google Play una vez terminado.</w:t>
      </w:r>
    </w:p>
    <w:p w14:paraId="0C0945CE" w14:textId="038E4649" w:rsidR="00681F09" w:rsidRDefault="00681F09">
      <w:pPr>
        <w:pStyle w:val="Prrafodelista"/>
        <w:numPr>
          <w:ilvl w:val="0"/>
          <w:numId w:val="24"/>
        </w:numPr>
      </w:pPr>
      <w:r>
        <w:t xml:space="preserve">assets/: Almacena recursos estáticos como imágenes, fuentes que la aplicación </w:t>
      </w:r>
      <w:r w:rsidR="004B03FB">
        <w:t>utilice</w:t>
      </w:r>
      <w:r>
        <w:t>.</w:t>
      </w:r>
    </w:p>
    <w:p w14:paraId="76FFDEE1" w14:textId="77777777" w:rsidR="00681F09" w:rsidRDefault="00681F09">
      <w:pPr>
        <w:pStyle w:val="Prrafodelista"/>
        <w:numPr>
          <w:ilvl w:val="0"/>
          <w:numId w:val="24"/>
        </w:numPr>
      </w:pPr>
      <w:r>
        <w:t>node_modules/: Incluye las dependencias del proyecto instaladas a través de NPM (Node Package Manager).</w:t>
      </w:r>
    </w:p>
    <w:p w14:paraId="51165300" w14:textId="4D776820" w:rsidR="00681F09" w:rsidRDefault="00681F09">
      <w:pPr>
        <w:pStyle w:val="Prrafodelista"/>
        <w:numPr>
          <w:ilvl w:val="0"/>
          <w:numId w:val="24"/>
        </w:numPr>
      </w:pPr>
      <w:r>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pPr>
        <w:pStyle w:val="Prrafodelista"/>
        <w:numPr>
          <w:ilvl w:val="0"/>
          <w:numId w:val="24"/>
        </w:numPr>
      </w:pPr>
      <w:r>
        <w:t>.gitignore: Un archivo de configuración para Git que especifica los archivos y directorios no rastreados que deben ignorarse en las operaciones del repositorio.</w:t>
      </w:r>
    </w:p>
    <w:p w14:paraId="6B68B7EE" w14:textId="77777777" w:rsidR="00681F09" w:rsidRDefault="00681F09">
      <w:pPr>
        <w:pStyle w:val="Prrafodelista"/>
        <w:numPr>
          <w:ilvl w:val="0"/>
          <w:numId w:val="24"/>
        </w:numPr>
      </w:pPr>
      <w:r>
        <w:t>App.js: El archivo principal de entrada de una aplicación React Native, que define la composición de la UI a nivel raíz.</w:t>
      </w:r>
    </w:p>
    <w:p w14:paraId="2B650598" w14:textId="77777777" w:rsidR="00681F09" w:rsidRDefault="00681F09">
      <w:pPr>
        <w:pStyle w:val="Prrafodelista"/>
        <w:numPr>
          <w:ilvl w:val="0"/>
          <w:numId w:val="24"/>
        </w:numPr>
      </w:pPr>
      <w:r>
        <w:t>app.json: Contiene la configuración de la aplicación a nivel de meta, como el nombre, versión y configuración específica para Expo.</w:t>
      </w:r>
    </w:p>
    <w:p w14:paraId="5D9473DB" w14:textId="77777777" w:rsidR="00681F09" w:rsidRDefault="00681F09">
      <w:pPr>
        <w:pStyle w:val="Prrafodelista"/>
        <w:numPr>
          <w:ilvl w:val="0"/>
          <w:numId w:val="24"/>
        </w:numPr>
      </w:pPr>
      <w:r>
        <w:t>babel.config.js: Configuración para Babel, una herramienta que se utiliza para convertir código ECMAScript 2015+ en una versión compatible con versiones anteriores de JavaScript.</w:t>
      </w:r>
    </w:p>
    <w:p w14:paraId="22621B07" w14:textId="7E4E92D5" w:rsidR="00681F09" w:rsidRDefault="00681F09">
      <w:pPr>
        <w:pStyle w:val="Prrafodelista"/>
        <w:numPr>
          <w:ilvl w:val="0"/>
          <w:numId w:val="24"/>
        </w:numPr>
      </w:pPr>
      <w:r>
        <w:t xml:space="preserve">docker-compose.yml: Un archivo de Docker Compose para </w:t>
      </w:r>
      <w:r w:rsidR="004B03FB">
        <w:t xml:space="preserve">la creación de los contenedores necesarios de la aplicación. </w:t>
      </w:r>
    </w:p>
    <w:p w14:paraId="28B3B2C3" w14:textId="77777777" w:rsidR="00681F09" w:rsidRDefault="00681F09">
      <w:pPr>
        <w:pStyle w:val="Prrafodelista"/>
        <w:numPr>
          <w:ilvl w:val="0"/>
          <w:numId w:val="24"/>
        </w:numPr>
      </w:pPr>
      <w:r>
        <w:t>eas.json: Específico de Expo Application Services (EAS), que gestiona la construcción y despliegue de aplicaciones creadas con Expo.</w:t>
      </w:r>
    </w:p>
    <w:p w14:paraId="10DDA6CE" w14:textId="5069C2C8" w:rsidR="00681F09" w:rsidRDefault="00681F09">
      <w:pPr>
        <w:pStyle w:val="Prrafodelista"/>
        <w:numPr>
          <w:ilvl w:val="0"/>
          <w:numId w:val="24"/>
        </w:numPr>
      </w:pPr>
      <w:r>
        <w:lastRenderedPageBreak/>
        <w:t xml:space="preserve">estilosGlobales.js: </w:t>
      </w:r>
      <w:r w:rsidR="004B03FB">
        <w:t>C</w:t>
      </w:r>
      <w:r>
        <w:t>ontiene estilos CSS en JavaScript que se aplican de manera global en toda la aplicación.</w:t>
      </w:r>
    </w:p>
    <w:p w14:paraId="2254D6A6" w14:textId="77777777" w:rsidR="00681F09" w:rsidRDefault="00681F09">
      <w:pPr>
        <w:pStyle w:val="Prrafodelista"/>
        <w:numPr>
          <w:ilvl w:val="0"/>
          <w:numId w:val="24"/>
        </w:numPr>
      </w:pPr>
      <w:r>
        <w:t>index.js: A menudo es el punto de entrada a la aplicación React Native para el registro del componente raíz con AppRegistry.</w:t>
      </w:r>
    </w:p>
    <w:p w14:paraId="2BBB5F6B" w14:textId="77777777" w:rsidR="00681F09" w:rsidRDefault="00681F09">
      <w:pPr>
        <w:pStyle w:val="Prrafodelista"/>
        <w:numPr>
          <w:ilvl w:val="0"/>
          <w:numId w:val="24"/>
        </w:numPr>
      </w:pPr>
      <w:r>
        <w:t>package-lock.json y package.json: Estos archivos gestionan las dependencias del proyecto, con package.json declarando las dependencias y package-lock.json asegurando una instalación consistente de estas.</w:t>
      </w:r>
    </w:p>
    <w:p w14:paraId="4E485FCA" w14:textId="6E703FB2" w:rsidR="00681F09" w:rsidRDefault="00681F09">
      <w:pPr>
        <w:pStyle w:val="Prrafodelista"/>
        <w:numPr>
          <w:ilvl w:val="0"/>
          <w:numId w:val="24"/>
        </w:numPr>
      </w:pPr>
      <w:r>
        <w:t>README.md: Un archivo Markdown con información acerca del proyecto, incluye instrucciones de instalación, uso y contribución al proyecto.</w:t>
      </w:r>
    </w:p>
    <w:p w14:paraId="350B31D4" w14:textId="49673280" w:rsidR="00B36A9D" w:rsidRDefault="00681F09">
      <w:pPr>
        <w:pStyle w:val="Prrafodelista"/>
        <w:numPr>
          <w:ilvl w:val="0"/>
          <w:numId w:val="24"/>
        </w:numPr>
      </w:pPr>
      <w:r>
        <w:t xml:space="preserve">userContext.js: Un archivo que </w:t>
      </w:r>
      <w:r w:rsidR="001B75C1">
        <w:t>está</w:t>
      </w:r>
      <w:r>
        <w:t xml:space="preserve"> utilizando el Context API de React para manejar el estado global de la autenticación del usuario </w:t>
      </w:r>
      <w:r w:rsidR="001B75C1">
        <w:t>y su información.</w:t>
      </w:r>
    </w:p>
    <w:p w14:paraId="31A6A9FB" w14:textId="77777777" w:rsidR="00030B55" w:rsidRDefault="00030B55" w:rsidP="00030B55">
      <w:bookmarkStart w:id="138" w:name="OLE_LINK82"/>
      <w:bookmarkStart w:id="139" w:name="OLE_LINK83"/>
      <w:bookmarkStart w:id="140" w:name="OLE_LINK84"/>
    </w:p>
    <w:p w14:paraId="1CBEC149" w14:textId="4497BE2B" w:rsidR="0067522A" w:rsidRDefault="00030B55" w:rsidP="00030B55">
      <w:r>
        <w:t>Este proceso de creación de la estructura te lo facilita React Native</w:t>
      </w:r>
      <w:r>
        <w:t xml:space="preserve">, </w:t>
      </w:r>
      <w:r w:rsidR="0067522A">
        <w:t>solo había que crear el proyecto en el terminal. Para crear este proyecto se ha abierto un terminal, se ha navegado hasta donde se quiere guardar el proyecto, y se ha ejecutado las siguientes líneas de código: ‘</w:t>
      </w:r>
      <w:r w:rsidR="0067522A" w:rsidRPr="0067522A">
        <w:rPr>
          <w:rStyle w:val="nfasissutil"/>
        </w:rPr>
        <w:t>npx create-expo-app TFGFamilySeriesTrack</w:t>
      </w:r>
      <w:r w:rsidR="007B344B" w:rsidRPr="0067522A">
        <w:rPr>
          <w:rStyle w:val="nfasissutil"/>
        </w:rPr>
        <w:t>’</w:t>
      </w:r>
      <w:r w:rsidR="007B344B">
        <w:t>, después</w:t>
      </w:r>
      <w:r w:rsidR="0067522A">
        <w:t>,</w:t>
      </w:r>
      <w:r w:rsidR="00AA1F12">
        <w:t xml:space="preserve"> ‘</w:t>
      </w:r>
      <w:r w:rsidR="00AA1F12" w:rsidRPr="00AA1F12">
        <w:rPr>
          <w:rStyle w:val="nfasissutil"/>
        </w:rPr>
        <w:t xml:space="preserve">cd </w:t>
      </w:r>
      <w:r w:rsidR="00AA1F12" w:rsidRPr="0067522A">
        <w:rPr>
          <w:rStyle w:val="nfasissutil"/>
        </w:rPr>
        <w:t>TFGFamilySeriesTrack’</w:t>
      </w:r>
      <w:r w:rsidR="00AA1F12">
        <w:rPr>
          <w:rStyle w:val="nfasissutil"/>
        </w:rPr>
        <w:t xml:space="preserve"> </w:t>
      </w:r>
      <w:r w:rsidR="00AA1F12" w:rsidRPr="00AA1F12">
        <w:t>y</w:t>
      </w:r>
      <w:r w:rsidR="00AA1F12">
        <w:t xml:space="preserve"> ‘</w:t>
      </w:r>
      <w:r w:rsidR="0067522A" w:rsidRPr="0067522A">
        <w:rPr>
          <w:rStyle w:val="nfasissutil"/>
        </w:rPr>
        <w:t>npx expo start</w:t>
      </w:r>
      <w:r w:rsidR="0067522A">
        <w:rPr>
          <w:rStyle w:val="nfasissutil"/>
        </w:rPr>
        <w:t>’</w:t>
      </w:r>
      <w:r w:rsidR="0067522A" w:rsidRPr="0067522A">
        <w:t xml:space="preserve"> para </w:t>
      </w:r>
      <w:r w:rsidR="007B344B" w:rsidRPr="0067522A">
        <w:t>ejecutarlo</w:t>
      </w:r>
      <w:r w:rsidR="0067522A" w:rsidRPr="0067522A">
        <w:t>.</w:t>
      </w:r>
    </w:p>
    <w:p w14:paraId="64695432" w14:textId="55187B17" w:rsidR="007B344B" w:rsidRDefault="00AA1F12" w:rsidP="0067522A">
      <w:r w:rsidRPr="00AA1F12">
        <w:t xml:space="preserve">Para ejecutar el proyecto y revisar su funcionamiento o apariencia, es necesario ejecutar </w:t>
      </w:r>
      <w:r w:rsidR="007B344B">
        <w:t>‘</w:t>
      </w:r>
      <w:r w:rsidR="007B344B" w:rsidRPr="0067522A">
        <w:rPr>
          <w:rStyle w:val="nfasissutil"/>
        </w:rPr>
        <w:t>npx expo start</w:t>
      </w:r>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sidR="000A30F6" w:rsidRPr="000A30F6">
            <w:rPr>
              <w:noProof/>
              <w:color w:val="404040" w:themeColor="text1" w:themeTint="BF"/>
            </w:rPr>
            <w:t>[31]</w:t>
          </w:r>
          <w:r w:rsidR="00392F74">
            <w:rPr>
              <w:rStyle w:val="nfasissutil"/>
            </w:rPr>
            <w:fldChar w:fldCharType="end"/>
          </w:r>
        </w:sdtContent>
      </w:sdt>
    </w:p>
    <w:bookmarkEnd w:id="138"/>
    <w:bookmarkEnd w:id="139"/>
    <w:bookmarkEnd w:id="140"/>
    <w:p w14:paraId="210628EA" w14:textId="7232C748" w:rsidR="003B6CAF" w:rsidRPr="00843B53" w:rsidRDefault="008A1349" w:rsidP="00843B53">
      <w:pPr>
        <w:pStyle w:val="TDC2"/>
        <w:ind w:left="0"/>
        <w:rPr>
          <w:rFonts w:asciiTheme="majorHAnsi" w:eastAsiaTheme="majorEastAsia" w:hAnsiTheme="majorHAnsi" w:cstheme="majorBidi"/>
          <w:bCs/>
          <w:smallCaps/>
          <w:noProof/>
          <w:color w:val="000000" w:themeColor="text1"/>
          <w:sz w:val="40"/>
          <w:szCs w:val="28"/>
        </w:rPr>
      </w:pPr>
      <w:r w:rsidRPr="008A1349">
        <w:t xml:space="preserve">Lo importante es la carpeta "Pantallas", donde se han creado los archivos necesarios para desarrollar la aplicación. </w:t>
      </w:r>
    </w:p>
    <w:p w14:paraId="647EBC40" w14:textId="6DBABDAA" w:rsidR="003B6CAF" w:rsidRDefault="003B6CAF" w:rsidP="0052532E">
      <w:pPr>
        <w:pStyle w:val="Ttulo3"/>
      </w:pPr>
      <w:bookmarkStart w:id="141" w:name="_Toc165222583"/>
      <w:r>
        <w:t xml:space="preserve">Pantallas y </w:t>
      </w:r>
      <w:r w:rsidR="0052532E">
        <w:t>Navegación</w:t>
      </w:r>
      <w:bookmarkEnd w:id="141"/>
    </w:p>
    <w:p w14:paraId="40B6E566" w14:textId="03F64F4D" w:rsidR="0067522A" w:rsidRDefault="00451B3A" w:rsidP="0067522A">
      <w:r w:rsidRPr="00451B3A">
        <w:t xml:space="preserve">El desarrollo de este paquete de trabajo ha sido guiado por los resultados del paquete </w:t>
      </w:r>
      <w:r w:rsidRPr="00451B3A">
        <w:rPr>
          <w:b/>
          <w:bCs/>
        </w:rPr>
        <w:t>PT2-D</w:t>
      </w:r>
      <w:r w:rsidR="002E41BA">
        <w:rPr>
          <w:b/>
          <w:bCs/>
        </w:rPr>
        <w:t>UI</w:t>
      </w:r>
      <w:r w:rsidRPr="00451B3A">
        <w:t>, que establece el diseño a seguir para la creación de la aplicación. Este diseño</w:t>
      </w:r>
      <w:r w:rsidR="00252655">
        <w:t xml:space="preserve"> </w:t>
      </w:r>
      <w:r w:rsidRPr="00451B3A">
        <w:t>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CamelCase, por ejemplo, un archivo se llamaría 'HomeScreen.js'. Este paso es crucial para organizar el proyecto y facilitar la identificación de cada pantalla. Posteriormente, 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pPr>
        <w:pStyle w:val="Prrafodelista"/>
        <w:numPr>
          <w:ilvl w:val="0"/>
          <w:numId w:val="25"/>
        </w:numPr>
      </w:pPr>
      <w:r>
        <w:lastRenderedPageBreak/>
        <w:t>Importaciones y Estado: Se importan bibliotecas de React, React Native, y otras utilidades. Se establece el estado inicial para gestionar datos de usuario, series, y otros elementos visuales.</w:t>
      </w:r>
    </w:p>
    <w:p w14:paraId="3FE34CB1" w14:textId="77777777" w:rsidR="00451B3A" w:rsidRDefault="00451B3A">
      <w:pPr>
        <w:pStyle w:val="Prrafodelista"/>
        <w:numPr>
          <w:ilvl w:val="0"/>
          <w:numId w:val="25"/>
        </w:numPr>
      </w:pPr>
      <w:r>
        <w:t>Navegación y Contexto: Utiliza useNavigation y useRoute para manejar la navegación entre pantallas, y useUser para acceder al contexto del usuario y sus datos.</w:t>
      </w:r>
    </w:p>
    <w:p w14:paraId="1E00A92D" w14:textId="38BDD3D0" w:rsidR="00D41B32" w:rsidRDefault="00D41B32" w:rsidP="00D41B32">
      <w:pPr>
        <w:pStyle w:val="Prrafodelista"/>
        <w:numPr>
          <w:ilvl w:val="0"/>
          <w:numId w:val="25"/>
        </w:numPr>
      </w:pPr>
      <w:r>
        <w:t>Funcionalidades: Implementa funciones para interactuar con APIs externas (e.g., obtener series), gestionar estados (e.g., refrescar datos), y navegar entre pantallas.</w:t>
      </w:r>
    </w:p>
    <w:p w14:paraId="0E020390" w14:textId="77777777" w:rsidR="00451B3A" w:rsidRDefault="00451B3A">
      <w:pPr>
        <w:pStyle w:val="Prrafodelista"/>
        <w:numPr>
          <w:ilvl w:val="0"/>
          <w:numId w:val="25"/>
        </w:numPr>
      </w:pPr>
      <w:r>
        <w:t>UI Componentes: Define componentes visuales como View, Text, Button, y ScrollView, que estructuran el layout de la pantalla y permiten interacciones del usuario.</w:t>
      </w:r>
    </w:p>
    <w:p w14:paraId="49271F6F" w14:textId="0F87311D" w:rsidR="003B6CAF" w:rsidRDefault="00451B3A">
      <w:pPr>
        <w:pStyle w:val="Prrafodelista"/>
        <w:numPr>
          <w:ilvl w:val="0"/>
          <w:numId w:val="25"/>
        </w:numPr>
      </w:pPr>
      <w:r>
        <w:t>Estilos: Aplica estilos para dar formato a los componentes UI, utilizando tanto estilos locales definidos en el mismo archivo como estilos globales importados.</w:t>
      </w:r>
    </w:p>
    <w:p w14:paraId="36CE8B00" w14:textId="458FDF54" w:rsidR="009450B5" w:rsidRDefault="009450B5" w:rsidP="009450B5">
      <w:r>
        <w:t xml:space="preserve">Queda detallado cada pantalla de navegación en el </w:t>
      </w:r>
      <w:r w:rsidR="00C21B7F" w:rsidRPr="00512896">
        <w:t>Anexo D</w:t>
      </w:r>
      <w:r w:rsidR="00512896">
        <w:t>: Detalles de Pantallas.</w:t>
      </w:r>
    </w:p>
    <w:p w14:paraId="44DEF90E" w14:textId="4C2DF12B" w:rsidR="00A02ED2" w:rsidRDefault="00A02ED2" w:rsidP="00A02ED2">
      <w:pPr>
        <w:pStyle w:val="Ttulo2"/>
      </w:pPr>
      <w:bookmarkStart w:id="142" w:name="_Toc165222584"/>
      <w:r>
        <w:t xml:space="preserve">PT5 </w:t>
      </w:r>
      <w:r w:rsidR="00850AE5">
        <w:t>–</w:t>
      </w:r>
      <w:r>
        <w:t xml:space="preserve"> </w:t>
      </w:r>
      <w:r w:rsidRPr="003E5AB2">
        <w:t>Integración de UI con Backend</w:t>
      </w:r>
      <w:bookmarkEnd w:id="142"/>
      <w:r w:rsidRPr="0084280D">
        <w:t xml:space="preserve"> </w:t>
      </w:r>
    </w:p>
    <w:p w14:paraId="07474928" w14:textId="5BC46297"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xml:space="preserve">, que </w:t>
      </w:r>
      <w:r w:rsidR="000C7692">
        <w:t>contiene</w:t>
      </w:r>
      <w:r w:rsidRPr="0084280D">
        <w:t xml:space="preserv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68355191"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w:t>
      </w:r>
      <w:sdt>
        <w:sdtPr>
          <w:id w:val="2048563167"/>
          <w:citation/>
        </w:sdtPr>
        <w:sdtContent>
          <w:r w:rsidR="00906E3D">
            <w:fldChar w:fldCharType="begin"/>
          </w:r>
          <w:r w:rsidR="00906E3D">
            <w:instrText xml:space="preserve"> CITATION San17 \l 3082 </w:instrText>
          </w:r>
          <w:r w:rsidR="00906E3D">
            <w:fldChar w:fldCharType="separate"/>
          </w:r>
          <w:r w:rsidR="000A30F6">
            <w:rPr>
              <w:noProof/>
            </w:rPr>
            <w:t xml:space="preserve"> </w:t>
          </w:r>
          <w:r w:rsidR="000A30F6" w:rsidRPr="000A30F6">
            <w:rPr>
              <w:noProof/>
            </w:rPr>
            <w:t>[32]</w:t>
          </w:r>
          <w:r w:rsidR="00906E3D">
            <w:fldChar w:fldCharType="end"/>
          </w:r>
        </w:sdtContent>
      </w:sdt>
      <w:r w:rsidRPr="0084280D">
        <w:t xml:space="preserve">. Estos endpoints son los puntos de acceso a través de los cuales el frontend puede solicitar datos </w:t>
      </w:r>
      <w:r w:rsidR="000C7692">
        <w:t>a la base de datos</w:t>
      </w:r>
      <w:r w:rsidRPr="0084280D">
        <w:t>, enviar nueva información, actualizar datos existentes o realizar cualquier otra operación.</w:t>
      </w:r>
    </w:p>
    <w:p w14:paraId="2BCE9B35" w14:textId="1E1FF9F6" w:rsidR="00360EC5" w:rsidRDefault="00360EC5" w:rsidP="0084280D">
      <w:r w:rsidRPr="00360EC5">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r w:rsidR="00443B03">
        <w:t>.</w:t>
      </w:r>
      <w:sdt>
        <w:sdtPr>
          <w:id w:val="914369293"/>
          <w:citation/>
        </w:sdtPr>
        <w:sdtContent>
          <w:r w:rsidR="00443B03">
            <w:fldChar w:fldCharType="begin"/>
          </w:r>
          <w:r w:rsidR="00443B03">
            <w:instrText xml:space="preserve"> CITATION Jin18 \l 3082 </w:instrText>
          </w:r>
          <w:r w:rsidR="00443B03">
            <w:fldChar w:fldCharType="separate"/>
          </w:r>
          <w:r w:rsidR="000A30F6">
            <w:rPr>
              <w:noProof/>
            </w:rPr>
            <w:t xml:space="preserve"> </w:t>
          </w:r>
          <w:r w:rsidR="000A30F6" w:rsidRPr="000A30F6">
            <w:rPr>
              <w:noProof/>
            </w:rPr>
            <w:t>[33]</w:t>
          </w:r>
          <w:r w:rsidR="00443B03">
            <w:fldChar w:fldCharType="end"/>
          </w:r>
        </w:sdtContent>
      </w:sdt>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21804C66"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w:t>
      </w:r>
      <w:r>
        <w:lastRenderedPageBreak/>
        <w:t xml:space="preserve">diseñadas para cada contexto. Los detalles sobre cada endpoint se encuentran detallados </w:t>
      </w:r>
      <w:r w:rsidR="009B1E54">
        <w:t xml:space="preserve">en la siguiente web: </w:t>
      </w:r>
      <w:r w:rsidR="00D24548">
        <w:t>‘</w:t>
      </w:r>
      <w:r w:rsidR="009B1E54" w:rsidRPr="009B1E54">
        <w:rPr>
          <w:rStyle w:val="CitaCar"/>
        </w:rPr>
        <w:t>https://apitfg.lapspartbox.com/api-docs</w:t>
      </w:r>
      <w:r w:rsidR="00D24548">
        <w:rPr>
          <w:rStyle w:val="CitaCar"/>
        </w:rPr>
        <w:t>’</w:t>
      </w:r>
      <w:r w:rsidR="00BC7426">
        <w:rPr>
          <w:rStyle w:val="CitaCar"/>
        </w:rPr>
        <w:t>.</w:t>
      </w:r>
    </w:p>
    <w:p w14:paraId="0CE87FB6" w14:textId="08ABB90B" w:rsidR="00942E90" w:rsidRDefault="00942E90" w:rsidP="00942E90">
      <w:r>
        <w:t>Una pieza clave en la infraestructura de la aplicación es la gestión del tráfico y la seguridad, facilitada por la integración de Cloudflare y Traefik. Cloudflare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Una vez que la solicitud ha sido procesada por Cloudflare, es redirigida al contenedor Traefik, que desempeña un papel crucial como proxy inverso. Traefik está configurado para gestionar el tráfico interno, dirigiendo las solicitudes al contenedor tfg-backend de acuerdo con reglas específicas. Dentro de este contenedor, la API procesa la solicitud, interactúa con la base de datos según sea necesario, y prepara la información para ser enviada de vuelta al usuario. La respuesta sigue el camino inverso a través de Traefik y Cloudflare,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5B0518B9" w:rsidR="009D4F35" w:rsidRDefault="009D4F35" w:rsidP="0084280D">
      <w:pPr>
        <w:pStyle w:val="Ttulo2"/>
      </w:pPr>
      <w:bookmarkStart w:id="143" w:name="_Toc165222585"/>
      <w:r w:rsidRPr="00D805D5">
        <w:t>PT</w:t>
      </w:r>
      <w:r w:rsidR="00A02ED2">
        <w:t>6</w:t>
      </w:r>
      <w:r w:rsidRPr="00D805D5">
        <w:t xml:space="preserve"> </w:t>
      </w:r>
      <w:r w:rsidR="00850AE5">
        <w:t>–</w:t>
      </w:r>
      <w:r w:rsidRPr="00D805D5">
        <w:t xml:space="preserve"> Pruebas y Calidad</w:t>
      </w:r>
      <w:bookmarkEnd w:id="143"/>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feedback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81193CE" w14:textId="49356D3F" w:rsidR="00C322CA" w:rsidRDefault="00006AB8" w:rsidP="00006AB8">
      <w:r w:rsidRPr="00006AB8">
        <w:lastRenderedPageBreak/>
        <w:t>Es importante destacar que los usuarios seleccionados incluyen tanto a usuarios de Apple como de Android, asegurando así la capacidad de probar la aplicación en ambos sistemas operativos.</w:t>
      </w:r>
    </w:p>
    <w:p w14:paraId="04C9D7AE" w14:textId="79DC0395" w:rsidR="00777199" w:rsidRPr="00C322CA" w:rsidRDefault="00777199" w:rsidP="00006AB8">
      <w:r>
        <w:t>Esta salida queda detallada en el Anexo X: Feedback Pruebas y Calidad</w:t>
      </w:r>
      <w:r w:rsidR="00F1477E">
        <w:t>.</w:t>
      </w:r>
    </w:p>
    <w:p w14:paraId="034AC173" w14:textId="06AEB92D" w:rsidR="009D4F35" w:rsidRDefault="009D4F35" w:rsidP="009D4F35">
      <w:pPr>
        <w:pStyle w:val="Ttulo2"/>
      </w:pPr>
      <w:bookmarkStart w:id="144" w:name="_Toc165222586"/>
      <w:r>
        <w:t>PT</w:t>
      </w:r>
      <w:r w:rsidR="00A02ED2">
        <w:t>7</w:t>
      </w:r>
      <w:r>
        <w:t xml:space="preserve"> </w:t>
      </w:r>
      <w:r w:rsidR="009C2913">
        <w:t>–</w:t>
      </w:r>
      <w:r>
        <w:t xml:space="preserve"> </w:t>
      </w:r>
      <w:r w:rsidR="009C2913">
        <w:t>Despliegue en Android e iOS</w:t>
      </w:r>
      <w:bookmarkEnd w:id="144"/>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45" w:name="OLE_LINK145"/>
      <w:bookmarkStart w:id="146" w:name="OLE_LINK146"/>
      <w:bookmarkStart w:id="147" w:name="_Toc165222587"/>
      <w:r>
        <w:t>Build IOs y Android</w:t>
      </w:r>
      <w:bookmarkEnd w:id="147"/>
    </w:p>
    <w:bookmarkEnd w:id="145"/>
    <w:bookmarkEnd w:id="146"/>
    <w:p w14:paraId="7AF063B5" w14:textId="2290422A" w:rsidR="001F1E83" w:rsidRDefault="001A2810" w:rsidP="001F1E83">
      <w:r w:rsidRPr="001A2810">
        <w:t>En el caso de aplicaciones desarrolladas con herramientas como Expo y gestionadas a través de servicios como EAS</w:t>
      </w:r>
      <w:r w:rsidR="008D36A0">
        <w:t xml:space="preserve">, </w:t>
      </w:r>
      <w:r w:rsidRPr="001A2810">
        <w:t>el build se realiza en la nube.</w:t>
      </w:r>
    </w:p>
    <w:p w14:paraId="7EA1260E" w14:textId="0E800D91" w:rsidR="001A2810" w:rsidRDefault="00132224" w:rsidP="001F1E83">
      <w:r w:rsidRPr="00132224">
        <w:t xml:space="preserve">Para iOS, este proceso implica la creación de un archivo IPA (iOS App Store Package), que es el formato de paquete de aplicaciones utilizado por iOS para distribuir </w:t>
      </w:r>
      <w:r w:rsidR="00DD0F87">
        <w:t>e</w:t>
      </w:r>
      <w:r w:rsidRPr="00132224">
        <w:t xml:space="preserve"> instalar aplicaciones. Para Android, el proceso genera un archivo AAB (Android App Bundle), que </w:t>
      </w:r>
      <w:r w:rsidR="008D36A0">
        <w:t>es</w:t>
      </w:r>
      <w:r w:rsidRPr="00132224">
        <w:t xml:space="preserve"> </w:t>
      </w:r>
      <w:r w:rsidR="008D36A0">
        <w:t>el</w:t>
      </w:r>
      <w:r w:rsidRPr="00132224">
        <w:t xml:space="preserve"> formato utilizados por Android para el mismo propósito</w:t>
      </w:r>
      <w:r w:rsidR="008D36A0">
        <w:t>.</w:t>
      </w:r>
    </w:p>
    <w:p w14:paraId="4E4AE07A" w14:textId="53A5BD74" w:rsidR="00993EC7" w:rsidRDefault="00A370BB" w:rsidP="008B749D">
      <w:r w:rsidRPr="00A370BB">
        <w:t xml:space="preserve">Cada vez que se realice un nuevo build, es necesario actualizar el número de versión en el archivo </w:t>
      </w:r>
      <w:r w:rsidRPr="00A370BB">
        <w:rPr>
          <w:rStyle w:val="nfasissutil"/>
        </w:rPr>
        <w:t>‘app.json’</w:t>
      </w:r>
      <w:r w:rsidRPr="00A370BB">
        <w:t>. Esto se hace para reflejar cambios o actualizaciones en la aplicación</w:t>
      </w:r>
      <w:r w:rsidR="00C322CA">
        <w:t>.</w:t>
      </w:r>
    </w:p>
    <w:p w14:paraId="3B1492F5" w14:textId="6C2A4E53" w:rsidR="001F1E83" w:rsidRDefault="00A370BB" w:rsidP="00213BC8">
      <w:r w:rsidRPr="00A370BB">
        <w:t xml:space="preserve">Una vez actualizada la versión en </w:t>
      </w:r>
      <w:r w:rsidRPr="00A370BB">
        <w:rPr>
          <w:rStyle w:val="nfasissutil"/>
        </w:rPr>
        <w:t>‘app.json’</w:t>
      </w:r>
      <w:r w:rsidRPr="00A370BB">
        <w:t>, se ejecutará el comando</w:t>
      </w:r>
      <w:r w:rsidR="00993EC7">
        <w:t xml:space="preserve"> </w:t>
      </w:r>
      <w:r w:rsidR="00993EC7" w:rsidRPr="00993EC7">
        <w:rPr>
          <w:rStyle w:val="nfasissutil"/>
        </w:rPr>
        <w:t>‘npx expo prebuild’</w:t>
      </w:r>
      <w:r w:rsidR="00213BC8">
        <w:rPr>
          <w:rStyle w:val="nfasissutil"/>
        </w:rPr>
        <w:t xml:space="preserve"> </w:t>
      </w:r>
      <w:r w:rsidR="00213BC8" w:rsidRPr="00213BC8">
        <w:t>para crear los archivos ejecutables de ios y Android, después ejecutaremos</w:t>
      </w:r>
      <w:r w:rsidRPr="00A370BB">
        <w:t xml:space="preserve"> </w:t>
      </w:r>
      <w:r w:rsidRPr="00A370BB">
        <w:rPr>
          <w:rStyle w:val="nfasissutil"/>
        </w:rPr>
        <w:t>‘eas build --profile ios’</w:t>
      </w:r>
      <w:r w:rsidRPr="00A370BB">
        <w:t xml:space="preserve"> para iOS, y </w:t>
      </w:r>
      <w:r w:rsidRPr="00A370BB">
        <w:rPr>
          <w:rStyle w:val="nfasissutil"/>
        </w:rPr>
        <w:t>‘eas build --profile android’</w:t>
      </w:r>
      <w:r w:rsidRPr="00A370BB">
        <w:t xml:space="preserve"> para Android, iniciando así el proceso de compilación para cada plataforma respectivamente.</w:t>
      </w:r>
      <w:sdt>
        <w:sdtPr>
          <w:id w:val="-256990793"/>
          <w:citation/>
        </w:sdtPr>
        <w:sdtContent>
          <w:r w:rsidR="007B433A">
            <w:fldChar w:fldCharType="begin"/>
          </w:r>
          <w:r w:rsidR="007B433A">
            <w:instrText xml:space="preserve"> CITATION Exp242 \l 3082 </w:instrText>
          </w:r>
          <w:r w:rsidR="007B433A">
            <w:fldChar w:fldCharType="separate"/>
          </w:r>
          <w:r w:rsidR="000A30F6">
            <w:rPr>
              <w:noProof/>
            </w:rPr>
            <w:t xml:space="preserve"> </w:t>
          </w:r>
          <w:r w:rsidR="000A30F6" w:rsidRPr="000A30F6">
            <w:rPr>
              <w:noProof/>
            </w:rPr>
            <w:t>[34]</w:t>
          </w:r>
          <w:r w:rsidR="007B433A">
            <w:fldChar w:fldCharType="end"/>
          </w:r>
        </w:sdtContent>
      </w:sdt>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70052E62" w:rsidR="00213BC8" w:rsidRDefault="00952EBC" w:rsidP="00952EBC">
      <w:pPr>
        <w:pStyle w:val="Descripcin"/>
        <w:jc w:val="center"/>
      </w:pPr>
      <w:bookmarkStart w:id="148" w:name="_Toc165222493"/>
      <w:r>
        <w:t xml:space="preserve">Ilustración </w:t>
      </w:r>
      <w:r>
        <w:fldChar w:fldCharType="begin"/>
      </w:r>
      <w:r>
        <w:instrText xml:space="preserve"> SEQ Ilustración \* ARABIC </w:instrText>
      </w:r>
      <w:r>
        <w:fldChar w:fldCharType="separate"/>
      </w:r>
      <w:r w:rsidR="001417DA">
        <w:rPr>
          <w:noProof/>
        </w:rPr>
        <w:t>14</w:t>
      </w:r>
      <w:r>
        <w:fldChar w:fldCharType="end"/>
      </w:r>
      <w:r>
        <w:t xml:space="preserve">: EAS Build para iOS. </w:t>
      </w:r>
      <w:r w:rsidR="008E42B3">
        <w:t>Fuente: EAS</w:t>
      </w:r>
      <w:bookmarkEnd w:id="148"/>
    </w:p>
    <w:p w14:paraId="3679D5E3" w14:textId="4258532D" w:rsidR="001F1E83" w:rsidRDefault="00367699" w:rsidP="008B749D">
      <w:r w:rsidRPr="00367699">
        <w:lastRenderedPageBreak/>
        <w:t xml:space="preserve">Al ejecutar esta sentencia, los </w:t>
      </w:r>
      <w:r w:rsidR="00374CCF" w:rsidRPr="00367699">
        <w:t>archivos</w:t>
      </w:r>
      <w:r w:rsidR="007A2355">
        <w:t xml:space="preserve"> </w:t>
      </w:r>
      <w:r w:rsidR="004B0CC1">
        <w:t>‘</w:t>
      </w:r>
      <w:r w:rsidR="00374CCF" w:rsidRPr="00367699">
        <w:t>.</w:t>
      </w:r>
      <w:r w:rsidR="00374CCF" w:rsidRPr="00374CCF">
        <w:rPr>
          <w:rStyle w:val="nfasissutil"/>
        </w:rPr>
        <w:t>ipa</w:t>
      </w:r>
      <w:r w:rsidR="004B0CC1">
        <w:rPr>
          <w:rStyle w:val="nfasissutil"/>
        </w:rPr>
        <w:t>’</w:t>
      </w:r>
      <w:r w:rsidRPr="00367699">
        <w:t xml:space="preserve"> y </w:t>
      </w:r>
      <w:r w:rsidR="004B0CC1">
        <w:t>‘</w:t>
      </w:r>
      <w:r w:rsidRPr="00374CCF">
        <w:rPr>
          <w:rStyle w:val="nfasissutil"/>
        </w:rPr>
        <w:t>.a</w:t>
      </w:r>
      <w:r w:rsidR="001D1C55">
        <w:rPr>
          <w:rStyle w:val="nfasissutil"/>
        </w:rPr>
        <w:t>bb</w:t>
      </w:r>
      <w:r w:rsidR="004B0CC1">
        <w:rPr>
          <w:rStyle w:val="nfasissutil"/>
        </w:rPr>
        <w:t>’</w:t>
      </w:r>
      <w:r w:rsidRPr="00367699">
        <w:t xml:space="preserve"> estarán disponibles en la nube para ser descargados y posteriormente subidos a sus respectivas tiendas.</w:t>
      </w:r>
    </w:p>
    <w:p w14:paraId="79E60EDD" w14:textId="6FA35691" w:rsidR="007A2355" w:rsidRDefault="007A2355" w:rsidP="008B749D">
      <w:r>
        <w:t xml:space="preserve">En la siguiente imagen se puede ver como el proceso de compilación ha terminado y se puede descargar el </w:t>
      </w:r>
      <w:r w:rsidRPr="00367699">
        <w:t>archiv</w:t>
      </w:r>
      <w:r>
        <w:t xml:space="preserve">o </w:t>
      </w:r>
      <w:r w:rsidR="004B0CC1">
        <w:t>‘</w:t>
      </w:r>
      <w:r w:rsidRPr="00367699">
        <w:t>.</w:t>
      </w:r>
      <w:r w:rsidRPr="00374CCF">
        <w:rPr>
          <w:rStyle w:val="nfasissutil"/>
        </w:rPr>
        <w:t>ipa</w:t>
      </w:r>
      <w:r w:rsidR="004B0CC1">
        <w:rPr>
          <w:rStyle w:val="nfasissutil"/>
        </w:rPr>
        <w:t>’</w:t>
      </w:r>
    </w:p>
    <w:p w14:paraId="68FCED81" w14:textId="77777777" w:rsidR="007A2355" w:rsidRDefault="001558F7" w:rsidP="007A2355">
      <w:pPr>
        <w:keepNext/>
        <w:jc w:val="center"/>
      </w:pPr>
      <w:r>
        <w:rPr>
          <w:noProof/>
        </w:rPr>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0C12654A" w:rsidR="001558F7" w:rsidRDefault="007A2355" w:rsidP="007A2355">
      <w:pPr>
        <w:pStyle w:val="Descripcin"/>
        <w:jc w:val="center"/>
      </w:pPr>
      <w:bookmarkStart w:id="149" w:name="_Toc165222494"/>
      <w:r>
        <w:t xml:space="preserve">Ilustración </w:t>
      </w:r>
      <w:r>
        <w:fldChar w:fldCharType="begin"/>
      </w:r>
      <w:r>
        <w:instrText xml:space="preserve"> SEQ Ilustración \* ARABIC </w:instrText>
      </w:r>
      <w:r>
        <w:fldChar w:fldCharType="separate"/>
      </w:r>
      <w:r w:rsidR="001417DA">
        <w:rPr>
          <w:noProof/>
        </w:rPr>
        <w:t>15</w:t>
      </w:r>
      <w:r>
        <w:fldChar w:fldCharType="end"/>
      </w:r>
      <w:r>
        <w:t xml:space="preserve">: EAS Build iOS finalizado. </w:t>
      </w:r>
      <w:r w:rsidR="008E42B3">
        <w:t>Fuente: EAS.</w:t>
      </w:r>
      <w:bookmarkEnd w:id="149"/>
    </w:p>
    <w:p w14:paraId="27EE46A8" w14:textId="5665BB3A" w:rsidR="00374CCF" w:rsidRDefault="00BB5AAE" w:rsidP="00517E4F">
      <w:pPr>
        <w:pStyle w:val="Ttulo3"/>
      </w:pPr>
      <w:bookmarkStart w:id="150" w:name="_Toc165222588"/>
      <w:r>
        <w:t>Despliegue</w:t>
      </w:r>
      <w:r w:rsidR="00517E4F">
        <w:t xml:space="preserve"> en </w:t>
      </w:r>
      <w:r w:rsidR="00517E4F" w:rsidRPr="00132224">
        <w:t>iOS</w:t>
      </w:r>
      <w:bookmarkEnd w:id="150"/>
    </w:p>
    <w:p w14:paraId="24033B59" w14:textId="02C1AFF5" w:rsidR="00517E4F" w:rsidRDefault="003E67BC" w:rsidP="00517E4F">
      <w:r w:rsidRPr="003E67BC">
        <w:t xml:space="preserve">Una vez que el </w:t>
      </w:r>
      <w:r w:rsidR="00BB5AAE" w:rsidRPr="003E67BC">
        <w:t>archivo</w:t>
      </w:r>
      <w:r w:rsidR="008E4D84">
        <w:t xml:space="preserve"> </w:t>
      </w:r>
      <w:r w:rsidR="004B0CC1">
        <w:t>‘</w:t>
      </w:r>
      <w:r w:rsidR="00BB5AAE" w:rsidRPr="008E4D84">
        <w:rPr>
          <w:rStyle w:val="nfasissutil"/>
        </w:rPr>
        <w:t>.ipa</w:t>
      </w:r>
      <w:r w:rsidR="004B0CC1">
        <w:rPr>
          <w:rStyle w:val="nfasissutil"/>
        </w:rPr>
        <w:t xml:space="preserve">’ </w:t>
      </w:r>
      <w:r w:rsidRPr="003E67BC">
        <w:t xml:space="preserve"> ha sido descargado, el siguiente paso es cargarlo en la aplicación Transporter, herramienta oficial de Apple diseñada específicamente para este propósito.</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515D79E8" w:rsidR="00A04F4B" w:rsidRDefault="00A04F4B" w:rsidP="00A04F4B">
      <w:pPr>
        <w:pStyle w:val="Descripcin"/>
        <w:jc w:val="center"/>
      </w:pPr>
      <w:bookmarkStart w:id="151" w:name="_Toc165222495"/>
      <w:r>
        <w:t xml:space="preserve">Ilustración </w:t>
      </w:r>
      <w:r>
        <w:fldChar w:fldCharType="begin"/>
      </w:r>
      <w:r>
        <w:instrText xml:space="preserve"> SEQ Ilustración \* ARABIC </w:instrText>
      </w:r>
      <w:r>
        <w:fldChar w:fldCharType="separate"/>
      </w:r>
      <w:r w:rsidR="001417DA">
        <w:rPr>
          <w:noProof/>
        </w:rPr>
        <w:t>16</w:t>
      </w:r>
      <w:r>
        <w:fldChar w:fldCharType="end"/>
      </w:r>
      <w:r>
        <w:t xml:space="preserve">: FST en Transporter. </w:t>
      </w:r>
      <w:r w:rsidR="008E42B3">
        <w:t>Fuente: Transporter App.</w:t>
      </w:r>
      <w:bookmarkEnd w:id="151"/>
    </w:p>
    <w:p w14:paraId="4436AF09" w14:textId="16A8B2D4" w:rsidR="00734EC2" w:rsidRDefault="00734EC2" w:rsidP="00734EC2">
      <w:r w:rsidRPr="00734EC2">
        <w:t>Una vez que la aplicación ha sido subida utilizando la aplicación Transporter, es necesario dirigirse al sitio web de App Store Connect</w:t>
      </w:r>
      <w:sdt>
        <w:sdtPr>
          <w:id w:val="1713849970"/>
          <w:citation/>
        </w:sdtPr>
        <w:sdtContent>
          <w:r w:rsidR="00BA60F5">
            <w:fldChar w:fldCharType="begin"/>
          </w:r>
          <w:r w:rsidR="00BA60F5">
            <w:instrText xml:space="preserve"> CITATION ouz24 \l 3082 </w:instrText>
          </w:r>
          <w:r w:rsidR="00BA60F5">
            <w:fldChar w:fldCharType="separate"/>
          </w:r>
          <w:r w:rsidR="00BA60F5">
            <w:rPr>
              <w:noProof/>
            </w:rPr>
            <w:t xml:space="preserve"> </w:t>
          </w:r>
          <w:r w:rsidR="00BA60F5" w:rsidRPr="000A30F6">
            <w:rPr>
              <w:noProof/>
            </w:rPr>
            <w:t>[35]</w:t>
          </w:r>
          <w:r w:rsidR="00BA60F5">
            <w:fldChar w:fldCharType="end"/>
          </w:r>
        </w:sdtContent>
      </w:sdt>
      <w:r w:rsidRPr="00734EC2">
        <w: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443DA42E" w:rsidR="001B65D7" w:rsidRDefault="001B65D7" w:rsidP="00734EC2">
      <w:r w:rsidRPr="001B65D7">
        <w:t xml:space="preserve">La imagen muestra la aplicación con la versión 1.1.0 en Apple Store Connect, preparada para iniciar la fase de pruebas. </w:t>
      </w:r>
    </w:p>
    <w:p w14:paraId="511E148F" w14:textId="77777777" w:rsidR="001B65D7" w:rsidRPr="00E55FC8" w:rsidRDefault="001B65D7" w:rsidP="001B65D7">
      <w:pPr>
        <w:keepNext/>
        <w:jc w:val="center"/>
      </w:pPr>
      <w:r w:rsidRPr="00E55FC8">
        <w:rPr>
          <w:noProof/>
        </w:rPr>
        <w:drawing>
          <wp:inline distT="0" distB="0" distL="0" distR="0" wp14:anchorId="0123C435" wp14:editId="79B2965F">
            <wp:extent cx="4129113" cy="1550894"/>
            <wp:effectExtent l="0" t="0" r="0" b="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66631" cy="1640106"/>
                    </a:xfrm>
                    <a:prstGeom prst="rect">
                      <a:avLst/>
                    </a:prstGeom>
                  </pic:spPr>
                </pic:pic>
              </a:graphicData>
            </a:graphic>
          </wp:inline>
        </w:drawing>
      </w:r>
    </w:p>
    <w:p w14:paraId="374BFAED" w14:textId="4FBFF6EE" w:rsidR="001B65D7" w:rsidRPr="00E55FC8" w:rsidRDefault="001B65D7" w:rsidP="001B65D7">
      <w:pPr>
        <w:pStyle w:val="Descripcin"/>
        <w:jc w:val="center"/>
      </w:pPr>
      <w:bookmarkStart w:id="152" w:name="_Toc165222496"/>
      <w:r w:rsidRPr="00325428">
        <w:rPr>
          <w:lang w:val="en-US"/>
        </w:rPr>
        <w:t xml:space="preserve">Ilustración </w:t>
      </w:r>
      <w:r w:rsidRPr="00E55FC8">
        <w:fldChar w:fldCharType="begin"/>
      </w:r>
      <w:r w:rsidRPr="00325428">
        <w:rPr>
          <w:lang w:val="en-US"/>
        </w:rPr>
        <w:instrText xml:space="preserve"> SEQ Ilustración \* ARABIC </w:instrText>
      </w:r>
      <w:r w:rsidRPr="00E55FC8">
        <w:fldChar w:fldCharType="separate"/>
      </w:r>
      <w:r w:rsidR="001417DA">
        <w:rPr>
          <w:noProof/>
          <w:lang w:val="en-US"/>
        </w:rPr>
        <w:t>17</w:t>
      </w:r>
      <w:r w:rsidRPr="00E55FC8">
        <w:fldChar w:fldCharType="end"/>
      </w:r>
      <w:r w:rsidRPr="00325428">
        <w:rPr>
          <w:lang w:val="en-US"/>
        </w:rPr>
        <w:t>: FST en Apple Store Connect.</w:t>
      </w:r>
      <w:r w:rsidR="008E42B3">
        <w:rPr>
          <w:lang w:val="en-US"/>
        </w:rPr>
        <w:t xml:space="preserve"> </w:t>
      </w:r>
      <w:r w:rsidR="008E42B3" w:rsidRPr="00C244DE">
        <w:t xml:space="preserve">Fuente: </w:t>
      </w:r>
      <w:r w:rsidRPr="00C244DE">
        <w:t xml:space="preserve"> </w:t>
      </w:r>
      <w:r w:rsidR="008E42B3">
        <w:t>Apple.</w:t>
      </w:r>
      <w:bookmarkEnd w:id="152"/>
    </w:p>
    <w:p w14:paraId="0AA029D4" w14:textId="2382E585" w:rsidR="00734EC2" w:rsidRPr="00734EC2" w:rsidRDefault="00734EC2" w:rsidP="00734EC2">
      <w:r w:rsidRPr="00E55FC8">
        <w:lastRenderedPageBreak/>
        <w:t>Además, es importante subir capturas de pantalla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Default="00734EC2" w:rsidP="00734EC2">
      <w:r w:rsidRPr="00734EC2">
        <w:t xml:space="preserve">Este paso en App Store Connect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021CD10F" w14:textId="77777777" w:rsidR="002C3ABE" w:rsidRDefault="002C3ABE" w:rsidP="002C3ABE">
      <w:r w:rsidRPr="002C3ABE">
        <w:t>Se pudo completar todo este proceso y subir la aplicación al Apple Store de forma gratuita, como se puede ver en la imagen siguiente</w:t>
      </w:r>
      <w:r>
        <w:t>.</w:t>
      </w:r>
    </w:p>
    <w:p w14:paraId="3B00AFF4" w14:textId="706F8A62" w:rsidR="00A83ED4" w:rsidRDefault="00A83ED4" w:rsidP="002C3ABE">
      <w:pPr>
        <w:jc w:val="center"/>
      </w:pPr>
      <w:r>
        <w:rPr>
          <w:rFonts w:asciiTheme="majorHAnsi" w:eastAsiaTheme="majorEastAsia" w:hAnsiTheme="majorHAnsi" w:cstheme="majorBidi"/>
          <w:bCs/>
          <w:noProof/>
          <w:color w:val="000000" w:themeColor="text1"/>
          <w:sz w:val="32"/>
        </w:rPr>
        <w:drawing>
          <wp:inline distT="0" distB="0" distL="0" distR="0" wp14:anchorId="5B088925" wp14:editId="68F7C700">
            <wp:extent cx="4301544" cy="3361436"/>
            <wp:effectExtent l="0" t="0" r="3810" b="4445"/>
            <wp:docPr id="1042589753" name="Imagen 2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89753" name="Imagen 21" descr="Interfaz de usuario gráfica, Sitio web&#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18276" cy="3374511"/>
                    </a:xfrm>
                    <a:prstGeom prst="rect">
                      <a:avLst/>
                    </a:prstGeom>
                  </pic:spPr>
                </pic:pic>
              </a:graphicData>
            </a:graphic>
          </wp:inline>
        </w:drawing>
      </w:r>
    </w:p>
    <w:p w14:paraId="576F0B3E" w14:textId="56786C44" w:rsidR="00A83ED4" w:rsidRPr="00734EC2" w:rsidRDefault="00A83ED4" w:rsidP="00A83ED4">
      <w:pPr>
        <w:pStyle w:val="Descripcin"/>
        <w:jc w:val="center"/>
        <w:rPr>
          <w:rFonts w:asciiTheme="majorHAnsi" w:eastAsiaTheme="majorEastAsia" w:hAnsiTheme="majorHAnsi" w:cstheme="majorBidi"/>
          <w:bCs/>
          <w:color w:val="000000" w:themeColor="text1"/>
          <w:sz w:val="32"/>
        </w:rPr>
      </w:pPr>
      <w:bookmarkStart w:id="153" w:name="_Toc165222497"/>
      <w:r>
        <w:t xml:space="preserve">Ilustración </w:t>
      </w:r>
      <w:r>
        <w:fldChar w:fldCharType="begin"/>
      </w:r>
      <w:r>
        <w:instrText xml:space="preserve"> SEQ Ilustración \* ARABIC </w:instrText>
      </w:r>
      <w:r>
        <w:fldChar w:fldCharType="separate"/>
      </w:r>
      <w:r w:rsidR="001417DA">
        <w:rPr>
          <w:noProof/>
        </w:rPr>
        <w:t>18</w:t>
      </w:r>
      <w:r>
        <w:fldChar w:fldCharType="end"/>
      </w:r>
      <w:r>
        <w:t xml:space="preserve">: FST en Apple Store. </w:t>
      </w:r>
      <w:r w:rsidR="008E42B3">
        <w:t>Fuente: Apple Store</w:t>
      </w:r>
      <w:r>
        <w:t>.</w:t>
      </w:r>
      <w:bookmarkEnd w:id="153"/>
    </w:p>
    <w:p w14:paraId="6EB6AA78" w14:textId="0E2BA5EB" w:rsidR="00BB5AAE" w:rsidRDefault="00BB5AAE" w:rsidP="00734EC2">
      <w:pPr>
        <w:pStyle w:val="Ttulo3"/>
      </w:pPr>
      <w:bookmarkStart w:id="154" w:name="_Toc165222589"/>
      <w:r>
        <w:t>Despli</w:t>
      </w:r>
      <w:r w:rsidR="0050539E">
        <w:t xml:space="preserve">egue </w:t>
      </w:r>
      <w:r>
        <w:t>en Android</w:t>
      </w:r>
      <w:bookmarkEnd w:id="154"/>
    </w:p>
    <w:p w14:paraId="10C5D627" w14:textId="77777777" w:rsidR="00AB7ED0" w:rsidRDefault="00AB7ED0" w:rsidP="00BB5AAE">
      <w:r w:rsidRPr="00AB7ED0">
        <w:t xml:space="preserve">Para publicar una aplicación en Android, el primer paso esencial es crear una cuenta en Google Developer, requisito indispensable para poder subir aplicaciones a la plataforma. </w:t>
      </w:r>
    </w:p>
    <w:p w14:paraId="50BDFF4B" w14:textId="1952952C"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Developer y el archivo </w:t>
      </w:r>
      <w:r w:rsidR="00132D7A">
        <w:t>‘</w:t>
      </w:r>
      <w:r w:rsidRPr="00132D7A">
        <w:rPr>
          <w:rStyle w:val="nfasissutil"/>
        </w:rPr>
        <w:t>.aab</w:t>
      </w:r>
      <w:r w:rsidR="00132D7A">
        <w:rPr>
          <w:rStyle w:val="nfasissutil"/>
        </w:rPr>
        <w:t>’</w:t>
      </w:r>
      <w:r w:rsidRPr="00AB7ED0">
        <w:t xml:space="preserve"> generado por </w:t>
      </w:r>
      <w:r w:rsidR="00132D7A">
        <w:t>‘</w:t>
      </w:r>
      <w:r w:rsidRPr="00132D7A">
        <w:rPr>
          <w:rStyle w:val="nfasissutil"/>
        </w:rPr>
        <w:t>eas build</w:t>
      </w:r>
      <w:r w:rsidR="00132D7A">
        <w:rPr>
          <w:rStyle w:val="nfasissutil"/>
        </w:rPr>
        <w:t>’</w:t>
      </w:r>
      <w:r w:rsidRPr="00132D7A">
        <w:rPr>
          <w:rStyle w:val="nfasissutil"/>
        </w:rPr>
        <w:t>.</w:t>
      </w:r>
    </w:p>
    <w:p w14:paraId="23962D04" w14:textId="181C7748" w:rsidR="00D21F92" w:rsidRDefault="00D21F92" w:rsidP="00374CCF">
      <w:r w:rsidRPr="00D21F92">
        <w:t xml:space="preserve">Con este archivo descargado, abrimos Google Play Console, creamos una nueva versión y subimos el archivo </w:t>
      </w:r>
      <w:r w:rsidR="000011E8">
        <w:t>‘</w:t>
      </w:r>
      <w:r w:rsidRPr="00D21F92">
        <w:t>.</w:t>
      </w:r>
      <w:r w:rsidRPr="008C3590">
        <w:rPr>
          <w:rStyle w:val="nfasissutil"/>
        </w:rPr>
        <w:t>aab</w:t>
      </w:r>
      <w:r w:rsidR="000011E8">
        <w:rPr>
          <w:rStyle w:val="nfasissutil"/>
        </w:rPr>
        <w:t>’</w:t>
      </w:r>
      <w:r w:rsidRPr="00D21F92">
        <w:t xml:space="preserve">. Una vez subido, tenemos un enlace disponible para poder testearla con testers internos, aunque necesitarán proporcionarnos su email. Luego se puede promocionar la aplicación a una prueba abierta, la cual tendrá que validar Google para </w:t>
      </w:r>
      <w:r w:rsidRPr="00D21F92">
        <w:lastRenderedPageBreak/>
        <w:t xml:space="preserve">verificar si es viable. Una vez pasado este periodo, Google nos proporciona un enlace privado con el que podemos descargar la </w:t>
      </w:r>
      <w:r w:rsidR="00F23D3B" w:rsidRPr="00D21F92">
        <w:t>aplicación</w:t>
      </w:r>
      <w:r w:rsidRPr="00D21F92">
        <w:t>.</w:t>
      </w:r>
      <w:sdt>
        <w:sdtPr>
          <w:id w:val="1316609260"/>
          <w:citation/>
        </w:sdtPr>
        <w:sdtContent>
          <w:r w:rsidR="007B433A">
            <w:fldChar w:fldCharType="begin"/>
          </w:r>
          <w:r w:rsidR="007B433A">
            <w:instrText xml:space="preserve"> CITATION And231 \l 3082 </w:instrText>
          </w:r>
          <w:r w:rsidR="007B433A">
            <w:fldChar w:fldCharType="separate"/>
          </w:r>
          <w:r w:rsidR="000A30F6">
            <w:rPr>
              <w:noProof/>
            </w:rPr>
            <w:t xml:space="preserve"> </w:t>
          </w:r>
          <w:r w:rsidR="000A30F6" w:rsidRPr="000A30F6">
            <w:rPr>
              <w:noProof/>
            </w:rPr>
            <w:t>[36]</w:t>
          </w:r>
          <w:r w:rsidR="007B433A">
            <w:fldChar w:fldCharType="end"/>
          </w:r>
        </w:sdtContent>
      </w:sdt>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por parte de Google Play, una etapa que varía en duración, pudiendo extenderse desde unas pocas horas hasta varios días. </w:t>
      </w:r>
    </w:p>
    <w:p w14:paraId="4ADA5CB5" w14:textId="74CC8997" w:rsidR="00ED3626" w:rsidRPr="00374CCF" w:rsidRDefault="00ED3626" w:rsidP="00374CCF">
      <w:pPr>
        <w:sectPr w:rsidR="00ED3626" w:rsidRPr="00374CCF" w:rsidSect="00576796">
          <w:type w:val="oddPage"/>
          <w:pgSz w:w="11907" w:h="16840" w:code="9"/>
          <w:pgMar w:top="1304" w:right="1247" w:bottom="1304" w:left="1247" w:header="720" w:footer="720" w:gutter="454"/>
          <w:cols w:space="720"/>
          <w:docGrid w:linePitch="299"/>
        </w:sectPr>
      </w:pPr>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3B6EE7B8" w14:textId="2A00F59F" w:rsidR="00E362EF" w:rsidRPr="0031552C" w:rsidRDefault="00E362EF" w:rsidP="004A4057">
      <w:pPr>
        <w:pStyle w:val="Ttulo1"/>
        <w:rPr>
          <w:noProof w:val="0"/>
        </w:rPr>
      </w:pPr>
      <w:bookmarkStart w:id="155" w:name="_Toc165222590"/>
      <w:r w:rsidRPr="0031552C">
        <w:rPr>
          <w:noProof w:val="0"/>
        </w:rPr>
        <w:lastRenderedPageBreak/>
        <w:t>Resultados</w:t>
      </w:r>
      <w:bookmarkEnd w:id="155"/>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5FFBB9F6" w:rsidR="00E362EF" w:rsidRDefault="00835668" w:rsidP="00835668">
      <w:pPr>
        <w:pStyle w:val="Ttulo2"/>
      </w:pPr>
      <w:bookmarkStart w:id="156" w:name="_Toc165222591"/>
      <w:r>
        <w:t>Resultad</w:t>
      </w:r>
      <w:r w:rsidR="004758E8">
        <w:t>o</w:t>
      </w:r>
      <w:r>
        <w:t xml:space="preserve">s </w:t>
      </w:r>
      <w:r w:rsidR="004C4EB5">
        <w:t>Obtenidos</w:t>
      </w:r>
      <w:bookmarkEnd w:id="156"/>
    </w:p>
    <w:p w14:paraId="1956759E" w14:textId="68CE8C3C" w:rsidR="004C4EB5" w:rsidRDefault="00C804C8" w:rsidP="00E362EF">
      <w:r w:rsidRPr="00C804C8">
        <w:t>Al enfocarse en facilitar un seguimiento conjunto, la aplicación ha introducido funciones innovadoras que no solo mejoran la experiencia de visualización, sino que también fomentan una interacción significativa entre los usuarios.</w:t>
      </w:r>
      <w:r>
        <w:t xml:space="preserve"> Los resultados obtenidos son los siguientes.</w:t>
      </w:r>
    </w:p>
    <w:p w14:paraId="3C76A542" w14:textId="73EEC6D8" w:rsidR="003E2727" w:rsidRDefault="003E2727" w:rsidP="003E2727">
      <w:pPr>
        <w:pStyle w:val="Descripcin"/>
        <w:keepNext/>
        <w:jc w:val="center"/>
      </w:pPr>
      <w:bookmarkStart w:id="157" w:name="_Toc165222534"/>
      <w:r>
        <w:t xml:space="preserve">Tabla </w:t>
      </w:r>
      <w:r>
        <w:fldChar w:fldCharType="begin"/>
      </w:r>
      <w:r>
        <w:instrText xml:space="preserve"> SEQ Tabla \* ARABIC </w:instrText>
      </w:r>
      <w:r>
        <w:fldChar w:fldCharType="separate"/>
      </w:r>
      <w:r w:rsidR="00E70E1C">
        <w:rPr>
          <w:noProof/>
        </w:rPr>
        <w:t>14</w:t>
      </w:r>
      <w:r>
        <w:fldChar w:fldCharType="end"/>
      </w:r>
      <w:r>
        <w:t xml:space="preserve">: </w:t>
      </w:r>
      <w:r w:rsidRPr="00865B8A">
        <w:t>Resultados Obtenidos. Elaboración Propia.</w:t>
      </w:r>
      <w:bookmarkEnd w:id="157"/>
    </w:p>
    <w:tbl>
      <w:tblPr>
        <w:tblStyle w:val="TablasTFG"/>
        <w:tblW w:w="0" w:type="auto"/>
        <w:tblBorders>
          <w:top w:val="none" w:sz="0" w:space="0" w:color="auto"/>
        </w:tblBorders>
        <w:tblLook w:val="0480" w:firstRow="0" w:lastRow="0" w:firstColumn="1" w:lastColumn="0" w:noHBand="0" w:noVBand="1"/>
      </w:tblPr>
      <w:tblGrid>
        <w:gridCol w:w="2835"/>
        <w:gridCol w:w="6114"/>
      </w:tblGrid>
      <w:tr w:rsidR="004C4EB5" w14:paraId="7C0AD4D0"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38111AA0" w14:textId="26ACE9EA" w:rsidR="004C4EB5" w:rsidRDefault="004C4EB5" w:rsidP="00E362EF">
            <w:r w:rsidRPr="004C4EB5">
              <w:t>Objetivo General</w:t>
            </w:r>
          </w:p>
        </w:tc>
        <w:tc>
          <w:tcPr>
            <w:tcW w:w="6114" w:type="dxa"/>
          </w:tcPr>
          <w:p w14:paraId="03375029" w14:textId="3CDB4B04" w:rsidR="004C4EB5" w:rsidRDefault="00C804C8" w:rsidP="00E362EF">
            <w:pPr>
              <w:cnfStyle w:val="000000000000" w:firstRow="0" w:lastRow="0" w:firstColumn="0" w:lastColumn="0" w:oddVBand="0" w:evenVBand="0" w:oddHBand="0" w:evenHBand="0" w:firstRowFirstColumn="0" w:firstRowLastColumn="0" w:lastRowFirstColumn="0" w:lastRowLastColumn="0"/>
            </w:pPr>
            <w:r w:rsidRPr="00C804C8">
              <w:t>Facilitar el seguimiento conjunto de series de televisión favoritas para grupos de usuarios, como familias o amigos. Este objetivo se logra permitiendo la creación de grupos donde los usuarios pueden añadir las series que están viendo, marcar los capítulos como vistos, y visualizar el progreso de los demás miembros del grupo.</w:t>
            </w:r>
          </w:p>
        </w:tc>
      </w:tr>
      <w:tr w:rsidR="004C4EB5" w14:paraId="68DFB0D4"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469317F1" w14:textId="40352388" w:rsidR="004C4EB5" w:rsidRDefault="004C4EB5" w:rsidP="00E362EF">
            <w:r w:rsidRPr="004C4EB5">
              <w:t>Mejora</w:t>
            </w:r>
            <w:r>
              <w:t>r</w:t>
            </w:r>
            <w:r w:rsidRPr="004C4EB5">
              <w:t xml:space="preserve"> la Experiencia</w:t>
            </w:r>
          </w:p>
        </w:tc>
        <w:tc>
          <w:tcPr>
            <w:tcW w:w="6114" w:type="dxa"/>
          </w:tcPr>
          <w:p w14:paraId="140A4402" w14:textId="1945E94A" w:rsidR="004C4EB5" w:rsidRDefault="004C4EB5" w:rsidP="004C4EB5">
            <w:pPr>
              <w:cnfStyle w:val="000000000000" w:firstRow="0" w:lastRow="0" w:firstColumn="0" w:lastColumn="0" w:oddVBand="0" w:evenVBand="0" w:oddHBand="0" w:evenHBand="0" w:firstRowFirstColumn="0" w:firstRowLastColumn="0" w:lastRowFirstColumn="0" w:lastRowLastColumn="0"/>
            </w:pPr>
            <w:r>
              <w:t>El sistema de seguimiento grupal mejora la experiencia de ver series ya que permite a los usuarios compartir sus progresos y descubrimientos.</w:t>
            </w:r>
          </w:p>
        </w:tc>
      </w:tr>
      <w:tr w:rsidR="004C4EB5" w14:paraId="0251C62D"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00BABB7A" w14:textId="5F2D2481" w:rsidR="004C4EB5" w:rsidRPr="004C4EB5" w:rsidRDefault="004C4EB5" w:rsidP="00E362EF">
            <w:r w:rsidRPr="004C4EB5">
              <w:t>Fomento de la Interacción</w:t>
            </w:r>
          </w:p>
        </w:tc>
        <w:tc>
          <w:tcPr>
            <w:tcW w:w="6114" w:type="dxa"/>
          </w:tcPr>
          <w:p w14:paraId="16B6EA93" w14:textId="76674838" w:rsidR="004C4EB5" w:rsidRDefault="004C4EB5" w:rsidP="004C4EB5">
            <w:pPr>
              <w:cnfStyle w:val="000000000000" w:firstRow="0" w:lastRow="0" w:firstColumn="0" w:lastColumn="0" w:oddVBand="0" w:evenVBand="0" w:oddHBand="0" w:evenHBand="0" w:firstRowFirstColumn="0" w:firstRowLastColumn="0" w:lastRowFirstColumn="0" w:lastRowLastColumn="0"/>
            </w:pPr>
            <w:r>
              <w:t>Mayor interacción y discusión entre los miembros sobre los contenidos visualizados, para ello se ha añadido un espacio de comentarios, esencial para la interacción en grupo.</w:t>
            </w:r>
          </w:p>
        </w:tc>
      </w:tr>
      <w:tr w:rsidR="004C4EB5" w14:paraId="3931D1CE"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7BB03EAD" w14:textId="44C5FA5A" w:rsidR="004C4EB5" w:rsidRPr="004C4EB5" w:rsidRDefault="004C4EB5" w:rsidP="00E362EF">
            <w:r w:rsidRPr="004C4EB5">
              <w:t>Despliegue</w:t>
            </w:r>
          </w:p>
        </w:tc>
        <w:tc>
          <w:tcPr>
            <w:tcW w:w="6114" w:type="dxa"/>
          </w:tcPr>
          <w:p w14:paraId="33615CCC" w14:textId="1448C913" w:rsidR="004C4EB5" w:rsidRDefault="004C4EB5" w:rsidP="00C804C8">
            <w:pPr>
              <w:keepNext/>
              <w:cnfStyle w:val="000000000000" w:firstRow="0" w:lastRow="0" w:firstColumn="0" w:lastColumn="0" w:oddVBand="0" w:evenVBand="0" w:oddHBand="0" w:evenHBand="0" w:firstRowFirstColumn="0" w:firstRowLastColumn="0" w:lastRowFirstColumn="0" w:lastRowLastColumn="0"/>
            </w:pPr>
            <w:r>
              <w:t>La aplicación ha sido desplegada tanto en iOS como en Android, esto amplía la accesibilidad y utilidad para una mayor base de usuarios.</w:t>
            </w:r>
          </w:p>
        </w:tc>
      </w:tr>
    </w:tbl>
    <w:p w14:paraId="70F25831" w14:textId="128A2A97" w:rsidR="004C4EB5" w:rsidRDefault="004C4EB5" w:rsidP="003E2727">
      <w:pPr>
        <w:pStyle w:val="Descripcin"/>
      </w:pPr>
    </w:p>
    <w:p w14:paraId="4E40995D" w14:textId="77777777" w:rsidR="00507173" w:rsidRDefault="00507173" w:rsidP="00E362EF"/>
    <w:p w14:paraId="3CD1DA6E" w14:textId="4C1CB966" w:rsidR="007D3596" w:rsidRDefault="004C4EB5" w:rsidP="007D3596">
      <w:pPr>
        <w:pStyle w:val="Ttulo2"/>
      </w:pPr>
      <w:bookmarkStart w:id="158" w:name="_Toc165222592"/>
      <w:r>
        <w:lastRenderedPageBreak/>
        <w:t>Validacion de los Resultados</w:t>
      </w:r>
      <w:bookmarkEnd w:id="158"/>
    </w:p>
    <w:p w14:paraId="727DCDEF" w14:textId="67B3CBE1" w:rsidR="003E2727" w:rsidRPr="003E2727" w:rsidRDefault="003E2727" w:rsidP="003E2727">
      <w:r w:rsidRPr="003E2727">
        <w:t>A continuación, se detallará con precisión hasta qué punto se han alcanzado los objetivos específicos del proyecto</w:t>
      </w:r>
      <w:r>
        <w:t>.</w:t>
      </w:r>
    </w:p>
    <w:p w14:paraId="00AF5DDF" w14:textId="4F162D54" w:rsidR="003E2727" w:rsidRDefault="003E2727" w:rsidP="003E2727">
      <w:pPr>
        <w:pStyle w:val="Descripcin"/>
        <w:keepNext/>
        <w:jc w:val="center"/>
      </w:pPr>
      <w:bookmarkStart w:id="159" w:name="_Toc165222535"/>
      <w:r>
        <w:t xml:space="preserve">Tabla </w:t>
      </w:r>
      <w:r>
        <w:fldChar w:fldCharType="begin"/>
      </w:r>
      <w:r>
        <w:instrText xml:space="preserve"> SEQ Tabla \* ARABIC </w:instrText>
      </w:r>
      <w:r>
        <w:fldChar w:fldCharType="separate"/>
      </w:r>
      <w:r w:rsidR="00E70E1C">
        <w:rPr>
          <w:noProof/>
        </w:rPr>
        <w:t>15</w:t>
      </w:r>
      <w:r>
        <w:fldChar w:fldCharType="end"/>
      </w:r>
      <w:r>
        <w:t>: Validación Objetivos Específicos. Elaboración Propia.</w:t>
      </w:r>
      <w:bookmarkEnd w:id="159"/>
    </w:p>
    <w:tbl>
      <w:tblPr>
        <w:tblStyle w:val="TablasTFG"/>
        <w:tblW w:w="0" w:type="auto"/>
        <w:tblLook w:val="04A0" w:firstRow="1" w:lastRow="0" w:firstColumn="1" w:lastColumn="0" w:noHBand="0" w:noVBand="1"/>
      </w:tblPr>
      <w:tblGrid>
        <w:gridCol w:w="1171"/>
        <w:gridCol w:w="7778"/>
      </w:tblGrid>
      <w:tr w:rsidR="004C4EB5" w14:paraId="495DC29D" w14:textId="77777777" w:rsidTr="004C4E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1" w:type="dxa"/>
          </w:tcPr>
          <w:p w14:paraId="2D5C9DD7" w14:textId="2EDB2459" w:rsidR="004C4EB5" w:rsidRDefault="004C4EB5" w:rsidP="004C4EB5">
            <w:r>
              <w:t>Objetivo Especifico</w:t>
            </w:r>
          </w:p>
        </w:tc>
        <w:tc>
          <w:tcPr>
            <w:tcW w:w="7778" w:type="dxa"/>
          </w:tcPr>
          <w:p w14:paraId="55200B49" w14:textId="725B3E0E" w:rsidR="004C4EB5" w:rsidRDefault="004C4EB5" w:rsidP="004C4EB5">
            <w:pPr>
              <w:cnfStyle w:val="100000000000" w:firstRow="1" w:lastRow="0" w:firstColumn="0" w:lastColumn="0" w:oddVBand="0" w:evenVBand="0" w:oddHBand="0" w:evenHBand="0" w:firstRowFirstColumn="0" w:firstRowLastColumn="0" w:lastRowFirstColumn="0" w:lastRowLastColumn="0"/>
            </w:pPr>
            <w:r>
              <w:t>Validación</w:t>
            </w:r>
          </w:p>
        </w:tc>
      </w:tr>
      <w:tr w:rsidR="004C4EB5" w14:paraId="2851D82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2CFFEBBC" w14:textId="5C0CE09E" w:rsidR="004C4EB5" w:rsidRDefault="004C4EB5" w:rsidP="004C4EB5">
            <w:r>
              <w:t>OB-01</w:t>
            </w:r>
          </w:p>
        </w:tc>
        <w:tc>
          <w:tcPr>
            <w:tcW w:w="7778" w:type="dxa"/>
          </w:tcPr>
          <w:p w14:paraId="710357F2" w14:textId="0AFC1470" w:rsidR="004C4EB5" w:rsidRDefault="00507173" w:rsidP="004C4EB5">
            <w:pPr>
              <w:cnfStyle w:val="000000000000" w:firstRow="0" w:lastRow="0" w:firstColumn="0" w:lastColumn="0" w:oddVBand="0" w:evenVBand="0" w:oddHBand="0" w:evenHBand="0" w:firstRowFirstColumn="0" w:firstRowLastColumn="0" w:lastRowFirstColumn="0" w:lastRowLastColumn="0"/>
            </w:pPr>
            <w:r>
              <w:t>S</w:t>
            </w:r>
            <w:r w:rsidRPr="00566603">
              <w:t>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tc>
      </w:tr>
      <w:tr w:rsidR="00507173" w14:paraId="21DEFF4D"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3B37A680" w14:textId="335595B1" w:rsidR="00507173" w:rsidRDefault="00507173" w:rsidP="004C4EB5">
            <w:r>
              <w:t>OB-02</w:t>
            </w:r>
          </w:p>
        </w:tc>
        <w:tc>
          <w:tcPr>
            <w:tcW w:w="7778" w:type="dxa"/>
          </w:tcPr>
          <w:p w14:paraId="10182142"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Este objetivo específico se ha cumplido efectivamente mediante la implementación de características en la aplicación que permiten una toma de decisiones colectiva más informada y democrática sobre qué series ver. </w:t>
            </w:r>
          </w:p>
          <w:p w14:paraId="1C3BA952" w14:textId="77ABACFB"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Al proporcionar una plataforma donde todos los miembros del grupo pueden ver las series disponibles, junto con detalles como descripciones y episodios vistos por otros, se facilita la discusión y la selección consensuada de contenidos. </w:t>
            </w:r>
          </w:p>
          <w:p w14:paraId="60FB404F" w14:textId="07E37AA1" w:rsidR="00507173" w:rsidRDefault="00507173" w:rsidP="004C4EB5">
            <w:pPr>
              <w:cnfStyle w:val="000000000000" w:firstRow="0" w:lastRow="0" w:firstColumn="0" w:lastColumn="0" w:oddVBand="0" w:evenVBand="0" w:oddHBand="0" w:evenHBand="0" w:firstRowFirstColumn="0" w:firstRowLastColumn="0" w:lastRowFirstColumn="0" w:lastRowLastColumn="0"/>
            </w:pPr>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tc>
      </w:tr>
      <w:tr w:rsidR="00507173" w14:paraId="0C8B9AD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6560F7D2" w14:textId="675EF87F" w:rsidR="00507173" w:rsidRDefault="00507173" w:rsidP="004C4EB5">
            <w:r>
              <w:t>OB-03</w:t>
            </w:r>
          </w:p>
        </w:tc>
        <w:tc>
          <w:tcPr>
            <w:tcW w:w="7778" w:type="dxa"/>
          </w:tcPr>
          <w:p w14:paraId="060DD4B9"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CA716F">
              <w:t xml:space="preserve">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w:t>
            </w:r>
          </w:p>
          <w:p w14:paraId="54103344" w14:textId="35E3FA80" w:rsidR="00507173" w:rsidRPr="00FD0B6B" w:rsidRDefault="00507173" w:rsidP="00507173">
            <w:pPr>
              <w:cnfStyle w:val="000000000000" w:firstRow="0" w:lastRow="0" w:firstColumn="0" w:lastColumn="0" w:oddVBand="0" w:evenVBand="0" w:oddHBand="0" w:evenHBand="0" w:firstRowFirstColumn="0" w:firstRowLastColumn="0" w:lastRowFirstColumn="0" w:lastRowLastColumn="0"/>
            </w:pPr>
            <w:r w:rsidRPr="00CA716F">
              <w:t>Al fomentar un espacio interactivo de discusión, la aplicación transforma la actividad de ver series de un acto pasivo a una experiencia interactiva y comunitaria.</w:t>
            </w:r>
          </w:p>
        </w:tc>
      </w:tr>
      <w:tr w:rsidR="00507173" w14:paraId="6CB36190"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595FF817" w14:textId="1917578D" w:rsidR="00507173" w:rsidRDefault="00507173" w:rsidP="004C4EB5">
            <w:r>
              <w:t>OB-04</w:t>
            </w:r>
          </w:p>
        </w:tc>
        <w:tc>
          <w:tcPr>
            <w:tcW w:w="7778" w:type="dxa"/>
          </w:tcPr>
          <w:p w14:paraId="51BD780D" w14:textId="15FA9F47" w:rsidR="00507173" w:rsidRPr="00CA716F" w:rsidRDefault="00507173" w:rsidP="00507173">
            <w:pPr>
              <w:cnfStyle w:val="000000000000" w:firstRow="0" w:lastRow="0" w:firstColumn="0" w:lastColumn="0" w:oddVBand="0" w:evenVBand="0" w:oddHBand="0" w:evenHBand="0" w:firstRowFirstColumn="0" w:firstRowLastColumn="0" w:lastRowFirstColumn="0" w:lastRowLastColumn="0"/>
            </w:pPr>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tc>
      </w:tr>
      <w:tr w:rsidR="00507173" w14:paraId="71A764EE"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76F92AC3" w14:textId="3DE56E9D" w:rsidR="00507173" w:rsidRDefault="00507173" w:rsidP="004C4EB5">
            <w:r>
              <w:t>OB-05</w:t>
            </w:r>
          </w:p>
        </w:tc>
        <w:tc>
          <w:tcPr>
            <w:tcW w:w="7778" w:type="dxa"/>
          </w:tcPr>
          <w:p w14:paraId="4FEA7C17" w14:textId="25D15AFF" w:rsidR="00507173" w:rsidRPr="006D0245" w:rsidRDefault="00507173" w:rsidP="00507173">
            <w:pPr>
              <w:cnfStyle w:val="000000000000" w:firstRow="0" w:lastRow="0" w:firstColumn="0" w:lastColumn="0" w:oddVBand="0" w:evenVBand="0" w:oddHBand="0" w:evenHBand="0" w:firstRowFirstColumn="0" w:firstRowLastColumn="0" w:lastRowFirstColumn="0" w:lastRowLastColumn="0"/>
            </w:pPr>
            <w:r w:rsidRPr="00223996">
              <w:t>Este objetivo no se ha alcanzado completamente, ya que la aplicación no ofrece una pestaña de estadísticas detalladas de visualización. Aunque puedes saber cuántos capítulos has visto por temporada, no hay estadísticas completas disponibles.</w:t>
            </w:r>
          </w:p>
        </w:tc>
      </w:tr>
    </w:tbl>
    <w:p w14:paraId="3B6EE7C0" w14:textId="77777777" w:rsidR="00E362EF" w:rsidRPr="0031552C" w:rsidRDefault="00E362EF" w:rsidP="00E362EF">
      <w:pPr>
        <w:sectPr w:rsidR="00E362EF" w:rsidRPr="0031552C" w:rsidSect="00576796">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60" w:name="_Toc165222593"/>
      <w:r>
        <w:rPr>
          <w:noProof w:val="0"/>
        </w:rPr>
        <w:lastRenderedPageBreak/>
        <w:t>Implicaciones Éticas e Impacto Social</w:t>
      </w:r>
      <w:bookmarkEnd w:id="160"/>
    </w:p>
    <w:p w14:paraId="033E8B78" w14:textId="7265E2FB" w:rsidR="001A20C3" w:rsidRPr="001A20C3" w:rsidRDefault="001A20C3" w:rsidP="001A20C3">
      <w:r>
        <w:t>No terminado</w:t>
      </w:r>
      <w:r w:rsidR="00F6444D">
        <w:t>, hay que cambiar cosas.</w:t>
      </w:r>
    </w:p>
    <w:p w14:paraId="293FD610" w14:textId="6E4CE529" w:rsidR="0004639B" w:rsidRDefault="0004639B" w:rsidP="0004639B">
      <w:pPr>
        <w:pStyle w:val="Ttulo2"/>
      </w:pPr>
      <w:bookmarkStart w:id="161" w:name="OLE_LINK89"/>
      <w:bookmarkStart w:id="162" w:name="OLE_LINK90"/>
      <w:bookmarkStart w:id="163" w:name="_Toc165222594"/>
      <w:r>
        <w:t>Introducci</w:t>
      </w:r>
      <w:r w:rsidR="00F41775">
        <w:t>ó</w:t>
      </w:r>
      <w:r>
        <w:t>n</w:t>
      </w:r>
      <w:bookmarkEnd w:id="163"/>
      <w:r w:rsidR="001A20C3">
        <w:t xml:space="preserve"> </w:t>
      </w:r>
    </w:p>
    <w:p w14:paraId="2C7949D1" w14:textId="77777777" w:rsidR="00DE17B5" w:rsidRDefault="0055492D" w:rsidP="00C57EED">
      <w:r w:rsidRPr="0055492D">
        <w:t>E</w:t>
      </w:r>
      <w:r w:rsidR="00DE17B5">
        <w:t>n este apartado se reflexionará</w:t>
      </w:r>
      <w:r w:rsidR="00DE17B5" w:rsidRPr="00DE17B5">
        <w:t xml:space="preserve"> sobre las responsabilidades éticas que emergen en la creación de una plataforma tecnológica, las cuales no se limitan solo a los usuarios directos, sino que alcanzan un espectro más amplio en la sociedad. </w:t>
      </w:r>
    </w:p>
    <w:p w14:paraId="3C071CD6" w14:textId="44118F7F" w:rsidR="009808CF" w:rsidRDefault="00DE17B5" w:rsidP="00C57EED">
      <w:bookmarkStart w:id="164" w:name="OLE_LINK93"/>
      <w:bookmarkStart w:id="165" w:name="OLE_LINK94"/>
      <w:r w:rsidRPr="00DE17B5">
        <w:t xml:space="preserve">Del mismo modo, examinaremos cómo nuestro proyecto puede influir en la comunidad, afectando comportamientos, normas sociales y la dinámica de grupo. Finalmente, discutiremos las leyes y regulaciones que enmarcan el desarrollo y lanzamiento de aplicaciones móviles, y cómo el cumplimiento de estas no solo es una obligación legal, sino también una declaración de nuestro compromiso con la ética profesional y el respeto por los derechos de nuestros usuarios. </w:t>
      </w:r>
    </w:p>
    <w:p w14:paraId="575ACE07" w14:textId="79A7DAF0" w:rsidR="00894395" w:rsidRPr="00894395" w:rsidRDefault="008E51E7" w:rsidP="00894395">
      <w:pPr>
        <w:pStyle w:val="Ttulo2"/>
      </w:pPr>
      <w:bookmarkStart w:id="166" w:name="_Toc165222595"/>
      <w:bookmarkEnd w:id="164"/>
      <w:bookmarkEnd w:id="165"/>
      <w:r>
        <w:t>Desarrollo</w:t>
      </w:r>
      <w:bookmarkEnd w:id="166"/>
    </w:p>
    <w:p w14:paraId="5D7699B3" w14:textId="573D6A89" w:rsidR="009B24D9" w:rsidRPr="009B24D9" w:rsidRDefault="009B24D9" w:rsidP="009B24D9">
      <w:bookmarkStart w:id="167" w:name="OLE_LINK91"/>
      <w:bookmarkStart w:id="168" w:name="OLE_LINK92"/>
      <w:r w:rsidRPr="009B24D9">
        <w:t>En la actualidad, con el acceso inmediato a una amplia gama de series y películas gracias a las plataformas de streaming, es común que las personas opten por disfrutar de sus programas favoritos en solitario. Este fenómeno puede convertir la experiencia de ver series en algo bastante aislado. Sin embargo, la aplicación FST emerge como una solución con un significativo impacto social.</w:t>
      </w:r>
    </w:p>
    <w:p w14:paraId="79293A28" w14:textId="228D467D" w:rsidR="009B24D9" w:rsidRPr="009B24D9" w:rsidRDefault="009B24D9" w:rsidP="009B24D9">
      <w:bookmarkStart w:id="169" w:name="OLE_LINK97"/>
      <w:bookmarkStart w:id="170" w:name="OLE_LINK98"/>
      <w:r w:rsidRPr="009B24D9">
        <w:t>FST trasciende el concepto tradicional de las aplicaciones para ver series. Proporciona una forma novedosa y estimulante de hacer que la visualización de televisión sea una experiencia compartida. La aplicación permite a los usuarios comentar los episodios que ven y discutirlos con amigos o familiares, incluso si no se encuentran físicamente juntos</w:t>
      </w:r>
      <w:r w:rsidR="00F337EF">
        <w:t>.</w:t>
      </w:r>
      <w:r w:rsidR="000642E8" w:rsidRPr="000642E8">
        <w:t xml:space="preserve"> Esta característica cobra especial relevancia para aquellos que, debido a circunstancias como el trabajo, estudios o incluso situaciones inesperadas como una pandemia, se encuentran lejos de sus seres queridos</w:t>
      </w:r>
      <w:r w:rsidR="000642E8">
        <w:t>.</w:t>
      </w:r>
    </w:p>
    <w:bookmarkEnd w:id="169"/>
    <w:bookmarkEnd w:id="170"/>
    <w:p w14:paraId="171F6EA3" w14:textId="1BA21E75" w:rsidR="009B24D9" w:rsidRPr="009B24D9" w:rsidRDefault="009B24D9" w:rsidP="009B24D9">
      <w:r w:rsidRPr="009B24D9">
        <w:t xml:space="preserve">Discutir un episodio con otros puede enriquecer considerablemente la experiencia de visualización. Permite a los usuarios considerar diferentes perspectivas que quizás no habían </w:t>
      </w:r>
      <w:r w:rsidRPr="009B24D9">
        <w:lastRenderedPageBreak/>
        <w:t>evaluado anteriormente. Esta interacción no solo hace que el contenido sea más cautivador, sino que también puede fortalecer los lazos emocionales y cognitivos entre los usuarios que comparten sus opiniones y reacciones.</w:t>
      </w:r>
    </w:p>
    <w:p w14:paraId="69A8E610" w14:textId="592CF1EF" w:rsidR="009B24D9" w:rsidRPr="009B24D9" w:rsidRDefault="009B24D9" w:rsidP="009B24D9">
      <w:r w:rsidRPr="009B24D9">
        <w:t>Al facilitar que los usuarios compartan sus experiencias al ver series, FST contribuye a que esta actividad sea menos individualista. En un contexto en el que parecemos estar constantemente absortos en nuestras pantallas, compartir lo que vemos puede mejorar nuestra conexión con los demás. Esto es crucial, ya que promueve una mejor comprensión y empatía entre las personas.</w:t>
      </w:r>
    </w:p>
    <w:p w14:paraId="78E97DFF" w14:textId="2C4A4C92" w:rsidR="009B24D9" w:rsidRPr="009B24D9" w:rsidRDefault="009B24D9" w:rsidP="009B24D9">
      <w:r w:rsidRPr="009B24D9">
        <w:t>A largo plazo, una aplicación como FST tiene el potencial de transformar nuestras interacciones sociales. Al convertir la visualización de televisión en una actividad más comunitaria y menos aislada, FST podría fomentar una mayor unidad social, incluso en un mundo dominado por la tecnología.</w:t>
      </w:r>
    </w:p>
    <w:p w14:paraId="11A85FAE" w14:textId="7725AF98" w:rsidR="00DE17B5" w:rsidRDefault="00DE17B5" w:rsidP="008E51E7">
      <w:pPr>
        <w:pStyle w:val="Ttulo3"/>
      </w:pPr>
      <w:bookmarkStart w:id="171" w:name="_Toc165222596"/>
      <w:bookmarkEnd w:id="167"/>
      <w:bookmarkEnd w:id="168"/>
      <w:r>
        <w:t>Ley</w:t>
      </w:r>
      <w:r w:rsidR="00EB624E">
        <w:t xml:space="preserve"> de Protección de Datos</w:t>
      </w:r>
      <w:bookmarkEnd w:id="171"/>
    </w:p>
    <w:bookmarkEnd w:id="161"/>
    <w:bookmarkEnd w:id="162"/>
    <w:p w14:paraId="45D9A204" w14:textId="7764723E" w:rsidR="00F96344" w:rsidRDefault="00F96344" w:rsidP="00F96344">
      <w:r>
        <w:t>En el ámbito del desarrollo de software, la protección de datos personales no solo constituye una obligación legal, sino que es también un compromiso ético fundamental. Las aplicaciones que manejan información sensible, tales como nombres, apellidos y contraseñas, deben cumplir rigurosamente con las leyes y regulaciones de protección de datos como la Ley General de Protección de Datos en Europa y leyes similares en otras regiones. Este cumplimiento garantiza la privacidad y la seguridad de los usuarios, reflejando un respeto profundo por su autonomía y dignidad.</w:t>
      </w:r>
    </w:p>
    <w:p w14:paraId="50F44301" w14:textId="09E802A2" w:rsidR="00F96344" w:rsidRDefault="00F96344" w:rsidP="00F96344">
      <w:r>
        <w:t>El marco legal establecido por estas regulaciones obliga a las aplicaciones a implementar medidas técnicas y organizativas que prevengan el acceso no autorizado</w:t>
      </w:r>
      <w:sdt>
        <w:sdtPr>
          <w:id w:val="-2000873926"/>
          <w:citation/>
        </w:sdtPr>
        <w:sdtContent>
          <w:r>
            <w:fldChar w:fldCharType="begin"/>
          </w:r>
          <w:r>
            <w:instrText xml:space="preserve"> CITATION BOE18 \l 3082 </w:instrText>
          </w:r>
          <w:r>
            <w:fldChar w:fldCharType="separate"/>
          </w:r>
          <w:r w:rsidR="000A30F6">
            <w:rPr>
              <w:noProof/>
            </w:rPr>
            <w:t xml:space="preserve"> </w:t>
          </w:r>
          <w:r w:rsidR="000A30F6" w:rsidRPr="000A30F6">
            <w:rPr>
              <w:noProof/>
            </w:rPr>
            <w:t>[37]</w:t>
          </w:r>
          <w:r>
            <w:fldChar w:fldCharType="end"/>
          </w:r>
        </w:sdtContent>
      </w:sdt>
      <w:r>
        <w:t>, la pérdida accidental o la destrucción de datos personales. En el desarrollo de este proyecto, se ha priorizado la integridad moral al implementar un sistema de cifrado de contraseñas. Este sistema no solo protege la información personal de los usuarios, sino que también refleja un compromiso ético con la protección de su privacidad.</w:t>
      </w:r>
    </w:p>
    <w:p w14:paraId="3E833DC5" w14:textId="3630CAB7" w:rsidR="00F96344" w:rsidRDefault="00F96344" w:rsidP="00F96344">
      <w:r>
        <w:t>El cifrado de contraseñas antes de su transmisión y almacenamiento en la base de datos es una medida de seguridad crítica. Este proceso garantiza que las contraseñas no sean accesibles en su forma original, protegiendo así la información contra potenciales interceptaciones o accesos no autorizados. Esta práctica no solo cumple con las exigencias regulatorias, sino que también manifiesta un respeto profundo por la confianza que los usuarios depositan en la tecnología.</w:t>
      </w:r>
    </w:p>
    <w:p w14:paraId="3CE1FA04" w14:textId="4BE58DF3" w:rsidR="0055492D" w:rsidRDefault="00F96344" w:rsidP="00F96344">
      <w:r>
        <w:t>Adoptar estas medidas de seguridad demuestra una responsabilidad ética hacia la protección de datos personales, subrayando la importancia de procesar esta información de manera segura. Al asegurar que las contraseñas y otros datos personales están cifrados, la aplicación no solo protege a los usuarios, sino que también eleva los estándares éticos de la industria, promoviendo un ambiente digital más seguro y confiable.</w:t>
      </w:r>
    </w:p>
    <w:p w14:paraId="16262A44" w14:textId="77777777" w:rsidR="0015333A" w:rsidRDefault="0015333A" w:rsidP="00C57EED"/>
    <w:p w14:paraId="6EF89843" w14:textId="4CC837A7" w:rsidR="0015333A" w:rsidRDefault="0015333A" w:rsidP="00C57EED">
      <w:pPr>
        <w:rPr>
          <w:highlight w:val="yellow"/>
        </w:rPr>
        <w:sectPr w:rsidR="0015333A" w:rsidSect="00576796">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72" w:name="_Toc165222597"/>
      <w:r>
        <w:rPr>
          <w:noProof w:val="0"/>
        </w:rPr>
        <w:lastRenderedPageBreak/>
        <w:t>Mi Recorrido en la UFV</w:t>
      </w:r>
      <w:bookmarkEnd w:id="172"/>
    </w:p>
    <w:p w14:paraId="612EE6DF" w14:textId="1AEF17AF" w:rsidR="006C7003" w:rsidRDefault="006C7003" w:rsidP="006C7003">
      <w:pPr>
        <w:pStyle w:val="Ttulo2"/>
      </w:pPr>
      <w:bookmarkStart w:id="173" w:name="_Toc165222598"/>
      <w:r>
        <w:t>El PFG como culminación de mi camino universitario</w:t>
      </w:r>
      <w:bookmarkEnd w:id="173"/>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74" w:name="_Toc165222599"/>
      <w:r w:rsidRPr="005F5101">
        <w:t>Vinculación con mi futuro profesional</w:t>
      </w:r>
      <w:bookmarkEnd w:id="174"/>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576796">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75" w:name="_Toc165222600"/>
      <w:r w:rsidRPr="0031552C">
        <w:rPr>
          <w:noProof w:val="0"/>
        </w:rPr>
        <w:lastRenderedPageBreak/>
        <w:t>Conclusiones</w:t>
      </w:r>
      <w:bookmarkEnd w:id="175"/>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78F79CB0" w:rsidR="00E46FB0" w:rsidRDefault="00695C2E" w:rsidP="00695C2E">
      <w:pPr>
        <w:pStyle w:val="Ttulo2"/>
      </w:pPr>
      <w:bookmarkStart w:id="176" w:name="_Toc165222601"/>
      <w:r>
        <w:t>Conclusiones</w:t>
      </w:r>
      <w:bookmarkEnd w:id="176"/>
      <w:r w:rsidR="00686878">
        <w:tab/>
      </w:r>
      <w:r w:rsidR="00686878">
        <w:tab/>
      </w:r>
    </w:p>
    <w:p w14:paraId="65BFA497" w14:textId="49FEDA79" w:rsidR="00686878" w:rsidRDefault="00686878" w:rsidP="00686878">
      <w:r>
        <w:t>Las conclusiones que se han sacado de todo este proyecto son las siguientes:</w:t>
      </w:r>
    </w:p>
    <w:p w14:paraId="39F14A1B" w14:textId="53753C4B" w:rsidR="00686878" w:rsidRDefault="00686878" w:rsidP="00686878">
      <w:pPr>
        <w:pStyle w:val="Prrafodelista"/>
        <w:numPr>
          <w:ilvl w:val="0"/>
          <w:numId w:val="36"/>
        </w:numPr>
      </w:pPr>
      <w:r w:rsidRPr="00BB2976">
        <w:rPr>
          <w:b/>
          <w:bCs/>
        </w:rPr>
        <w:t>Cumplimiento de Objetivos:</w:t>
      </w:r>
      <w:r>
        <w:t xml:space="preserve"> Los objetivos propuestos al inicio del proyecto se han alcanzado dentro de lo razonable, aunque no al 100%, la realización ha sido satisfactoria </w:t>
      </w:r>
      <w:r w:rsidR="00BB2976">
        <w:t>siguiendo</w:t>
      </w:r>
      <w:r>
        <w:t xml:space="preserve"> fielmente la planificación establecida.</w:t>
      </w:r>
    </w:p>
    <w:p w14:paraId="78B4AFD1" w14:textId="77777777" w:rsidR="00686878" w:rsidRDefault="00686878" w:rsidP="00686878">
      <w:pPr>
        <w:pStyle w:val="Prrafodelista"/>
        <w:numPr>
          <w:ilvl w:val="0"/>
          <w:numId w:val="36"/>
        </w:numPr>
      </w:pPr>
      <w:r w:rsidRPr="00BB2976">
        <w:rPr>
          <w:b/>
          <w:bCs/>
        </w:rPr>
        <w:t>Desarrollo de la Aplicación</w:t>
      </w:r>
      <w:r>
        <w:t>: Se ha desarrollado una aplicación funcional tanto para Android como para iOS, diseñada para facilitar la organización y seguimiento de series, tanto individualmente como en grupo.</w:t>
      </w:r>
    </w:p>
    <w:p w14:paraId="2AB5315D" w14:textId="47DB9EF6" w:rsidR="00686878" w:rsidRDefault="00686878" w:rsidP="00BB2976">
      <w:pPr>
        <w:pStyle w:val="Prrafodelista"/>
        <w:numPr>
          <w:ilvl w:val="0"/>
          <w:numId w:val="36"/>
        </w:numPr>
      </w:pPr>
      <w:r w:rsidRPr="00BB2976">
        <w:rPr>
          <w:b/>
          <w:bCs/>
        </w:rPr>
        <w:t>Funcionalidades de la Aplicación</w:t>
      </w:r>
      <w:r>
        <w:t>:</w:t>
      </w:r>
      <w:r w:rsidR="00BB2976">
        <w:t xml:space="preserve"> </w:t>
      </w:r>
      <w:r>
        <w:t>Proporciona información detallada de cada serie, incluyendo descripciones y el número de capítulos.</w:t>
      </w:r>
      <w:r w:rsidR="00BB2976">
        <w:t xml:space="preserve"> También i</w:t>
      </w:r>
      <w:r>
        <w:t>ncluye un espacio para comentarios, enriqueciendo la experiencia de visualización y permitiendo interacciones ricas, incluso con seres queridos a distancia.</w:t>
      </w:r>
    </w:p>
    <w:p w14:paraId="7528B656" w14:textId="23CD8465" w:rsidR="00686878" w:rsidRPr="00BB2976" w:rsidRDefault="00686878" w:rsidP="00BB2976">
      <w:pPr>
        <w:pStyle w:val="Prrafodelista"/>
        <w:numPr>
          <w:ilvl w:val="0"/>
          <w:numId w:val="36"/>
        </w:numPr>
        <w:rPr>
          <w:b/>
          <w:bCs/>
        </w:rPr>
      </w:pPr>
      <w:r w:rsidRPr="00BB2976">
        <w:rPr>
          <w:b/>
          <w:bCs/>
        </w:rPr>
        <w:t>Desarrollo Profesional y Técnico:</w:t>
      </w:r>
      <w:r w:rsidR="00BB2976">
        <w:rPr>
          <w:b/>
          <w:bCs/>
        </w:rPr>
        <w:t xml:space="preserve"> </w:t>
      </w:r>
      <w:r w:rsidR="00BB2976">
        <w:t>Me ha dado la oportunidad</w:t>
      </w:r>
      <w:r>
        <w:t xml:space="preserve"> para profundizar en el uso de tecnologías como Docker, comprendiendo completamente su funcionamiento.</w:t>
      </w:r>
      <w:r w:rsidR="00BB2976">
        <w:t xml:space="preserve"> También se ha aprendido a</w:t>
      </w:r>
      <w:r>
        <w:t xml:space="preserve"> </w:t>
      </w:r>
      <w:r w:rsidR="00BB2976">
        <w:t>publicar la</w:t>
      </w:r>
      <w:r>
        <w:t xml:space="preserve"> </w:t>
      </w:r>
      <w:r w:rsidR="00BB2976">
        <w:t>aplicación</w:t>
      </w:r>
      <w:r>
        <w:t xml:space="preserve"> en Apple Store y Google Play, lo cual añade valor al perfil profesional.</w:t>
      </w:r>
      <w:r w:rsidR="00BB2976">
        <w:t xml:space="preserve"> </w:t>
      </w:r>
      <w:r w:rsidR="00BB2976" w:rsidRPr="00BB2976">
        <w:t>Logro de un hito significativo al subir la aplicación al Apple Store, lo que permite que cualquier persona pueda encontrar y utilizar la aplicación.</w:t>
      </w:r>
    </w:p>
    <w:p w14:paraId="39CBC5AD" w14:textId="793CDC7D" w:rsidR="00BB2976" w:rsidRDefault="00686878" w:rsidP="00BB2976">
      <w:pPr>
        <w:pStyle w:val="Prrafodelista"/>
        <w:numPr>
          <w:ilvl w:val="0"/>
          <w:numId w:val="36"/>
        </w:numPr>
      </w:pPr>
      <w:r w:rsidRPr="00BB2976">
        <w:rPr>
          <w:b/>
          <w:bCs/>
        </w:rPr>
        <w:t>Desafíos y Soluciones:</w:t>
      </w:r>
      <w:r w:rsidR="00BB2976">
        <w:rPr>
          <w:b/>
          <w:bCs/>
        </w:rPr>
        <w:t xml:space="preserve"> </w:t>
      </w:r>
      <w:r w:rsidR="00BB2976">
        <w:t xml:space="preserve">Se ha aprendido </w:t>
      </w:r>
      <w:r>
        <w:t>un nuevo lenguaje de programación y adopción de una metodología diferente.</w:t>
      </w:r>
      <w:r w:rsidR="00BB2976">
        <w:t xml:space="preserve"> Se ha resuelto de manera</w:t>
      </w:r>
      <w:r>
        <w:t xml:space="preserve"> efectiva numerosos problemas a lo largo del proyecto, preparación adecuada para el ámbito profesional enseñando a ser resolutivo y autónomo en la búsqueda de soluciones.</w:t>
      </w:r>
    </w:p>
    <w:p w14:paraId="78B8D32B" w14:textId="04265A1E" w:rsidR="00FF5BC0" w:rsidRDefault="00FF5BC0" w:rsidP="00FF5BC0">
      <w:pPr>
        <w:pStyle w:val="Ttulo2"/>
      </w:pPr>
      <w:bookmarkStart w:id="177" w:name="_Toc165222602"/>
      <w:r>
        <w:lastRenderedPageBreak/>
        <w:t>Trabajo a futuro</w:t>
      </w:r>
      <w:bookmarkEnd w:id="177"/>
    </w:p>
    <w:p w14:paraId="4024C8B7" w14:textId="77777777" w:rsidR="00C33CCC" w:rsidRDefault="00C33CCC" w:rsidP="00C33CCC">
      <w:r w:rsidRPr="00C33CCC">
        <w:t>De cara al futuro, el potencial de expansión y mejora de la aplicación es prácticamente infinito. A medida que la tecnología evoluciona y las expectativas de los usuarios crecen, emergen nuevas oportunidades para enriquecer aún más la experiencia de visualización y gestión de series.</w:t>
      </w:r>
      <w:r>
        <w:t xml:space="preserve"> </w:t>
      </w:r>
    </w:p>
    <w:p w14:paraId="1490B743" w14:textId="2DB627E2" w:rsidR="00C33CCC" w:rsidRDefault="00C33CCC" w:rsidP="00C33CCC">
      <w:r w:rsidRPr="00C33CCC">
        <w:t>A continuación, se detalla una serie de mejoras y adiciones propuestas que se consideran podrían transformar significativamente cómo los usuarios interactúan con la plataforma y entre sí.</w:t>
      </w:r>
    </w:p>
    <w:p w14:paraId="7E973F27" w14:textId="4320ABB3" w:rsidR="00C33CCC" w:rsidRDefault="00C33CCC" w:rsidP="00C33CCC">
      <w:pPr>
        <w:pStyle w:val="Prrafodelista"/>
        <w:numPr>
          <w:ilvl w:val="0"/>
          <w:numId w:val="37"/>
        </w:numPr>
      </w:pPr>
      <w:r w:rsidRPr="00C33CCC">
        <w:rPr>
          <w:b/>
          <w:bCs/>
        </w:rPr>
        <w:t>Notificaciones en Tiempo Real:</w:t>
      </w:r>
      <w:r>
        <w:t xml:space="preserve"> Implementar un sistema que alerte a los usuarios cuando se vea un capítulo nuevo o se haga un comentario en una serie, fomentando la interacción y el compromiso continuo.</w:t>
      </w:r>
      <w:r w:rsidR="00DD7596">
        <w:t xml:space="preserve"> Esta funcionalidad se quiso </w:t>
      </w:r>
      <w:r w:rsidR="00890561">
        <w:t>implementar,</w:t>
      </w:r>
      <w:r w:rsidR="00DD7596">
        <w:t xml:space="preserve"> pero no fue posible por la complejidad y el poco tiempo disponible.</w:t>
      </w:r>
    </w:p>
    <w:p w14:paraId="0B5EAF3C" w14:textId="77777777" w:rsidR="00C33CCC" w:rsidRDefault="00C33CCC" w:rsidP="00C33CCC">
      <w:pPr>
        <w:pStyle w:val="Prrafodelista"/>
        <w:numPr>
          <w:ilvl w:val="0"/>
          <w:numId w:val="37"/>
        </w:numPr>
      </w:pPr>
      <w:r w:rsidRPr="00C33CCC">
        <w:rPr>
          <w:b/>
          <w:bCs/>
        </w:rPr>
        <w:t>Recomendaciones Basadas en Inteligencia Artificial</w:t>
      </w:r>
      <w:r>
        <w:t>: Integrar IA para recomendar series basadas en las preferencias y el historial de visualización de los usuarios, lo que podría enriquecer significativamente la experiencia del usuario.</w:t>
      </w:r>
    </w:p>
    <w:p w14:paraId="4A755235" w14:textId="77777777" w:rsidR="00C33CCC" w:rsidRDefault="00C33CCC" w:rsidP="00C33CCC">
      <w:pPr>
        <w:pStyle w:val="Prrafodelista"/>
        <w:numPr>
          <w:ilvl w:val="0"/>
          <w:numId w:val="37"/>
        </w:numPr>
      </w:pPr>
      <w:r w:rsidRPr="00C33CCC">
        <w:rPr>
          <w:b/>
          <w:bCs/>
        </w:rPr>
        <w:t>Detector de Spoilers mediante IA</w:t>
      </w:r>
      <w:r>
        <w:t>: Desarrollar una funcionalidad que use inteligencia artificial para detectar y evitar spoilers, protegiendo a los usuarios de revelaciones no deseadas sobre tramas o desenlaces.</w:t>
      </w:r>
    </w:p>
    <w:p w14:paraId="11DFAB0D" w14:textId="77777777" w:rsidR="00C33CCC" w:rsidRDefault="00C33CCC" w:rsidP="00C33CCC">
      <w:pPr>
        <w:pStyle w:val="Prrafodelista"/>
        <w:numPr>
          <w:ilvl w:val="0"/>
          <w:numId w:val="37"/>
        </w:numPr>
      </w:pPr>
      <w:r w:rsidRPr="00C33CCC">
        <w:rPr>
          <w:b/>
          <w:bCs/>
        </w:rPr>
        <w:t>Visualización de Estadísticas Detalladas:</w:t>
      </w:r>
      <w:r>
        <w:t xml:space="preserve"> Incorporar herramientas que permitan a los usuarios visualizar estadísticas de su progreso de visualización tanto a nivel individual como grupal, facilitando la comparación y el compartir experiencias dentro de grupos de visualización.</w:t>
      </w:r>
    </w:p>
    <w:p w14:paraId="5018D8CB" w14:textId="4CB1C57F" w:rsidR="00C33CCC" w:rsidRDefault="00C33CCC" w:rsidP="00C33CCC">
      <w:pPr>
        <w:pStyle w:val="Prrafodelista"/>
        <w:numPr>
          <w:ilvl w:val="0"/>
          <w:numId w:val="37"/>
        </w:numPr>
      </w:pPr>
      <w:r w:rsidRPr="00C33CCC">
        <w:rPr>
          <w:b/>
          <w:bCs/>
        </w:rPr>
        <w:t>Autenticación Biométrica:</w:t>
      </w:r>
      <w:r>
        <w:t xml:space="preserve"> Planea retomar e implementar la autenticación local utilizando métodos biométricos como FaceID y reconocimiento de huellas dactilares para facilitar un acceso seguro y cómodo a la aplicación.</w:t>
      </w:r>
    </w:p>
    <w:p w14:paraId="741F2E58" w14:textId="1763C4B4" w:rsidR="00C33CCC" w:rsidRDefault="00C33CCC" w:rsidP="00C33CCC">
      <w:pPr>
        <w:pStyle w:val="Prrafodelista"/>
        <w:numPr>
          <w:ilvl w:val="0"/>
          <w:numId w:val="37"/>
        </w:numPr>
      </w:pPr>
      <w:r w:rsidRPr="00C33CCC">
        <w:rPr>
          <w:b/>
          <w:bCs/>
        </w:rPr>
        <w:t>Decisión de Serie para Ver en Grupo</w:t>
      </w:r>
      <w:r w:rsidRPr="00C33CCC">
        <w:t>: Añadir una funcionalidad que analice las preferencias de todos los miembros del grupo y, mediante algoritmos de votación o consenso, decida cuál serie del catálogo conjunto sería ideal para ver juntos. Esta herramienta puede considerar factores como géneros preferidos, series no vistas por algún miembro y la popularidad de las series entre los miembros del grupo.</w:t>
      </w:r>
    </w:p>
    <w:p w14:paraId="34A23F10" w14:textId="77777777" w:rsidR="00C33CCC" w:rsidRDefault="00C33CCC" w:rsidP="002D544E"/>
    <w:p w14:paraId="3B6EE7CC" w14:textId="6B3967BD" w:rsidR="00C33CCC" w:rsidRPr="00C57EED" w:rsidRDefault="00C33CCC" w:rsidP="002D544E">
      <w:pPr>
        <w:sectPr w:rsidR="00C33CCC" w:rsidRPr="00C57EED" w:rsidSect="00576796">
          <w:type w:val="oddPage"/>
          <w:pgSz w:w="11907" w:h="16840" w:code="9"/>
          <w:pgMar w:top="1304" w:right="1247" w:bottom="1304" w:left="1247" w:header="720" w:footer="720" w:gutter="454"/>
          <w:cols w:space="720"/>
          <w:docGrid w:linePitch="299"/>
        </w:sectPr>
      </w:pPr>
    </w:p>
    <w:p w14:paraId="3B6EE7CD" w14:textId="144DB3D3" w:rsidR="00E362EF" w:rsidRPr="0031552C" w:rsidRDefault="00E362EF" w:rsidP="004A4057">
      <w:pPr>
        <w:pStyle w:val="Ttulo1"/>
        <w:rPr>
          <w:noProof w:val="0"/>
        </w:rPr>
      </w:pPr>
      <w:bookmarkStart w:id="178" w:name="_Toc165222603"/>
      <w:r w:rsidRPr="0031552C">
        <w:rPr>
          <w:noProof w:val="0"/>
        </w:rPr>
        <w:lastRenderedPageBreak/>
        <w:t>Otros Méritos del Proyecto</w:t>
      </w:r>
      <w:bookmarkEnd w:id="178"/>
    </w:p>
    <w:p w14:paraId="2C8D530F" w14:textId="329BB5CA" w:rsidR="00453B7E" w:rsidRPr="00453B7E" w:rsidRDefault="00453B7E" w:rsidP="00453B7E">
      <w:pPr>
        <w:rPr>
          <w:rFonts w:ascii="Calibri" w:hAnsi="Calibri"/>
        </w:rPr>
      </w:pPr>
      <w:r w:rsidRPr="00453B7E">
        <w:rPr>
          <w:rFonts w:ascii="Calibri" w:hAnsi="Calibri"/>
        </w:rPr>
        <w:t>Como méritos adicionales de este proyecto, es relevante mencionar la implementación de páginas web de soporte y política de privacidad, las cuales no estaban originalmente previstas en los resultados esperados del desarrollo de la aplicación. Estas páginas se volvieron indispensables para cumplir con los requisitos de publicación de las tiendas de aplicaciones de Apple y Android.</w:t>
      </w:r>
    </w:p>
    <w:p w14:paraId="6ACF30D4" w14:textId="27498D8A" w:rsidR="00453B7E" w:rsidRPr="00453B7E" w:rsidRDefault="00453B7E" w:rsidP="00453B7E">
      <w:pPr>
        <w:rPr>
          <w:rFonts w:ascii="Calibri" w:hAnsi="Calibri"/>
        </w:rPr>
      </w:pPr>
      <w:r w:rsidRPr="00453B7E">
        <w:rPr>
          <w:rFonts w:ascii="Calibri" w:hAnsi="Calibri"/>
        </w:rPr>
        <w:t>La creación de estas páginas web fue posible gracias a la infraestructura ya establecida utilizando Docker, junto con los servicios de Cloudflare y Traefik. La configuración existente proporcionó una base sólida que permitió un despliegue eficiente y relativamente sencillo de estas soluciones web adicionales, pese a no estar contempladas en los requerimientos iniciales del proyecto.</w:t>
      </w:r>
    </w:p>
    <w:p w14:paraId="3B6EE7CF" w14:textId="29912FFA" w:rsidR="00E362EF" w:rsidRDefault="00453B7E" w:rsidP="00453B7E">
      <w:pPr>
        <w:rPr>
          <w:rFonts w:ascii="Calibri" w:hAnsi="Calibri"/>
        </w:rPr>
      </w:pPr>
      <w:r w:rsidRPr="00453B7E">
        <w:rPr>
          <w:rFonts w:ascii="Calibri" w:hAnsi="Calibri"/>
        </w:rPr>
        <w:t>Estas páginas no solo cumplen con los criterios necesarios para la publicación de la aplicación en los respectivos mercados digitales, sino que también ofrecen un valor añadido en términos de servicio al cliente y transparencia. La página de soporte ofrece una vía directa para que los usuarios obtengan ayuda y resuelvan sus dudas o problemas con la aplicación, mejorando así la experiencia del usuario y la satisfacción general. Por otro lado, la página de política de privacidad detalla cómo se manejan los datos personales de los usuarios, reforzando la confianza en la aplicación al asegurar el cumplimiento de las normativas vigentes sobre privacidad y protección de datos.</w:t>
      </w:r>
    </w:p>
    <w:p w14:paraId="3B6EE7D0" w14:textId="68FF1C5C" w:rsidR="00E362EF" w:rsidRDefault="004933CC" w:rsidP="00E362EF">
      <w:pPr>
        <w:rPr>
          <w:rStyle w:val="nfasis"/>
        </w:rPr>
      </w:pPr>
      <w:r>
        <w:rPr>
          <w:rFonts w:ascii="Calibri" w:hAnsi="Calibri"/>
        </w:rPr>
        <w:t xml:space="preserve">Las </w:t>
      </w:r>
      <w:r w:rsidR="00FC67D8">
        <w:rPr>
          <w:rFonts w:ascii="Calibri" w:hAnsi="Calibri"/>
        </w:rPr>
        <w:t>páginas</w:t>
      </w:r>
      <w:r>
        <w:rPr>
          <w:rFonts w:ascii="Calibri" w:hAnsi="Calibri"/>
        </w:rPr>
        <w:t xml:space="preserve"> se pueden encontrar en </w:t>
      </w:r>
      <w:r w:rsidR="00FA5CF2">
        <w:rPr>
          <w:rFonts w:ascii="Calibri" w:hAnsi="Calibri"/>
        </w:rPr>
        <w:t>‘</w:t>
      </w:r>
      <w:hyperlink r:id="rId50" w:history="1">
        <w:r w:rsidR="00FA5CF2" w:rsidRPr="00FA5CF2">
          <w:rPr>
            <w:rFonts w:ascii="Calibri" w:hAnsi="Calibri"/>
          </w:rPr>
          <w:t>https://soportefst.lapspartbox.com</w:t>
        </w:r>
      </w:hyperlink>
      <w:r w:rsidR="00FA5CF2" w:rsidRPr="00FA5CF2">
        <w:rPr>
          <w:rFonts w:ascii="Calibri" w:hAnsi="Calibri"/>
          <w:i/>
          <w:iCs/>
        </w:rPr>
        <w:t>’</w:t>
      </w:r>
      <w:r w:rsidR="00FC67D8">
        <w:rPr>
          <w:rFonts w:ascii="Calibri" w:hAnsi="Calibri"/>
        </w:rPr>
        <w:t xml:space="preserve"> y en </w:t>
      </w:r>
      <w:r w:rsidR="00FA5CF2">
        <w:rPr>
          <w:rFonts w:ascii="Calibri" w:hAnsi="Calibri"/>
        </w:rPr>
        <w:t>‘</w:t>
      </w:r>
      <w:hyperlink r:id="rId51" w:history="1">
        <w:r w:rsidR="00FA5CF2" w:rsidRPr="00FA5CF2">
          <w:rPr>
            <w:rFonts w:ascii="Calibri" w:hAnsi="Calibri"/>
          </w:rPr>
          <w:t>https://privacidadfst.lapspartbox.com</w:t>
        </w:r>
      </w:hyperlink>
      <w:r w:rsidR="00FA5CF2" w:rsidRPr="00FA5CF2">
        <w:rPr>
          <w:rFonts w:ascii="Calibri" w:hAnsi="Calibri"/>
          <w:i/>
          <w:iCs/>
        </w:rPr>
        <w:t>’</w:t>
      </w:r>
      <w:r w:rsidR="0025387E">
        <w:rPr>
          <w:rFonts w:ascii="Calibri" w:hAnsi="Calibri"/>
          <w:i/>
          <w:iCs/>
        </w:rPr>
        <w:t>.</w:t>
      </w:r>
    </w:p>
    <w:p w14:paraId="71DA371E" w14:textId="3B3400AC" w:rsidR="00FD4414" w:rsidRDefault="00FD4414" w:rsidP="00FD4414">
      <w:r>
        <w:t>El proceso de compilación y despliegue de la aplicación merece una mención especial por la complejidad y el aprendizaje autodidacta que conllevó. Utilizando Expo Application Services (EAS) para la compilación, el proyecto se enfrentó a numerosos desafíos técnicos que exigieron una capacidad de resolución de problemas de manera independiente y efectiva. A lo largo de este proceso, se identificaron y corrigieron varios errores, lo cual es un testimonio de la destreza técnica y la perseverancia del equipo de desarrollo.</w:t>
      </w:r>
    </w:p>
    <w:p w14:paraId="5B816365" w14:textId="77777777" w:rsidR="00FD4414" w:rsidRDefault="00FD4414" w:rsidP="00FD4414">
      <w:r>
        <w:t>Además, el despliegue de la aplicación en las tiendas de aplicaciones no solo implicó un proceso técnico de compilación, sino también una extensa investigación y aprendizaje en áreas previamente desconocidas. Esto incluyó familiarizarse con los protocolos y políticas específicas de la App Store de Apple y Google Play Store, cada una con su conjunto de requerimientos y lineamientos para aceptar y publicar nuevas aplicaciones.</w:t>
      </w:r>
    </w:p>
    <w:p w14:paraId="0DCF104E" w14:textId="77777777" w:rsidR="00FD4414" w:rsidRDefault="00FD4414" w:rsidP="00FD4414"/>
    <w:p w14:paraId="77308202" w14:textId="77777777" w:rsidR="00A72076" w:rsidRDefault="00FD4414" w:rsidP="00E362EF">
      <w:r>
        <w:t>La tarea de desplegar en ambas tiendas involucró una comprensión detallada de los pasos necesarios para el envío de aplicaciones, la gestión de certificados y perfiles de aprovisionamiento, y el cumplimiento de las políticas de cada plataforma en términos de privacidad, funcionalidad y diseño. Además, se aseguró de que todos los criterios, que eran extensos y complejos, se cumplieran adecuadamente.</w:t>
      </w:r>
    </w:p>
    <w:p w14:paraId="2CF69EBC" w14:textId="77777777" w:rsidR="003E527D" w:rsidRDefault="003E527D" w:rsidP="00E362EF"/>
    <w:p w14:paraId="1177F40B" w14:textId="77777777" w:rsidR="00CA6105" w:rsidRDefault="00CA6105" w:rsidP="00E362EF"/>
    <w:p w14:paraId="3B6EE7D2" w14:textId="75DBB1DE" w:rsidR="00CA6105" w:rsidRPr="0031552C" w:rsidRDefault="00CA6105" w:rsidP="00E362EF">
      <w:pPr>
        <w:sectPr w:rsidR="00CA6105" w:rsidRPr="0031552C" w:rsidSect="00576796">
          <w:type w:val="oddPage"/>
          <w:pgSz w:w="11907" w:h="16840" w:code="9"/>
          <w:pgMar w:top="1304" w:right="1247" w:bottom="1304" w:left="1247" w:header="720" w:footer="720" w:gutter="454"/>
          <w:cols w:space="720"/>
          <w:docGrid w:linePitch="299"/>
        </w:sectPr>
      </w:pPr>
    </w:p>
    <w:bookmarkStart w:id="179" w:name="_Toc165222604"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179"/>
        </w:p>
        <w:sdt>
          <w:sdtPr>
            <w:id w:val="111145805"/>
            <w:bibliography/>
          </w:sdtPr>
          <w:sdtContent>
            <w:p w14:paraId="132653E2" w14:textId="77777777" w:rsidR="00231BA1"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22"/>
              </w:tblGrid>
              <w:tr w:rsidR="00231BA1" w14:paraId="3A6B3737" w14:textId="77777777">
                <w:trPr>
                  <w:divId w:val="182131207"/>
                  <w:tblCellSpacing w:w="15" w:type="dxa"/>
                </w:trPr>
                <w:tc>
                  <w:tcPr>
                    <w:tcW w:w="50" w:type="pct"/>
                    <w:hideMark/>
                  </w:tcPr>
                  <w:p w14:paraId="0E06CC8D" w14:textId="08BE99FE" w:rsidR="00231BA1" w:rsidRDefault="00231BA1">
                    <w:pPr>
                      <w:pStyle w:val="Bibliografa"/>
                      <w:rPr>
                        <w:noProof/>
                        <w:sz w:val="24"/>
                      </w:rPr>
                    </w:pPr>
                    <w:r>
                      <w:rPr>
                        <w:noProof/>
                      </w:rPr>
                      <w:t xml:space="preserve">[1] </w:t>
                    </w:r>
                  </w:p>
                </w:tc>
                <w:tc>
                  <w:tcPr>
                    <w:tcW w:w="0" w:type="auto"/>
                    <w:hideMark/>
                  </w:tcPr>
                  <w:p w14:paraId="35E201C8" w14:textId="77777777" w:rsidR="00231BA1" w:rsidRDefault="00231BA1">
                    <w:pPr>
                      <w:pStyle w:val="Bibliografa"/>
                      <w:rPr>
                        <w:noProof/>
                      </w:rPr>
                    </w:pPr>
                    <w:r w:rsidRPr="00231BA1">
                      <w:rPr>
                        <w:noProof/>
                        <w:lang w:val="en-US"/>
                      </w:rPr>
                      <w:t xml:space="preserve">A. Bidyarthy, «Blackcoffer Insights,» 17 Agosto 2023. </w:t>
                    </w:r>
                    <w:r>
                      <w:rPr>
                        <w:noProof/>
                      </w:rPr>
                      <w:t>[En línea]. Available: https://insights.blackcoffer.com/the-rise-of-the-ott-platform-and-its-impact-on-the-entertainment-industry-by-2040/. [Último acceso: 15 Febrero 2024].</w:t>
                    </w:r>
                  </w:p>
                </w:tc>
              </w:tr>
              <w:tr w:rsidR="00231BA1" w14:paraId="24C1A5F8" w14:textId="77777777">
                <w:trPr>
                  <w:divId w:val="182131207"/>
                  <w:tblCellSpacing w:w="15" w:type="dxa"/>
                </w:trPr>
                <w:tc>
                  <w:tcPr>
                    <w:tcW w:w="50" w:type="pct"/>
                    <w:hideMark/>
                  </w:tcPr>
                  <w:p w14:paraId="3E31FF7D" w14:textId="77777777" w:rsidR="00231BA1" w:rsidRDefault="00231BA1">
                    <w:pPr>
                      <w:pStyle w:val="Bibliografa"/>
                      <w:rPr>
                        <w:noProof/>
                      </w:rPr>
                    </w:pPr>
                    <w:r>
                      <w:rPr>
                        <w:noProof/>
                      </w:rPr>
                      <w:t xml:space="preserve">[2] </w:t>
                    </w:r>
                  </w:p>
                </w:tc>
                <w:tc>
                  <w:tcPr>
                    <w:tcW w:w="0" w:type="auto"/>
                    <w:hideMark/>
                  </w:tcPr>
                  <w:p w14:paraId="1F233554" w14:textId="77777777" w:rsidR="00231BA1" w:rsidRDefault="00231BA1">
                    <w:pPr>
                      <w:pStyle w:val="Bibliografa"/>
                      <w:rPr>
                        <w:noProof/>
                      </w:rPr>
                    </w:pPr>
                    <w:r>
                      <w:rPr>
                        <w:noProof/>
                      </w:rPr>
                      <w:t>«Globamatic,» 15 Mayo 2023. [En línea]. Available: https://www.globamaticmedia.com/que-es-filmaffinity-y-para-que-se-usa/. [Último acceso: 29 Febrero 2024].</w:t>
                    </w:r>
                  </w:p>
                </w:tc>
              </w:tr>
              <w:tr w:rsidR="00231BA1" w14:paraId="5D362B8E" w14:textId="77777777">
                <w:trPr>
                  <w:divId w:val="182131207"/>
                  <w:tblCellSpacing w:w="15" w:type="dxa"/>
                </w:trPr>
                <w:tc>
                  <w:tcPr>
                    <w:tcW w:w="50" w:type="pct"/>
                    <w:hideMark/>
                  </w:tcPr>
                  <w:p w14:paraId="3408D564" w14:textId="77777777" w:rsidR="00231BA1" w:rsidRDefault="00231BA1">
                    <w:pPr>
                      <w:pStyle w:val="Bibliografa"/>
                      <w:rPr>
                        <w:noProof/>
                      </w:rPr>
                    </w:pPr>
                    <w:r>
                      <w:rPr>
                        <w:noProof/>
                      </w:rPr>
                      <w:t xml:space="preserve">[3] </w:t>
                    </w:r>
                  </w:p>
                </w:tc>
                <w:tc>
                  <w:tcPr>
                    <w:tcW w:w="0" w:type="auto"/>
                    <w:hideMark/>
                  </w:tcPr>
                  <w:p w14:paraId="51EF1CF1" w14:textId="77777777" w:rsidR="00231BA1" w:rsidRDefault="00231BA1">
                    <w:pPr>
                      <w:pStyle w:val="Bibliografa"/>
                      <w:rPr>
                        <w:noProof/>
                      </w:rPr>
                    </w:pPr>
                    <w:r>
                      <w:rPr>
                        <w:noProof/>
                      </w:rPr>
                      <w:t>M. D. Hernández, «Hipertextual,» 18 Enero 2015. [En línea]. Available: https://hipertextual.com/2015/01/aplicaciones-para-seguir-series. [Último acceso: 28 Febrero 2024].</w:t>
                    </w:r>
                  </w:p>
                </w:tc>
              </w:tr>
              <w:tr w:rsidR="00231BA1" w14:paraId="36CC32A8" w14:textId="77777777">
                <w:trPr>
                  <w:divId w:val="182131207"/>
                  <w:tblCellSpacing w:w="15" w:type="dxa"/>
                </w:trPr>
                <w:tc>
                  <w:tcPr>
                    <w:tcW w:w="50" w:type="pct"/>
                    <w:hideMark/>
                  </w:tcPr>
                  <w:p w14:paraId="0231D6E8" w14:textId="77777777" w:rsidR="00231BA1" w:rsidRDefault="00231BA1">
                    <w:pPr>
                      <w:pStyle w:val="Bibliografa"/>
                      <w:rPr>
                        <w:noProof/>
                      </w:rPr>
                    </w:pPr>
                    <w:r>
                      <w:rPr>
                        <w:noProof/>
                      </w:rPr>
                      <w:t xml:space="preserve">[4] </w:t>
                    </w:r>
                  </w:p>
                </w:tc>
                <w:tc>
                  <w:tcPr>
                    <w:tcW w:w="0" w:type="auto"/>
                    <w:hideMark/>
                  </w:tcPr>
                  <w:p w14:paraId="4D0E4079" w14:textId="77777777" w:rsidR="00231BA1" w:rsidRDefault="00231BA1">
                    <w:pPr>
                      <w:pStyle w:val="Bibliografa"/>
                      <w:rPr>
                        <w:noProof/>
                      </w:rPr>
                    </w:pPr>
                    <w:r>
                      <w:rPr>
                        <w:noProof/>
                      </w:rPr>
                      <w:t xml:space="preserve">Y. Fernández, «Xataka,» 15 Octubre 2022. [En línea]. </w:t>
                    </w:r>
                    <w:r w:rsidRPr="00231BA1">
                      <w:rPr>
                        <w:noProof/>
                        <w:lang w:val="en-US"/>
                      </w:rPr>
                      <w:t xml:space="preserve">Available: https://www.xataka.com/basics/14-mejores-servicios-apps-para-seguir-controlar-series-peliculas-que-ves-tener-toda-su-informacion. </w:t>
                    </w:r>
                    <w:r>
                      <w:rPr>
                        <w:noProof/>
                      </w:rPr>
                      <w:t>[Último acceso: 28 Febrero 2024].</w:t>
                    </w:r>
                  </w:p>
                </w:tc>
              </w:tr>
              <w:tr w:rsidR="00231BA1" w14:paraId="7C188A47" w14:textId="77777777">
                <w:trPr>
                  <w:divId w:val="182131207"/>
                  <w:tblCellSpacing w:w="15" w:type="dxa"/>
                </w:trPr>
                <w:tc>
                  <w:tcPr>
                    <w:tcW w:w="50" w:type="pct"/>
                    <w:hideMark/>
                  </w:tcPr>
                  <w:p w14:paraId="52C03990" w14:textId="77777777" w:rsidR="00231BA1" w:rsidRDefault="00231BA1">
                    <w:pPr>
                      <w:pStyle w:val="Bibliografa"/>
                      <w:rPr>
                        <w:noProof/>
                      </w:rPr>
                    </w:pPr>
                    <w:r>
                      <w:rPr>
                        <w:noProof/>
                      </w:rPr>
                      <w:t xml:space="preserve">[5] </w:t>
                    </w:r>
                  </w:p>
                </w:tc>
                <w:tc>
                  <w:tcPr>
                    <w:tcW w:w="0" w:type="auto"/>
                    <w:hideMark/>
                  </w:tcPr>
                  <w:p w14:paraId="336D1DAF" w14:textId="77777777" w:rsidR="00231BA1" w:rsidRDefault="00231BA1">
                    <w:pPr>
                      <w:pStyle w:val="Bibliografa"/>
                      <w:rPr>
                        <w:noProof/>
                      </w:rPr>
                    </w:pPr>
                    <w:r>
                      <w:rPr>
                        <w:noProof/>
                      </w:rPr>
                      <w:t xml:space="preserve">S. Arteaga, «ComputerHoy,» 3 Noviembre 2018. [En línea]. </w:t>
                    </w:r>
                    <w:r w:rsidRPr="00231BA1">
                      <w:rPr>
                        <w:noProof/>
                        <w:lang w:val="en-US"/>
                      </w:rPr>
                      <w:t xml:space="preserve">Available: https://computerhoy.com/reportajes/entretenimiento/como-llevar-seguimiento-series-que-estas-viendo-320649. </w:t>
                    </w:r>
                    <w:r>
                      <w:rPr>
                        <w:noProof/>
                      </w:rPr>
                      <w:t>[Último acceso: 28 Febrero 2024].</w:t>
                    </w:r>
                  </w:p>
                </w:tc>
              </w:tr>
              <w:tr w:rsidR="00231BA1" w:rsidRPr="00231BA1" w14:paraId="4215489A" w14:textId="77777777">
                <w:trPr>
                  <w:divId w:val="182131207"/>
                  <w:tblCellSpacing w:w="15" w:type="dxa"/>
                </w:trPr>
                <w:tc>
                  <w:tcPr>
                    <w:tcW w:w="50" w:type="pct"/>
                    <w:hideMark/>
                  </w:tcPr>
                  <w:p w14:paraId="547DBF7A" w14:textId="77777777" w:rsidR="00231BA1" w:rsidRDefault="00231BA1">
                    <w:pPr>
                      <w:pStyle w:val="Bibliografa"/>
                      <w:rPr>
                        <w:noProof/>
                      </w:rPr>
                    </w:pPr>
                    <w:r>
                      <w:rPr>
                        <w:noProof/>
                      </w:rPr>
                      <w:t xml:space="preserve">[6] </w:t>
                    </w:r>
                  </w:p>
                </w:tc>
                <w:tc>
                  <w:tcPr>
                    <w:tcW w:w="0" w:type="auto"/>
                    <w:hideMark/>
                  </w:tcPr>
                  <w:p w14:paraId="7727848F" w14:textId="77777777" w:rsidR="00231BA1" w:rsidRPr="00231BA1" w:rsidRDefault="00231BA1">
                    <w:pPr>
                      <w:pStyle w:val="Bibliografa"/>
                      <w:rPr>
                        <w:noProof/>
                        <w:lang w:val="en-US"/>
                      </w:rPr>
                    </w:pPr>
                    <w:r w:rsidRPr="00231BA1">
                      <w:rPr>
                        <w:noProof/>
                        <w:lang w:val="en-US"/>
                      </w:rPr>
                      <w:t xml:space="preserve">i. Sommerville, Software Engineering, Pearson, 2016. </w:t>
                    </w:r>
                  </w:p>
                </w:tc>
              </w:tr>
              <w:tr w:rsidR="00231BA1" w14:paraId="2AC4C938" w14:textId="77777777">
                <w:trPr>
                  <w:divId w:val="182131207"/>
                  <w:tblCellSpacing w:w="15" w:type="dxa"/>
                </w:trPr>
                <w:tc>
                  <w:tcPr>
                    <w:tcW w:w="50" w:type="pct"/>
                    <w:hideMark/>
                  </w:tcPr>
                  <w:p w14:paraId="458F0FF1" w14:textId="77777777" w:rsidR="00231BA1" w:rsidRDefault="00231BA1">
                    <w:pPr>
                      <w:pStyle w:val="Bibliografa"/>
                      <w:rPr>
                        <w:noProof/>
                      </w:rPr>
                    </w:pPr>
                    <w:r>
                      <w:rPr>
                        <w:noProof/>
                      </w:rPr>
                      <w:t xml:space="preserve">[7] </w:t>
                    </w:r>
                  </w:p>
                </w:tc>
                <w:tc>
                  <w:tcPr>
                    <w:tcW w:w="0" w:type="auto"/>
                    <w:hideMark/>
                  </w:tcPr>
                  <w:p w14:paraId="1C635BC8" w14:textId="77777777" w:rsidR="00231BA1" w:rsidRDefault="00231BA1">
                    <w:pPr>
                      <w:pStyle w:val="Bibliografa"/>
                      <w:rPr>
                        <w:noProof/>
                      </w:rPr>
                    </w:pPr>
                    <w:r>
                      <w:rPr>
                        <w:noProof/>
                      </w:rPr>
                      <w:t xml:space="preserve">G. Garcés, 7 Enero 2022. [En línea]. </w:t>
                    </w:r>
                    <w:r w:rsidRPr="00231BA1">
                      <w:rPr>
                        <w:noProof/>
                        <w:lang w:val="en-US"/>
                      </w:rPr>
                      <w:t xml:space="preserve">Available: https://www.hiberus.com/crecemos-contigo/ventajas-de-usar-figma-como-herramienta-de-diseno-ui/. </w:t>
                    </w:r>
                    <w:r>
                      <w:rPr>
                        <w:noProof/>
                      </w:rPr>
                      <w:t>[Último acceso: 3 Abril 2024].</w:t>
                    </w:r>
                  </w:p>
                </w:tc>
              </w:tr>
              <w:tr w:rsidR="00231BA1" w14:paraId="1F485963" w14:textId="77777777">
                <w:trPr>
                  <w:divId w:val="182131207"/>
                  <w:tblCellSpacing w:w="15" w:type="dxa"/>
                </w:trPr>
                <w:tc>
                  <w:tcPr>
                    <w:tcW w:w="50" w:type="pct"/>
                    <w:hideMark/>
                  </w:tcPr>
                  <w:p w14:paraId="5A6840B5" w14:textId="77777777" w:rsidR="00231BA1" w:rsidRDefault="00231BA1">
                    <w:pPr>
                      <w:pStyle w:val="Bibliografa"/>
                      <w:rPr>
                        <w:noProof/>
                      </w:rPr>
                    </w:pPr>
                    <w:r>
                      <w:rPr>
                        <w:noProof/>
                      </w:rPr>
                      <w:t xml:space="preserve">[8] </w:t>
                    </w:r>
                  </w:p>
                </w:tc>
                <w:tc>
                  <w:tcPr>
                    <w:tcW w:w="0" w:type="auto"/>
                    <w:hideMark/>
                  </w:tcPr>
                  <w:p w14:paraId="6C875803" w14:textId="77777777" w:rsidR="00231BA1" w:rsidRDefault="00231BA1">
                    <w:pPr>
                      <w:pStyle w:val="Bibliografa"/>
                      <w:rPr>
                        <w:noProof/>
                      </w:rPr>
                    </w:pPr>
                    <w:r>
                      <w:rPr>
                        <w:noProof/>
                      </w:rPr>
                      <w:t>«Deloitte,» [En línea]. Available: ¿Qué es React Native?. [Último acceso: 24 Marzo 2024].</w:t>
                    </w:r>
                  </w:p>
                </w:tc>
              </w:tr>
              <w:tr w:rsidR="00231BA1" w14:paraId="64FC0B9A" w14:textId="77777777">
                <w:trPr>
                  <w:divId w:val="182131207"/>
                  <w:tblCellSpacing w:w="15" w:type="dxa"/>
                </w:trPr>
                <w:tc>
                  <w:tcPr>
                    <w:tcW w:w="50" w:type="pct"/>
                    <w:hideMark/>
                  </w:tcPr>
                  <w:p w14:paraId="3599ECD4" w14:textId="77777777" w:rsidR="00231BA1" w:rsidRDefault="00231BA1">
                    <w:pPr>
                      <w:pStyle w:val="Bibliografa"/>
                      <w:rPr>
                        <w:noProof/>
                      </w:rPr>
                    </w:pPr>
                    <w:r>
                      <w:rPr>
                        <w:noProof/>
                      </w:rPr>
                      <w:lastRenderedPageBreak/>
                      <w:t xml:space="preserve">[9] </w:t>
                    </w:r>
                  </w:p>
                </w:tc>
                <w:tc>
                  <w:tcPr>
                    <w:tcW w:w="0" w:type="auto"/>
                    <w:hideMark/>
                  </w:tcPr>
                  <w:p w14:paraId="6D1F4DE4" w14:textId="77777777" w:rsidR="00231BA1" w:rsidRDefault="00231BA1">
                    <w:pPr>
                      <w:pStyle w:val="Bibliografa"/>
                      <w:rPr>
                        <w:noProof/>
                      </w:rPr>
                    </w:pPr>
                    <w:r>
                      <w:rPr>
                        <w:noProof/>
                      </w:rPr>
                      <w:t xml:space="preserve">D. Borovskoy, «LinkedIn,» 14 Septiembre 2023. [En línea]. </w:t>
                    </w:r>
                    <w:r w:rsidRPr="00231BA1">
                      <w:rPr>
                        <w:noProof/>
                        <w:lang w:val="en-US"/>
                      </w:rPr>
                      <w:t xml:space="preserve">Available: https://es.linkedin.com/pulse/qué-es-expo-10-características-que-tenes-saber-2023-denis-borovskoy. </w:t>
                    </w:r>
                    <w:r>
                      <w:rPr>
                        <w:noProof/>
                      </w:rPr>
                      <w:t>[Último acceso: 1 Abril 2024].</w:t>
                    </w:r>
                  </w:p>
                </w:tc>
              </w:tr>
              <w:tr w:rsidR="00231BA1" w14:paraId="18F0778C" w14:textId="77777777">
                <w:trPr>
                  <w:divId w:val="182131207"/>
                  <w:tblCellSpacing w:w="15" w:type="dxa"/>
                </w:trPr>
                <w:tc>
                  <w:tcPr>
                    <w:tcW w:w="50" w:type="pct"/>
                    <w:hideMark/>
                  </w:tcPr>
                  <w:p w14:paraId="345602D0" w14:textId="77777777" w:rsidR="00231BA1" w:rsidRDefault="00231BA1">
                    <w:pPr>
                      <w:pStyle w:val="Bibliografa"/>
                      <w:rPr>
                        <w:noProof/>
                      </w:rPr>
                    </w:pPr>
                    <w:r>
                      <w:rPr>
                        <w:noProof/>
                      </w:rPr>
                      <w:t xml:space="preserve">[10] </w:t>
                    </w:r>
                  </w:p>
                </w:tc>
                <w:tc>
                  <w:tcPr>
                    <w:tcW w:w="0" w:type="auto"/>
                    <w:hideMark/>
                  </w:tcPr>
                  <w:p w14:paraId="62B6C6AB" w14:textId="77777777" w:rsidR="00231BA1" w:rsidRDefault="00231BA1">
                    <w:pPr>
                      <w:pStyle w:val="Bibliografa"/>
                      <w:rPr>
                        <w:noProof/>
                      </w:rPr>
                    </w:pPr>
                    <w:r>
                      <w:rPr>
                        <w:noProof/>
                      </w:rPr>
                      <w:t>AWS, «AWS,» [En línea]. Available: https://aws.amazon.com/es/docker/. [Último acceso: 26 Febrero 2024].</w:t>
                    </w:r>
                  </w:p>
                </w:tc>
              </w:tr>
              <w:tr w:rsidR="00231BA1" w14:paraId="09DA9D95" w14:textId="77777777">
                <w:trPr>
                  <w:divId w:val="182131207"/>
                  <w:tblCellSpacing w:w="15" w:type="dxa"/>
                </w:trPr>
                <w:tc>
                  <w:tcPr>
                    <w:tcW w:w="50" w:type="pct"/>
                    <w:hideMark/>
                  </w:tcPr>
                  <w:p w14:paraId="5C26FF23" w14:textId="77777777" w:rsidR="00231BA1" w:rsidRDefault="00231BA1">
                    <w:pPr>
                      <w:pStyle w:val="Bibliografa"/>
                      <w:rPr>
                        <w:noProof/>
                      </w:rPr>
                    </w:pPr>
                    <w:r>
                      <w:rPr>
                        <w:noProof/>
                      </w:rPr>
                      <w:t xml:space="preserve">[11] </w:t>
                    </w:r>
                  </w:p>
                </w:tc>
                <w:tc>
                  <w:tcPr>
                    <w:tcW w:w="0" w:type="auto"/>
                    <w:hideMark/>
                  </w:tcPr>
                  <w:p w14:paraId="5F16D447" w14:textId="77777777" w:rsidR="00231BA1" w:rsidRDefault="00231BA1">
                    <w:pPr>
                      <w:pStyle w:val="Bibliografa"/>
                      <w:rPr>
                        <w:noProof/>
                      </w:rPr>
                    </w:pPr>
                    <w:r>
                      <w:rPr>
                        <w:noProof/>
                      </w:rPr>
                      <w:t>PureStorage, «PureStorage,» [En línea]. Available: https://www.purestorage.com/es/knowledge/what-is-mariadb.html. [Último acceso: 27 Febrero 2024].</w:t>
                    </w:r>
                  </w:p>
                </w:tc>
              </w:tr>
              <w:tr w:rsidR="00231BA1" w14:paraId="7B6F2F65" w14:textId="77777777">
                <w:trPr>
                  <w:divId w:val="182131207"/>
                  <w:tblCellSpacing w:w="15" w:type="dxa"/>
                </w:trPr>
                <w:tc>
                  <w:tcPr>
                    <w:tcW w:w="50" w:type="pct"/>
                    <w:hideMark/>
                  </w:tcPr>
                  <w:p w14:paraId="22DC2549" w14:textId="77777777" w:rsidR="00231BA1" w:rsidRDefault="00231BA1">
                    <w:pPr>
                      <w:pStyle w:val="Bibliografa"/>
                      <w:rPr>
                        <w:noProof/>
                      </w:rPr>
                    </w:pPr>
                    <w:r>
                      <w:rPr>
                        <w:noProof/>
                      </w:rPr>
                      <w:t xml:space="preserve">[12] </w:t>
                    </w:r>
                  </w:p>
                </w:tc>
                <w:tc>
                  <w:tcPr>
                    <w:tcW w:w="0" w:type="auto"/>
                    <w:hideMark/>
                  </w:tcPr>
                  <w:p w14:paraId="728F3849" w14:textId="77777777" w:rsidR="00231BA1" w:rsidRDefault="00231BA1">
                    <w:pPr>
                      <w:pStyle w:val="Bibliografa"/>
                      <w:rPr>
                        <w:noProof/>
                      </w:rPr>
                    </w:pPr>
                    <w:r>
                      <w:rPr>
                        <w:noProof/>
                      </w:rPr>
                      <w:t>F. G. d. Zúñiga, «Arsys,» 15 Noviembre 2021. [En línea]. Available: https://www.arsys.es/blog/phpmyadmin. [Último acceso: 17 Abril 2024].</w:t>
                    </w:r>
                  </w:p>
                </w:tc>
              </w:tr>
              <w:tr w:rsidR="00231BA1" w14:paraId="602C9483" w14:textId="77777777">
                <w:trPr>
                  <w:divId w:val="182131207"/>
                  <w:tblCellSpacing w:w="15" w:type="dxa"/>
                </w:trPr>
                <w:tc>
                  <w:tcPr>
                    <w:tcW w:w="50" w:type="pct"/>
                    <w:hideMark/>
                  </w:tcPr>
                  <w:p w14:paraId="737A1EAA" w14:textId="77777777" w:rsidR="00231BA1" w:rsidRDefault="00231BA1">
                    <w:pPr>
                      <w:pStyle w:val="Bibliografa"/>
                      <w:rPr>
                        <w:noProof/>
                      </w:rPr>
                    </w:pPr>
                    <w:r>
                      <w:rPr>
                        <w:noProof/>
                      </w:rPr>
                      <w:t xml:space="preserve">[13] </w:t>
                    </w:r>
                  </w:p>
                </w:tc>
                <w:tc>
                  <w:tcPr>
                    <w:tcW w:w="0" w:type="auto"/>
                    <w:hideMark/>
                  </w:tcPr>
                  <w:p w14:paraId="2EF74C08" w14:textId="77777777" w:rsidR="00231BA1" w:rsidRDefault="00231BA1">
                    <w:pPr>
                      <w:pStyle w:val="Bibliografa"/>
                      <w:rPr>
                        <w:noProof/>
                      </w:rPr>
                    </w:pPr>
                    <w:r>
                      <w:rPr>
                        <w:noProof/>
                      </w:rPr>
                      <w:t>L. Codina, «Lluís Codina,» 31 Enero 2017. [En línea]. Available: https://www.lluiscodina.com/bases-de-datos-de-cine-y-television/. [Último acceso: 5 Abril 2024].</w:t>
                    </w:r>
                  </w:p>
                </w:tc>
              </w:tr>
              <w:tr w:rsidR="00231BA1" w14:paraId="29D22896" w14:textId="77777777">
                <w:trPr>
                  <w:divId w:val="182131207"/>
                  <w:tblCellSpacing w:w="15" w:type="dxa"/>
                </w:trPr>
                <w:tc>
                  <w:tcPr>
                    <w:tcW w:w="50" w:type="pct"/>
                    <w:hideMark/>
                  </w:tcPr>
                  <w:p w14:paraId="294A5BFA" w14:textId="77777777" w:rsidR="00231BA1" w:rsidRDefault="00231BA1">
                    <w:pPr>
                      <w:pStyle w:val="Bibliografa"/>
                      <w:rPr>
                        <w:noProof/>
                      </w:rPr>
                    </w:pPr>
                    <w:r>
                      <w:rPr>
                        <w:noProof/>
                      </w:rPr>
                      <w:t xml:space="preserve">[14] </w:t>
                    </w:r>
                  </w:p>
                </w:tc>
                <w:tc>
                  <w:tcPr>
                    <w:tcW w:w="0" w:type="auto"/>
                    <w:hideMark/>
                  </w:tcPr>
                  <w:p w14:paraId="24B75F5D" w14:textId="77777777" w:rsidR="00231BA1" w:rsidRDefault="00231BA1">
                    <w:pPr>
                      <w:pStyle w:val="Bibliografa"/>
                      <w:rPr>
                        <w:noProof/>
                      </w:rPr>
                    </w:pPr>
                    <w:r>
                      <w:rPr>
                        <w:noProof/>
                      </w:rPr>
                      <w:t>«Kinsta,» 13 Septiembre 2023. [En línea]. Available: https://kinsta.com/knowledgebase/what-is-express-js/. [Último acceso: 29 Febrero 2024].</w:t>
                    </w:r>
                  </w:p>
                </w:tc>
              </w:tr>
              <w:tr w:rsidR="00231BA1" w14:paraId="68A30931" w14:textId="77777777">
                <w:trPr>
                  <w:divId w:val="182131207"/>
                  <w:tblCellSpacing w:w="15" w:type="dxa"/>
                </w:trPr>
                <w:tc>
                  <w:tcPr>
                    <w:tcW w:w="50" w:type="pct"/>
                    <w:hideMark/>
                  </w:tcPr>
                  <w:p w14:paraId="7E6BC600" w14:textId="77777777" w:rsidR="00231BA1" w:rsidRDefault="00231BA1">
                    <w:pPr>
                      <w:pStyle w:val="Bibliografa"/>
                      <w:rPr>
                        <w:noProof/>
                      </w:rPr>
                    </w:pPr>
                    <w:r>
                      <w:rPr>
                        <w:noProof/>
                      </w:rPr>
                      <w:t xml:space="preserve">[15] </w:t>
                    </w:r>
                  </w:p>
                </w:tc>
                <w:tc>
                  <w:tcPr>
                    <w:tcW w:w="0" w:type="auto"/>
                    <w:hideMark/>
                  </w:tcPr>
                  <w:p w14:paraId="0797E118" w14:textId="77777777" w:rsidR="00231BA1" w:rsidRDefault="00231BA1">
                    <w:pPr>
                      <w:pStyle w:val="Bibliografa"/>
                      <w:rPr>
                        <w:noProof/>
                      </w:rPr>
                    </w:pPr>
                    <w:r>
                      <w:rPr>
                        <w:noProof/>
                      </w:rPr>
                      <w:t>Aplpe, «Apple,» [En línea]. Available: https://itunespartner.apple.com/movies/articles/transporter_getting-set-up. [Último acceso: 2 Marzo 2024].</w:t>
                    </w:r>
                  </w:p>
                </w:tc>
              </w:tr>
              <w:tr w:rsidR="00231BA1" w14:paraId="2CC17994" w14:textId="77777777">
                <w:trPr>
                  <w:divId w:val="182131207"/>
                  <w:tblCellSpacing w:w="15" w:type="dxa"/>
                </w:trPr>
                <w:tc>
                  <w:tcPr>
                    <w:tcW w:w="50" w:type="pct"/>
                    <w:hideMark/>
                  </w:tcPr>
                  <w:p w14:paraId="51A494D6" w14:textId="77777777" w:rsidR="00231BA1" w:rsidRDefault="00231BA1">
                    <w:pPr>
                      <w:pStyle w:val="Bibliografa"/>
                      <w:rPr>
                        <w:noProof/>
                      </w:rPr>
                    </w:pPr>
                    <w:r>
                      <w:rPr>
                        <w:noProof/>
                      </w:rPr>
                      <w:t xml:space="preserve">[16] </w:t>
                    </w:r>
                  </w:p>
                </w:tc>
                <w:tc>
                  <w:tcPr>
                    <w:tcW w:w="0" w:type="auto"/>
                    <w:hideMark/>
                  </w:tcPr>
                  <w:p w14:paraId="31EEAF22" w14:textId="77777777" w:rsidR="00231BA1" w:rsidRDefault="00231BA1">
                    <w:pPr>
                      <w:pStyle w:val="Bibliografa"/>
                      <w:rPr>
                        <w:noProof/>
                      </w:rPr>
                    </w:pPr>
                    <w:r>
                      <w:rPr>
                        <w:noProof/>
                      </w:rPr>
                      <w:t xml:space="preserve">GooApps, «GooApps,» 21 Febrero 2022. [En línea]. </w:t>
                    </w:r>
                    <w:r w:rsidRPr="00231BA1">
                      <w:rPr>
                        <w:noProof/>
                        <w:lang w:val="en-US"/>
                      </w:rPr>
                      <w:t xml:space="preserve">Available: https://gooapps.es/2022/02/21/cuanto-cuesta-subir-una-aplicacion-a-una-app-store/. </w:t>
                    </w:r>
                    <w:r>
                      <w:rPr>
                        <w:noProof/>
                      </w:rPr>
                      <w:t>[Último acceso: 25 Abril 2025].</w:t>
                    </w:r>
                  </w:p>
                </w:tc>
              </w:tr>
              <w:tr w:rsidR="00231BA1" w14:paraId="7A318E20" w14:textId="77777777">
                <w:trPr>
                  <w:divId w:val="182131207"/>
                  <w:tblCellSpacing w:w="15" w:type="dxa"/>
                </w:trPr>
                <w:tc>
                  <w:tcPr>
                    <w:tcW w:w="50" w:type="pct"/>
                    <w:hideMark/>
                  </w:tcPr>
                  <w:p w14:paraId="1561EE85" w14:textId="77777777" w:rsidR="00231BA1" w:rsidRDefault="00231BA1">
                    <w:pPr>
                      <w:pStyle w:val="Bibliografa"/>
                      <w:rPr>
                        <w:noProof/>
                      </w:rPr>
                    </w:pPr>
                    <w:r>
                      <w:rPr>
                        <w:noProof/>
                      </w:rPr>
                      <w:t xml:space="preserve">[17] </w:t>
                    </w:r>
                  </w:p>
                </w:tc>
                <w:tc>
                  <w:tcPr>
                    <w:tcW w:w="0" w:type="auto"/>
                    <w:hideMark/>
                  </w:tcPr>
                  <w:p w14:paraId="6908304B" w14:textId="77777777" w:rsidR="00231BA1" w:rsidRDefault="00231BA1">
                    <w:pPr>
                      <w:pStyle w:val="Bibliografa"/>
                      <w:rPr>
                        <w:noProof/>
                      </w:rPr>
                    </w:pPr>
                    <w:r w:rsidRPr="00231BA1">
                      <w:rPr>
                        <w:noProof/>
                        <w:lang w:val="en-US"/>
                      </w:rPr>
                      <w:t xml:space="preserve">Apple, «Preventing Insecure Network Connections,» [En línea]. Available: https://developer.apple.com/documentation/security/preventing_insecure_network_connections#. </w:t>
                    </w:r>
                    <w:r>
                      <w:rPr>
                        <w:noProof/>
                      </w:rPr>
                      <w:t>[Último acceso: 31 Marzo 2024].</w:t>
                    </w:r>
                  </w:p>
                </w:tc>
              </w:tr>
              <w:tr w:rsidR="00231BA1" w14:paraId="7FD58216" w14:textId="77777777">
                <w:trPr>
                  <w:divId w:val="182131207"/>
                  <w:tblCellSpacing w:w="15" w:type="dxa"/>
                </w:trPr>
                <w:tc>
                  <w:tcPr>
                    <w:tcW w:w="50" w:type="pct"/>
                    <w:hideMark/>
                  </w:tcPr>
                  <w:p w14:paraId="5A265C82" w14:textId="77777777" w:rsidR="00231BA1" w:rsidRDefault="00231BA1">
                    <w:pPr>
                      <w:pStyle w:val="Bibliografa"/>
                      <w:rPr>
                        <w:noProof/>
                      </w:rPr>
                    </w:pPr>
                    <w:r>
                      <w:rPr>
                        <w:noProof/>
                      </w:rPr>
                      <w:lastRenderedPageBreak/>
                      <w:t xml:space="preserve">[18] </w:t>
                    </w:r>
                  </w:p>
                </w:tc>
                <w:tc>
                  <w:tcPr>
                    <w:tcW w:w="0" w:type="auto"/>
                    <w:hideMark/>
                  </w:tcPr>
                  <w:p w14:paraId="0CB7BCE0" w14:textId="77777777" w:rsidR="00231BA1" w:rsidRDefault="00231BA1">
                    <w:pPr>
                      <w:pStyle w:val="Bibliografa"/>
                      <w:rPr>
                        <w:noProof/>
                      </w:rPr>
                    </w:pPr>
                    <w:r>
                      <w:rPr>
                        <w:noProof/>
                      </w:rPr>
                      <w:t xml:space="preserve">Sanjeev, «StackOverflow,» 18 Mayo 2022. [En línea]. </w:t>
                    </w:r>
                    <w:r w:rsidRPr="00231BA1">
                      <w:rPr>
                        <w:noProof/>
                        <w:lang w:val="en-US"/>
                      </w:rPr>
                      <w:t xml:space="preserve">Available: https://stackoverflow.com/questions/24184579/how-to-properly-write-a-gradle-wrapper-properties-file. </w:t>
                    </w:r>
                    <w:r>
                      <w:rPr>
                        <w:noProof/>
                      </w:rPr>
                      <w:t>[Último acceso: 2024 Marzo 5].</w:t>
                    </w:r>
                  </w:p>
                </w:tc>
              </w:tr>
              <w:tr w:rsidR="00231BA1" w14:paraId="407A87C9" w14:textId="77777777">
                <w:trPr>
                  <w:divId w:val="182131207"/>
                  <w:tblCellSpacing w:w="15" w:type="dxa"/>
                </w:trPr>
                <w:tc>
                  <w:tcPr>
                    <w:tcW w:w="50" w:type="pct"/>
                    <w:hideMark/>
                  </w:tcPr>
                  <w:p w14:paraId="3CEC8658" w14:textId="77777777" w:rsidR="00231BA1" w:rsidRDefault="00231BA1">
                    <w:pPr>
                      <w:pStyle w:val="Bibliografa"/>
                      <w:rPr>
                        <w:noProof/>
                      </w:rPr>
                    </w:pPr>
                    <w:r>
                      <w:rPr>
                        <w:noProof/>
                      </w:rPr>
                      <w:t xml:space="preserve">[19] </w:t>
                    </w:r>
                  </w:p>
                </w:tc>
                <w:tc>
                  <w:tcPr>
                    <w:tcW w:w="0" w:type="auto"/>
                    <w:hideMark/>
                  </w:tcPr>
                  <w:p w14:paraId="58EABDA7" w14:textId="77777777" w:rsidR="00231BA1" w:rsidRDefault="00231BA1">
                    <w:pPr>
                      <w:pStyle w:val="Bibliografa"/>
                      <w:rPr>
                        <w:noProof/>
                      </w:rPr>
                    </w:pPr>
                    <w:r>
                      <w:rPr>
                        <w:noProof/>
                      </w:rPr>
                      <w:t>ChatGPT, 25 Abril 2024. [En línea]. Available: https://chat.openai.com/share/10e3510c-3127-4073-8256-016bdc987b43. [Último acceso: 24 Abril 2024].</w:t>
                    </w:r>
                  </w:p>
                </w:tc>
              </w:tr>
              <w:tr w:rsidR="00231BA1" w14:paraId="764A4679" w14:textId="77777777">
                <w:trPr>
                  <w:divId w:val="182131207"/>
                  <w:tblCellSpacing w:w="15" w:type="dxa"/>
                </w:trPr>
                <w:tc>
                  <w:tcPr>
                    <w:tcW w:w="50" w:type="pct"/>
                    <w:hideMark/>
                  </w:tcPr>
                  <w:p w14:paraId="37B7F4E0" w14:textId="77777777" w:rsidR="00231BA1" w:rsidRDefault="00231BA1">
                    <w:pPr>
                      <w:pStyle w:val="Bibliografa"/>
                      <w:rPr>
                        <w:noProof/>
                      </w:rPr>
                    </w:pPr>
                    <w:r>
                      <w:rPr>
                        <w:noProof/>
                      </w:rPr>
                      <w:t xml:space="preserve">[20] </w:t>
                    </w:r>
                  </w:p>
                </w:tc>
                <w:tc>
                  <w:tcPr>
                    <w:tcW w:w="0" w:type="auto"/>
                    <w:hideMark/>
                  </w:tcPr>
                  <w:p w14:paraId="2739FA76" w14:textId="77777777" w:rsidR="00231BA1" w:rsidRDefault="00231BA1">
                    <w:pPr>
                      <w:pStyle w:val="Bibliografa"/>
                      <w:rPr>
                        <w:noProof/>
                      </w:rPr>
                    </w:pPr>
                    <w:r>
                      <w:rPr>
                        <w:noProof/>
                      </w:rPr>
                      <w:t>Life360. [En línea]. Available: https://apps.apple.com/us/app/life360-buscar-familia-amigos/id384830320?l=es-MX. [Último acceso: 3 Abril 2024].</w:t>
                    </w:r>
                  </w:p>
                </w:tc>
              </w:tr>
              <w:tr w:rsidR="00231BA1" w:rsidRPr="00231BA1" w14:paraId="0130D264" w14:textId="77777777">
                <w:trPr>
                  <w:divId w:val="182131207"/>
                  <w:tblCellSpacing w:w="15" w:type="dxa"/>
                </w:trPr>
                <w:tc>
                  <w:tcPr>
                    <w:tcW w:w="50" w:type="pct"/>
                    <w:hideMark/>
                  </w:tcPr>
                  <w:p w14:paraId="1A7E8659" w14:textId="77777777" w:rsidR="00231BA1" w:rsidRDefault="00231BA1">
                    <w:pPr>
                      <w:pStyle w:val="Bibliografa"/>
                      <w:rPr>
                        <w:noProof/>
                      </w:rPr>
                    </w:pPr>
                    <w:r>
                      <w:rPr>
                        <w:noProof/>
                      </w:rPr>
                      <w:t xml:space="preserve">[21] </w:t>
                    </w:r>
                  </w:p>
                </w:tc>
                <w:tc>
                  <w:tcPr>
                    <w:tcW w:w="0" w:type="auto"/>
                    <w:hideMark/>
                  </w:tcPr>
                  <w:p w14:paraId="02F4B783" w14:textId="77777777" w:rsidR="00231BA1" w:rsidRPr="00231BA1" w:rsidRDefault="00231BA1">
                    <w:pPr>
                      <w:pStyle w:val="Bibliografa"/>
                      <w:rPr>
                        <w:noProof/>
                        <w:lang w:val="en-US"/>
                      </w:rPr>
                    </w:pPr>
                    <w:r w:rsidRPr="00231BA1">
                      <w:rPr>
                        <w:noProof/>
                        <w:lang w:val="en-US"/>
                      </w:rPr>
                      <w:t xml:space="preserve">E. Fedorenko, Designing in Figma: The complete guide to designing with reusable components and styles in Figma, Independently published, 2020. </w:t>
                    </w:r>
                  </w:p>
                </w:tc>
              </w:tr>
              <w:tr w:rsidR="00231BA1" w14:paraId="3261890C" w14:textId="77777777">
                <w:trPr>
                  <w:divId w:val="182131207"/>
                  <w:tblCellSpacing w:w="15" w:type="dxa"/>
                </w:trPr>
                <w:tc>
                  <w:tcPr>
                    <w:tcW w:w="50" w:type="pct"/>
                    <w:hideMark/>
                  </w:tcPr>
                  <w:p w14:paraId="490409D7" w14:textId="77777777" w:rsidR="00231BA1" w:rsidRDefault="00231BA1">
                    <w:pPr>
                      <w:pStyle w:val="Bibliografa"/>
                      <w:rPr>
                        <w:noProof/>
                      </w:rPr>
                    </w:pPr>
                    <w:r>
                      <w:rPr>
                        <w:noProof/>
                      </w:rPr>
                      <w:t xml:space="preserve">[22] </w:t>
                    </w:r>
                  </w:p>
                </w:tc>
                <w:tc>
                  <w:tcPr>
                    <w:tcW w:w="0" w:type="auto"/>
                    <w:hideMark/>
                  </w:tcPr>
                  <w:p w14:paraId="3AFA60D4" w14:textId="77777777" w:rsidR="00231BA1" w:rsidRDefault="00231BA1">
                    <w:pPr>
                      <w:pStyle w:val="Bibliografa"/>
                      <w:rPr>
                        <w:noProof/>
                      </w:rPr>
                    </w:pPr>
                    <w:r>
                      <w:rPr>
                        <w:noProof/>
                      </w:rPr>
                      <w:t>T. Kurek, «Canonical Ubuntu,» 24 Abril 2020. [En línea]. Available: https://ubuntu.com/blog/ubuntu-server-20-04. [Último acceso: 14 Marzo 2024].</w:t>
                    </w:r>
                  </w:p>
                </w:tc>
              </w:tr>
              <w:tr w:rsidR="00231BA1" w14:paraId="103B6975" w14:textId="77777777">
                <w:trPr>
                  <w:divId w:val="182131207"/>
                  <w:tblCellSpacing w:w="15" w:type="dxa"/>
                </w:trPr>
                <w:tc>
                  <w:tcPr>
                    <w:tcW w:w="50" w:type="pct"/>
                    <w:hideMark/>
                  </w:tcPr>
                  <w:p w14:paraId="62D357A4" w14:textId="77777777" w:rsidR="00231BA1" w:rsidRDefault="00231BA1">
                    <w:pPr>
                      <w:pStyle w:val="Bibliografa"/>
                      <w:rPr>
                        <w:noProof/>
                      </w:rPr>
                    </w:pPr>
                    <w:r>
                      <w:rPr>
                        <w:noProof/>
                      </w:rPr>
                      <w:t xml:space="preserve">[23] </w:t>
                    </w:r>
                  </w:p>
                </w:tc>
                <w:tc>
                  <w:tcPr>
                    <w:tcW w:w="0" w:type="auto"/>
                    <w:hideMark/>
                  </w:tcPr>
                  <w:p w14:paraId="60D616F4" w14:textId="77777777" w:rsidR="00231BA1" w:rsidRDefault="00231BA1">
                    <w:pPr>
                      <w:pStyle w:val="Bibliografa"/>
                      <w:rPr>
                        <w:noProof/>
                      </w:rPr>
                    </w:pPr>
                    <w:r>
                      <w:rPr>
                        <w:noProof/>
                      </w:rPr>
                      <w:t>«tecnofaq,» [En línea]. Available: https://tecnofaq.com/es-docker-mejor-windows-o-linux/. [Último acceso: 14 Marzo 2024].</w:t>
                    </w:r>
                  </w:p>
                </w:tc>
              </w:tr>
              <w:tr w:rsidR="00231BA1" w14:paraId="1D3770A4" w14:textId="77777777">
                <w:trPr>
                  <w:divId w:val="182131207"/>
                  <w:tblCellSpacing w:w="15" w:type="dxa"/>
                </w:trPr>
                <w:tc>
                  <w:tcPr>
                    <w:tcW w:w="50" w:type="pct"/>
                    <w:hideMark/>
                  </w:tcPr>
                  <w:p w14:paraId="524966AC" w14:textId="77777777" w:rsidR="00231BA1" w:rsidRDefault="00231BA1">
                    <w:pPr>
                      <w:pStyle w:val="Bibliografa"/>
                      <w:rPr>
                        <w:noProof/>
                      </w:rPr>
                    </w:pPr>
                    <w:r>
                      <w:rPr>
                        <w:noProof/>
                      </w:rPr>
                      <w:t xml:space="preserve">[24] </w:t>
                    </w:r>
                  </w:p>
                </w:tc>
                <w:tc>
                  <w:tcPr>
                    <w:tcW w:w="0" w:type="auto"/>
                    <w:hideMark/>
                  </w:tcPr>
                  <w:p w14:paraId="64F4C506" w14:textId="77777777" w:rsidR="00231BA1" w:rsidRDefault="00231BA1">
                    <w:pPr>
                      <w:pStyle w:val="Bibliografa"/>
                      <w:rPr>
                        <w:noProof/>
                      </w:rPr>
                    </w:pPr>
                    <w:r>
                      <w:rPr>
                        <w:noProof/>
                      </w:rPr>
                      <w:t xml:space="preserve">Soloelectronicos, «Soloelectronicos,» 4 Diciembre 2021. [En línea]. </w:t>
                    </w:r>
                    <w:r w:rsidRPr="00231BA1">
                      <w:rPr>
                        <w:noProof/>
                        <w:lang w:val="en-US"/>
                      </w:rPr>
                      <w:t xml:space="preserve">Available: https://soloelectronicos.com/2021/12/04/configuracion-de-docker-para-windows-y-wsl-para-funcionar-sin-problemas/?utm_content=cmp-true. </w:t>
                    </w:r>
                    <w:r>
                      <w:rPr>
                        <w:noProof/>
                      </w:rPr>
                      <w:t>[Último acceso: 14 Marzo 2024].</w:t>
                    </w:r>
                  </w:p>
                </w:tc>
              </w:tr>
              <w:tr w:rsidR="00231BA1" w14:paraId="1278EE58" w14:textId="77777777">
                <w:trPr>
                  <w:divId w:val="182131207"/>
                  <w:tblCellSpacing w:w="15" w:type="dxa"/>
                </w:trPr>
                <w:tc>
                  <w:tcPr>
                    <w:tcW w:w="50" w:type="pct"/>
                    <w:hideMark/>
                  </w:tcPr>
                  <w:p w14:paraId="72E907E9" w14:textId="77777777" w:rsidR="00231BA1" w:rsidRDefault="00231BA1">
                    <w:pPr>
                      <w:pStyle w:val="Bibliografa"/>
                      <w:rPr>
                        <w:noProof/>
                      </w:rPr>
                    </w:pPr>
                    <w:r>
                      <w:rPr>
                        <w:noProof/>
                      </w:rPr>
                      <w:t xml:space="preserve">[25] </w:t>
                    </w:r>
                  </w:p>
                </w:tc>
                <w:tc>
                  <w:tcPr>
                    <w:tcW w:w="0" w:type="auto"/>
                    <w:hideMark/>
                  </w:tcPr>
                  <w:p w14:paraId="70E168A8" w14:textId="77777777" w:rsidR="00231BA1" w:rsidRDefault="00231BA1">
                    <w:pPr>
                      <w:pStyle w:val="Bibliografa"/>
                      <w:rPr>
                        <w:noProof/>
                      </w:rPr>
                    </w:pPr>
                    <w:r>
                      <w:rPr>
                        <w:noProof/>
                      </w:rPr>
                      <w:t>A. Chacón, 7 Julio 2023. [En línea]. Available: https://a-chacon.com/docker/mariadb/phpmyadmin/2023/07/07/docker-compose-mariadb-phpmyadmin.html. [Último acceso: 26 Febrero 2024].</w:t>
                    </w:r>
                  </w:p>
                </w:tc>
              </w:tr>
              <w:tr w:rsidR="00231BA1" w:rsidRPr="00231BA1" w14:paraId="616E7D02" w14:textId="77777777">
                <w:trPr>
                  <w:divId w:val="182131207"/>
                  <w:tblCellSpacing w:w="15" w:type="dxa"/>
                </w:trPr>
                <w:tc>
                  <w:tcPr>
                    <w:tcW w:w="50" w:type="pct"/>
                    <w:hideMark/>
                  </w:tcPr>
                  <w:p w14:paraId="445C5C71" w14:textId="77777777" w:rsidR="00231BA1" w:rsidRDefault="00231BA1">
                    <w:pPr>
                      <w:pStyle w:val="Bibliografa"/>
                      <w:rPr>
                        <w:noProof/>
                      </w:rPr>
                    </w:pPr>
                    <w:r>
                      <w:rPr>
                        <w:noProof/>
                      </w:rPr>
                      <w:t xml:space="preserve">[26] </w:t>
                    </w:r>
                  </w:p>
                </w:tc>
                <w:tc>
                  <w:tcPr>
                    <w:tcW w:w="0" w:type="auto"/>
                    <w:hideMark/>
                  </w:tcPr>
                  <w:p w14:paraId="265336EA" w14:textId="77777777" w:rsidR="00231BA1" w:rsidRPr="00231BA1" w:rsidRDefault="00231BA1">
                    <w:pPr>
                      <w:pStyle w:val="Bibliografa"/>
                      <w:rPr>
                        <w:noProof/>
                        <w:lang w:val="en-US"/>
                      </w:rPr>
                    </w:pPr>
                    <w:r w:rsidRPr="00231BA1">
                      <w:rPr>
                        <w:noProof/>
                        <w:lang w:val="en-US"/>
                      </w:rPr>
                      <w:t xml:space="preserve">B. Öggl y M. Kofler, Docker: Practical Guide for Developers and DevOps Teams, Rheinwerk, 2023. </w:t>
                    </w:r>
                  </w:p>
                </w:tc>
              </w:tr>
              <w:tr w:rsidR="00231BA1" w:rsidRPr="00231BA1" w14:paraId="0600EFCE" w14:textId="77777777">
                <w:trPr>
                  <w:divId w:val="182131207"/>
                  <w:tblCellSpacing w:w="15" w:type="dxa"/>
                </w:trPr>
                <w:tc>
                  <w:tcPr>
                    <w:tcW w:w="50" w:type="pct"/>
                    <w:hideMark/>
                  </w:tcPr>
                  <w:p w14:paraId="66BE92EF" w14:textId="77777777" w:rsidR="00231BA1" w:rsidRDefault="00231BA1">
                    <w:pPr>
                      <w:pStyle w:val="Bibliografa"/>
                      <w:rPr>
                        <w:noProof/>
                      </w:rPr>
                    </w:pPr>
                    <w:r>
                      <w:rPr>
                        <w:noProof/>
                      </w:rPr>
                      <w:t xml:space="preserve">[27] </w:t>
                    </w:r>
                  </w:p>
                </w:tc>
                <w:tc>
                  <w:tcPr>
                    <w:tcW w:w="0" w:type="auto"/>
                    <w:hideMark/>
                  </w:tcPr>
                  <w:p w14:paraId="3817D987" w14:textId="77777777" w:rsidR="00231BA1" w:rsidRPr="00231BA1" w:rsidRDefault="00231BA1">
                    <w:pPr>
                      <w:pStyle w:val="Bibliografa"/>
                      <w:rPr>
                        <w:noProof/>
                        <w:lang w:val="en-US"/>
                      </w:rPr>
                    </w:pPr>
                    <w:r w:rsidRPr="00231BA1">
                      <w:rPr>
                        <w:noProof/>
                        <w:lang w:val="en-US"/>
                      </w:rPr>
                      <w:t xml:space="preserve">J. Turnbull, The Docker Book: Containerization is the new virtualization, 2015. </w:t>
                    </w:r>
                  </w:p>
                </w:tc>
              </w:tr>
              <w:tr w:rsidR="00231BA1" w14:paraId="0CBD1D09" w14:textId="77777777">
                <w:trPr>
                  <w:divId w:val="182131207"/>
                  <w:tblCellSpacing w:w="15" w:type="dxa"/>
                </w:trPr>
                <w:tc>
                  <w:tcPr>
                    <w:tcW w:w="50" w:type="pct"/>
                    <w:hideMark/>
                  </w:tcPr>
                  <w:p w14:paraId="6CFC6A8E" w14:textId="77777777" w:rsidR="00231BA1" w:rsidRDefault="00231BA1">
                    <w:pPr>
                      <w:pStyle w:val="Bibliografa"/>
                      <w:rPr>
                        <w:noProof/>
                      </w:rPr>
                    </w:pPr>
                    <w:r>
                      <w:rPr>
                        <w:noProof/>
                      </w:rPr>
                      <w:lastRenderedPageBreak/>
                      <w:t xml:space="preserve">[28] </w:t>
                    </w:r>
                  </w:p>
                </w:tc>
                <w:tc>
                  <w:tcPr>
                    <w:tcW w:w="0" w:type="auto"/>
                    <w:hideMark/>
                  </w:tcPr>
                  <w:p w14:paraId="2A90B6AF" w14:textId="77777777" w:rsidR="00231BA1" w:rsidRDefault="00231BA1">
                    <w:pPr>
                      <w:pStyle w:val="Bibliografa"/>
                      <w:rPr>
                        <w:noProof/>
                      </w:rPr>
                    </w:pPr>
                    <w:r>
                      <w:rPr>
                        <w:noProof/>
                      </w:rPr>
                      <w:t>M. Morejón, «Manuel Morejón,» 23 Febrero 2021. [En línea]. Available: https://mmorejon.io/blog/traefik-2-configuracion-avanzada-docker-compose/. [Último acceso: 4 Febrero 2024].</w:t>
                    </w:r>
                  </w:p>
                </w:tc>
              </w:tr>
              <w:tr w:rsidR="00231BA1" w14:paraId="15C2CB85" w14:textId="77777777">
                <w:trPr>
                  <w:divId w:val="182131207"/>
                  <w:tblCellSpacing w:w="15" w:type="dxa"/>
                </w:trPr>
                <w:tc>
                  <w:tcPr>
                    <w:tcW w:w="50" w:type="pct"/>
                    <w:hideMark/>
                  </w:tcPr>
                  <w:p w14:paraId="4E0FA45B" w14:textId="77777777" w:rsidR="00231BA1" w:rsidRDefault="00231BA1">
                    <w:pPr>
                      <w:pStyle w:val="Bibliografa"/>
                      <w:rPr>
                        <w:noProof/>
                      </w:rPr>
                    </w:pPr>
                    <w:r>
                      <w:rPr>
                        <w:noProof/>
                      </w:rPr>
                      <w:t xml:space="preserve">[29] </w:t>
                    </w:r>
                  </w:p>
                </w:tc>
                <w:tc>
                  <w:tcPr>
                    <w:tcW w:w="0" w:type="auto"/>
                    <w:hideMark/>
                  </w:tcPr>
                  <w:p w14:paraId="492118D7" w14:textId="77777777" w:rsidR="00231BA1" w:rsidRDefault="00231BA1">
                    <w:pPr>
                      <w:pStyle w:val="Bibliografa"/>
                      <w:rPr>
                        <w:noProof/>
                      </w:rPr>
                    </w:pPr>
                    <w:r>
                      <w:rPr>
                        <w:noProof/>
                      </w:rPr>
                      <w:t>J. M. Ramírez, «MasQteclas,» 29 Marzo 2020. [En línea]. Available: https://www.masqueteclas.com/curso/docker-qnap/4-proxy-inverso-traefik-2/.</w:t>
                    </w:r>
                  </w:p>
                </w:tc>
              </w:tr>
              <w:tr w:rsidR="00231BA1" w14:paraId="0078D197" w14:textId="77777777">
                <w:trPr>
                  <w:divId w:val="182131207"/>
                  <w:tblCellSpacing w:w="15" w:type="dxa"/>
                </w:trPr>
                <w:tc>
                  <w:tcPr>
                    <w:tcW w:w="50" w:type="pct"/>
                    <w:hideMark/>
                  </w:tcPr>
                  <w:p w14:paraId="6D0677DE" w14:textId="77777777" w:rsidR="00231BA1" w:rsidRDefault="00231BA1">
                    <w:pPr>
                      <w:pStyle w:val="Bibliografa"/>
                      <w:rPr>
                        <w:noProof/>
                      </w:rPr>
                    </w:pPr>
                    <w:r>
                      <w:rPr>
                        <w:noProof/>
                      </w:rPr>
                      <w:t xml:space="preserve">[30] </w:t>
                    </w:r>
                  </w:p>
                </w:tc>
                <w:tc>
                  <w:tcPr>
                    <w:tcW w:w="0" w:type="auto"/>
                    <w:hideMark/>
                  </w:tcPr>
                  <w:p w14:paraId="2C317596" w14:textId="77777777" w:rsidR="00231BA1" w:rsidRDefault="00231BA1">
                    <w:pPr>
                      <w:pStyle w:val="Bibliografa"/>
                      <w:rPr>
                        <w:noProof/>
                      </w:rPr>
                    </w:pPr>
                    <w:r>
                      <w:rPr>
                        <w:noProof/>
                      </w:rPr>
                      <w:t xml:space="preserve">C. R. Serrano, APRENDE REACT NATIVE DESDE CEROEN ESPAÑOL: DESARROLLA APLICACIONES HIBRIDAS Y HERMOSAS CON JAVASCRIPT, 2021. </w:t>
                    </w:r>
                  </w:p>
                </w:tc>
              </w:tr>
              <w:tr w:rsidR="00231BA1" w14:paraId="6B5B2F95" w14:textId="77777777">
                <w:trPr>
                  <w:divId w:val="182131207"/>
                  <w:tblCellSpacing w:w="15" w:type="dxa"/>
                </w:trPr>
                <w:tc>
                  <w:tcPr>
                    <w:tcW w:w="50" w:type="pct"/>
                    <w:hideMark/>
                  </w:tcPr>
                  <w:p w14:paraId="360D3605" w14:textId="77777777" w:rsidR="00231BA1" w:rsidRDefault="00231BA1">
                    <w:pPr>
                      <w:pStyle w:val="Bibliografa"/>
                      <w:rPr>
                        <w:noProof/>
                      </w:rPr>
                    </w:pPr>
                    <w:r>
                      <w:rPr>
                        <w:noProof/>
                      </w:rPr>
                      <w:t xml:space="preserve">[31] </w:t>
                    </w:r>
                  </w:p>
                </w:tc>
                <w:tc>
                  <w:tcPr>
                    <w:tcW w:w="0" w:type="auto"/>
                    <w:hideMark/>
                  </w:tcPr>
                  <w:p w14:paraId="33DE1F15" w14:textId="77777777" w:rsidR="00231BA1" w:rsidRDefault="00231BA1">
                    <w:pPr>
                      <w:pStyle w:val="Bibliografa"/>
                      <w:rPr>
                        <w:noProof/>
                      </w:rPr>
                    </w:pPr>
                    <w:r>
                      <w:rPr>
                        <w:noProof/>
                      </w:rPr>
                      <w:t>Expo, «Expo,» [En línea]. Available: https://docs.expo.dev/tutorial/create-your-first-app/. [Último acceso: 27 Marzo 2024].</w:t>
                    </w:r>
                  </w:p>
                </w:tc>
              </w:tr>
              <w:tr w:rsidR="00231BA1" w:rsidRPr="00231BA1" w14:paraId="64AC54D8" w14:textId="77777777">
                <w:trPr>
                  <w:divId w:val="182131207"/>
                  <w:tblCellSpacing w:w="15" w:type="dxa"/>
                </w:trPr>
                <w:tc>
                  <w:tcPr>
                    <w:tcW w:w="50" w:type="pct"/>
                    <w:hideMark/>
                  </w:tcPr>
                  <w:p w14:paraId="243D67DC" w14:textId="77777777" w:rsidR="00231BA1" w:rsidRDefault="00231BA1">
                    <w:pPr>
                      <w:pStyle w:val="Bibliografa"/>
                      <w:rPr>
                        <w:noProof/>
                      </w:rPr>
                    </w:pPr>
                    <w:r>
                      <w:rPr>
                        <w:noProof/>
                      </w:rPr>
                      <w:t xml:space="preserve">[32] </w:t>
                    </w:r>
                  </w:p>
                </w:tc>
                <w:tc>
                  <w:tcPr>
                    <w:tcW w:w="0" w:type="auto"/>
                    <w:hideMark/>
                  </w:tcPr>
                  <w:p w14:paraId="62C618A5" w14:textId="77777777" w:rsidR="00231BA1" w:rsidRPr="00231BA1" w:rsidRDefault="00231BA1">
                    <w:pPr>
                      <w:pStyle w:val="Bibliografa"/>
                      <w:rPr>
                        <w:noProof/>
                        <w:lang w:val="en-US"/>
                      </w:rPr>
                    </w:pPr>
                    <w:r w:rsidRPr="00231BA1">
                      <w:rPr>
                        <w:noProof/>
                        <w:lang w:val="en-US"/>
                      </w:rPr>
                      <w:t xml:space="preserve">S. Patni, Pro RESTful APIs: Design, Build and Integrate with REST, JSON, XML and JAX-RS, Apress, 2017. </w:t>
                    </w:r>
                  </w:p>
                </w:tc>
              </w:tr>
              <w:tr w:rsidR="00231BA1" w:rsidRPr="00231BA1" w14:paraId="4DA8DF0A" w14:textId="77777777">
                <w:trPr>
                  <w:divId w:val="182131207"/>
                  <w:tblCellSpacing w:w="15" w:type="dxa"/>
                </w:trPr>
                <w:tc>
                  <w:tcPr>
                    <w:tcW w:w="50" w:type="pct"/>
                    <w:hideMark/>
                  </w:tcPr>
                  <w:p w14:paraId="423FD9AE" w14:textId="77777777" w:rsidR="00231BA1" w:rsidRDefault="00231BA1">
                    <w:pPr>
                      <w:pStyle w:val="Bibliografa"/>
                      <w:rPr>
                        <w:noProof/>
                      </w:rPr>
                    </w:pPr>
                    <w:r>
                      <w:rPr>
                        <w:noProof/>
                      </w:rPr>
                      <w:t xml:space="preserve">[33] </w:t>
                    </w:r>
                  </w:p>
                </w:tc>
                <w:tc>
                  <w:tcPr>
                    <w:tcW w:w="0" w:type="auto"/>
                    <w:hideMark/>
                  </w:tcPr>
                  <w:p w14:paraId="268EC1AD" w14:textId="77777777" w:rsidR="00231BA1" w:rsidRPr="00231BA1" w:rsidRDefault="00231BA1">
                    <w:pPr>
                      <w:pStyle w:val="Bibliografa"/>
                      <w:rPr>
                        <w:noProof/>
                        <w:lang w:val="en-US"/>
                      </w:rPr>
                    </w:pPr>
                    <w:r w:rsidRPr="00231BA1">
                      <w:rPr>
                        <w:noProof/>
                        <w:lang w:val="en-US"/>
                      </w:rPr>
                      <w:t xml:space="preserve">B. Jin, S. Sahni y A. Shevat , Designing Web APIs: Building APIs That Developers Love, O'Reilly Media, 2018. </w:t>
                    </w:r>
                  </w:p>
                </w:tc>
              </w:tr>
              <w:tr w:rsidR="00231BA1" w14:paraId="69EFC177" w14:textId="77777777">
                <w:trPr>
                  <w:divId w:val="182131207"/>
                  <w:tblCellSpacing w:w="15" w:type="dxa"/>
                </w:trPr>
                <w:tc>
                  <w:tcPr>
                    <w:tcW w:w="50" w:type="pct"/>
                    <w:hideMark/>
                  </w:tcPr>
                  <w:p w14:paraId="628170A0" w14:textId="77777777" w:rsidR="00231BA1" w:rsidRDefault="00231BA1">
                    <w:pPr>
                      <w:pStyle w:val="Bibliografa"/>
                      <w:rPr>
                        <w:noProof/>
                      </w:rPr>
                    </w:pPr>
                    <w:r>
                      <w:rPr>
                        <w:noProof/>
                      </w:rPr>
                      <w:t xml:space="preserve">[34] </w:t>
                    </w:r>
                  </w:p>
                </w:tc>
                <w:tc>
                  <w:tcPr>
                    <w:tcW w:w="0" w:type="auto"/>
                    <w:hideMark/>
                  </w:tcPr>
                  <w:p w14:paraId="1ACA9CD8" w14:textId="77777777" w:rsidR="00231BA1" w:rsidRDefault="00231BA1">
                    <w:pPr>
                      <w:pStyle w:val="Bibliografa"/>
                      <w:rPr>
                        <w:noProof/>
                      </w:rPr>
                    </w:pPr>
                    <w:r>
                      <w:rPr>
                        <w:noProof/>
                      </w:rPr>
                      <w:t xml:space="preserve">Expo, «Expo Docs,» [En línea]. </w:t>
                    </w:r>
                    <w:r w:rsidRPr="00231BA1">
                      <w:rPr>
                        <w:noProof/>
                        <w:lang w:val="en-US"/>
                      </w:rPr>
                      <w:t xml:space="preserve">Available: https://docs.expo.dev/build/setup/. </w:t>
                    </w:r>
                    <w:r>
                      <w:rPr>
                        <w:noProof/>
                      </w:rPr>
                      <w:t>[Último acceso: 23 Marzo 2024].</w:t>
                    </w:r>
                  </w:p>
                </w:tc>
              </w:tr>
              <w:tr w:rsidR="00231BA1" w:rsidRPr="00231BA1" w14:paraId="35B9BADC" w14:textId="77777777">
                <w:trPr>
                  <w:divId w:val="182131207"/>
                  <w:tblCellSpacing w:w="15" w:type="dxa"/>
                </w:trPr>
                <w:tc>
                  <w:tcPr>
                    <w:tcW w:w="50" w:type="pct"/>
                    <w:hideMark/>
                  </w:tcPr>
                  <w:p w14:paraId="2DDDD882" w14:textId="77777777" w:rsidR="00231BA1" w:rsidRDefault="00231BA1">
                    <w:pPr>
                      <w:pStyle w:val="Bibliografa"/>
                      <w:rPr>
                        <w:noProof/>
                      </w:rPr>
                    </w:pPr>
                    <w:r>
                      <w:rPr>
                        <w:noProof/>
                      </w:rPr>
                      <w:t xml:space="preserve">[35] </w:t>
                    </w:r>
                  </w:p>
                </w:tc>
                <w:tc>
                  <w:tcPr>
                    <w:tcW w:w="0" w:type="auto"/>
                    <w:hideMark/>
                  </w:tcPr>
                  <w:p w14:paraId="32C7CABE" w14:textId="77777777" w:rsidR="00231BA1" w:rsidRPr="00231BA1" w:rsidRDefault="00231BA1">
                    <w:pPr>
                      <w:pStyle w:val="Bibliografa"/>
                      <w:rPr>
                        <w:noProof/>
                        <w:lang w:val="en-US"/>
                      </w:rPr>
                    </w:pPr>
                    <w:r w:rsidRPr="00231BA1">
                      <w:rPr>
                        <w:noProof/>
                        <w:lang w:val="en-US"/>
                      </w:rPr>
                      <w:t xml:space="preserve">o. ak, iOS app Development for Novices - iOS App Creation with Swift, Xcode - Paving Your Way to App Store Success, Independently published , 2024. </w:t>
                    </w:r>
                  </w:p>
                </w:tc>
              </w:tr>
              <w:tr w:rsidR="00231BA1" w:rsidRPr="00231BA1" w14:paraId="6E1A7C23" w14:textId="77777777">
                <w:trPr>
                  <w:divId w:val="182131207"/>
                  <w:tblCellSpacing w:w="15" w:type="dxa"/>
                </w:trPr>
                <w:tc>
                  <w:tcPr>
                    <w:tcW w:w="50" w:type="pct"/>
                    <w:hideMark/>
                  </w:tcPr>
                  <w:p w14:paraId="3142499D" w14:textId="77777777" w:rsidR="00231BA1" w:rsidRDefault="00231BA1">
                    <w:pPr>
                      <w:pStyle w:val="Bibliografa"/>
                      <w:rPr>
                        <w:noProof/>
                      </w:rPr>
                    </w:pPr>
                    <w:r>
                      <w:rPr>
                        <w:noProof/>
                      </w:rPr>
                      <w:t xml:space="preserve">[36] </w:t>
                    </w:r>
                  </w:p>
                </w:tc>
                <w:tc>
                  <w:tcPr>
                    <w:tcW w:w="0" w:type="auto"/>
                    <w:hideMark/>
                  </w:tcPr>
                  <w:p w14:paraId="570ECEA5" w14:textId="77777777" w:rsidR="00231BA1" w:rsidRPr="00231BA1" w:rsidRDefault="00231BA1">
                    <w:pPr>
                      <w:pStyle w:val="Bibliografa"/>
                      <w:rPr>
                        <w:noProof/>
                        <w:lang w:val="en-US"/>
                      </w:rPr>
                    </w:pPr>
                    <w:r w:rsidRPr="00231BA1">
                      <w:rPr>
                        <w:noProof/>
                        <w:lang w:val="en-US"/>
                      </w:rPr>
                      <w:t xml:space="preserve">Android App Development: From Concept to Code, Independently published, 2023. </w:t>
                    </w:r>
                  </w:p>
                </w:tc>
              </w:tr>
              <w:tr w:rsidR="00231BA1" w14:paraId="57392E0E" w14:textId="77777777">
                <w:trPr>
                  <w:divId w:val="182131207"/>
                  <w:tblCellSpacing w:w="15" w:type="dxa"/>
                </w:trPr>
                <w:tc>
                  <w:tcPr>
                    <w:tcW w:w="50" w:type="pct"/>
                    <w:hideMark/>
                  </w:tcPr>
                  <w:p w14:paraId="09192FA6" w14:textId="77777777" w:rsidR="00231BA1" w:rsidRDefault="00231BA1">
                    <w:pPr>
                      <w:pStyle w:val="Bibliografa"/>
                      <w:rPr>
                        <w:noProof/>
                      </w:rPr>
                    </w:pPr>
                    <w:r>
                      <w:rPr>
                        <w:noProof/>
                      </w:rPr>
                      <w:t xml:space="preserve">[37] </w:t>
                    </w:r>
                  </w:p>
                </w:tc>
                <w:tc>
                  <w:tcPr>
                    <w:tcW w:w="0" w:type="auto"/>
                    <w:hideMark/>
                  </w:tcPr>
                  <w:p w14:paraId="26459A32" w14:textId="77777777" w:rsidR="00231BA1" w:rsidRDefault="00231BA1">
                    <w:pPr>
                      <w:pStyle w:val="Bibliografa"/>
                      <w:rPr>
                        <w:noProof/>
                      </w:rPr>
                    </w:pPr>
                    <w:r>
                      <w:rPr>
                        <w:noProof/>
                      </w:rPr>
                      <w:t>BOE, «Ley Orgánica 3/2018, de 5 de diciembre, de Protección de Datos Personales y garantía de los derechos digitales.,» Madrid, 2018.</w:t>
                    </w:r>
                  </w:p>
                </w:tc>
              </w:tr>
            </w:tbl>
            <w:p w14:paraId="47A8AA46" w14:textId="77777777" w:rsidR="00231BA1" w:rsidRDefault="00231BA1">
              <w:pPr>
                <w:divId w:val="182131207"/>
                <w:rPr>
                  <w:rFonts w:eastAsia="Times New Roman"/>
                  <w:noProof/>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576796">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80" w:name="_Anexo_A:_Requisitos"/>
      <w:bookmarkStart w:id="181" w:name="_Toc165222605"/>
      <w:bookmarkEnd w:id="180"/>
      <w:r w:rsidRPr="0031552C">
        <w:rPr>
          <w:noProof w:val="0"/>
        </w:rPr>
        <w:lastRenderedPageBreak/>
        <w:t xml:space="preserve">Anexo A: </w:t>
      </w:r>
      <w:r w:rsidR="00BE3F43">
        <w:rPr>
          <w:noProof w:val="0"/>
        </w:rPr>
        <w:t>Requisitos de Usuario</w:t>
      </w:r>
      <w:bookmarkEnd w:id="181"/>
    </w:p>
    <w:p w14:paraId="3B6EE7F4" w14:textId="5877429A" w:rsidR="003E62E6" w:rsidRDefault="009D3891" w:rsidP="0004026A">
      <w:r>
        <w:t>En este anexo se detallan los requisitos de usuario</w:t>
      </w:r>
      <w:r w:rsidR="00231BA1">
        <w:t xml:space="preserve"> de la aplicación, tanto funcionales como no funcionales.</w:t>
      </w:r>
      <w:r w:rsidR="00231BA1">
        <w:rPr>
          <w:b/>
          <w:bCs/>
        </w:rPr>
        <w:t xml:space="preserve"> </w:t>
      </w:r>
    </w:p>
    <w:p w14:paraId="4B10F60E" w14:textId="0889D588" w:rsidR="005D425F" w:rsidRDefault="00E87D7C" w:rsidP="00C20852">
      <w:pPr>
        <w:pStyle w:val="Ttulo2"/>
        <w:numPr>
          <w:ilvl w:val="0"/>
          <w:numId w:val="0"/>
        </w:numPr>
      </w:pPr>
      <w:bookmarkStart w:id="182" w:name="_Toc165222606"/>
      <w:r>
        <w:t>Requisitos Funcionales</w:t>
      </w:r>
      <w:bookmarkEnd w:id="182"/>
    </w:p>
    <w:p w14:paraId="219A59D1" w14:textId="15FE115D" w:rsidR="00F13E34" w:rsidRDefault="00661F0B" w:rsidP="00F13E34">
      <w:r w:rsidRPr="00661F0B">
        <w:t>Los requisitos funcionales 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p w14:paraId="016DC588" w14:textId="2514F097" w:rsidR="00E70E1C" w:rsidRDefault="00E70E1C" w:rsidP="00E70E1C">
      <w:pPr>
        <w:pStyle w:val="Descripcin"/>
        <w:keepNext/>
        <w:jc w:val="center"/>
      </w:pPr>
      <w:bookmarkStart w:id="183" w:name="_Toc165222536"/>
      <w:r>
        <w:t xml:space="preserve">Tabla </w:t>
      </w:r>
      <w:r>
        <w:fldChar w:fldCharType="begin"/>
      </w:r>
      <w:r>
        <w:instrText xml:space="preserve"> SEQ Tabla \* ARABIC </w:instrText>
      </w:r>
      <w:r>
        <w:fldChar w:fldCharType="separate"/>
      </w:r>
      <w:r>
        <w:rPr>
          <w:noProof/>
        </w:rPr>
        <w:t>16</w:t>
      </w:r>
      <w:r>
        <w:fldChar w:fldCharType="end"/>
      </w:r>
      <w:r>
        <w:t xml:space="preserve">: </w:t>
      </w:r>
      <w:r w:rsidRPr="00CC519C">
        <w:t>Requisitos Funcionales</w:t>
      </w:r>
      <w:r>
        <w:t>. Elaboración Propia.</w:t>
      </w:r>
      <w:bookmarkEnd w:id="183"/>
    </w:p>
    <w:tbl>
      <w:tblPr>
        <w:tblStyle w:val="Tablanormal5"/>
        <w:tblW w:w="9072" w:type="dxa"/>
        <w:jc w:val="center"/>
        <w:tblBorders>
          <w:insideH w:val="single" w:sz="4" w:space="0" w:color="auto"/>
          <w:insideV w:val="single" w:sz="4" w:space="0" w:color="auto"/>
        </w:tblBorders>
        <w:tblLook w:val="06A0" w:firstRow="1" w:lastRow="0" w:firstColumn="1" w:lastColumn="0" w:noHBand="1" w:noVBand="1"/>
      </w:tblPr>
      <w:tblGrid>
        <w:gridCol w:w="882"/>
        <w:gridCol w:w="7063"/>
        <w:gridCol w:w="1127"/>
      </w:tblGrid>
      <w:tr w:rsidR="00BF46C8" w14:paraId="0D04D877" w14:textId="239B8496" w:rsidTr="00614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882" w:type="dxa"/>
          </w:tcPr>
          <w:p w14:paraId="32F6872B" w14:textId="3A08FA4D" w:rsidR="00BF46C8" w:rsidRDefault="00BF46C8" w:rsidP="00AE5FC9">
            <w:r>
              <w:t>Código</w:t>
            </w:r>
          </w:p>
        </w:tc>
        <w:tc>
          <w:tcPr>
            <w:tcW w:w="7063" w:type="dxa"/>
          </w:tcPr>
          <w:p w14:paraId="36AC59FC" w14:textId="022661AF" w:rsidR="00BF46C8" w:rsidRPr="00990BF6" w:rsidRDefault="00BF46C8" w:rsidP="00AE5FC9">
            <w:pPr>
              <w:cnfStyle w:val="100000000000" w:firstRow="1" w:lastRow="0" w:firstColumn="0" w:lastColumn="0" w:oddVBand="0" w:evenVBand="0" w:oddHBand="0" w:evenHBand="0" w:firstRowFirstColumn="0" w:firstRowLastColumn="0" w:lastRowFirstColumn="0" w:lastRowLastColumn="0"/>
            </w:pPr>
            <w:r>
              <w:t>Requisitos funcionales</w:t>
            </w:r>
          </w:p>
        </w:tc>
        <w:tc>
          <w:tcPr>
            <w:tcW w:w="1127" w:type="dxa"/>
          </w:tcPr>
          <w:p w14:paraId="203A2139" w14:textId="4B3F0D9E" w:rsidR="00BF46C8" w:rsidRDefault="009D6845" w:rsidP="00AE5FC9">
            <w:pPr>
              <w:cnfStyle w:val="100000000000" w:firstRow="1" w:lastRow="0" w:firstColumn="0" w:lastColumn="0" w:oddVBand="0" w:evenVBand="0" w:oddHBand="0" w:evenHBand="0" w:firstRowFirstColumn="0" w:firstRowLastColumn="0" w:lastRowFirstColumn="0" w:lastRowLastColumn="0"/>
            </w:pPr>
            <w:r>
              <w:t>Criticidad</w:t>
            </w:r>
          </w:p>
        </w:tc>
      </w:tr>
      <w:tr w:rsidR="00BF46C8" w14:paraId="6B17E960" w14:textId="6046837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DF0FE63" w14:textId="5E104103" w:rsidR="00BF46C8" w:rsidRDefault="00BF46C8" w:rsidP="00AE5FC9">
            <w:r>
              <w:t>RF-01</w:t>
            </w:r>
          </w:p>
        </w:tc>
        <w:tc>
          <w:tcPr>
            <w:tcW w:w="7063" w:type="dxa"/>
          </w:tcPr>
          <w:p w14:paraId="715BD56F" w14:textId="1668C6C7" w:rsidR="00BF46C8" w:rsidRDefault="00BF46C8" w:rsidP="00AE5FC9">
            <w:pPr>
              <w:cnfStyle w:val="000000000000" w:firstRow="0" w:lastRow="0" w:firstColumn="0" w:lastColumn="0" w:oddVBand="0" w:evenVBand="0" w:oddHBand="0" w:evenHBand="0" w:firstRowFirstColumn="0" w:firstRowLastColumn="0" w:lastRowFirstColumn="0" w:lastRowLastColumn="0"/>
            </w:pPr>
            <w:r w:rsidRPr="009144D4">
              <w:t xml:space="preserve">Los usuarios deben poder registrarse en la aplicación usando </w:t>
            </w:r>
            <w:r>
              <w:t>un nombre de usuario.</w:t>
            </w:r>
          </w:p>
        </w:tc>
        <w:tc>
          <w:tcPr>
            <w:tcW w:w="1127" w:type="dxa"/>
          </w:tcPr>
          <w:p w14:paraId="0C2F486D" w14:textId="647F453C"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6DA54E57" w14:textId="3E80E51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F60F0DA" w14:textId="309AF94A" w:rsidR="00BF46C8" w:rsidRDefault="00BF46C8" w:rsidP="00AE5FC9">
            <w:r>
              <w:t>RF-02</w:t>
            </w:r>
          </w:p>
        </w:tc>
        <w:tc>
          <w:tcPr>
            <w:tcW w:w="7063" w:type="dxa"/>
          </w:tcPr>
          <w:p w14:paraId="1504A11B" w14:textId="70D42C49" w:rsidR="00BF46C8" w:rsidRPr="0087302E" w:rsidRDefault="00BF46C8" w:rsidP="00AE5FC9">
            <w:pPr>
              <w:cnfStyle w:val="000000000000" w:firstRow="0" w:lastRow="0" w:firstColumn="0" w:lastColumn="0" w:oddVBand="0" w:evenVBand="0" w:oddHBand="0" w:evenHBand="0" w:firstRowFirstColumn="0" w:firstRowLastColumn="0" w:lastRowFirstColumn="0" w:lastRowLastColumn="0"/>
              <w:rPr>
                <w:b/>
                <w:bCs/>
              </w:rPr>
            </w:pPr>
            <w:r w:rsidRPr="009144D4">
              <w:t xml:space="preserve">Los usuarios deben poder iniciar sesión usando su </w:t>
            </w:r>
            <w:r>
              <w:t xml:space="preserve">nombre de usuario </w:t>
            </w:r>
            <w:r w:rsidRPr="009144D4">
              <w:t>y contraseña.</w:t>
            </w:r>
          </w:p>
        </w:tc>
        <w:tc>
          <w:tcPr>
            <w:tcW w:w="1127" w:type="dxa"/>
          </w:tcPr>
          <w:p w14:paraId="71E181B0" w14:textId="018FF83A"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4885D1D7" w14:textId="077C89D2"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9BB4F05" w14:textId="445A669F" w:rsidR="00BF46C8" w:rsidRDefault="00BF46C8" w:rsidP="00AE5FC9">
            <w:r>
              <w:t>RF-03</w:t>
            </w:r>
          </w:p>
        </w:tc>
        <w:tc>
          <w:tcPr>
            <w:tcW w:w="7063" w:type="dxa"/>
          </w:tcPr>
          <w:p w14:paraId="21D376EB" w14:textId="6E08D035" w:rsidR="00BF46C8" w:rsidRPr="00F96129" w:rsidRDefault="00BF46C8" w:rsidP="00AE5FC9">
            <w:pPr>
              <w:keepNext/>
              <w:cnfStyle w:val="000000000000" w:firstRow="0" w:lastRow="0" w:firstColumn="0" w:lastColumn="0" w:oddVBand="0" w:evenVBand="0" w:oddHBand="0" w:evenHBand="0" w:firstRowFirstColumn="0" w:firstRowLastColumn="0" w:lastRowFirstColumn="0" w:lastRowLastColumn="0"/>
            </w:pPr>
            <w:r w:rsidRPr="00F11812">
              <w:t xml:space="preserve">La aplicación </w:t>
            </w:r>
            <w:r>
              <w:t>permitirá editar nombre, apellidos, nombre de usuario y contraseña</w:t>
            </w:r>
            <w:r w:rsidRPr="00F11812">
              <w:t>.</w:t>
            </w:r>
          </w:p>
        </w:tc>
        <w:tc>
          <w:tcPr>
            <w:tcW w:w="1127" w:type="dxa"/>
          </w:tcPr>
          <w:p w14:paraId="4FBFFC9A" w14:textId="0B326BFE" w:rsidR="00BF46C8" w:rsidRPr="00F11812"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787BEE0C" w14:textId="03AB8F78"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61AF483" w14:textId="5B1FBA53" w:rsidR="00BF46C8" w:rsidRDefault="00BF46C8" w:rsidP="00CF507B">
            <w:r>
              <w:t>RF-04</w:t>
            </w:r>
          </w:p>
        </w:tc>
        <w:tc>
          <w:tcPr>
            <w:tcW w:w="7063" w:type="dxa"/>
          </w:tcPr>
          <w:p w14:paraId="03233384" w14:textId="1F7090B8" w:rsidR="00BF46C8" w:rsidRPr="00F11812" w:rsidRDefault="00BF46C8" w:rsidP="00CF507B">
            <w:pPr>
              <w:keepNext/>
              <w:cnfStyle w:val="000000000000" w:firstRow="0" w:lastRow="0" w:firstColumn="0" w:lastColumn="0" w:oddVBand="0" w:evenVBand="0" w:oddHBand="0" w:evenHBand="0" w:firstRowFirstColumn="0" w:firstRowLastColumn="0" w:lastRowFirstColumn="0" w:lastRowLastColumn="0"/>
            </w:pPr>
            <w:r w:rsidRPr="00250DCB">
              <w:t>Los usuarios deben poder crear grupos familiares o de amigos.</w:t>
            </w:r>
          </w:p>
        </w:tc>
        <w:tc>
          <w:tcPr>
            <w:tcW w:w="1127" w:type="dxa"/>
          </w:tcPr>
          <w:p w14:paraId="67ABA703" w14:textId="2865951D" w:rsidR="00BF46C8" w:rsidRPr="00250DCB"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45779478" w14:textId="39A82356"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9AD06C" w14:textId="1DAFB395" w:rsidR="00BF46C8" w:rsidRDefault="00BF46C8" w:rsidP="00CF507B">
            <w:r>
              <w:t>RF-05</w:t>
            </w:r>
          </w:p>
        </w:tc>
        <w:tc>
          <w:tcPr>
            <w:tcW w:w="7063" w:type="dxa"/>
          </w:tcPr>
          <w:p w14:paraId="133A7A6E" w14:textId="47A5EE0A" w:rsidR="00BF46C8" w:rsidRPr="00250DCB"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 xml:space="preserve">Los usuarios deben poder unirse a grupos existentes </w:t>
            </w:r>
            <w:r>
              <w:t>cuando el usuario principal crea el grupo.</w:t>
            </w:r>
          </w:p>
        </w:tc>
        <w:tc>
          <w:tcPr>
            <w:tcW w:w="1127" w:type="dxa"/>
          </w:tcPr>
          <w:p w14:paraId="026063C0" w14:textId="74AF1F17"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F3CEE11" w14:textId="1712B2D0"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2FA36BEE" w14:textId="78891F4F" w:rsidR="00BF46C8" w:rsidRDefault="00BF46C8" w:rsidP="00CF507B">
            <w:r>
              <w:t>RF-06</w:t>
            </w:r>
          </w:p>
        </w:tc>
        <w:tc>
          <w:tcPr>
            <w:tcW w:w="7063" w:type="dxa"/>
          </w:tcPr>
          <w:p w14:paraId="2B70536B" w14:textId="3637E91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Los usuarios deben poder ver una lista de todos los miembros en sus grupos.</w:t>
            </w:r>
          </w:p>
        </w:tc>
        <w:tc>
          <w:tcPr>
            <w:tcW w:w="1127" w:type="dxa"/>
          </w:tcPr>
          <w:p w14:paraId="436298B3" w14:textId="7D48AF2F"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D3676E8" w14:textId="3EB5332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4C111DA5" w14:textId="3F832524" w:rsidR="00BF46C8" w:rsidRDefault="00BF46C8" w:rsidP="00CF507B">
            <w:r>
              <w:t>RF-07</w:t>
            </w:r>
          </w:p>
        </w:tc>
        <w:tc>
          <w:tcPr>
            <w:tcW w:w="7063" w:type="dxa"/>
          </w:tcPr>
          <w:p w14:paraId="47AB2EFD" w14:textId="44BA0EB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agregar series a su lista personal y grupal.</w:t>
            </w:r>
          </w:p>
        </w:tc>
        <w:tc>
          <w:tcPr>
            <w:tcW w:w="1127" w:type="dxa"/>
          </w:tcPr>
          <w:p w14:paraId="48790A0F" w14:textId="6875AB9D"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5B063C90" w14:textId="3367FE5C"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3DF378E" w14:textId="2534B145" w:rsidR="00BF46C8" w:rsidRDefault="00BF46C8" w:rsidP="00CF507B">
            <w:r>
              <w:t>RF-08</w:t>
            </w:r>
          </w:p>
        </w:tc>
        <w:tc>
          <w:tcPr>
            <w:tcW w:w="7063" w:type="dxa"/>
          </w:tcPr>
          <w:p w14:paraId="55633C1E" w14:textId="6C41777F"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marcar episodios como vistos.</w:t>
            </w:r>
          </w:p>
        </w:tc>
        <w:tc>
          <w:tcPr>
            <w:tcW w:w="1127" w:type="dxa"/>
          </w:tcPr>
          <w:p w14:paraId="3795D6D4" w14:textId="05458486"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7C05176" w14:textId="453B100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83E03B" w14:textId="718159B6" w:rsidR="00BF46C8" w:rsidRDefault="00BF46C8" w:rsidP="00CF507B">
            <w:r>
              <w:t>RF-09</w:t>
            </w:r>
          </w:p>
        </w:tc>
        <w:tc>
          <w:tcPr>
            <w:tcW w:w="7063" w:type="dxa"/>
          </w:tcPr>
          <w:p w14:paraId="233DDFD2" w14:textId="07D57C25"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 xml:space="preserve">Los usuarios deben poder marcar episodios como </w:t>
            </w:r>
            <w:r>
              <w:t xml:space="preserve">no </w:t>
            </w:r>
            <w:r w:rsidRPr="00417172">
              <w:t>vistos.</w:t>
            </w:r>
          </w:p>
        </w:tc>
        <w:tc>
          <w:tcPr>
            <w:tcW w:w="1127" w:type="dxa"/>
          </w:tcPr>
          <w:p w14:paraId="05E2BEA1" w14:textId="56F9BE07"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227F1ED4" w14:textId="67A7D1D1"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ACA3223" w14:textId="01CE73DA" w:rsidR="00BF46C8" w:rsidRDefault="00BF46C8" w:rsidP="00CF507B">
            <w:r>
              <w:lastRenderedPageBreak/>
              <w:t>RF-10</w:t>
            </w:r>
          </w:p>
        </w:tc>
        <w:tc>
          <w:tcPr>
            <w:tcW w:w="7063" w:type="dxa"/>
          </w:tcPr>
          <w:p w14:paraId="39F260FA" w14:textId="683F1496"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DC2CA6">
              <w:t>La aplicación debe mostrar el progreso de visualización de las series para cada miembro del grupo.</w:t>
            </w:r>
          </w:p>
        </w:tc>
        <w:tc>
          <w:tcPr>
            <w:tcW w:w="1127" w:type="dxa"/>
          </w:tcPr>
          <w:p w14:paraId="2C292D4C" w14:textId="45FBF8F8" w:rsidR="00BF46C8" w:rsidRPr="00DC2CA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2BA5B9C" w14:textId="6F8DAEFC"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FBD1F16" w14:textId="7097B5AB" w:rsidR="00BF46C8" w:rsidRDefault="00BF46C8" w:rsidP="00CF507B">
            <w:r>
              <w:t>RF-11</w:t>
            </w:r>
          </w:p>
        </w:tc>
        <w:tc>
          <w:tcPr>
            <w:tcW w:w="7063" w:type="dxa"/>
          </w:tcPr>
          <w:p w14:paraId="255E6E4E" w14:textId="07215D48" w:rsidR="00BF46C8" w:rsidRPr="00DC2CA6"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recibir notificaciones cuando un miembro del grupo marca un episodio como visto.</w:t>
            </w:r>
          </w:p>
        </w:tc>
        <w:tc>
          <w:tcPr>
            <w:tcW w:w="1127" w:type="dxa"/>
          </w:tcPr>
          <w:p w14:paraId="297EE5D2" w14:textId="6E8B278B"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534BD43" w14:textId="3301304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737929" w14:textId="034DB3EC" w:rsidR="00BF46C8" w:rsidRDefault="00BF46C8" w:rsidP="00CF507B">
            <w:r>
              <w:t>RF-12</w:t>
            </w:r>
          </w:p>
        </w:tc>
        <w:tc>
          <w:tcPr>
            <w:tcW w:w="7063" w:type="dxa"/>
          </w:tcPr>
          <w:p w14:paraId="19FC0ABD" w14:textId="56FC0C85"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ser notificados sobre los próximos episodios de sus series agregadas.</w:t>
            </w:r>
          </w:p>
        </w:tc>
        <w:tc>
          <w:tcPr>
            <w:tcW w:w="1127" w:type="dxa"/>
          </w:tcPr>
          <w:p w14:paraId="4FA6FC7F" w14:textId="6B78FD73"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05D7DE5D" w14:textId="0D37FCC5"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201BB69" w14:textId="5D1980E7" w:rsidR="00BF46C8" w:rsidRDefault="00BF46C8" w:rsidP="00CF507B">
            <w:r>
              <w:t>RF-12</w:t>
            </w:r>
          </w:p>
        </w:tc>
        <w:tc>
          <w:tcPr>
            <w:tcW w:w="7063" w:type="dxa"/>
          </w:tcPr>
          <w:p w14:paraId="477F9DDC" w14:textId="3672F8E2"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4C5DF5">
              <w:t>La aplicación debe ofrecer un calendario con las fechas de estreno de nuevos episodios.</w:t>
            </w:r>
          </w:p>
        </w:tc>
        <w:tc>
          <w:tcPr>
            <w:tcW w:w="1127" w:type="dxa"/>
          </w:tcPr>
          <w:p w14:paraId="37E8BCE0" w14:textId="1BA00BA8" w:rsidR="00BF46C8" w:rsidRPr="004C5DF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997B735" w14:textId="4C3C86B7"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65A556E" w14:textId="6C5C1C81" w:rsidR="00BF46C8" w:rsidRDefault="00BF46C8" w:rsidP="00CF507B">
            <w:r>
              <w:t>RF-13</w:t>
            </w:r>
          </w:p>
        </w:tc>
        <w:tc>
          <w:tcPr>
            <w:tcW w:w="7063" w:type="dxa"/>
          </w:tcPr>
          <w:p w14:paraId="428C409E" w14:textId="24BE802B" w:rsidR="00BF46C8" w:rsidRPr="004C5DF5" w:rsidRDefault="00BF46C8" w:rsidP="00CF507B">
            <w:pPr>
              <w:keepNext/>
              <w:cnfStyle w:val="000000000000" w:firstRow="0" w:lastRow="0" w:firstColumn="0" w:lastColumn="0" w:oddVBand="0" w:evenVBand="0" w:oddHBand="0" w:evenHBand="0" w:firstRowFirstColumn="0" w:firstRowLastColumn="0" w:lastRowFirstColumn="0" w:lastRowLastColumn="0"/>
            </w:pPr>
            <w:r w:rsidRPr="000917B1">
              <w:t>Los usuarios deben poder programar sesiones de visualización grupales en el calendario.</w:t>
            </w:r>
          </w:p>
        </w:tc>
        <w:tc>
          <w:tcPr>
            <w:tcW w:w="1127" w:type="dxa"/>
          </w:tcPr>
          <w:p w14:paraId="4908E675" w14:textId="65EBEEA4"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D7036" w14:textId="17AA1BB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9A6865B" w14:textId="74243FFB" w:rsidR="00BF46C8" w:rsidRDefault="00BF46C8" w:rsidP="00336BDC">
            <w:r>
              <w:t>RF-14</w:t>
            </w:r>
          </w:p>
        </w:tc>
        <w:tc>
          <w:tcPr>
            <w:tcW w:w="7063" w:type="dxa"/>
          </w:tcPr>
          <w:p w14:paraId="547D1578" w14:textId="2DB76304" w:rsidR="00BF46C8" w:rsidRPr="000917B1" w:rsidRDefault="00BF46C8" w:rsidP="00587977">
            <w:pPr>
              <w:cnfStyle w:val="000000000000" w:firstRow="0" w:lastRow="0" w:firstColumn="0" w:lastColumn="0" w:oddVBand="0" w:evenVBand="0" w:oddHBand="0" w:evenHBand="0" w:firstRowFirstColumn="0" w:firstRowLastColumn="0" w:lastRowFirstColumn="0" w:lastRowLastColumn="0"/>
            </w:pPr>
            <w:r w:rsidRPr="000917B1">
              <w:t>Los usuarios deben poder calificar y comentar sobre episodios y series.</w:t>
            </w:r>
          </w:p>
        </w:tc>
        <w:tc>
          <w:tcPr>
            <w:tcW w:w="1127" w:type="dxa"/>
          </w:tcPr>
          <w:p w14:paraId="73F52073" w14:textId="272EF5C7"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2DAE8B5" w14:textId="2B09DF90"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E14AFF0" w14:textId="231E0846" w:rsidR="00BF46C8" w:rsidRDefault="00BF46C8" w:rsidP="00336BDC">
            <w:r>
              <w:t>RF-15</w:t>
            </w:r>
          </w:p>
        </w:tc>
        <w:tc>
          <w:tcPr>
            <w:tcW w:w="7063" w:type="dxa"/>
          </w:tcPr>
          <w:p w14:paraId="2AAE7C15" w14:textId="523038D4" w:rsidR="00BF46C8" w:rsidRPr="000917B1" w:rsidRDefault="00BF46C8" w:rsidP="00336BDC">
            <w:pPr>
              <w:keepNext/>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c>
          <w:tcPr>
            <w:tcW w:w="1127" w:type="dxa"/>
          </w:tcPr>
          <w:p w14:paraId="34D262C4" w14:textId="4F9791DC" w:rsidR="00BF46C8" w:rsidRPr="0076727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8EB1738" w14:textId="6498C2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27396AF2" w14:textId="3DE66D46" w:rsidR="00BF46C8" w:rsidRDefault="00BF46C8" w:rsidP="00336BDC">
            <w:r>
              <w:t>RF-16</w:t>
            </w:r>
          </w:p>
        </w:tc>
        <w:tc>
          <w:tcPr>
            <w:tcW w:w="7063" w:type="dxa"/>
          </w:tcPr>
          <w:p w14:paraId="60C88D8C" w14:textId="66FC5EA9" w:rsidR="00BF46C8" w:rsidRPr="00767275" w:rsidRDefault="00BF46C8" w:rsidP="00336BDC">
            <w:pPr>
              <w:keepNext/>
              <w:cnfStyle w:val="000000000000" w:firstRow="0" w:lastRow="0" w:firstColumn="0" w:lastColumn="0" w:oddVBand="0" w:evenVBand="0" w:oddHBand="0" w:evenHBand="0" w:firstRowFirstColumn="0" w:firstRowLastColumn="0" w:lastRowFirstColumn="0" w:lastRowLastColumn="0"/>
            </w:pPr>
            <w:r>
              <w:t xml:space="preserve">La aplicación no permitirá entrar en el dialogo de los episodios no vistos para evitar </w:t>
            </w:r>
            <w:r w:rsidRPr="0041758D">
              <w:rPr>
                <w:i/>
                <w:iCs/>
              </w:rPr>
              <w:t>spoilers</w:t>
            </w:r>
            <w:r>
              <w:t>.</w:t>
            </w:r>
          </w:p>
        </w:tc>
        <w:tc>
          <w:tcPr>
            <w:tcW w:w="1127" w:type="dxa"/>
          </w:tcPr>
          <w:p w14:paraId="5367D9B1" w14:textId="04C3721A" w:rsidR="00BF46C8"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E61251C" w14:textId="26DCCD5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98C66AD" w14:textId="26B31860" w:rsidR="00BF46C8" w:rsidRDefault="00BF46C8" w:rsidP="00336BDC">
            <w:r>
              <w:t>RF-17</w:t>
            </w:r>
          </w:p>
        </w:tc>
        <w:tc>
          <w:tcPr>
            <w:tcW w:w="7063" w:type="dxa"/>
          </w:tcPr>
          <w:p w14:paraId="1A4BF0CA" w14:textId="2557F854" w:rsidR="00BF46C8" w:rsidRDefault="00BF46C8" w:rsidP="00336BDC">
            <w:pPr>
              <w:keepNext/>
              <w:cnfStyle w:val="000000000000" w:firstRow="0" w:lastRow="0" w:firstColumn="0" w:lastColumn="0" w:oddVBand="0" w:evenVBand="0" w:oddHBand="0" w:evenHBand="0" w:firstRowFirstColumn="0" w:firstRowLastColumn="0" w:lastRowFirstColumn="0" w:lastRowLastColumn="0"/>
            </w:pPr>
            <w:r w:rsidRPr="005B66B4">
              <w:t>La aplicación debe ofrecer una opción para que los usuarios puedan dejar de seguir o eliminar series de su lista.</w:t>
            </w:r>
          </w:p>
        </w:tc>
        <w:tc>
          <w:tcPr>
            <w:tcW w:w="1127" w:type="dxa"/>
          </w:tcPr>
          <w:p w14:paraId="7FBF7CC4" w14:textId="58FD065E" w:rsidR="00BF46C8" w:rsidRPr="005B66B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D451689" w14:textId="2A29A62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193E2B6F" w14:textId="16D66B8C" w:rsidR="00BF46C8" w:rsidRDefault="00BF46C8" w:rsidP="00336BDC">
            <w:r>
              <w:t>RF-18</w:t>
            </w:r>
          </w:p>
        </w:tc>
        <w:tc>
          <w:tcPr>
            <w:tcW w:w="7063" w:type="dxa"/>
          </w:tcPr>
          <w:p w14:paraId="0114FD46" w14:textId="680564EB" w:rsidR="00BF46C8" w:rsidRPr="005B66B4" w:rsidRDefault="00BF46C8" w:rsidP="00336BDC">
            <w:pPr>
              <w:keepNext/>
              <w:cnfStyle w:val="000000000000" w:firstRow="0" w:lastRow="0" w:firstColumn="0" w:lastColumn="0" w:oddVBand="0" w:evenVBand="0" w:oddHBand="0" w:evenHBand="0" w:firstRowFirstColumn="0" w:firstRowLastColumn="0" w:lastRowFirstColumn="0" w:lastRowLastColumn="0"/>
            </w:pPr>
            <w:r w:rsidRPr="00294AA0">
              <w:t>La aplicación debe permitir a los usuarios ver estadísticas de su actividad de visualización, como el total de episodios vistos o el tiempo total invertido en ver series.</w:t>
            </w:r>
          </w:p>
        </w:tc>
        <w:tc>
          <w:tcPr>
            <w:tcW w:w="1127" w:type="dxa"/>
          </w:tcPr>
          <w:p w14:paraId="1AD7C99D" w14:textId="5B4E4AAD" w:rsidR="00BF46C8" w:rsidRPr="00294AA0"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753DAF52" w14:textId="5BA158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0457CC" w14:textId="7D75CD88" w:rsidR="00BF46C8" w:rsidRDefault="00BF46C8" w:rsidP="00336BDC">
            <w:r>
              <w:t>RF-19</w:t>
            </w:r>
          </w:p>
        </w:tc>
        <w:tc>
          <w:tcPr>
            <w:tcW w:w="7063" w:type="dxa"/>
          </w:tcPr>
          <w:p w14:paraId="1DA8F14C" w14:textId="13812A1A" w:rsidR="00BF46C8" w:rsidRPr="00294AA0" w:rsidRDefault="00BF46C8" w:rsidP="00336BDC">
            <w:pPr>
              <w:keepNext/>
              <w:cnfStyle w:val="000000000000" w:firstRow="0" w:lastRow="0" w:firstColumn="0" w:lastColumn="0" w:oddVBand="0" w:evenVBand="0" w:oddHBand="0" w:evenHBand="0" w:firstRowFirstColumn="0" w:firstRowLastColumn="0" w:lastRowFirstColumn="0" w:lastRowLastColumn="0"/>
            </w:pPr>
            <w:r w:rsidRPr="00A84096">
              <w:t>Los usuarios deben poder filtrar las series y episodios en su lista según diferentes criterios, como género, año de lanzamiento, o si están vistos/no vistos.</w:t>
            </w:r>
          </w:p>
        </w:tc>
        <w:tc>
          <w:tcPr>
            <w:tcW w:w="1127" w:type="dxa"/>
          </w:tcPr>
          <w:p w14:paraId="57CA5870" w14:textId="6593BE44" w:rsidR="00BF46C8" w:rsidRPr="00A84096"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2D7D563A" w14:textId="2A34656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430F75" w14:textId="426FF4FD" w:rsidR="00BF46C8" w:rsidRDefault="00BF46C8" w:rsidP="00336BDC">
            <w:r>
              <w:t>RF-20</w:t>
            </w:r>
          </w:p>
        </w:tc>
        <w:tc>
          <w:tcPr>
            <w:tcW w:w="7063" w:type="dxa"/>
          </w:tcPr>
          <w:p w14:paraId="58B4DC89" w14:textId="04FDE65C" w:rsidR="00BF46C8" w:rsidRPr="00A84096"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La aplicación debe permitir a los usuarios configurar recordatorios para las fechas de estreno de nuevos episodios.</w:t>
            </w:r>
          </w:p>
        </w:tc>
        <w:tc>
          <w:tcPr>
            <w:tcW w:w="1127" w:type="dxa"/>
          </w:tcPr>
          <w:p w14:paraId="3722C476" w14:textId="6FF7145C" w:rsidR="00BF46C8" w:rsidRPr="00BC3B01"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21D17172" w14:textId="59BCBD4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0BCF06E" w14:textId="01B69F6F" w:rsidR="00BF46C8" w:rsidRDefault="00BF46C8" w:rsidP="00336BDC">
            <w:r>
              <w:t>RF-21</w:t>
            </w:r>
          </w:p>
        </w:tc>
        <w:tc>
          <w:tcPr>
            <w:tcW w:w="7063" w:type="dxa"/>
          </w:tcPr>
          <w:p w14:paraId="5B608B6B" w14:textId="453BCFFF"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Los usuarios deben poder buscar series por nombre</w:t>
            </w:r>
            <w:r w:rsidR="006C61C7">
              <w:t>.</w:t>
            </w:r>
          </w:p>
        </w:tc>
        <w:tc>
          <w:tcPr>
            <w:tcW w:w="1127" w:type="dxa"/>
          </w:tcPr>
          <w:p w14:paraId="38B721A4" w14:textId="078C3D36" w:rsidR="00BF46C8" w:rsidRPr="00BC3B01" w:rsidRDefault="006C61C7"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99D36B4" w14:textId="58121408"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053FA1D" w14:textId="1F9A87DD" w:rsidR="00BF46C8" w:rsidRDefault="00BF46C8" w:rsidP="00336BDC">
            <w:r>
              <w:t>RF-22</w:t>
            </w:r>
          </w:p>
        </w:tc>
        <w:tc>
          <w:tcPr>
            <w:tcW w:w="7063" w:type="dxa"/>
          </w:tcPr>
          <w:p w14:paraId="60AF214B" w14:textId="43F8830A"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Los usuarios deben poder compartir su actividad o recomendaciones de series en redes sociales directamente desde la aplicación.</w:t>
            </w:r>
          </w:p>
        </w:tc>
        <w:tc>
          <w:tcPr>
            <w:tcW w:w="1127" w:type="dxa"/>
          </w:tcPr>
          <w:p w14:paraId="48975517" w14:textId="2CC34183"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3B70DF4" w14:textId="38EE332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B4F0974" w14:textId="7A7189DA" w:rsidR="00BF46C8" w:rsidRDefault="00BF46C8" w:rsidP="00336BDC">
            <w:r>
              <w:t>RF-23</w:t>
            </w:r>
          </w:p>
        </w:tc>
        <w:tc>
          <w:tcPr>
            <w:tcW w:w="7063" w:type="dxa"/>
          </w:tcPr>
          <w:p w14:paraId="022A8182" w14:textId="72ECBD39"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La aplicación debe soportar la creación de listas personalizadas de series o episodios, como "Favoritos", "Para ver", o "Vistos recientemente".</w:t>
            </w:r>
          </w:p>
        </w:tc>
        <w:tc>
          <w:tcPr>
            <w:tcW w:w="1127" w:type="dxa"/>
          </w:tcPr>
          <w:p w14:paraId="252DBEE8" w14:textId="59B5009A"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7A56A" w14:textId="67080C4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D68BF7E" w14:textId="45F1725B" w:rsidR="00BF46C8" w:rsidRDefault="00BF46C8" w:rsidP="00336BDC">
            <w:r>
              <w:t>RF-24</w:t>
            </w:r>
          </w:p>
        </w:tc>
        <w:tc>
          <w:tcPr>
            <w:tcW w:w="7063" w:type="dxa"/>
          </w:tcPr>
          <w:p w14:paraId="16873FCF" w14:textId="5B99BCE2" w:rsidR="00BF46C8" w:rsidRPr="00B80669"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La aplicación debe permitir a los usuarios personalizar las notificaciones que desean recibir, como notificaciones de nuevos episodios, cambios en el grupo, o recomendaciones.</w:t>
            </w:r>
          </w:p>
        </w:tc>
        <w:tc>
          <w:tcPr>
            <w:tcW w:w="1127" w:type="dxa"/>
          </w:tcPr>
          <w:p w14:paraId="3ACAF6C0" w14:textId="0FE4EEC3"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2342475" w14:textId="329DBA2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4542CD5" w14:textId="22EAAEC6" w:rsidR="00BF46C8" w:rsidRDefault="00BF46C8" w:rsidP="00336BDC">
            <w:r>
              <w:t>RF-25</w:t>
            </w:r>
          </w:p>
        </w:tc>
        <w:tc>
          <w:tcPr>
            <w:tcW w:w="7063" w:type="dxa"/>
          </w:tcPr>
          <w:p w14:paraId="3C48DC31" w14:textId="0AA42D4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Los usuarios deben poder invitar a nuevos miembros a sus grupos a través de correo electrónico o un enlace de invitación.</w:t>
            </w:r>
          </w:p>
        </w:tc>
        <w:tc>
          <w:tcPr>
            <w:tcW w:w="1127" w:type="dxa"/>
          </w:tcPr>
          <w:p w14:paraId="67FB9AFF" w14:textId="5CA86802"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3092A192" w14:textId="28A09B4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847A623" w14:textId="7E52CC01" w:rsidR="00BF46C8" w:rsidRDefault="00BF46C8" w:rsidP="00336BDC">
            <w:r>
              <w:t>RF-2</w:t>
            </w:r>
            <w:r w:rsidR="006C61C7">
              <w:t>6</w:t>
            </w:r>
          </w:p>
        </w:tc>
        <w:tc>
          <w:tcPr>
            <w:tcW w:w="7063" w:type="dxa"/>
          </w:tcPr>
          <w:p w14:paraId="4FBD69DA" w14:textId="06888E9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604F52">
              <w:t>La aplicación debe permitir a los usuarios establecer metas de visualización, como completar una serie antes de una fecha específica.</w:t>
            </w:r>
          </w:p>
        </w:tc>
        <w:tc>
          <w:tcPr>
            <w:tcW w:w="1127" w:type="dxa"/>
          </w:tcPr>
          <w:p w14:paraId="347264F6" w14:textId="1880C7CF" w:rsidR="00BF46C8" w:rsidRPr="00604F5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B746402" w14:textId="36D3B6F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E0D911" w14:textId="63CD01A2" w:rsidR="00BF46C8" w:rsidRDefault="00BF46C8" w:rsidP="00336BDC">
            <w:r>
              <w:t>RF-2</w:t>
            </w:r>
            <w:r w:rsidR="006C61C7">
              <w:t>7</w:t>
            </w:r>
          </w:p>
        </w:tc>
        <w:tc>
          <w:tcPr>
            <w:tcW w:w="7063" w:type="dxa"/>
          </w:tcPr>
          <w:p w14:paraId="69F447D3" w14:textId="61F579AE" w:rsidR="00BF46C8" w:rsidRPr="00604F5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La aplicación debe proporcionar resúmenes</w:t>
            </w:r>
            <w:r>
              <w:t xml:space="preserve"> </w:t>
            </w:r>
            <w:r w:rsidRPr="001A28F2">
              <w:t>de episodios para ayudar a los usuarios a ponerse al día rápidamente sin necesidad de ver episodios anteriores.</w:t>
            </w:r>
          </w:p>
        </w:tc>
        <w:tc>
          <w:tcPr>
            <w:tcW w:w="1127" w:type="dxa"/>
          </w:tcPr>
          <w:p w14:paraId="731FE21F" w14:textId="1F7E1E6D"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76C3FEF" w14:textId="1FEB153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7774A4" w14:textId="72D9B5A5" w:rsidR="00BF46C8" w:rsidRDefault="00BF46C8" w:rsidP="00336BDC">
            <w:r>
              <w:t>RF-2</w:t>
            </w:r>
            <w:r w:rsidR="006C61C7">
              <w:t>8</w:t>
            </w:r>
          </w:p>
        </w:tc>
        <w:tc>
          <w:tcPr>
            <w:tcW w:w="7063" w:type="dxa"/>
          </w:tcPr>
          <w:p w14:paraId="5DC270BF" w14:textId="5AF42CF3"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Los usuarios deben poder sortear episodios o series de forma aleatoria para decidir qué ver a continuación.</w:t>
            </w:r>
          </w:p>
        </w:tc>
        <w:tc>
          <w:tcPr>
            <w:tcW w:w="1127" w:type="dxa"/>
          </w:tcPr>
          <w:p w14:paraId="189A7B30" w14:textId="23854E5E"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F7B89D1" w14:textId="01EC95C2"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B277B9" w14:textId="7EB1DB86" w:rsidR="00BF46C8" w:rsidRDefault="00BF46C8" w:rsidP="00336BDC">
            <w:r>
              <w:t>RF-</w:t>
            </w:r>
            <w:r w:rsidR="006C61C7">
              <w:t>29</w:t>
            </w:r>
          </w:p>
        </w:tc>
        <w:tc>
          <w:tcPr>
            <w:tcW w:w="7063" w:type="dxa"/>
          </w:tcPr>
          <w:p w14:paraId="76A7D3F6" w14:textId="17F8DE58"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Debe existir una funcionalidad para exportar e importar la lista de series y el progreso de visualización, facilitando la transición entre dispositivos o la compartición de listas con otros usuarios.</w:t>
            </w:r>
          </w:p>
        </w:tc>
        <w:tc>
          <w:tcPr>
            <w:tcW w:w="1127" w:type="dxa"/>
          </w:tcPr>
          <w:p w14:paraId="6C39DB30" w14:textId="4C1C40BE"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013E01CD" w14:textId="787EA6D4"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235F3F7" w14:textId="09DB652B" w:rsidR="00BF46C8" w:rsidRDefault="00BF46C8" w:rsidP="00336BDC">
            <w:r>
              <w:lastRenderedPageBreak/>
              <w:t>RF-3</w:t>
            </w:r>
            <w:r w:rsidR="006C61C7">
              <w:t>0</w:t>
            </w:r>
          </w:p>
        </w:tc>
        <w:tc>
          <w:tcPr>
            <w:tcW w:w="7063" w:type="dxa"/>
          </w:tcPr>
          <w:p w14:paraId="2ADD276B" w14:textId="50C3EEA9"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Los usuarios deben poder configurar alertas para recordatorios de sesiones de visualización grupales planificadas.</w:t>
            </w:r>
          </w:p>
        </w:tc>
        <w:tc>
          <w:tcPr>
            <w:tcW w:w="1127" w:type="dxa"/>
          </w:tcPr>
          <w:p w14:paraId="2DD30667" w14:textId="72EC95A2"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BC2CC41" w14:textId="12411CF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68C757B" w14:textId="5BAC5F5D" w:rsidR="00BF46C8" w:rsidRDefault="00BF46C8" w:rsidP="00336BDC">
            <w:r>
              <w:t>RF-3</w:t>
            </w:r>
            <w:r w:rsidR="006C61C7">
              <w:t>1</w:t>
            </w:r>
          </w:p>
        </w:tc>
        <w:tc>
          <w:tcPr>
            <w:tcW w:w="7063" w:type="dxa"/>
          </w:tcPr>
          <w:p w14:paraId="1583C900" w14:textId="3EB622A2"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Los usuarios deben poder acceder a un historial de cambios para cada serie, incluyendo actualizaciones de episodios y modificaciones en la información de la serie.</w:t>
            </w:r>
          </w:p>
        </w:tc>
        <w:tc>
          <w:tcPr>
            <w:tcW w:w="1127" w:type="dxa"/>
          </w:tcPr>
          <w:p w14:paraId="67020F97" w14:textId="7935552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CF19B84" w14:textId="7176108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470AD1F" w14:textId="0C5D3A39" w:rsidR="00BF46C8" w:rsidRDefault="00BF46C8" w:rsidP="00336BDC">
            <w:r>
              <w:t>RF-3</w:t>
            </w:r>
            <w:r w:rsidR="006C61C7">
              <w:t>2</w:t>
            </w:r>
          </w:p>
        </w:tc>
        <w:tc>
          <w:tcPr>
            <w:tcW w:w="7063" w:type="dxa"/>
          </w:tcPr>
          <w:p w14:paraId="21AE7600" w14:textId="17843ED8"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La aplicación debe permitir a los usuarios cambiar el orden de visualización de las series en su lista, ya sea de forma manual o según criterios predefinidos (por ejemplo, alfabéticamente, por fecha de añadido, etc.).</w:t>
            </w:r>
          </w:p>
        </w:tc>
        <w:tc>
          <w:tcPr>
            <w:tcW w:w="1127" w:type="dxa"/>
          </w:tcPr>
          <w:p w14:paraId="5964D645" w14:textId="08378A8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D8291B2" w14:textId="231B2C7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BA12A38" w14:textId="665A7FE2" w:rsidR="00BF46C8" w:rsidRDefault="00BF46C8" w:rsidP="00336BDC">
            <w:r>
              <w:t>RF-3</w:t>
            </w:r>
            <w:r w:rsidR="006C61C7">
              <w:t>3</w:t>
            </w:r>
          </w:p>
        </w:tc>
        <w:tc>
          <w:tcPr>
            <w:tcW w:w="7063" w:type="dxa"/>
          </w:tcPr>
          <w:p w14:paraId="20DD86A1" w14:textId="1C2D2E1F"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La aplicación debe ofrecer la posibilidad de visualizar trailers o teasers de series directamente dentro de la plataforma.</w:t>
            </w:r>
          </w:p>
        </w:tc>
        <w:tc>
          <w:tcPr>
            <w:tcW w:w="1127" w:type="dxa"/>
          </w:tcPr>
          <w:p w14:paraId="64860C40" w14:textId="6E62226F" w:rsidR="00BF46C8" w:rsidRPr="001B3837"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88BAB48" w14:textId="47E7F9F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FB28C56" w14:textId="5D3D2682" w:rsidR="00BF46C8" w:rsidRDefault="00BF46C8" w:rsidP="00336BDC">
            <w:r>
              <w:t>RF-3</w:t>
            </w:r>
            <w:r w:rsidR="006C61C7">
              <w:t>4</w:t>
            </w:r>
          </w:p>
        </w:tc>
        <w:tc>
          <w:tcPr>
            <w:tcW w:w="7063" w:type="dxa"/>
          </w:tcPr>
          <w:p w14:paraId="4FBE7497" w14:textId="746822F0" w:rsidR="00BF46C8" w:rsidRPr="001B3837" w:rsidRDefault="00BF46C8" w:rsidP="00476717">
            <w:pPr>
              <w:keepNext/>
              <w:cnfStyle w:val="000000000000" w:firstRow="0" w:lastRow="0" w:firstColumn="0" w:lastColumn="0" w:oddVBand="0" w:evenVBand="0" w:oddHBand="0" w:evenHBand="0" w:firstRowFirstColumn="0" w:firstRowLastColumn="0" w:lastRowFirstColumn="0" w:lastRowLastColumn="0"/>
            </w:pPr>
            <w:r w:rsidRPr="000F002B">
              <w:t>Los usuarios deben poder ver una clasificación de las series más populares dentro de la aplicación, basada en las interacciones y preferencias de todos los usuarios.</w:t>
            </w:r>
          </w:p>
        </w:tc>
        <w:tc>
          <w:tcPr>
            <w:tcW w:w="1127" w:type="dxa"/>
          </w:tcPr>
          <w:p w14:paraId="296C5BFB" w14:textId="45CFF555" w:rsidR="00BF46C8" w:rsidRPr="000F002B"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bl>
    <w:p w14:paraId="09376D42" w14:textId="4CC2E7BB" w:rsidR="00767275" w:rsidRDefault="00E87D7C" w:rsidP="00767275">
      <w:pPr>
        <w:pStyle w:val="Ttulo2"/>
        <w:numPr>
          <w:ilvl w:val="0"/>
          <w:numId w:val="0"/>
        </w:numPr>
      </w:pPr>
      <w:bookmarkStart w:id="184" w:name="_Toc165222607"/>
      <w:r>
        <w:t>Requisitos No Funcionales</w:t>
      </w:r>
      <w:bookmarkEnd w:id="184"/>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p w14:paraId="16214009" w14:textId="753C6C69" w:rsidR="00E70E1C" w:rsidRDefault="00E70E1C" w:rsidP="00E70E1C">
      <w:pPr>
        <w:pStyle w:val="Descripcin"/>
        <w:keepNext/>
        <w:jc w:val="center"/>
      </w:pPr>
      <w:bookmarkStart w:id="185" w:name="_Toc165222537"/>
      <w:r>
        <w:t xml:space="preserve">Tabla </w:t>
      </w:r>
      <w:r>
        <w:fldChar w:fldCharType="begin"/>
      </w:r>
      <w:r>
        <w:instrText xml:space="preserve"> SEQ Tabla \* ARABIC </w:instrText>
      </w:r>
      <w:r>
        <w:fldChar w:fldCharType="separate"/>
      </w:r>
      <w:r>
        <w:rPr>
          <w:noProof/>
        </w:rPr>
        <w:t>17</w:t>
      </w:r>
      <w:r>
        <w:fldChar w:fldCharType="end"/>
      </w:r>
      <w:r>
        <w:t xml:space="preserve">: </w:t>
      </w:r>
      <w:r w:rsidRPr="003B3114">
        <w:t xml:space="preserve"> Requisitos No Funcionales</w:t>
      </w:r>
      <w:bookmarkEnd w:id="185"/>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139"/>
        <w:gridCol w:w="7928"/>
      </w:tblGrid>
      <w:tr w:rsidR="00767275" w14:paraId="581B19A7" w14:textId="77777777" w:rsidTr="006141B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pPr>
              <w:cnfStyle w:val="100000000000" w:firstRow="1" w:lastRow="0" w:firstColumn="0" w:lastColumn="0" w:oddVBand="0" w:evenVBand="0" w:oddHBand="0" w:evenHBand="0" w:firstRowFirstColumn="0" w:firstRowLastColumn="0" w:lastRowFirstColumn="0" w:lastRowLastColumn="0"/>
            </w:pPr>
            <w:r>
              <w:t>Requisitos no funcionales</w:t>
            </w:r>
          </w:p>
        </w:tc>
      </w:tr>
      <w:tr w:rsidR="00767275" w14:paraId="077BABA5"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pPr>
              <w:cnfStyle w:val="000000000000" w:firstRow="0" w:lastRow="0" w:firstColumn="0" w:lastColumn="0" w:oddVBand="0" w:evenVBand="0" w:oddHBand="0" w:evenHBand="0" w:firstRowFirstColumn="0" w:firstRowLastColumn="0" w:lastRowFirstColumn="0" w:lastRowLastColumn="0"/>
            </w:pPr>
            <w:r w:rsidRPr="00710E39">
              <w:t>La interfaz de usuario debe ser intuitiva y fácil de navegar para usuarios de todas las edades.</w:t>
            </w:r>
          </w:p>
        </w:tc>
      </w:tr>
      <w:tr w:rsidR="00767275" w14:paraId="2661712A"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pPr>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r>
      <w:tr w:rsidR="00336BDC" w14:paraId="38D5CBD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pPr>
              <w:cnfStyle w:val="000000000000" w:firstRow="0" w:lastRow="0" w:firstColumn="0" w:lastColumn="0" w:oddVBand="0" w:evenVBand="0" w:oddHBand="0" w:evenHBand="0" w:firstRowFirstColumn="0" w:firstRowLastColumn="0" w:lastRowFirstColumn="0" w:lastRowLastColumn="0"/>
            </w:pPr>
            <w:r w:rsidRPr="00B91EDD">
              <w:t>La aplicación debe cargar las páginas y los datos de las series en menos de 2 segundos.</w:t>
            </w:r>
          </w:p>
        </w:tc>
      </w:tr>
      <w:tr w:rsidR="00336BDC" w14:paraId="0A62BE4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70C64E9" w14:textId="77777777" w:rsidR="00336BDC" w:rsidRDefault="00336BDC" w:rsidP="00AE5FC9">
            <w:r>
              <w:t>RNF-04</w:t>
            </w:r>
          </w:p>
        </w:tc>
        <w:tc>
          <w:tcPr>
            <w:tcW w:w="7928" w:type="dxa"/>
          </w:tcPr>
          <w:p w14:paraId="71880633" w14:textId="77777777" w:rsidR="00336BDC" w:rsidRDefault="00336BDC" w:rsidP="00AE5FC9">
            <w:pPr>
              <w:cnfStyle w:val="000000000000" w:firstRow="0" w:lastRow="0" w:firstColumn="0" w:lastColumn="0" w:oddVBand="0" w:evenVBand="0" w:oddHBand="0" w:evenHBand="0" w:firstRowFirstColumn="0" w:firstRowLastColumn="0" w:lastRowFirstColumn="0" w:lastRowLastColumn="0"/>
            </w:pPr>
            <w:r w:rsidRPr="00D03937">
              <w:t>La aplicación debe ser capaz de manejar el aumento de usuarios y datos sin degradar el rendimiento.</w:t>
            </w:r>
          </w:p>
        </w:tc>
      </w:tr>
      <w:tr w:rsidR="00336BDC" w14:paraId="6C529433"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pPr>
              <w:cnfStyle w:val="000000000000" w:firstRow="0" w:lastRow="0" w:firstColumn="0" w:lastColumn="0" w:oddVBand="0" w:evenVBand="0" w:oddHBand="0" w:evenHBand="0" w:firstRowFirstColumn="0" w:firstRowLastColumn="0" w:lastRowFirstColumn="0" w:lastRowLastColumn="0"/>
            </w:pPr>
            <w:r w:rsidRPr="008A00CF">
              <w:t>La aplicación debe implementar controles de acceso para asegurar que solo los miembros autorizados puedan ver o editar información sensible del grupo.</w:t>
            </w:r>
          </w:p>
        </w:tc>
      </w:tr>
      <w:tr w:rsidR="00583A00" w14:paraId="18C5BC81"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pPr>
              <w:cnfStyle w:val="000000000000" w:firstRow="0" w:lastRow="0" w:firstColumn="0" w:lastColumn="0" w:oddVBand="0" w:evenVBand="0" w:oddHBand="0" w:evenHBand="0" w:firstRowFirstColumn="0" w:firstRowLastColumn="0" w:lastRowFirstColumn="0" w:lastRowLastColumn="0"/>
            </w:pPr>
            <w:r w:rsidRPr="007757DE">
              <w:t>Todos los datos personales y de actividad deben ser encriptados tanto en tránsito como en reposo para proteger contra accesos no autorizados.</w:t>
            </w:r>
          </w:p>
        </w:tc>
      </w:tr>
      <w:tr w:rsidR="00A25403" w14:paraId="7F360B5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pPr>
              <w:cnfStyle w:val="000000000000" w:firstRow="0" w:lastRow="0" w:firstColumn="0" w:lastColumn="0" w:oddVBand="0" w:evenVBand="0" w:oddHBand="0" w:evenHBand="0" w:firstRowFirstColumn="0" w:firstRowLastColumn="0" w:lastRowFirstColumn="0" w:lastRowLastColumn="0"/>
            </w:pPr>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C53B74F" w14:textId="60ADC9F9" w:rsidR="00426605" w:rsidRDefault="00426605" w:rsidP="00336BDC">
            <w:r>
              <w:lastRenderedPageBreak/>
              <w:t>RNF-08</w:t>
            </w:r>
          </w:p>
        </w:tc>
        <w:tc>
          <w:tcPr>
            <w:tcW w:w="7928" w:type="dxa"/>
          </w:tcPr>
          <w:p w14:paraId="72AC1BCD" w14:textId="2A662126" w:rsidR="00426605" w:rsidRPr="00A25403" w:rsidRDefault="00426605" w:rsidP="00336BDC">
            <w:pPr>
              <w:cnfStyle w:val="000000000000" w:firstRow="0" w:lastRow="0" w:firstColumn="0" w:lastColumn="0" w:oddVBand="0" w:evenVBand="0" w:oddHBand="0" w:evenHBand="0" w:firstRowFirstColumn="0" w:firstRowLastColumn="0" w:lastRowFirstColumn="0" w:lastRowLastColumn="0"/>
            </w:pPr>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6141B0">
        <w:trPr>
          <w:cantSplit/>
        </w:trPr>
        <w:tc>
          <w:tcPr>
            <w:cnfStyle w:val="001000000000" w:firstRow="0" w:lastRow="0" w:firstColumn="1" w:lastColumn="0" w:oddVBand="0" w:evenVBand="0" w:oddHBand="0" w:evenHBand="0" w:firstRowFirstColumn="0" w:firstRowLastColumn="0" w:lastRowFirstColumn="0" w:lastRowLastColumn="0"/>
            <w:tcW w:w="1139" w:type="dxa"/>
          </w:tcPr>
          <w:p w14:paraId="5DFCAF8E" w14:textId="67F33F74" w:rsidR="00426605" w:rsidRDefault="00426605" w:rsidP="00336BDC">
            <w:r>
              <w:t>RNF-09</w:t>
            </w:r>
          </w:p>
        </w:tc>
        <w:tc>
          <w:tcPr>
            <w:tcW w:w="7928" w:type="dxa"/>
          </w:tcPr>
          <w:p w14:paraId="41E7BBFE" w14:textId="57E9E02A" w:rsidR="00426605" w:rsidRPr="00426605" w:rsidRDefault="00426605" w:rsidP="00336BDC">
            <w:pPr>
              <w:cnfStyle w:val="000000000000" w:firstRow="0" w:lastRow="0" w:firstColumn="0" w:lastColumn="0" w:oddVBand="0" w:evenVBand="0" w:oddHBand="0" w:evenHBand="0" w:firstRowFirstColumn="0" w:firstRowLastColumn="0" w:lastRowFirstColumn="0" w:lastRowLastColumn="0"/>
            </w:pPr>
            <w:r w:rsidRPr="00426605">
              <w:t>Debe soportar la integración con otras aplicaciones y servicios de terceros, como sistemas de calendario y redes sociales, mediante APIs.</w:t>
            </w:r>
          </w:p>
        </w:tc>
      </w:tr>
      <w:tr w:rsidR="006C61C7" w14:paraId="1D6E7FAC"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0C292EE" w14:textId="6BA64CD3" w:rsidR="006C61C7" w:rsidRDefault="006C61C7" w:rsidP="006C61C7">
            <w:r>
              <w:t>RNF-10</w:t>
            </w:r>
          </w:p>
        </w:tc>
        <w:tc>
          <w:tcPr>
            <w:tcW w:w="7928" w:type="dxa"/>
          </w:tcPr>
          <w:p w14:paraId="038B98B8" w14:textId="5D6DE977" w:rsidR="006C61C7" w:rsidRPr="00426605" w:rsidRDefault="006C61C7" w:rsidP="006C61C7">
            <w:pPr>
              <w:cnfStyle w:val="000000000000" w:firstRow="0" w:lastRow="0" w:firstColumn="0" w:lastColumn="0" w:oddVBand="0" w:evenVBand="0" w:oddHBand="0" w:evenHBand="0" w:firstRowFirstColumn="0" w:firstRowLastColumn="0" w:lastRowFirstColumn="0" w:lastRowLastColumn="0"/>
            </w:pPr>
            <w:r w:rsidRPr="00743E69">
              <w:t>La aplicación debe incluir un sistema de registro de errores (logging) detallado para facilitar el diagnóstico y la solución de problemas.</w:t>
            </w:r>
          </w:p>
        </w:tc>
      </w:tr>
      <w:tr w:rsidR="006C61C7" w14:paraId="293F41B9"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016B5451" w14:textId="1C317008" w:rsidR="006C61C7" w:rsidRDefault="006C61C7" w:rsidP="006C61C7">
            <w:r>
              <w:t>RNF-11</w:t>
            </w:r>
          </w:p>
        </w:tc>
        <w:tc>
          <w:tcPr>
            <w:tcW w:w="7928" w:type="dxa"/>
          </w:tcPr>
          <w:p w14:paraId="0D8E5AD4" w14:textId="74EBC7D0" w:rsidR="006C61C7" w:rsidRPr="00426605" w:rsidRDefault="006C61C7" w:rsidP="006C61C7">
            <w:pPr>
              <w:keepNext/>
              <w:cnfStyle w:val="000000000000" w:firstRow="0" w:lastRow="0" w:firstColumn="0" w:lastColumn="0" w:oddVBand="0" w:evenVBand="0" w:oddHBand="0" w:evenHBand="0" w:firstRowFirstColumn="0" w:firstRowLastColumn="0" w:lastRowFirstColumn="0" w:lastRowLastColumn="0"/>
            </w:pPr>
            <w:r w:rsidRPr="00743E69">
              <w:t>Debe haber un proceso establecido para la actualización y el despliegue de nuevas versiones de la aplicación, minimizando el tiempo de inactividad y garantizando la compatibilidad hacia atrás.</w:t>
            </w:r>
          </w:p>
        </w:tc>
      </w:tr>
    </w:tbl>
    <w:p w14:paraId="01D4119C" w14:textId="77777777" w:rsidR="00B45B65" w:rsidRDefault="00B45B65" w:rsidP="00B45B65"/>
    <w:p w14:paraId="4E633757" w14:textId="68EE8761" w:rsidR="00B45B65" w:rsidRPr="00B45B65" w:rsidRDefault="00B45B65" w:rsidP="00B45B65">
      <w:pPr>
        <w:sectPr w:rsidR="00B45B65" w:rsidRPr="00B45B65" w:rsidSect="00576796">
          <w:type w:val="oddPage"/>
          <w:pgSz w:w="11907" w:h="16840" w:code="9"/>
          <w:pgMar w:top="1304" w:right="1247" w:bottom="1304" w:left="1247" w:header="720" w:footer="720" w:gutter="454"/>
          <w:cols w:space="720"/>
          <w:docGrid w:linePitch="299"/>
        </w:sectPr>
      </w:pPr>
    </w:p>
    <w:p w14:paraId="265BD749" w14:textId="254E5893" w:rsidR="00703F5F" w:rsidRPr="00703F5F" w:rsidRDefault="00D03450" w:rsidP="00207F58">
      <w:pPr>
        <w:pStyle w:val="Ttulo1"/>
        <w:numPr>
          <w:ilvl w:val="0"/>
          <w:numId w:val="0"/>
        </w:numPr>
      </w:pPr>
      <w:bookmarkStart w:id="186" w:name="OLE_LINK95"/>
      <w:bookmarkStart w:id="187" w:name="OLE_LINK96"/>
      <w:bookmarkStart w:id="188" w:name="_Toc165222608"/>
      <w:r>
        <w:lastRenderedPageBreak/>
        <w:t xml:space="preserve">Anexo B: Diseño </w:t>
      </w:r>
      <w:r w:rsidR="00BF2520">
        <w:t>de</w:t>
      </w:r>
      <w:r w:rsidR="00207F58">
        <w:t>l Sistema</w:t>
      </w:r>
      <w:bookmarkEnd w:id="188"/>
    </w:p>
    <w:p w14:paraId="5E1EC3B6" w14:textId="77777777" w:rsidR="00EF2683" w:rsidRDefault="00EF2683" w:rsidP="00EF2683">
      <w:pPr>
        <w:pStyle w:val="Ttulo2"/>
        <w:numPr>
          <w:ilvl w:val="0"/>
          <w:numId w:val="0"/>
        </w:numPr>
        <w:ind w:left="737" w:hanging="737"/>
      </w:pPr>
      <w:bookmarkStart w:id="189" w:name="_Toc165222609"/>
      <w:bookmarkEnd w:id="186"/>
      <w:bookmarkEnd w:id="187"/>
      <w:r>
        <w:t>Diagrama</w:t>
      </w:r>
      <w:bookmarkEnd w:id="189"/>
    </w:p>
    <w:p w14:paraId="22D7E121" w14:textId="518B1EA4" w:rsidR="00BB1F2E" w:rsidRDefault="004A398D" w:rsidP="00BB1F2E">
      <w:r w:rsidRPr="004A398D">
        <w:t>Para ilustrar más claramente cómo está montado el sistema y las conexiones entre los contenedores Docker y el servidor, sería útil crear un diagrama detallado que muestre cada componente y su interacción</w:t>
      </w:r>
      <w:r>
        <w:t>.</w:t>
      </w:r>
    </w:p>
    <w:p w14:paraId="5AE783E9" w14:textId="19650A1F" w:rsidR="00207F58" w:rsidRDefault="00207F58" w:rsidP="004A398D">
      <w:pPr>
        <w:jc w:val="center"/>
      </w:pPr>
      <w:r>
        <w:rPr>
          <w:noProof/>
        </w:rPr>
        <w:drawing>
          <wp:inline distT="0" distB="0" distL="0" distR="0" wp14:anchorId="7D97681D" wp14:editId="3D2AAFB9">
            <wp:extent cx="4365938" cy="4961295"/>
            <wp:effectExtent l="0" t="0" r="3175" b="4445"/>
            <wp:docPr id="190928051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80519" name="Imagen 9"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450637" cy="5057544"/>
                    </a:xfrm>
                    <a:prstGeom prst="rect">
                      <a:avLst/>
                    </a:prstGeom>
                  </pic:spPr>
                </pic:pic>
              </a:graphicData>
            </a:graphic>
          </wp:inline>
        </w:drawing>
      </w:r>
    </w:p>
    <w:p w14:paraId="10DD1009" w14:textId="13AD0BCD" w:rsidR="00207F58" w:rsidRDefault="00207F58" w:rsidP="00EF2683">
      <w:pPr>
        <w:pStyle w:val="Descripcin"/>
        <w:jc w:val="center"/>
      </w:pPr>
      <w:bookmarkStart w:id="190" w:name="_Toc165222498"/>
      <w:r>
        <w:t xml:space="preserve">Ilustración </w:t>
      </w:r>
      <w:r>
        <w:fldChar w:fldCharType="begin"/>
      </w:r>
      <w:r>
        <w:instrText xml:space="preserve"> SEQ Ilustración \* ARABIC </w:instrText>
      </w:r>
      <w:r>
        <w:fldChar w:fldCharType="separate"/>
      </w:r>
      <w:r w:rsidR="001417DA">
        <w:rPr>
          <w:noProof/>
        </w:rPr>
        <w:t>19</w:t>
      </w:r>
      <w:r>
        <w:fldChar w:fldCharType="end"/>
      </w:r>
      <w:r>
        <w:t>: Diseño del Sistema. Elaboración Propia</w:t>
      </w:r>
      <w:bookmarkEnd w:id="190"/>
    </w:p>
    <w:p w14:paraId="24248E23" w14:textId="2051C0C0" w:rsidR="004A398D" w:rsidRDefault="00EF2683" w:rsidP="00EF2683">
      <w:pPr>
        <w:pStyle w:val="Ttulo2"/>
        <w:numPr>
          <w:ilvl w:val="0"/>
          <w:numId w:val="0"/>
        </w:numPr>
        <w:ind w:left="737" w:hanging="737"/>
      </w:pPr>
      <w:bookmarkStart w:id="191" w:name="_Toc165222610"/>
      <w:r>
        <w:lastRenderedPageBreak/>
        <w:t>Detalles</w:t>
      </w:r>
      <w:bookmarkEnd w:id="191"/>
    </w:p>
    <w:p w14:paraId="1374044F" w14:textId="46938365" w:rsidR="00207F58" w:rsidRDefault="004A398D" w:rsidP="00207F58">
      <w:r>
        <w:t>Los componentes del sistema son los siguientes:</w:t>
      </w:r>
    </w:p>
    <w:p w14:paraId="6F59A711" w14:textId="25A04300" w:rsidR="004A398D" w:rsidRDefault="004A398D" w:rsidP="004A398D">
      <w:pPr>
        <w:pStyle w:val="Prrafodelista"/>
        <w:numPr>
          <w:ilvl w:val="0"/>
          <w:numId w:val="34"/>
        </w:numPr>
      </w:pPr>
      <w:r>
        <w:t>FamilySeriesTrack APP: Es la aplicación móvil que los usuarios finales utilizan para interactuar con el servicio.</w:t>
      </w:r>
    </w:p>
    <w:p w14:paraId="5D6B3847" w14:textId="77777777" w:rsidR="004A398D" w:rsidRDefault="004A398D" w:rsidP="004A398D">
      <w:pPr>
        <w:pStyle w:val="Prrafodelista"/>
        <w:numPr>
          <w:ilvl w:val="0"/>
          <w:numId w:val="34"/>
        </w:numPr>
      </w:pPr>
      <w:r>
        <w:t>Cloudflare DNS: Un servicio de gestión de DNS que también proporciona seguridad y rendimiento. Al hacer una solicitud, la app primero contacta con Cloudflare.</w:t>
      </w:r>
    </w:p>
    <w:p w14:paraId="755AD46E" w14:textId="21CF54F5" w:rsidR="004A398D" w:rsidRDefault="004A398D" w:rsidP="004A398D">
      <w:pPr>
        <w:pStyle w:val="Prrafodelista"/>
        <w:numPr>
          <w:ilvl w:val="0"/>
          <w:numId w:val="34"/>
        </w:numPr>
      </w:pPr>
      <w:r>
        <w:t>Túnel: Este representa una conexión segura entre Cloudflare y el servidor, esta usando Cloudflare Tunnel, lo que garantiza que el tráfico esté protegido de amenazas externas y no esté expuesto directamente en internet.</w:t>
      </w:r>
    </w:p>
    <w:p w14:paraId="38947B98" w14:textId="4E6505B4" w:rsidR="004A398D" w:rsidRDefault="004A398D" w:rsidP="004A398D">
      <w:pPr>
        <w:pStyle w:val="Prrafodelista"/>
        <w:numPr>
          <w:ilvl w:val="0"/>
          <w:numId w:val="34"/>
        </w:numPr>
      </w:pPr>
      <w:r>
        <w:t>Servidor: La máquina donde se ejecutan los contenedores Docker.</w:t>
      </w:r>
    </w:p>
    <w:p w14:paraId="335644D2" w14:textId="77777777" w:rsidR="004A398D" w:rsidRDefault="004A398D" w:rsidP="004A398D">
      <w:pPr>
        <w:pStyle w:val="Prrafodelista"/>
        <w:numPr>
          <w:ilvl w:val="0"/>
          <w:numId w:val="34"/>
        </w:numPr>
      </w:pPr>
      <w:r>
        <w:t>Traefik: Es un proxy inverso y balanceador de carga que maneja las conexiones entrantes y las dirige hacia el contenedor apropiado.</w:t>
      </w:r>
    </w:p>
    <w:p w14:paraId="0F9AF486" w14:textId="1D943121" w:rsidR="004A398D" w:rsidRDefault="004A398D" w:rsidP="004A398D">
      <w:pPr>
        <w:pStyle w:val="Prrafodelista"/>
        <w:numPr>
          <w:ilvl w:val="0"/>
          <w:numId w:val="34"/>
        </w:numPr>
      </w:pPr>
      <w:r>
        <w:t>API (backend_tfg): La API del backend, que gestiona las lógicas de llamada de la aplicación para la base de datos.</w:t>
      </w:r>
    </w:p>
    <w:p w14:paraId="46A3700D" w14:textId="7E23AA47" w:rsidR="004A398D" w:rsidRDefault="004A398D" w:rsidP="004A398D">
      <w:pPr>
        <w:pStyle w:val="Prrafodelista"/>
        <w:numPr>
          <w:ilvl w:val="0"/>
          <w:numId w:val="34"/>
        </w:numPr>
      </w:pPr>
      <w:r>
        <w:t>MariaDB (Base de Datos): El sistema de gestión de bases de datos donde se almacenan los datos necesarios para la aplicación.</w:t>
      </w:r>
    </w:p>
    <w:p w14:paraId="070E857B" w14:textId="77777777" w:rsidR="004A398D" w:rsidRDefault="004A398D" w:rsidP="004A398D">
      <w:pPr>
        <w:pStyle w:val="Prrafodelista"/>
        <w:numPr>
          <w:ilvl w:val="0"/>
          <w:numId w:val="34"/>
        </w:numPr>
      </w:pPr>
      <w:r>
        <w:t>PhpMyAdmin: Una interfaz web para administrar la base de datos MariaDB.</w:t>
      </w:r>
    </w:p>
    <w:p w14:paraId="776E7F7E" w14:textId="12DBB210" w:rsidR="00247748" w:rsidRDefault="004A398D" w:rsidP="00247748">
      <w:pPr>
        <w:pStyle w:val="Prrafodelista"/>
        <w:numPr>
          <w:ilvl w:val="0"/>
          <w:numId w:val="34"/>
        </w:numPr>
      </w:pPr>
      <w:r>
        <w:t>Soporte y Web Privacidad: Contenedores adicionales que son webs en el que se da soporte e información sobre la privacidad.</w:t>
      </w:r>
    </w:p>
    <w:p w14:paraId="4CA331B4" w14:textId="543E382D" w:rsidR="00247748" w:rsidRDefault="00247748" w:rsidP="00247748">
      <w:r>
        <w:t>A continuación, vamos a examinar el flujo del sistema cuando un usuario de la aplicación desea crear un perfil</w:t>
      </w:r>
      <w:r w:rsidR="008D32D9">
        <w:t xml:space="preserve"> (se puede ver en el diagrama con la línea con más grosor):</w:t>
      </w:r>
    </w:p>
    <w:p w14:paraId="51E14D87" w14:textId="19055F69" w:rsidR="00247748" w:rsidRDefault="00247748" w:rsidP="00247748">
      <w:pPr>
        <w:pStyle w:val="Prrafodelista"/>
        <w:numPr>
          <w:ilvl w:val="0"/>
          <w:numId w:val="35"/>
        </w:numPr>
      </w:pPr>
      <w:r>
        <w:t>Inicio de la Solicitud: El usuario utiliza la aplicacion para crear un nuevo usuario, llenando los datos necesarios y enviando el formulario.</w:t>
      </w:r>
    </w:p>
    <w:p w14:paraId="4B681586" w14:textId="77777777" w:rsidR="00247748" w:rsidRDefault="00247748" w:rsidP="00247748">
      <w:pPr>
        <w:pStyle w:val="Prrafodelista"/>
        <w:numPr>
          <w:ilvl w:val="0"/>
          <w:numId w:val="35"/>
        </w:numPr>
      </w:pPr>
      <w:r>
        <w:t>DNS y Túnel: La APP envía la solicitud al servidor a través de la resolución de DNS de Cloudflare y a través del túnel seguro establecido entre Cloudflare y el servidor.</w:t>
      </w:r>
    </w:p>
    <w:p w14:paraId="730E9B94" w14:textId="77777777" w:rsidR="00247748" w:rsidRDefault="00247748" w:rsidP="00247748">
      <w:pPr>
        <w:pStyle w:val="Prrafodelista"/>
        <w:numPr>
          <w:ilvl w:val="0"/>
          <w:numId w:val="35"/>
        </w:numPr>
      </w:pPr>
      <w:r>
        <w:t>Enrutamiento con Traefik: Traefik recibe la solicitud y la dirige al contenedor de la API.</w:t>
      </w:r>
    </w:p>
    <w:p w14:paraId="12737E2B" w14:textId="77777777" w:rsidR="00247748" w:rsidRDefault="00247748" w:rsidP="00247748">
      <w:pPr>
        <w:pStyle w:val="Prrafodelista"/>
        <w:numPr>
          <w:ilvl w:val="0"/>
          <w:numId w:val="35"/>
        </w:numPr>
      </w:pPr>
      <w:r>
        <w:t>Procesamiento en la API: La API (backend_tfg) procesa la solicitud. Valida los datos proporcionados y ejecuta la lógica de creación de usuario.</w:t>
      </w:r>
    </w:p>
    <w:p w14:paraId="73BC05C5" w14:textId="77777777" w:rsidR="00247748" w:rsidRDefault="00247748" w:rsidP="00247748">
      <w:pPr>
        <w:pStyle w:val="Prrafodelista"/>
        <w:numPr>
          <w:ilvl w:val="0"/>
          <w:numId w:val="35"/>
        </w:numPr>
      </w:pPr>
      <w:r>
        <w:t>Interacción con la Base de Datos: Si la validación es exitosa, la API envía una solicitud a MariaDB para crear un nuevo registro en la tabla de usuarios.</w:t>
      </w:r>
    </w:p>
    <w:p w14:paraId="0F3641B8" w14:textId="77777777" w:rsidR="00247748" w:rsidRDefault="00247748" w:rsidP="00247748">
      <w:pPr>
        <w:pStyle w:val="Prrafodelista"/>
        <w:numPr>
          <w:ilvl w:val="0"/>
          <w:numId w:val="35"/>
        </w:numPr>
      </w:pPr>
      <w:r>
        <w:t>Confirmación y Respuesta: Una vez que el usuario se crea en la base de datos, la API devuelve una respuesta a Traefik, que a su vez la envía de vuelta a través de Cloudflare y finalmente al dispositivo del usuario.</w:t>
      </w:r>
    </w:p>
    <w:p w14:paraId="5A1A9732" w14:textId="2F83D995" w:rsidR="004A398D" w:rsidRDefault="00247748" w:rsidP="00247748">
      <w:pPr>
        <w:pStyle w:val="Prrafodelista"/>
        <w:numPr>
          <w:ilvl w:val="0"/>
          <w:numId w:val="35"/>
        </w:numPr>
      </w:pPr>
      <w:r>
        <w:t>Finalización en la APP: La aplicación móvil recibe la respuesta y, dependiendo del resultado (éxito o error), muestra un mensaje correspondiente al usuario.</w:t>
      </w:r>
    </w:p>
    <w:p w14:paraId="4E6BABF5" w14:textId="0F31C669" w:rsidR="00207F58" w:rsidRDefault="00207F58" w:rsidP="00207F58">
      <w:pPr>
        <w:sectPr w:rsidR="00207F58" w:rsidSect="00576796">
          <w:type w:val="oddPage"/>
          <w:pgSz w:w="11907" w:h="16840" w:code="9"/>
          <w:pgMar w:top="1304" w:right="1247" w:bottom="1304" w:left="1247" w:header="720" w:footer="720" w:gutter="454"/>
          <w:cols w:space="720"/>
          <w:docGrid w:linePitch="299"/>
        </w:sectPr>
      </w:pPr>
    </w:p>
    <w:p w14:paraId="6E977B91" w14:textId="488A66FC" w:rsidR="0075056D" w:rsidRDefault="00A504A3" w:rsidP="00881B88">
      <w:pPr>
        <w:pStyle w:val="Ttulo1"/>
        <w:numPr>
          <w:ilvl w:val="0"/>
          <w:numId w:val="0"/>
        </w:numPr>
        <w:ind w:left="360"/>
      </w:pPr>
      <w:bookmarkStart w:id="192" w:name="_Anexo_C:_Detalles"/>
      <w:bookmarkStart w:id="193" w:name="_Toc165222611"/>
      <w:bookmarkEnd w:id="192"/>
      <w:r>
        <w:lastRenderedPageBreak/>
        <w:t xml:space="preserve">Anexo </w:t>
      </w:r>
      <w:r w:rsidR="009553B8">
        <w:t>C</w:t>
      </w:r>
      <w:r>
        <w:t>: Detalle</w:t>
      </w:r>
      <w:r w:rsidR="00E66FCF">
        <w:t>s de la</w:t>
      </w:r>
      <w:r>
        <w:t xml:space="preserve"> BBDD</w:t>
      </w:r>
      <w:bookmarkEnd w:id="193"/>
    </w:p>
    <w:p w14:paraId="46614B5B" w14:textId="2F5C4831" w:rsidR="0075056D" w:rsidRDefault="0075056D" w:rsidP="0075056D">
      <w:r w:rsidRPr="0075056D">
        <w:t>Para proporcionar una explicación más profunda y precisa sobre el esquema de la base de datos, primero desglosaremos sus componentes principales y luego detallaremos cada uno de ellos</w:t>
      </w:r>
      <w:r>
        <w:t>.</w:t>
      </w:r>
    </w:p>
    <w:p w14:paraId="786F24FB" w14:textId="58AF9210" w:rsidR="0075056D" w:rsidRDefault="0075056D" w:rsidP="0075056D">
      <w:r w:rsidRPr="0075056D">
        <w:t>A continuación, cada aspecto será explicado con un nivel de detalle que facilitará la comprensión de cómo interactúan las diferentes partes del esquema para cumplir con los requerimientos específicos del sistema de base de datos.</w:t>
      </w:r>
    </w:p>
    <w:p w14:paraId="066ACD45" w14:textId="77777777" w:rsidR="0075056D" w:rsidRDefault="0075056D" w:rsidP="0075056D">
      <w:pPr>
        <w:keepNext/>
        <w:jc w:val="center"/>
      </w:pPr>
      <w:r>
        <w:rPr>
          <w:noProof/>
        </w:rPr>
        <w:drawing>
          <wp:inline distT="0" distB="0" distL="0" distR="0" wp14:anchorId="6B087FE0" wp14:editId="14EBC560">
            <wp:extent cx="3807726" cy="3060971"/>
            <wp:effectExtent l="0" t="0" r="2540" b="0"/>
            <wp:docPr id="1417751160"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51160" name="Gráfico 1417751160"/>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837005" cy="3084508"/>
                    </a:xfrm>
                    <a:prstGeom prst="rect">
                      <a:avLst/>
                    </a:prstGeom>
                  </pic:spPr>
                </pic:pic>
              </a:graphicData>
            </a:graphic>
          </wp:inline>
        </w:drawing>
      </w:r>
    </w:p>
    <w:p w14:paraId="74F07D51" w14:textId="6FDE7D09" w:rsidR="0075056D" w:rsidRDefault="0075056D" w:rsidP="0075056D">
      <w:pPr>
        <w:pStyle w:val="Descripcin"/>
        <w:jc w:val="center"/>
      </w:pPr>
      <w:bookmarkStart w:id="194" w:name="_Toc165222499"/>
      <w:r>
        <w:t xml:space="preserve">Ilustración </w:t>
      </w:r>
      <w:r>
        <w:fldChar w:fldCharType="begin"/>
      </w:r>
      <w:r>
        <w:instrText xml:space="preserve"> SEQ Ilustración \* ARABIC </w:instrText>
      </w:r>
      <w:r>
        <w:fldChar w:fldCharType="separate"/>
      </w:r>
      <w:r w:rsidR="001417DA">
        <w:rPr>
          <w:noProof/>
        </w:rPr>
        <w:t>20</w:t>
      </w:r>
      <w:r>
        <w:fldChar w:fldCharType="end"/>
      </w:r>
      <w:r>
        <w:t>: Esquema BBDD. Elaboración Propia.</w:t>
      </w:r>
      <w:bookmarkEnd w:id="194"/>
    </w:p>
    <w:p w14:paraId="20BC1940" w14:textId="5526A3A8" w:rsidR="008378BB" w:rsidRDefault="008B0EF5" w:rsidP="008378BB">
      <w:pPr>
        <w:pStyle w:val="Ttulo2"/>
        <w:numPr>
          <w:ilvl w:val="0"/>
          <w:numId w:val="0"/>
        </w:numPr>
        <w:ind w:left="737" w:hanging="737"/>
      </w:pPr>
      <w:bookmarkStart w:id="195" w:name="_Toc165222612"/>
      <w:r>
        <w:t>U</w:t>
      </w:r>
      <w:r w:rsidR="008378BB">
        <w:t>suarios</w:t>
      </w:r>
      <w:bookmarkEnd w:id="195"/>
    </w:p>
    <w:p w14:paraId="761C33F5" w14:textId="7D30A6D2" w:rsidR="008378BB" w:rsidRDefault="008378BB" w:rsidP="008378BB">
      <w:r>
        <w:t xml:space="preserve">Esta tabla contiene toda la información con respecto al usuario de la aplicación, necesario para el inicio de sesión. En la pestaña crear usuario se rellena la información de esta tabla. </w:t>
      </w:r>
    </w:p>
    <w:p w14:paraId="22C3ADF0" w14:textId="46410832" w:rsidR="008378BB" w:rsidRDefault="008378BB">
      <w:pPr>
        <w:pStyle w:val="Prrafodelista"/>
        <w:numPr>
          <w:ilvl w:val="0"/>
          <w:numId w:val="27"/>
        </w:numPr>
      </w:pPr>
      <w:r w:rsidRPr="008378BB">
        <w:t>ID_Usuario: Este sería el identificador único para cada usuario en la base de datos.</w:t>
      </w:r>
    </w:p>
    <w:p w14:paraId="6379B877" w14:textId="158F55D8" w:rsidR="008378BB" w:rsidRDefault="008378BB">
      <w:pPr>
        <w:pStyle w:val="Prrafodelista"/>
        <w:numPr>
          <w:ilvl w:val="0"/>
          <w:numId w:val="27"/>
        </w:numPr>
      </w:pPr>
      <w:r w:rsidRPr="008378BB">
        <w:t>Nombre: Este campo se utiliza para almacenar el nombre propio del usuario.</w:t>
      </w:r>
    </w:p>
    <w:p w14:paraId="5455AB9D" w14:textId="30C24F35" w:rsidR="008378BB" w:rsidRDefault="008378BB">
      <w:pPr>
        <w:pStyle w:val="Prrafodelista"/>
        <w:numPr>
          <w:ilvl w:val="0"/>
          <w:numId w:val="27"/>
        </w:numPr>
      </w:pPr>
      <w:r w:rsidRPr="008378BB">
        <w:lastRenderedPageBreak/>
        <w:t>Apellidos: Similar al campo de Nombre, pero utilizado para almacenar el apellido o los apellidos del usuario.</w:t>
      </w:r>
    </w:p>
    <w:p w14:paraId="360AABBC" w14:textId="78F6A169" w:rsidR="008378BB" w:rsidRDefault="008378BB">
      <w:pPr>
        <w:pStyle w:val="Prrafodelista"/>
        <w:numPr>
          <w:ilvl w:val="0"/>
          <w:numId w:val="27"/>
        </w:numPr>
      </w:pPr>
      <w:r w:rsidRPr="008378BB">
        <w:t>Usuario: Este es el nombre de usuario que la persona utilizará para iniciar sesión en la aplicación o sistema. Es una representación alfanumérica que el usuario elige al crear una cuenta y suele ser única en el sistema para evitar confusiones.</w:t>
      </w:r>
    </w:p>
    <w:p w14:paraId="66137B94" w14:textId="24EA11A6" w:rsidR="008378BB" w:rsidRPr="008378BB" w:rsidRDefault="008378BB">
      <w:pPr>
        <w:pStyle w:val="Prrafodelista"/>
        <w:numPr>
          <w:ilvl w:val="0"/>
          <w:numId w:val="27"/>
        </w:numPr>
      </w:pPr>
      <w:r w:rsidRPr="008378BB">
        <w:t>Contraseña: Aquí se almacenaría la contraseña del usuario</w:t>
      </w:r>
      <w:r>
        <w:t>. Cabe destacar que esta contraseña se cifra para no saber cuál es la original.</w:t>
      </w:r>
    </w:p>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143000" cy="1714500"/>
                    </a:xfrm>
                    <a:prstGeom prst="rect">
                      <a:avLst/>
                    </a:prstGeom>
                  </pic:spPr>
                </pic:pic>
              </a:graphicData>
            </a:graphic>
          </wp:inline>
        </w:drawing>
      </w:r>
    </w:p>
    <w:p w14:paraId="38E908C0" w14:textId="4F013901" w:rsidR="00A504A3" w:rsidRDefault="00A504A3" w:rsidP="00A504A3">
      <w:pPr>
        <w:pStyle w:val="Descripcin"/>
        <w:jc w:val="center"/>
      </w:pPr>
      <w:bookmarkStart w:id="196" w:name="_Toc165222500"/>
      <w:r>
        <w:t xml:space="preserve">Ilustración </w:t>
      </w:r>
      <w:r>
        <w:fldChar w:fldCharType="begin"/>
      </w:r>
      <w:r>
        <w:instrText xml:space="preserve"> SEQ Ilustración \* ARABIC </w:instrText>
      </w:r>
      <w:r>
        <w:fldChar w:fldCharType="separate"/>
      </w:r>
      <w:r w:rsidR="001417DA">
        <w:rPr>
          <w:noProof/>
        </w:rPr>
        <w:t>21</w:t>
      </w:r>
      <w:r>
        <w:fldChar w:fldCharType="end"/>
      </w:r>
      <w:r>
        <w:t>: Tabla Usuarios. Elaboración Propia</w:t>
      </w:r>
      <w:bookmarkEnd w:id="196"/>
    </w:p>
    <w:p w14:paraId="3A794C0D" w14:textId="5A675E98" w:rsidR="008378BB" w:rsidRPr="008378BB" w:rsidRDefault="008378BB" w:rsidP="008378BB">
      <w:pPr>
        <w:pStyle w:val="Ttulo2"/>
        <w:numPr>
          <w:ilvl w:val="0"/>
          <w:numId w:val="0"/>
        </w:numPr>
        <w:ind w:left="737" w:hanging="737"/>
      </w:pPr>
      <w:bookmarkStart w:id="197" w:name="_Toc165222613"/>
      <w:r>
        <w:t>Usuario_Grupo</w:t>
      </w:r>
      <w:bookmarkEnd w:id="197"/>
    </w:p>
    <w:p w14:paraId="5F016F89" w14:textId="77777777" w:rsidR="00A504A3" w:rsidRDefault="00A504A3" w:rsidP="00A504A3">
      <w:r>
        <w:t>Para gestionar la complejidad de las relaciones entre usuarios y grupos, se emplea la tabla "</w:t>
      </w:r>
      <w:bookmarkStart w:id="198" w:name="OLE_LINK85"/>
      <w:bookmarkStart w:id="199" w:name="OLE_LINK86"/>
      <w:r>
        <w:t>Usuario_Grupo</w:t>
      </w:r>
      <w:bookmarkEnd w:id="198"/>
      <w:bookmarkEnd w:id="199"/>
      <w:r>
        <w:t>". Esta tabla actúa como un puente en la relación muchos a muchos entre usuarios y grupos, permitiendo una asociación flexible en la que un usuario puede pertenecer a múltiples grupos y, a su vez, un grupo puede comprender varios usuarios. Esta relación es esencial para organizar los usuarios en categorías o equipos.</w:t>
      </w:r>
    </w:p>
    <w:p w14:paraId="7FE8EF31" w14:textId="69A62D01" w:rsidR="008378BB" w:rsidRDefault="008378BB">
      <w:pPr>
        <w:pStyle w:val="Prrafodelista"/>
        <w:numPr>
          <w:ilvl w:val="0"/>
          <w:numId w:val="28"/>
        </w:numPr>
      </w:pPr>
      <w:r>
        <w:t>ID_Usuario: Es el ID del usuario que está en el grupo.</w:t>
      </w:r>
    </w:p>
    <w:p w14:paraId="7001AA4A" w14:textId="5EFE485A" w:rsidR="008378BB" w:rsidRDefault="008378BB">
      <w:pPr>
        <w:pStyle w:val="Prrafodelista"/>
        <w:numPr>
          <w:ilvl w:val="0"/>
          <w:numId w:val="28"/>
        </w:numPr>
      </w:pPr>
      <w:r>
        <w:t xml:space="preserve">UD_Grupo: ID del grupo del usuario. </w:t>
      </w:r>
    </w:p>
    <w:p w14:paraId="2BB14761" w14:textId="77777777" w:rsidR="008378BB" w:rsidRDefault="008378BB" w:rsidP="00A504A3"/>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1143000" cy="863600"/>
                    </a:xfrm>
                    <a:prstGeom prst="rect">
                      <a:avLst/>
                    </a:prstGeom>
                  </pic:spPr>
                </pic:pic>
              </a:graphicData>
            </a:graphic>
          </wp:inline>
        </w:drawing>
      </w:r>
    </w:p>
    <w:p w14:paraId="6580B687" w14:textId="21CAAAD1" w:rsidR="00A504A3" w:rsidRDefault="00A504A3" w:rsidP="00A504A3">
      <w:pPr>
        <w:pStyle w:val="Descripcin"/>
        <w:jc w:val="center"/>
      </w:pPr>
      <w:bookmarkStart w:id="200" w:name="_Toc165222501"/>
      <w:r>
        <w:t xml:space="preserve">Ilustración </w:t>
      </w:r>
      <w:r>
        <w:fldChar w:fldCharType="begin"/>
      </w:r>
      <w:r>
        <w:instrText xml:space="preserve"> SEQ Ilustración \* ARABIC </w:instrText>
      </w:r>
      <w:r>
        <w:fldChar w:fldCharType="separate"/>
      </w:r>
      <w:r w:rsidR="001417DA">
        <w:rPr>
          <w:noProof/>
        </w:rPr>
        <w:t>22</w:t>
      </w:r>
      <w:r>
        <w:fldChar w:fldCharType="end"/>
      </w:r>
      <w:r>
        <w:t>: Tabla Usuario_Grupo. Elaboración Propia</w:t>
      </w:r>
      <w:bookmarkEnd w:id="200"/>
    </w:p>
    <w:p w14:paraId="1309EB5C" w14:textId="50C260DF" w:rsidR="008378BB" w:rsidRPr="008378BB" w:rsidRDefault="008378BB" w:rsidP="008378BB">
      <w:pPr>
        <w:pStyle w:val="Ttulo2"/>
        <w:numPr>
          <w:ilvl w:val="0"/>
          <w:numId w:val="0"/>
        </w:numPr>
        <w:ind w:left="737" w:hanging="737"/>
      </w:pPr>
      <w:bookmarkStart w:id="201" w:name="_Toc165222614"/>
      <w:r>
        <w:t>Grupos</w:t>
      </w:r>
      <w:bookmarkEnd w:id="201"/>
    </w:p>
    <w:p w14:paraId="15E74877" w14:textId="77777777" w:rsidR="00A504A3" w:rsidRDefault="00A504A3" w:rsidP="00A504A3">
      <w:r>
        <w:t xml:space="preserve">Por otro lado, la tabla "Grupos" se dedica exclusivamente a almacenar la información de los grupos formados por los usuarios. Cada entrada en esta tabla contiene el identificador único </w:t>
      </w:r>
      <w:r>
        <w:lastRenderedPageBreak/>
        <w:t>del grupo y su nombre, lo que permite una identificación clara y directa de cada colectivo dentro del sistema.</w:t>
      </w:r>
    </w:p>
    <w:p w14:paraId="16834132" w14:textId="1C50F352" w:rsidR="008378BB" w:rsidRDefault="008378BB">
      <w:pPr>
        <w:pStyle w:val="Prrafodelista"/>
        <w:numPr>
          <w:ilvl w:val="0"/>
          <w:numId w:val="29"/>
        </w:numPr>
      </w:pPr>
      <w:r>
        <w:t>ID_Grupo: Id único para identificar el grupo,</w:t>
      </w:r>
    </w:p>
    <w:p w14:paraId="78FE84B6" w14:textId="576DD347" w:rsidR="008378BB" w:rsidRDefault="008378BB">
      <w:pPr>
        <w:pStyle w:val="Prrafodelista"/>
        <w:numPr>
          <w:ilvl w:val="0"/>
          <w:numId w:val="29"/>
        </w:numPr>
      </w:pPr>
      <w:r>
        <w:t>Nombre_Grupo: Nombre del grupo que se ha creado</w:t>
      </w:r>
    </w:p>
    <w:p w14:paraId="20B30CD5" w14:textId="77634407" w:rsidR="00F4492E" w:rsidRDefault="00F4492E">
      <w:pPr>
        <w:pStyle w:val="Prrafodelista"/>
        <w:numPr>
          <w:ilvl w:val="0"/>
          <w:numId w:val="29"/>
        </w:numPr>
      </w:pPr>
      <w:r>
        <w:t>Admin_id: El id del creador del grupo. Solo este podrá eliminar el grupo por completo.</w:t>
      </w:r>
    </w:p>
    <w:p w14:paraId="64D3B487" w14:textId="4E826577" w:rsidR="00A504A3" w:rsidRDefault="00F4492E" w:rsidP="00A504A3">
      <w:pPr>
        <w:keepNext/>
        <w:jc w:val="center"/>
      </w:pPr>
      <w:r>
        <w:rPr>
          <w:noProof/>
        </w:rPr>
        <w:drawing>
          <wp:inline distT="0" distB="0" distL="0" distR="0" wp14:anchorId="7B7B76B2" wp14:editId="7E1F2FFC">
            <wp:extent cx="1155700" cy="1155700"/>
            <wp:effectExtent l="0" t="0" r="0" b="0"/>
            <wp:docPr id="98581932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9326" name="Gráfico 985819326"/>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155700" cy="1155700"/>
                    </a:xfrm>
                    <a:prstGeom prst="rect">
                      <a:avLst/>
                    </a:prstGeom>
                  </pic:spPr>
                </pic:pic>
              </a:graphicData>
            </a:graphic>
          </wp:inline>
        </w:drawing>
      </w:r>
    </w:p>
    <w:p w14:paraId="28C17AD5" w14:textId="716F005B" w:rsidR="00A504A3" w:rsidRDefault="00A504A3" w:rsidP="00A504A3">
      <w:pPr>
        <w:pStyle w:val="Descripcin"/>
        <w:jc w:val="center"/>
      </w:pPr>
      <w:bookmarkStart w:id="202" w:name="_Toc165222502"/>
      <w:r>
        <w:t xml:space="preserve">Ilustración </w:t>
      </w:r>
      <w:r>
        <w:fldChar w:fldCharType="begin"/>
      </w:r>
      <w:r>
        <w:instrText xml:space="preserve"> SEQ Ilustración \* ARABIC </w:instrText>
      </w:r>
      <w:r>
        <w:fldChar w:fldCharType="separate"/>
      </w:r>
      <w:r w:rsidR="001417DA">
        <w:rPr>
          <w:noProof/>
        </w:rPr>
        <w:t>23</w:t>
      </w:r>
      <w:r>
        <w:fldChar w:fldCharType="end"/>
      </w:r>
      <w:r>
        <w:t>: Tabla Grupos. Elaboración Propia</w:t>
      </w:r>
      <w:bookmarkEnd w:id="202"/>
    </w:p>
    <w:p w14:paraId="186513B2" w14:textId="627DDDEE" w:rsidR="008378BB" w:rsidRPr="008378BB" w:rsidRDefault="008378BB" w:rsidP="008378BB">
      <w:pPr>
        <w:pStyle w:val="Ttulo2"/>
        <w:numPr>
          <w:ilvl w:val="0"/>
          <w:numId w:val="0"/>
        </w:numPr>
        <w:ind w:left="737" w:hanging="737"/>
      </w:pPr>
      <w:bookmarkStart w:id="203" w:name="_Toc165222615"/>
      <w:r>
        <w:t>Series</w:t>
      </w:r>
      <w:bookmarkEnd w:id="203"/>
    </w:p>
    <w:p w14:paraId="2192046A" w14:textId="77777777" w:rsidR="00A504A3" w:rsidRDefault="00A504A3" w:rsidP="00A504A3">
      <w:r>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4B3AD6C9" w14:textId="754701E7" w:rsidR="00AC0488" w:rsidRDefault="00AC0488">
      <w:pPr>
        <w:pStyle w:val="Prrafodelista"/>
        <w:numPr>
          <w:ilvl w:val="0"/>
          <w:numId w:val="30"/>
        </w:numPr>
      </w:pPr>
      <w:r>
        <w:t>Id_Serie: Es el identificador único de la serie, este nos viene dado desde la API The Movie Database.</w:t>
      </w:r>
    </w:p>
    <w:p w14:paraId="4A773B38" w14:textId="0F13F875" w:rsidR="00AC0488" w:rsidRDefault="00AC0488">
      <w:pPr>
        <w:pStyle w:val="Prrafodelista"/>
        <w:numPr>
          <w:ilvl w:val="0"/>
          <w:numId w:val="30"/>
        </w:numPr>
      </w:pPr>
      <w:r>
        <w:t>ID_Usuario: Es el id del usuario que está viendo esa serie, nos viene dado de la tabla Usuarios.</w:t>
      </w:r>
    </w:p>
    <w:p w14:paraId="79C01179" w14:textId="77777777" w:rsidR="00A504A3" w:rsidRDefault="00A504A3" w:rsidP="00A504A3">
      <w:pPr>
        <w:keepNext/>
        <w:jc w:val="center"/>
      </w:pPr>
      <w:r>
        <w:rPr>
          <w:noProof/>
        </w:rPr>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143000" cy="863600"/>
                    </a:xfrm>
                    <a:prstGeom prst="rect">
                      <a:avLst/>
                    </a:prstGeom>
                  </pic:spPr>
                </pic:pic>
              </a:graphicData>
            </a:graphic>
          </wp:inline>
        </w:drawing>
      </w:r>
    </w:p>
    <w:p w14:paraId="586B4D49" w14:textId="2320E509" w:rsidR="00A504A3" w:rsidRDefault="00A504A3" w:rsidP="00A504A3">
      <w:pPr>
        <w:pStyle w:val="Descripcin"/>
        <w:jc w:val="center"/>
      </w:pPr>
      <w:bookmarkStart w:id="204" w:name="_Toc165222503"/>
      <w:r>
        <w:t xml:space="preserve">Ilustración </w:t>
      </w:r>
      <w:r>
        <w:fldChar w:fldCharType="begin"/>
      </w:r>
      <w:r>
        <w:instrText xml:space="preserve"> SEQ Ilustración \* ARABIC </w:instrText>
      </w:r>
      <w:r>
        <w:fldChar w:fldCharType="separate"/>
      </w:r>
      <w:r w:rsidR="001417DA">
        <w:rPr>
          <w:noProof/>
        </w:rPr>
        <w:t>24</w:t>
      </w:r>
      <w:r>
        <w:fldChar w:fldCharType="end"/>
      </w:r>
      <w:r>
        <w:t>: Tabla Series. Elaboración Propia</w:t>
      </w:r>
      <w:bookmarkEnd w:id="204"/>
    </w:p>
    <w:p w14:paraId="0DF21EA7" w14:textId="6C4D5850" w:rsidR="00AC0488" w:rsidRPr="00AC0488" w:rsidRDefault="00AC0488" w:rsidP="00AC0488">
      <w:pPr>
        <w:pStyle w:val="Ttulo2"/>
        <w:numPr>
          <w:ilvl w:val="0"/>
          <w:numId w:val="0"/>
        </w:numPr>
        <w:ind w:left="737" w:hanging="737"/>
      </w:pPr>
      <w:bookmarkStart w:id="205" w:name="_Toc165222616"/>
      <w:r>
        <w:t>Capítulo</w:t>
      </w:r>
      <w:bookmarkEnd w:id="205"/>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3D253122" w14:textId="3502CD3B" w:rsidR="0030485A" w:rsidRDefault="0030485A">
      <w:pPr>
        <w:pStyle w:val="Prrafodelista"/>
        <w:numPr>
          <w:ilvl w:val="0"/>
          <w:numId w:val="31"/>
        </w:numPr>
      </w:pPr>
      <w:r>
        <w:t>ID_Capitulo:</w:t>
      </w:r>
      <w:r w:rsidR="00D93F25">
        <w:t xml:space="preserve"> ID único del capítulo, dado por la API The Movie Database</w:t>
      </w:r>
    </w:p>
    <w:p w14:paraId="78A17EE3" w14:textId="4F180219" w:rsidR="0030485A" w:rsidRDefault="0030485A">
      <w:pPr>
        <w:pStyle w:val="Prrafodelista"/>
        <w:numPr>
          <w:ilvl w:val="0"/>
          <w:numId w:val="31"/>
        </w:numPr>
      </w:pPr>
      <w:r>
        <w:t>ID_Serie:</w:t>
      </w:r>
      <w:r w:rsidR="00D93F25">
        <w:t xml:space="preserve"> ID de la serie de ese capítulo.</w:t>
      </w:r>
    </w:p>
    <w:p w14:paraId="00454FA3" w14:textId="4C2292A6" w:rsidR="0030485A" w:rsidRDefault="0030485A">
      <w:pPr>
        <w:pStyle w:val="Prrafodelista"/>
        <w:numPr>
          <w:ilvl w:val="0"/>
          <w:numId w:val="31"/>
        </w:numPr>
      </w:pPr>
      <w:r>
        <w:t>Nombre_Capitulo:</w:t>
      </w:r>
      <w:r w:rsidR="00D93F25">
        <w:t xml:space="preserve"> Nombre del capítulo.</w:t>
      </w:r>
    </w:p>
    <w:p w14:paraId="6B72FDCA" w14:textId="4E3D1AFF" w:rsidR="0030485A" w:rsidRDefault="0030485A">
      <w:pPr>
        <w:pStyle w:val="Prrafodelista"/>
        <w:numPr>
          <w:ilvl w:val="0"/>
          <w:numId w:val="31"/>
        </w:numPr>
      </w:pPr>
      <w:r>
        <w:lastRenderedPageBreak/>
        <w:t>Numero_Capitulo:</w:t>
      </w:r>
      <w:r w:rsidR="00D93F25">
        <w:t xml:space="preserve"> Numero del capítulo.</w:t>
      </w:r>
    </w:p>
    <w:p w14:paraId="67B48A3B" w14:textId="37D10F2D" w:rsidR="0030485A" w:rsidRDefault="0030485A">
      <w:pPr>
        <w:pStyle w:val="Prrafodelista"/>
        <w:numPr>
          <w:ilvl w:val="0"/>
          <w:numId w:val="31"/>
        </w:numPr>
      </w:pPr>
      <w:r>
        <w:t>Numero_Temporada:</w:t>
      </w:r>
      <w:r w:rsidR="00D93F25">
        <w:t xml:space="preserve"> Nuero de la temporada a la que pertenece ese capituoo.</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091929" cy="1637894"/>
                    </a:xfrm>
                    <a:prstGeom prst="rect">
                      <a:avLst/>
                    </a:prstGeom>
                  </pic:spPr>
                </pic:pic>
              </a:graphicData>
            </a:graphic>
          </wp:inline>
        </w:drawing>
      </w:r>
    </w:p>
    <w:p w14:paraId="3E74FA55" w14:textId="17FE7BD1" w:rsidR="00A504A3" w:rsidRDefault="00A504A3" w:rsidP="00A504A3">
      <w:pPr>
        <w:pStyle w:val="Descripcin"/>
        <w:jc w:val="center"/>
      </w:pPr>
      <w:bookmarkStart w:id="206" w:name="_Toc165222504"/>
      <w:r>
        <w:t xml:space="preserve">Ilustración </w:t>
      </w:r>
      <w:r>
        <w:fldChar w:fldCharType="begin"/>
      </w:r>
      <w:r>
        <w:instrText xml:space="preserve"> SEQ Ilustración \* ARABIC </w:instrText>
      </w:r>
      <w:r>
        <w:fldChar w:fldCharType="separate"/>
      </w:r>
      <w:r w:rsidR="001417DA">
        <w:rPr>
          <w:noProof/>
        </w:rPr>
        <w:t>25</w:t>
      </w:r>
      <w:r>
        <w:fldChar w:fldCharType="end"/>
      </w:r>
      <w:r>
        <w:t>: Tabla Capítulos. Elaboración Propia</w:t>
      </w:r>
      <w:bookmarkEnd w:id="206"/>
    </w:p>
    <w:p w14:paraId="48D5333A" w14:textId="75FD21CB" w:rsidR="00E136E9" w:rsidRPr="00E136E9" w:rsidRDefault="00E136E9" w:rsidP="00E136E9">
      <w:pPr>
        <w:pStyle w:val="Ttulo2"/>
        <w:numPr>
          <w:ilvl w:val="0"/>
          <w:numId w:val="0"/>
        </w:numPr>
        <w:ind w:left="737" w:hanging="737"/>
      </w:pPr>
      <w:bookmarkStart w:id="207" w:name="_Toc165222617"/>
      <w:r>
        <w:t>Visualizaciones</w:t>
      </w:r>
      <w:bookmarkEnd w:id="207"/>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469DEA1B" w14:textId="77777777" w:rsidR="00E136E9" w:rsidRDefault="00E136E9">
      <w:pPr>
        <w:pStyle w:val="Prrafodelista"/>
        <w:numPr>
          <w:ilvl w:val="0"/>
          <w:numId w:val="32"/>
        </w:numPr>
      </w:pPr>
      <w:r>
        <w:t>ID_Usuario: Id del usuario que ha visto ese capítulo.</w:t>
      </w:r>
    </w:p>
    <w:p w14:paraId="0D81D051" w14:textId="77777777" w:rsidR="00E136E9" w:rsidRDefault="00E136E9">
      <w:pPr>
        <w:pStyle w:val="Prrafodelista"/>
        <w:numPr>
          <w:ilvl w:val="0"/>
          <w:numId w:val="32"/>
        </w:numPr>
      </w:pPr>
      <w:r>
        <w:t>Id_Capitulo: Id del capitulo que se ha visto.</w:t>
      </w:r>
    </w:p>
    <w:p w14:paraId="08140C7D" w14:textId="324825C8" w:rsidR="00E136E9" w:rsidRDefault="00E136E9">
      <w:pPr>
        <w:pStyle w:val="Prrafodelista"/>
        <w:numPr>
          <w:ilvl w:val="0"/>
          <w:numId w:val="32"/>
        </w:numPr>
      </w:pPr>
      <w:r>
        <w:t xml:space="preserve">Fecha_Visualizacion: Fecha de cuando se vio el capotulo. </w:t>
      </w:r>
    </w:p>
    <w:p w14:paraId="2BB7D14D" w14:textId="77777777" w:rsidR="00A504A3" w:rsidRDefault="00A504A3" w:rsidP="00A504A3">
      <w:pPr>
        <w:keepNext/>
        <w:jc w:val="center"/>
      </w:pPr>
      <w:r>
        <w:rPr>
          <w:noProof/>
        </w:rPr>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143000" cy="1143000"/>
                    </a:xfrm>
                    <a:prstGeom prst="rect">
                      <a:avLst/>
                    </a:prstGeom>
                  </pic:spPr>
                </pic:pic>
              </a:graphicData>
            </a:graphic>
          </wp:inline>
        </w:drawing>
      </w:r>
    </w:p>
    <w:p w14:paraId="45E54F63" w14:textId="2425649F" w:rsidR="00A504A3" w:rsidRDefault="00A504A3" w:rsidP="00A504A3">
      <w:pPr>
        <w:pStyle w:val="Descripcin"/>
        <w:jc w:val="center"/>
      </w:pPr>
      <w:bookmarkStart w:id="208" w:name="_Toc165222505"/>
      <w:r>
        <w:t xml:space="preserve">Ilustración </w:t>
      </w:r>
      <w:r>
        <w:fldChar w:fldCharType="begin"/>
      </w:r>
      <w:r>
        <w:instrText xml:space="preserve"> SEQ Ilustración \* ARABIC </w:instrText>
      </w:r>
      <w:r>
        <w:fldChar w:fldCharType="separate"/>
      </w:r>
      <w:r w:rsidR="001417DA">
        <w:rPr>
          <w:noProof/>
        </w:rPr>
        <w:t>26</w:t>
      </w:r>
      <w:r>
        <w:fldChar w:fldCharType="end"/>
      </w:r>
      <w:r>
        <w:t>: Tabla Visualizaciones. Elaboración Propia</w:t>
      </w:r>
      <w:bookmarkEnd w:id="208"/>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4E030454" w14:textId="23622245" w:rsidR="002E108D" w:rsidRDefault="002E108D" w:rsidP="002E108D">
      <w:pPr>
        <w:pStyle w:val="Ttulo2"/>
        <w:numPr>
          <w:ilvl w:val="0"/>
          <w:numId w:val="0"/>
        </w:numPr>
        <w:ind w:left="737" w:hanging="737"/>
      </w:pPr>
      <w:bookmarkStart w:id="209" w:name="_Toc165222618"/>
      <w:r>
        <w:t>Comentarios Serie</w:t>
      </w:r>
      <w:bookmarkEnd w:id="209"/>
    </w:p>
    <w:p w14:paraId="7CA671AB" w14:textId="4CE9850A" w:rsidR="002E108D" w:rsidRDefault="002E108D" w:rsidP="002E108D">
      <w:r>
        <w:t xml:space="preserve">Esta tabla es una tabla donde se guardan los comentarios que se han hecho sobre una serie de televisión. </w:t>
      </w:r>
    </w:p>
    <w:p w14:paraId="7029FE3B" w14:textId="2177437E" w:rsidR="002E108D" w:rsidRDefault="002E108D">
      <w:pPr>
        <w:pStyle w:val="Prrafodelista"/>
        <w:numPr>
          <w:ilvl w:val="0"/>
          <w:numId w:val="33"/>
        </w:numPr>
      </w:pPr>
      <w:r>
        <w:lastRenderedPageBreak/>
        <w:t>I</w:t>
      </w:r>
      <w:r w:rsidRPr="002E108D">
        <w:t>d: Este es el identificador único de cada comentario.</w:t>
      </w:r>
    </w:p>
    <w:p w14:paraId="0F6DA200" w14:textId="1646697A" w:rsidR="002E108D" w:rsidRDefault="002E108D">
      <w:pPr>
        <w:pStyle w:val="Prrafodelista"/>
        <w:numPr>
          <w:ilvl w:val="0"/>
          <w:numId w:val="33"/>
        </w:numPr>
      </w:pPr>
      <w:r w:rsidRPr="002E108D">
        <w:t>Comentario: Este campo almacena el texto del comentario que el usuario ha hecho sobre una serie.</w:t>
      </w:r>
    </w:p>
    <w:p w14:paraId="5E28A788" w14:textId="4558B739" w:rsidR="002E108D" w:rsidRDefault="002E108D">
      <w:pPr>
        <w:pStyle w:val="Prrafodelista"/>
        <w:numPr>
          <w:ilvl w:val="0"/>
          <w:numId w:val="33"/>
        </w:numPr>
      </w:pPr>
      <w:r w:rsidRPr="002E108D">
        <w:t>Usuario_id: Este campo relaciona el comentario con el usuario que lo ha hecho. Sería una clave foránea que apunta al identificador único de un usuario en la tabla de usuarios. Esto permite rastrear quién ha realizado cada comentario.</w:t>
      </w:r>
    </w:p>
    <w:p w14:paraId="15637DA6" w14:textId="296ABB6C" w:rsidR="002E108D" w:rsidRDefault="002E108D">
      <w:pPr>
        <w:pStyle w:val="Prrafodelista"/>
        <w:numPr>
          <w:ilvl w:val="0"/>
          <w:numId w:val="33"/>
        </w:numPr>
      </w:pPr>
      <w:r w:rsidRPr="002E108D">
        <w:t>Grupo_id: Este campo indicaría si el comentario está asociado a un grupo específico, lo cual es útil si la aplicación permite a los usuarios formar grupos para discutir series. Sería otra clave foránea que apunta al identificador único de un grupo en una tabla de grupos.</w:t>
      </w:r>
    </w:p>
    <w:p w14:paraId="3A59FF26" w14:textId="19439536" w:rsidR="007D0878" w:rsidRDefault="002E108D">
      <w:pPr>
        <w:pStyle w:val="Prrafodelista"/>
        <w:numPr>
          <w:ilvl w:val="0"/>
          <w:numId w:val="33"/>
        </w:numPr>
      </w:pPr>
      <w:r w:rsidRPr="002E108D">
        <w:t xml:space="preserve">Fecha: Este campo registra la fecha </w:t>
      </w:r>
      <w:r>
        <w:t>y hora</w:t>
      </w:r>
      <w:r w:rsidRPr="002E108D">
        <w:t xml:space="preserve"> en que se hizo el comentario. Es importante para mostrar cuándo se publicó cada comentario y para mantener un registro cronológico</w:t>
      </w:r>
      <w:r w:rsidR="007D0878">
        <w:t>.</w:t>
      </w:r>
    </w:p>
    <w:p w14:paraId="724932EB" w14:textId="36AEB634" w:rsidR="007D0878" w:rsidRDefault="007D0878">
      <w:pPr>
        <w:pStyle w:val="Prrafodelista"/>
        <w:numPr>
          <w:ilvl w:val="0"/>
          <w:numId w:val="33"/>
        </w:numPr>
      </w:pPr>
      <w:r w:rsidRPr="007D0878">
        <w:t>Serie_id: Finalmente, este campo es una clave foránea que vincula el comentario con una serie de televisión específica en la base de datos. Esto permite saber a qué serie pertenece cada comentario.</w:t>
      </w:r>
    </w:p>
    <w:p w14:paraId="6D72AF00" w14:textId="77777777" w:rsidR="007D0878" w:rsidRDefault="007D0878" w:rsidP="007D0878">
      <w:pPr>
        <w:keepNext/>
        <w:ind w:left="360"/>
        <w:jc w:val="center"/>
      </w:pPr>
      <w:r>
        <w:rPr>
          <w:noProof/>
        </w:rPr>
        <w:drawing>
          <wp:inline distT="0" distB="0" distL="0" distR="0" wp14:anchorId="33792841" wp14:editId="03D0426D">
            <wp:extent cx="831273" cy="1468582"/>
            <wp:effectExtent l="0" t="0" r="0" b="5080"/>
            <wp:docPr id="5549115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151" name="Gráfico 5549115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861281" cy="1521596"/>
                    </a:xfrm>
                    <a:prstGeom prst="rect">
                      <a:avLst/>
                    </a:prstGeom>
                  </pic:spPr>
                </pic:pic>
              </a:graphicData>
            </a:graphic>
          </wp:inline>
        </w:drawing>
      </w:r>
    </w:p>
    <w:p w14:paraId="2A64A4D9" w14:textId="35E081CE" w:rsidR="00197E9D" w:rsidRDefault="007D0878" w:rsidP="00197E9D">
      <w:pPr>
        <w:pStyle w:val="Descripcin"/>
        <w:jc w:val="center"/>
      </w:pPr>
      <w:bookmarkStart w:id="210" w:name="_Toc165222506"/>
      <w:r>
        <w:t xml:space="preserve">Ilustración </w:t>
      </w:r>
      <w:r>
        <w:fldChar w:fldCharType="begin"/>
      </w:r>
      <w:r>
        <w:instrText xml:space="preserve"> SEQ Ilustración \* ARABIC </w:instrText>
      </w:r>
      <w:r>
        <w:fldChar w:fldCharType="separate"/>
      </w:r>
      <w:r w:rsidR="001417DA">
        <w:rPr>
          <w:noProof/>
        </w:rPr>
        <w:t>27</w:t>
      </w:r>
      <w:r>
        <w:fldChar w:fldCharType="end"/>
      </w:r>
      <w:r>
        <w:t xml:space="preserve">: Tabla Comentarios Serie. </w:t>
      </w:r>
      <w:r w:rsidR="000E4E8E">
        <w:t>Elaboración</w:t>
      </w:r>
      <w:r>
        <w:t xml:space="preserve"> propia</w:t>
      </w:r>
      <w:bookmarkEnd w:id="210"/>
    </w:p>
    <w:p w14:paraId="259525DA" w14:textId="13D6407C" w:rsidR="00197E9D" w:rsidRDefault="00197E9D" w:rsidP="00197E9D">
      <w:pPr>
        <w:pStyle w:val="Ttulo2"/>
        <w:numPr>
          <w:ilvl w:val="0"/>
          <w:numId w:val="0"/>
        </w:numPr>
        <w:ind w:left="737" w:hanging="737"/>
      </w:pPr>
      <w:bookmarkStart w:id="211" w:name="_Toc165222619"/>
      <w:r>
        <w:t>Disparadores</w:t>
      </w:r>
      <w:bookmarkEnd w:id="211"/>
    </w:p>
    <w:p w14:paraId="2EE00D13" w14:textId="3A39126B" w:rsidR="001417DA" w:rsidRPr="001417DA" w:rsidRDefault="00197E9D" w:rsidP="001417DA">
      <w:pPr>
        <w:pStyle w:val="Ttulo3"/>
        <w:numPr>
          <w:ilvl w:val="0"/>
          <w:numId w:val="0"/>
        </w:numPr>
        <w:ind w:left="1021" w:hanging="1021"/>
      </w:pPr>
      <w:bookmarkStart w:id="212" w:name="_Toc165222620"/>
      <w:r w:rsidRPr="00197E9D">
        <w:t>Eliminar</w:t>
      </w:r>
      <w:r>
        <w:t xml:space="preserve"> </w:t>
      </w:r>
      <w:r w:rsidRPr="00197E9D">
        <w:t>Relaciones</w:t>
      </w:r>
      <w:r>
        <w:t xml:space="preserve"> </w:t>
      </w:r>
      <w:r w:rsidRPr="00197E9D">
        <w:t>Grupo</w:t>
      </w:r>
      <w:r>
        <w:t xml:space="preserve"> </w:t>
      </w:r>
      <w:r w:rsidRPr="00197E9D">
        <w:t>Antes</w:t>
      </w:r>
      <w:r>
        <w:t xml:space="preserve"> d</w:t>
      </w:r>
      <w:r w:rsidRPr="00197E9D">
        <w:t>e</w:t>
      </w:r>
      <w:r>
        <w:t xml:space="preserve"> </w:t>
      </w:r>
      <w:r w:rsidRPr="00197E9D">
        <w:t>Borrar</w:t>
      </w:r>
      <w:bookmarkEnd w:id="212"/>
    </w:p>
    <w:p w14:paraId="441FF52D" w14:textId="77777777" w:rsidR="001417DA" w:rsidRDefault="00197E9D" w:rsidP="00197E9D">
      <w:r w:rsidRPr="00197E9D">
        <w:t>Cuando se intenta eliminar un grupo de la tabla Grupos, el disparador se activa antes de que la acción de eliminación se complete. La operación que realiza es eliminar todas las entradas en la tabla Usuario_Grupo2 donde el ID_Grupo coincida con el ID del grupo que se está intentando eliminar (OLD.ID_Grupo). Aquí, OLD.ID_Grupo se refiere al valor del ID del grupo antes de que se realice el borrado.</w:t>
      </w:r>
    </w:p>
    <w:p w14:paraId="5718B12B" w14:textId="77777777" w:rsidR="001417DA" w:rsidRDefault="001417DA" w:rsidP="001417DA">
      <w:pPr>
        <w:keepNext/>
      </w:pPr>
      <w:r>
        <w:rPr>
          <w:noProof/>
        </w:rPr>
        <w:lastRenderedPageBreak/>
        <w:drawing>
          <wp:inline distT="0" distB="0" distL="0" distR="0" wp14:anchorId="2F221FAB" wp14:editId="0E003F4F">
            <wp:extent cx="5688965" cy="2539365"/>
            <wp:effectExtent l="0" t="0" r="635" b="635"/>
            <wp:docPr id="543574893"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74893" name="Imagen 4" descr="Interfaz de usuario gráfica, Texto, Aplicación&#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688965" cy="2539365"/>
                    </a:xfrm>
                    <a:prstGeom prst="rect">
                      <a:avLst/>
                    </a:prstGeom>
                  </pic:spPr>
                </pic:pic>
              </a:graphicData>
            </a:graphic>
          </wp:inline>
        </w:drawing>
      </w:r>
    </w:p>
    <w:p w14:paraId="34BBED4A" w14:textId="4DF98CCA" w:rsidR="00197E9D" w:rsidRDefault="001417DA" w:rsidP="001417DA">
      <w:pPr>
        <w:pStyle w:val="Descripcin"/>
        <w:jc w:val="center"/>
      </w:pPr>
      <w:bookmarkStart w:id="213" w:name="_Toc165222507"/>
      <w:r>
        <w:t xml:space="preserve">Ilustración </w:t>
      </w:r>
      <w:r>
        <w:fldChar w:fldCharType="begin"/>
      </w:r>
      <w:r>
        <w:instrText xml:space="preserve"> SEQ Ilustración \* ARABIC </w:instrText>
      </w:r>
      <w:r>
        <w:fldChar w:fldCharType="separate"/>
      </w:r>
      <w:r>
        <w:rPr>
          <w:noProof/>
        </w:rPr>
        <w:t>28</w:t>
      </w:r>
      <w:r>
        <w:fldChar w:fldCharType="end"/>
      </w:r>
      <w:r>
        <w:t>: Disparador 1. Elaboración Propia.</w:t>
      </w:r>
      <w:bookmarkEnd w:id="213"/>
    </w:p>
    <w:p w14:paraId="049D4B67" w14:textId="1FED9AE0" w:rsidR="00197E9D" w:rsidRPr="00197E9D" w:rsidRDefault="00197E9D" w:rsidP="00197E9D">
      <w:r>
        <w:t>E</w:t>
      </w:r>
      <w:r w:rsidRPr="00197E9D">
        <w:t>ste disparador asegura que antes de eliminar un grupo, primero se eliminan todas las relaciones de los usuarios con ese grupo en la tabla Usuario_Grupo2, lo cual es esencial para mantener la integridad referencial de la base de datos y evitar huérfanos en la tabla de asociaciones entre usuarios y grupos.</w:t>
      </w:r>
    </w:p>
    <w:p w14:paraId="741446D7" w14:textId="713DD9D2" w:rsidR="00197E9D" w:rsidRDefault="00197E9D" w:rsidP="00197E9D">
      <w:pPr>
        <w:pStyle w:val="Ttulo3"/>
        <w:numPr>
          <w:ilvl w:val="0"/>
          <w:numId w:val="0"/>
        </w:numPr>
        <w:ind w:left="1021" w:hanging="1021"/>
      </w:pPr>
      <w:bookmarkStart w:id="214" w:name="_Toc165222621"/>
      <w:r>
        <w:t>Eliminar registros relacionados con una serie</w:t>
      </w:r>
      <w:bookmarkEnd w:id="214"/>
    </w:p>
    <w:p w14:paraId="0ADC2EFB" w14:textId="30690799" w:rsidR="00197E9D" w:rsidRPr="00197E9D" w:rsidRDefault="00197E9D" w:rsidP="00197E9D">
      <w:r>
        <w:t xml:space="preserve">Este disparador se </w:t>
      </w:r>
      <w:r w:rsidR="005445BD">
        <w:t>ejecuta</w:t>
      </w:r>
      <w:r>
        <w:t xml:space="preserve"> después de borrar una serie de la base de datos. Se ejecuta para que no queden capítulos sueltos que ningún usuario ha visto de la base de datos.</w:t>
      </w:r>
    </w:p>
    <w:p w14:paraId="765E7427" w14:textId="77777777" w:rsidR="001417DA" w:rsidRDefault="00197E9D" w:rsidP="001417DA">
      <w:pPr>
        <w:keepNext/>
        <w:jc w:val="center"/>
      </w:pPr>
      <w:r>
        <w:rPr>
          <w:noProof/>
        </w:rPr>
        <w:drawing>
          <wp:inline distT="0" distB="0" distL="0" distR="0" wp14:anchorId="5744FB29" wp14:editId="6A57DC13">
            <wp:extent cx="3892379" cy="2766244"/>
            <wp:effectExtent l="0" t="0" r="0" b="2540"/>
            <wp:docPr id="1501746946"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6946" name="Imagen 2" descr="Interfaz de usuario gráfica, Texto, Aplicación, Correo electrónic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11588" cy="2779896"/>
                    </a:xfrm>
                    <a:prstGeom prst="rect">
                      <a:avLst/>
                    </a:prstGeom>
                  </pic:spPr>
                </pic:pic>
              </a:graphicData>
            </a:graphic>
          </wp:inline>
        </w:drawing>
      </w:r>
    </w:p>
    <w:p w14:paraId="593BD98F" w14:textId="2241D5D1" w:rsidR="00197E9D" w:rsidRDefault="001417DA" w:rsidP="001417DA">
      <w:pPr>
        <w:pStyle w:val="Descripcin"/>
        <w:jc w:val="center"/>
      </w:pPr>
      <w:bookmarkStart w:id="215" w:name="_Toc165222508"/>
      <w:r>
        <w:t xml:space="preserve">Ilustración </w:t>
      </w:r>
      <w:r>
        <w:fldChar w:fldCharType="begin"/>
      </w:r>
      <w:r>
        <w:instrText xml:space="preserve"> SEQ Ilustración \* ARABIC </w:instrText>
      </w:r>
      <w:r>
        <w:fldChar w:fldCharType="separate"/>
      </w:r>
      <w:r>
        <w:rPr>
          <w:noProof/>
        </w:rPr>
        <w:t>29</w:t>
      </w:r>
      <w:r>
        <w:fldChar w:fldCharType="end"/>
      </w:r>
      <w:r>
        <w:t>: Disparador 2. Elaboración Propia.</w:t>
      </w:r>
      <w:bookmarkEnd w:id="215"/>
    </w:p>
    <w:p w14:paraId="380D2B59" w14:textId="77777777" w:rsidR="00197E9D" w:rsidRDefault="00197E9D" w:rsidP="00197E9D">
      <w:r>
        <w:t>Con el ID de la serie almacenado, el disparador procede a eliminar todos los registros en la tabla Capitulo que tengan una columna ID_Serie correspondiente al ID de la serie eliminada. Esto asegura que todos los capítulos relacionados con la serie sean borrados.</w:t>
      </w:r>
    </w:p>
    <w:p w14:paraId="4EF6C782" w14:textId="26B59DB1" w:rsidR="00197E9D" w:rsidRDefault="00197E9D" w:rsidP="00197E9D">
      <w:r>
        <w:lastRenderedPageBreak/>
        <w:t>Finalmente, el disparador elimina todos los registros de la tabla Visualizaciones donde el ID_Capitulo esté en el conjunto de IDs de los capítulos que acaban de ser eliminados. Esto se realiza mediante una subconsulta que selecciona todos los ID_Capitulo de la tabla Capitulo que pertenecen a la serie en cuestión. Esto asegura que se borren las visualizaciones relacionadas con los capítulos de la serie que está siendo eliminada.</w:t>
      </w:r>
    </w:p>
    <w:p w14:paraId="6C4125D6" w14:textId="62254E83" w:rsidR="00197E9D" w:rsidRDefault="00197E9D" w:rsidP="00197E9D">
      <w:pPr>
        <w:pStyle w:val="Ttulo3"/>
        <w:numPr>
          <w:ilvl w:val="0"/>
          <w:numId w:val="0"/>
        </w:numPr>
        <w:ind w:left="1021" w:hanging="1021"/>
      </w:pPr>
      <w:bookmarkStart w:id="216" w:name="_Toc165222622"/>
      <w:r>
        <w:t>Eliminar datos relacionados con un Usuario</w:t>
      </w:r>
      <w:bookmarkEnd w:id="216"/>
    </w:p>
    <w:p w14:paraId="372B88A7" w14:textId="77777777" w:rsidR="005445BD" w:rsidRDefault="005445BD" w:rsidP="005445BD">
      <w:r w:rsidRPr="005445BD">
        <w:t>El propósito del disparador es asegurar que cuando un usuario toma la decisión de eliminar su cuenta, todos los datos asociados a esa cuenta sean también eliminados de manera eficiente y segura. Esto no solo incluye información personal o de identificación, sino también todos los registros de su actividad, como capítulos vistos, preferencias, y cualquier otro dato que haya sido recopilado durante el tiempo que la cuenta estuvo activa.</w:t>
      </w:r>
    </w:p>
    <w:p w14:paraId="5F47CEEC" w14:textId="77777777" w:rsidR="001417DA" w:rsidRDefault="005445BD" w:rsidP="001417DA">
      <w:pPr>
        <w:keepNext/>
        <w:jc w:val="center"/>
      </w:pPr>
      <w:r>
        <w:rPr>
          <w:noProof/>
        </w:rPr>
        <w:drawing>
          <wp:inline distT="0" distB="0" distL="0" distR="0" wp14:anchorId="6952CBFB" wp14:editId="515361C3">
            <wp:extent cx="3870036" cy="2552090"/>
            <wp:effectExtent l="0" t="0" r="3810" b="635"/>
            <wp:docPr id="1151490158"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90158" name="Imagen 3" descr="Interfaz de usuario gráfica, Texto, Aplicación, Correo electrón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84163" cy="2561406"/>
                    </a:xfrm>
                    <a:prstGeom prst="rect">
                      <a:avLst/>
                    </a:prstGeom>
                  </pic:spPr>
                </pic:pic>
              </a:graphicData>
            </a:graphic>
          </wp:inline>
        </w:drawing>
      </w:r>
    </w:p>
    <w:p w14:paraId="0A6713E8" w14:textId="648DD252" w:rsidR="005445BD" w:rsidRDefault="001417DA" w:rsidP="001417DA">
      <w:pPr>
        <w:pStyle w:val="Descripcin"/>
        <w:jc w:val="center"/>
      </w:pPr>
      <w:bookmarkStart w:id="217" w:name="_Toc165222509"/>
      <w:r>
        <w:t xml:space="preserve">Ilustración </w:t>
      </w:r>
      <w:r>
        <w:fldChar w:fldCharType="begin"/>
      </w:r>
      <w:r>
        <w:instrText xml:space="preserve"> SEQ Ilustración \* ARABIC </w:instrText>
      </w:r>
      <w:r>
        <w:fldChar w:fldCharType="separate"/>
      </w:r>
      <w:r>
        <w:rPr>
          <w:noProof/>
        </w:rPr>
        <w:t>30</w:t>
      </w:r>
      <w:r>
        <w:fldChar w:fldCharType="end"/>
      </w:r>
      <w:r>
        <w:t>: Disparador 3. Elaboración Propia.</w:t>
      </w:r>
      <w:bookmarkEnd w:id="217"/>
    </w:p>
    <w:p w14:paraId="32E81FAC" w14:textId="35F34964" w:rsidR="005445BD" w:rsidRPr="005445BD" w:rsidRDefault="005445BD" w:rsidP="005445BD">
      <w:r>
        <w:t>La</w:t>
      </w:r>
      <w:r w:rsidRPr="005445BD">
        <w:t xml:space="preserve"> utilización de este método ayuda a prevenir errores manuales durante el proceso de eliminación y proporciona un mecanismo de acción rápida que es esencial para mantener la confianza del usuario en la seguridad de sus datos personales. Al utilizar este disparador, el sistema respeta la decisión del usuario y se alinea con los principios de privacidad por diseño y por defecto.</w:t>
      </w:r>
    </w:p>
    <w:p w14:paraId="46DD2627" w14:textId="7214DDFD" w:rsidR="00197E9D" w:rsidRDefault="007D0878" w:rsidP="00197E9D">
      <w:pPr>
        <w:pStyle w:val="Descripcin"/>
        <w:jc w:val="center"/>
        <w:sectPr w:rsidR="00197E9D" w:rsidSect="00576796">
          <w:type w:val="oddPage"/>
          <w:pgSz w:w="11907" w:h="16840" w:code="9"/>
          <w:pgMar w:top="1304" w:right="1247" w:bottom="1304" w:left="1247" w:header="720" w:footer="720" w:gutter="454"/>
          <w:cols w:space="720"/>
          <w:docGrid w:linePitch="299"/>
        </w:sectPr>
      </w:pPr>
      <w:r>
        <w:t>.</w:t>
      </w:r>
    </w:p>
    <w:p w14:paraId="06D7148F" w14:textId="1D6ED3A7" w:rsidR="0087115D" w:rsidRDefault="0087115D" w:rsidP="0087115D">
      <w:pPr>
        <w:pStyle w:val="Ttulo1"/>
        <w:numPr>
          <w:ilvl w:val="0"/>
          <w:numId w:val="0"/>
        </w:numPr>
        <w:ind w:left="360"/>
      </w:pPr>
      <w:bookmarkStart w:id="218" w:name="_Anexo_D:_Detalles"/>
      <w:bookmarkStart w:id="219" w:name="_Toc165222623"/>
      <w:bookmarkEnd w:id="218"/>
      <w:r>
        <w:lastRenderedPageBreak/>
        <w:t xml:space="preserve">Anexo </w:t>
      </w:r>
      <w:r w:rsidR="009553B8">
        <w:t>D</w:t>
      </w:r>
      <w:r>
        <w:t>: Detalles de Pantallas</w:t>
      </w:r>
      <w:bookmarkEnd w:id="219"/>
    </w:p>
    <w:p w14:paraId="6C43BC32" w14:textId="7D97BB01" w:rsidR="005235DD" w:rsidRPr="005235DD" w:rsidRDefault="0087115D" w:rsidP="005235DD">
      <w:pPr>
        <w:pStyle w:val="Ttulo2"/>
        <w:numPr>
          <w:ilvl w:val="0"/>
          <w:numId w:val="0"/>
        </w:numPr>
        <w:ind w:left="737" w:hanging="737"/>
      </w:pPr>
      <w:bookmarkStart w:id="220" w:name="_Toc165222624"/>
      <w:r>
        <w:t>Pantalla Bienvenida</w:t>
      </w:r>
      <w:bookmarkEnd w:id="22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10956ECC" w14:textId="77777777" w:rsidTr="005235DD">
        <w:tc>
          <w:tcPr>
            <w:tcW w:w="4474" w:type="dxa"/>
            <w:vAlign w:val="center"/>
          </w:tcPr>
          <w:p w14:paraId="6C69D224" w14:textId="77777777" w:rsidR="005235DD" w:rsidRDefault="005235DD" w:rsidP="005235DD">
            <w:pPr>
              <w:keepNext/>
              <w:jc w:val="center"/>
            </w:pPr>
            <w:bookmarkStart w:id="221" w:name="OLE_LINK69"/>
            <w:bookmarkStart w:id="222" w:name="OLE_LINK70"/>
            <w:r>
              <w:rPr>
                <w:noProof/>
              </w:rPr>
              <w:drawing>
                <wp:inline distT="0" distB="0" distL="0" distR="0" wp14:anchorId="313405AF" wp14:editId="606DC11D">
                  <wp:extent cx="1738800" cy="3772924"/>
                  <wp:effectExtent l="0" t="0" r="1270" b="0"/>
                  <wp:docPr id="1850630796"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0796" name="Imagen 11" descr="Imagen que contiene Logotip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38800" cy="3772924"/>
                          </a:xfrm>
                          <a:prstGeom prst="rect">
                            <a:avLst/>
                          </a:prstGeom>
                        </pic:spPr>
                      </pic:pic>
                    </a:graphicData>
                  </a:graphic>
                </wp:inline>
              </w:drawing>
            </w:r>
          </w:p>
          <w:p w14:paraId="553E46B6" w14:textId="23E8A6E6" w:rsidR="005235DD" w:rsidRDefault="005235DD" w:rsidP="000040B4">
            <w:pPr>
              <w:pStyle w:val="Descripcin"/>
              <w:jc w:val="center"/>
            </w:pPr>
            <w:bookmarkStart w:id="223" w:name="_Toc165222510"/>
            <w:r>
              <w:t xml:space="preserve">Ilustración </w:t>
            </w:r>
            <w:r>
              <w:fldChar w:fldCharType="begin"/>
            </w:r>
            <w:r>
              <w:instrText xml:space="preserve"> SEQ Ilustración \* ARABIC </w:instrText>
            </w:r>
            <w:r>
              <w:fldChar w:fldCharType="separate"/>
            </w:r>
            <w:r w:rsidR="001417DA">
              <w:rPr>
                <w:noProof/>
              </w:rPr>
              <w:t>31</w:t>
            </w:r>
            <w:r>
              <w:fldChar w:fldCharType="end"/>
            </w:r>
            <w:r>
              <w:t>: Pantalla Bienvenida. Elaboración Propia.</w:t>
            </w:r>
            <w:bookmarkEnd w:id="223"/>
          </w:p>
        </w:tc>
        <w:tc>
          <w:tcPr>
            <w:tcW w:w="4475" w:type="dxa"/>
            <w:vAlign w:val="center"/>
          </w:tcPr>
          <w:p w14:paraId="4E41C1C2" w14:textId="77777777" w:rsidR="005235DD" w:rsidRDefault="005235DD" w:rsidP="005235DD">
            <w:r>
              <w:t xml:space="preserve">El estado local todosUsuarios se utiliza para almacenar información de usuarios obtenida a través de una solicitud HTTP. Hay funciones como imprimirUsuarios, que imprime detalles de los usuarios en la consola, y dos manejadores de eventos, handleLoginPress y handleCreateAccountPress, para los botones de iniciar sesión y crear cuenta, respectivamente. </w:t>
            </w:r>
          </w:p>
          <w:p w14:paraId="4FBE7CB0" w14:textId="77777777" w:rsidR="005235DD" w:rsidRDefault="005235DD" w:rsidP="005235DD"/>
          <w:p w14:paraId="512B98E5" w14:textId="587CF94A" w:rsidR="005235DD" w:rsidRDefault="005235DD" w:rsidP="005235DD">
            <w:r>
              <w:t>El primero realiza una solicitud a un endpoint de una API para obtener los usuarios, los almacena en el estado todosUsuarios, y luego navega a la pantalla de inicio de sesión (LogInScreen), mientras que el segundo simplemente navega a la pantalla de registro de nuevos usuarios (SignUp).</w:t>
            </w:r>
          </w:p>
        </w:tc>
      </w:tr>
    </w:tbl>
    <w:bookmarkEnd w:id="221"/>
    <w:bookmarkEnd w:id="222"/>
    <w:p w14:paraId="7BF23CCD" w14:textId="4D7475D5" w:rsidR="005235DD" w:rsidRPr="005235DD" w:rsidRDefault="005235DD" w:rsidP="005235DD">
      <w:r>
        <w:t>El componente también incluye un logo y botones para iniciar sesión o crear una nueva cuenta, aplicando estilos globales y específicos para organizar visualmente la interfaz. Estos estilos se definen tanto en el archivo de estilos globales (globalStyles) como en una constante styles dentro del componente, asegurando que la aplicación mantenga una apariencia coherente y adaptativa a diferentes tamaños de pantalla.</w:t>
      </w:r>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224" w:name="_Toc165222625"/>
      <w:r>
        <w:lastRenderedPageBreak/>
        <w:t>Pantalla Inicio Sesión</w:t>
      </w:r>
      <w:bookmarkEnd w:id="22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76D56631" w14:textId="77777777" w:rsidTr="005235DD">
        <w:tc>
          <w:tcPr>
            <w:tcW w:w="4474" w:type="dxa"/>
            <w:vAlign w:val="center"/>
          </w:tcPr>
          <w:p w14:paraId="05BE2A31" w14:textId="77777777" w:rsidR="005235DD" w:rsidRDefault="005235DD" w:rsidP="005235DD">
            <w:pPr>
              <w:keepNext/>
              <w:jc w:val="center"/>
            </w:pPr>
            <w:bookmarkStart w:id="225" w:name="_Hlk164879680"/>
            <w:bookmarkStart w:id="226" w:name="OLE_LINK101"/>
            <w:r>
              <w:rPr>
                <w:noProof/>
              </w:rPr>
              <w:drawing>
                <wp:inline distT="0" distB="0" distL="0" distR="0" wp14:anchorId="469E5EA1" wp14:editId="471AB083">
                  <wp:extent cx="1738800" cy="3772923"/>
                  <wp:effectExtent l="0" t="0" r="1270" b="0"/>
                  <wp:docPr id="1647265886"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5886" name="Imagen 12" descr="Interfaz de usuario gráfica&#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1E2F5B17" w14:textId="442258CB" w:rsidR="005235DD" w:rsidRDefault="005235DD" w:rsidP="005235DD">
            <w:pPr>
              <w:pStyle w:val="Descripcin"/>
              <w:jc w:val="center"/>
            </w:pPr>
            <w:bookmarkStart w:id="227" w:name="_Toc165222511"/>
            <w:r>
              <w:t xml:space="preserve">Ilustración </w:t>
            </w:r>
            <w:r>
              <w:fldChar w:fldCharType="begin"/>
            </w:r>
            <w:r>
              <w:instrText xml:space="preserve"> SEQ Ilustración \* ARABIC </w:instrText>
            </w:r>
            <w:r>
              <w:fldChar w:fldCharType="separate"/>
            </w:r>
            <w:r w:rsidR="001417DA">
              <w:rPr>
                <w:noProof/>
              </w:rPr>
              <w:t>32</w:t>
            </w:r>
            <w:r>
              <w:fldChar w:fldCharType="end"/>
            </w:r>
            <w:r>
              <w:t>: Pantalla Inicio de Sesión. Elaboración propia</w:t>
            </w:r>
            <w:bookmarkEnd w:id="227"/>
          </w:p>
        </w:tc>
        <w:tc>
          <w:tcPr>
            <w:tcW w:w="4475" w:type="dxa"/>
            <w:vAlign w:val="center"/>
          </w:tcPr>
          <w:p w14:paraId="50F9A2FA" w14:textId="77777777" w:rsidR="005235DD" w:rsidRPr="00B304DD" w:rsidRDefault="005235DD" w:rsidP="006B0FA7">
            <w:pPr>
              <w:spacing w:after="160" w:line="259" w:lineRule="auto"/>
            </w:pPr>
            <w:bookmarkStart w:id="228" w:name="OLE_LINK80"/>
            <w:bookmarkStart w:id="229" w:name="OLE_LINK81"/>
            <w:r>
              <w:t xml:space="preserve">En esta </w:t>
            </w:r>
            <w:r w:rsidRPr="00B304DD">
              <w:t>pantalla usuarios introducen su nombre de usuario y contraseña. Si las credenciales son correctas, se les permite acceder a la aplicación; de lo contrario, se muestra una alerta indicando que deben ingresar correctamente sus datos.</w:t>
            </w:r>
          </w:p>
          <w:bookmarkEnd w:id="228"/>
          <w:bookmarkEnd w:id="229"/>
          <w:p w14:paraId="13EE2771" w14:textId="77777777" w:rsidR="005235DD" w:rsidRPr="00B304DD" w:rsidRDefault="005235DD" w:rsidP="006B0FA7">
            <w:pPr>
              <w:spacing w:after="160" w:line="259" w:lineRule="auto"/>
            </w:pPr>
            <w:r w:rsidRPr="00B304DD">
              <w:t>La pantalla utiliza varios hooks y componentes de React Native, como useState para gestionar el estado de los inputs de usuario y contraseñ También se integra un contexto personalizado, useUser, para establecer los datos del usuario en el contexto global de la aplicación tras un inicio de sesión exitoso.</w:t>
            </w:r>
          </w:p>
          <w:p w14:paraId="1A0CC45A" w14:textId="52B38149" w:rsidR="005235DD" w:rsidRDefault="005235DD" w:rsidP="006B0FA7">
            <w:pPr>
              <w:spacing w:after="160" w:line="259" w:lineRule="auto"/>
            </w:pPr>
            <w:r w:rsidRPr="00B304DD">
              <w:t>La función handleLogin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tc>
      </w:tr>
    </w:tbl>
    <w:bookmarkEnd w:id="225"/>
    <w:bookmarkEnd w:id="226"/>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El componente también emplea TouchableWithoutFeedback y Keyboard de React Native para mejorar la usabilidad, permitiendo a los usuarios ocultar el teclado al tocar cualquier área fuera de los campos de texto.</w:t>
      </w:r>
    </w:p>
    <w:p w14:paraId="67F3265B" w14:textId="77777777" w:rsidR="0087115D" w:rsidRDefault="0087115D" w:rsidP="0087115D">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501C9090" w14:textId="77777777" w:rsidR="00890461" w:rsidRDefault="00890461" w:rsidP="00890461">
      <w:pPr>
        <w:pStyle w:val="Ttulo2"/>
        <w:numPr>
          <w:ilvl w:val="0"/>
          <w:numId w:val="0"/>
        </w:numPr>
        <w:ind w:left="737" w:hanging="737"/>
      </w:pPr>
      <w:bookmarkStart w:id="230" w:name="_Toc165222626"/>
      <w:r>
        <w:lastRenderedPageBreak/>
        <w:t xml:space="preserve">Pantalla Crear </w:t>
      </w:r>
      <w:r w:rsidRPr="004C114D">
        <w:t>Cuenta</w:t>
      </w:r>
      <w:bookmarkEnd w:id="23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890461" w14:paraId="33B99F6B" w14:textId="77777777" w:rsidTr="002E4E0E">
        <w:tc>
          <w:tcPr>
            <w:tcW w:w="4474" w:type="dxa"/>
            <w:vAlign w:val="center"/>
          </w:tcPr>
          <w:p w14:paraId="72E2BBAD" w14:textId="77777777" w:rsidR="00890461" w:rsidRDefault="00890461" w:rsidP="002E4E0E">
            <w:pPr>
              <w:pStyle w:val="Descripcin"/>
              <w:keepNext/>
            </w:pPr>
            <w:bookmarkStart w:id="231" w:name="OLE_LINK128"/>
            <w:bookmarkStart w:id="232" w:name="OLE_LINK129"/>
          </w:p>
          <w:p w14:paraId="7F46D41B" w14:textId="77777777" w:rsidR="00890461" w:rsidRDefault="00890461" w:rsidP="002E4E0E">
            <w:pPr>
              <w:keepNext/>
              <w:jc w:val="center"/>
            </w:pPr>
          </w:p>
          <w:p w14:paraId="5B43FE2D" w14:textId="77777777" w:rsidR="00890461" w:rsidRDefault="00890461" w:rsidP="002E4E0E">
            <w:pPr>
              <w:pStyle w:val="Descripcin"/>
              <w:keepNext/>
              <w:jc w:val="center"/>
            </w:pPr>
            <w:r>
              <w:rPr>
                <w:noProof/>
              </w:rPr>
              <w:drawing>
                <wp:inline distT="0" distB="0" distL="0" distR="0" wp14:anchorId="2DEE2BF9" wp14:editId="2519BC7C">
                  <wp:extent cx="1738800" cy="3772923"/>
                  <wp:effectExtent l="0" t="0" r="1270" b="0"/>
                  <wp:docPr id="108055662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56629" name="Imagen 19" descr="Interfaz de usuario gráfica, Aplicación&#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5A7AF39D" w14:textId="5A234CE9" w:rsidR="00890461" w:rsidRDefault="00890461" w:rsidP="002E4E0E">
            <w:pPr>
              <w:pStyle w:val="Descripcin"/>
              <w:jc w:val="center"/>
            </w:pPr>
            <w:bookmarkStart w:id="233" w:name="_Toc165222512"/>
            <w:r>
              <w:t xml:space="preserve">Ilustración </w:t>
            </w:r>
            <w:r>
              <w:fldChar w:fldCharType="begin"/>
            </w:r>
            <w:r>
              <w:instrText xml:space="preserve"> SEQ Ilustración \* ARABIC </w:instrText>
            </w:r>
            <w:r>
              <w:fldChar w:fldCharType="separate"/>
            </w:r>
            <w:r w:rsidR="001417DA">
              <w:rPr>
                <w:noProof/>
              </w:rPr>
              <w:t>33</w:t>
            </w:r>
            <w:r>
              <w:fldChar w:fldCharType="end"/>
            </w:r>
            <w:r>
              <w:t>: Pantalla Crear Cuenta. Elaboración Propia.</w:t>
            </w:r>
            <w:bookmarkEnd w:id="233"/>
          </w:p>
        </w:tc>
        <w:tc>
          <w:tcPr>
            <w:tcW w:w="4475" w:type="dxa"/>
            <w:vAlign w:val="center"/>
          </w:tcPr>
          <w:p w14:paraId="39E0C41F" w14:textId="77777777" w:rsidR="00890461" w:rsidRDefault="00890461" w:rsidP="002E4E0E">
            <w:pPr>
              <w:spacing w:after="160" w:line="259" w:lineRule="auto"/>
            </w:pPr>
            <w:r>
              <w:t>El componente SignUp permite a los usuarios crear una cuenta proporcionando su nombre, apellidos, nombre de usuario y una contraseña que debe cumplir con ciertos criterios de seguridad, como tener al menos 8 caracteres, incluir una letra mayúscula y un número.</w:t>
            </w:r>
          </w:p>
          <w:p w14:paraId="7ED0BD4A" w14:textId="77777777" w:rsidR="00890461" w:rsidRDefault="00890461" w:rsidP="002E4E0E">
            <w:pPr>
              <w:spacing w:after="160" w:line="259" w:lineRule="auto"/>
            </w:pPr>
            <w:r>
              <w:t>Al iniciar, el componente establece estados iniciales para almacenar la información del usuario y un mensaje de error en caso de que ocurra algún problema durante el proceso de validación o registro. Utiliza TextInput para recoger los datos del usuario y TouchableOpacity para los botones que manejan la acción de registro y la opción de volver a la pantalla anterior.</w:t>
            </w:r>
          </w:p>
          <w:p w14:paraId="28FAAC88" w14:textId="77777777" w:rsidR="00890461" w:rsidRDefault="00890461" w:rsidP="002E4E0E">
            <w:r>
              <w:t xml:space="preserve">Para el registro, se implementa una función handleSignUp que primero verifica si las contraseñas ingresadas coinciden y si cumplen con los requisitos mínimos de seguridad. </w:t>
            </w:r>
          </w:p>
        </w:tc>
      </w:tr>
    </w:tbl>
    <w:bookmarkEnd w:id="231"/>
    <w:bookmarkEnd w:id="232"/>
    <w:p w14:paraId="7325A6AE" w14:textId="77777777" w:rsidR="00890461" w:rsidRPr="00784763" w:rsidRDefault="00890461" w:rsidP="00890461">
      <w:r>
        <w:t>Si las validaciones son exitosas, se procede a crear un objeto de usuario con un ID único generado por la función generarIdUnico y se intenta registrar al usuario mediante una petición POST a un servidor. El resultado de esta operación se comunica al usuario a través de alertas.</w:t>
      </w:r>
    </w:p>
    <w:p w14:paraId="0678671D" w14:textId="77777777" w:rsidR="00890461" w:rsidRDefault="00890461" w:rsidP="00890461">
      <w:r>
        <w:t>El diseño utiliza StyleSheet para definir el estilo de los componentes UI, como los campos de texto y botones, además de un logo personalizado que se muestra en la parte superior. También se emplea TouchableWithoutFeedback para ocultar el teclado cuando se toca fuera de los campos de entrada, mejorando la experiencia de usuario.</w:t>
      </w:r>
    </w:p>
    <w:p w14:paraId="5418676D" w14:textId="77777777" w:rsidR="00890461" w:rsidRDefault="00890461" w:rsidP="00890461">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110F8468" w14:textId="593F368D" w:rsidR="00890461" w:rsidRPr="000326C7" w:rsidRDefault="00890461" w:rsidP="0087115D">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p w14:paraId="76136EB6" w14:textId="77777777" w:rsidR="0087115D" w:rsidRDefault="0087115D" w:rsidP="004C114D">
      <w:pPr>
        <w:pStyle w:val="Ttulo2"/>
        <w:numPr>
          <w:ilvl w:val="0"/>
          <w:numId w:val="0"/>
        </w:numPr>
        <w:ind w:left="737" w:hanging="737"/>
      </w:pPr>
      <w:bookmarkStart w:id="234" w:name="_Toc165222627"/>
      <w:r>
        <w:lastRenderedPageBreak/>
        <w:t>Pantalla Home</w:t>
      </w:r>
      <w:bookmarkEnd w:id="234"/>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4A0EAF" w14:paraId="0BA1FE0C" w14:textId="77777777" w:rsidTr="004A0EAF">
        <w:tc>
          <w:tcPr>
            <w:tcW w:w="4474" w:type="dxa"/>
            <w:vAlign w:val="center"/>
          </w:tcPr>
          <w:p w14:paraId="07AEBF2C" w14:textId="77777777" w:rsidR="004A0EAF" w:rsidRDefault="004A0EAF" w:rsidP="004A0EAF">
            <w:pPr>
              <w:keepNext/>
              <w:jc w:val="center"/>
            </w:pPr>
            <w:bookmarkStart w:id="235" w:name="OLE_LINK104"/>
            <w:bookmarkStart w:id="236" w:name="OLE_LINK105"/>
            <w:r>
              <w:rPr>
                <w:noProof/>
              </w:rPr>
              <w:drawing>
                <wp:inline distT="0" distB="0" distL="0" distR="0" wp14:anchorId="740CDED8" wp14:editId="3CCC2B65">
                  <wp:extent cx="1738800" cy="3772923"/>
                  <wp:effectExtent l="0" t="0" r="1270" b="0"/>
                  <wp:docPr id="36367336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73363" name="Imagen 13" descr="Interfaz de usuario gráfica, Sitio web&#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4A64956A" w14:textId="05DA19A4" w:rsidR="00FC13A6" w:rsidRDefault="004A0EAF" w:rsidP="004A0EAF">
            <w:pPr>
              <w:pStyle w:val="Descripcin"/>
              <w:jc w:val="center"/>
            </w:pPr>
            <w:bookmarkStart w:id="237" w:name="_Toc165222513"/>
            <w:r>
              <w:t xml:space="preserve">Ilustración </w:t>
            </w:r>
            <w:r>
              <w:fldChar w:fldCharType="begin"/>
            </w:r>
            <w:r>
              <w:instrText xml:space="preserve"> SEQ Ilustración \* ARABIC </w:instrText>
            </w:r>
            <w:r>
              <w:fldChar w:fldCharType="separate"/>
            </w:r>
            <w:r w:rsidR="001417DA">
              <w:rPr>
                <w:noProof/>
              </w:rPr>
              <w:t>34</w:t>
            </w:r>
            <w:r>
              <w:fldChar w:fldCharType="end"/>
            </w:r>
            <w:r>
              <w:t>: Pantalla Home. Elaboración Propia.</w:t>
            </w:r>
            <w:bookmarkEnd w:id="237"/>
          </w:p>
        </w:tc>
        <w:tc>
          <w:tcPr>
            <w:tcW w:w="4475" w:type="dxa"/>
            <w:vAlign w:val="center"/>
          </w:tcPr>
          <w:p w14:paraId="4F94E768" w14:textId="77777777" w:rsidR="004A0EAF" w:rsidRDefault="004A0EAF" w:rsidP="006B0FA7">
            <w:pPr>
              <w:spacing w:after="160" w:line="259" w:lineRule="auto"/>
            </w:pPr>
            <w:r>
              <w:t xml:space="preserve">El código de la pantalla de inicio </w:t>
            </w:r>
            <w:r w:rsidRPr="003F2F4D">
              <w:t xml:space="preserve">Incluye módulos de React (React, useEffect, useState), componentes de React Native para la interfaz de usuario (como View, Text, TouchableOpacity, etc.), utilidades de navegación de @react-navigation/native, un contexto personalizado useUser para acceder a los datos del usuario, estilos globales, y otros componentes para la selección de elementos </w:t>
            </w:r>
            <w:r>
              <w:t>e</w:t>
            </w:r>
            <w:r w:rsidRPr="003F2F4D">
              <w:t xml:space="preserve"> iconos.</w:t>
            </w:r>
          </w:p>
          <w:p w14:paraId="4FABC499" w14:textId="2D4132B1" w:rsidR="00FC13A6" w:rsidRDefault="004A0EAF" w:rsidP="006B0FA7">
            <w:pPr>
              <w:spacing w:after="160" w:line="259" w:lineRule="auto"/>
            </w:pPr>
            <w:r>
              <w:t>En cuanto a los estados, el componente aprovecha el hook useState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tc>
      </w:tr>
    </w:tbl>
    <w:p w14:paraId="628B2D68" w14:textId="77777777" w:rsidR="0087115D" w:rsidRDefault="0087115D" w:rsidP="006B0FA7">
      <w:bookmarkStart w:id="238" w:name="OLE_LINK102"/>
      <w:bookmarkStart w:id="239" w:name="OLE_LINK103"/>
      <w:bookmarkStart w:id="240" w:name="OLE_LINK5"/>
      <w:bookmarkStart w:id="241" w:name="OLE_LINK6"/>
      <w:bookmarkEnd w:id="235"/>
      <w:bookmarkEnd w:id="236"/>
      <w:r>
        <w:t xml:space="preserve">El código de la pantalla de inicio </w:t>
      </w:r>
      <w:r w:rsidRPr="003F2F4D">
        <w:t xml:space="preserve">Incluye módulos de React (React, useEffect, useState), componentes de React Native para la interfaz de usuario (como View, Text, TouchableOpacity, etc.), utilidades de navegación de @react-navigation/native, un contexto personalizado useUser para acceder a los datos del usuario, estilos globales, y otros componentes para la selección de elementos </w:t>
      </w:r>
      <w:r>
        <w:t>e</w:t>
      </w:r>
      <w:r w:rsidRPr="003F2F4D">
        <w:t xml:space="preserve"> iconos.</w:t>
      </w:r>
    </w:p>
    <w:p w14:paraId="1059E133" w14:textId="77777777" w:rsidR="0087115D" w:rsidRDefault="0087115D" w:rsidP="0087115D">
      <w:r>
        <w:t>En cuanto a los estados, el componente aprovecha el hook useState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bookmarkEnd w:id="238"/>
    <w:bookmarkEnd w:id="239"/>
    <w:p w14:paraId="63212303" w14:textId="77777777" w:rsidR="0087115D" w:rsidRDefault="0087115D" w:rsidP="0087115D">
      <w:r>
        <w:t>La carga de datos se facilita a través del uso de useEffect y useFocusEffect, que sirven para inicializar el componente o reaccionar al reenfoque de la pantalla, respectivamente. Estos efectos invocan funciones como llamarAGrupos y obtenerSeries,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useNavigation para manejar la navegación entre pantallas y useRoute para acceder a parámetros de la ruta actual. La lógica incluida permite al usuario interactuar con diversos elementos de la interfaz, como botones e inputs de texto, facilitando </w:t>
      </w:r>
      <w:r>
        <w:lastRenderedPageBreak/>
        <w:t>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40"/>
    <w:bookmarkEnd w:id="241"/>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42" w:name="_Toc165222628"/>
      <w:r>
        <w:lastRenderedPageBreak/>
        <w:t>Pantalla Ajustes</w:t>
      </w:r>
      <w:bookmarkEnd w:id="24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E76D28" w14:paraId="3206A7A1" w14:textId="77777777" w:rsidTr="00BD3040">
        <w:tc>
          <w:tcPr>
            <w:tcW w:w="4474" w:type="dxa"/>
            <w:vAlign w:val="center"/>
          </w:tcPr>
          <w:p w14:paraId="2F99306E" w14:textId="77777777" w:rsidR="00E76D28" w:rsidRDefault="00E76D28" w:rsidP="00E76D28">
            <w:pPr>
              <w:pStyle w:val="Descripcin"/>
              <w:keepNext/>
              <w:jc w:val="center"/>
            </w:pPr>
            <w:bookmarkStart w:id="243" w:name="OLE_LINK110"/>
            <w:bookmarkStart w:id="244" w:name="OLE_LINK111"/>
            <w:r>
              <w:rPr>
                <w:noProof/>
              </w:rPr>
              <w:drawing>
                <wp:inline distT="0" distB="0" distL="0" distR="0" wp14:anchorId="49754060" wp14:editId="55C4000F">
                  <wp:extent cx="1738800" cy="3772923"/>
                  <wp:effectExtent l="0" t="0" r="1270" b="0"/>
                  <wp:docPr id="2139835966"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35966" name="Imagen 14" descr="Interfaz de usuario gráfica, Texto, Aplicación&#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10D43B48" w14:textId="04D0F2F9" w:rsidR="00E76D28" w:rsidRDefault="00E76D28" w:rsidP="00E76D28">
            <w:pPr>
              <w:pStyle w:val="Descripcin"/>
              <w:jc w:val="center"/>
            </w:pPr>
            <w:bookmarkStart w:id="245" w:name="_Toc165222514"/>
            <w:r>
              <w:t xml:space="preserve">Ilustración </w:t>
            </w:r>
            <w:r>
              <w:fldChar w:fldCharType="begin"/>
            </w:r>
            <w:r>
              <w:instrText xml:space="preserve"> SEQ Ilustración \* ARABIC </w:instrText>
            </w:r>
            <w:r>
              <w:fldChar w:fldCharType="separate"/>
            </w:r>
            <w:r w:rsidR="001417DA">
              <w:rPr>
                <w:noProof/>
              </w:rPr>
              <w:t>35</w:t>
            </w:r>
            <w:r>
              <w:fldChar w:fldCharType="end"/>
            </w:r>
            <w:r>
              <w:t>: Pantalla Ajustes. Elaboración Propia.</w:t>
            </w:r>
            <w:bookmarkEnd w:id="245"/>
          </w:p>
        </w:tc>
        <w:tc>
          <w:tcPr>
            <w:tcW w:w="4475" w:type="dxa"/>
            <w:vAlign w:val="center"/>
          </w:tcPr>
          <w:p w14:paraId="29180BC1" w14:textId="143BC7E8" w:rsidR="00E76D28" w:rsidRDefault="00E76D28" w:rsidP="006B0FA7">
            <w:pPr>
              <w:spacing w:after="160" w:line="259" w:lineRule="auto"/>
            </w:pPr>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1637DEA0" w14:textId="5470D916" w:rsidR="006B0FA7" w:rsidRDefault="00E76D28" w:rsidP="006B0FA7">
            <w:pPr>
              <w:spacing w:after="160" w:line="259" w:lineRule="auto"/>
            </w:pPr>
            <w:bookmarkStart w:id="246" w:name="OLE_LINK106"/>
            <w:bookmarkStart w:id="247" w:name="OLE_LINK107"/>
            <w:r>
              <w:t>El componente Settings utiliza useState para manejar estados locales como el mensaje de error y los datos del usuario actual (nombre, apellidos, usuario, y contraseñas). Se emplea el hook personalizado useUser para acceder y modificar el contexto del usuario, permitiendo actualizar estos datos globalmente en la aplicación.</w:t>
            </w:r>
          </w:p>
          <w:p w14:paraId="5908648F" w14:textId="41AC9CBA" w:rsidR="00E76D28" w:rsidRDefault="006B0FA7" w:rsidP="006B0FA7">
            <w:pPr>
              <w:spacing w:after="160" w:line="259" w:lineRule="auto"/>
            </w:pPr>
            <w:r>
              <w:t>La interfaz de usuario consta de campos de texto para ingresar los datos actualizados y botones para guardar los cambios o cerrar sesión.</w:t>
            </w:r>
            <w:bookmarkEnd w:id="246"/>
            <w:bookmarkEnd w:id="247"/>
          </w:p>
        </w:tc>
      </w:tr>
    </w:tbl>
    <w:bookmarkEnd w:id="243"/>
    <w:bookmarkEnd w:id="244"/>
    <w:p w14:paraId="48631C46" w14:textId="7104B459" w:rsidR="0087115D" w:rsidRDefault="0087115D" w:rsidP="0087115D">
      <w:r>
        <w:t>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690B5F78" w14:textId="767E06CE" w:rsidR="00844881" w:rsidRDefault="00844881" w:rsidP="00844881">
      <w:pPr>
        <w:rPr>
          <w:bCs/>
          <w:smallCaps/>
        </w:rPr>
      </w:pPr>
      <w:r w:rsidRPr="00844881">
        <w:t xml:space="preserve">En la pantalla mostrada, se permite a los usuarios actualizar su información personal, incluyendo nombre, apellidos, nombre de usuario y contraseña. Para editar estos datos, simplemente deben tocar en el respectivo cuadro de texto y escribir la nueva información. Para la contraseña, es necesario introducirla dos veces para confirmación; si las entradas no coinciden, el sistema bloqueará la actualización del perfil. Además, se presenta un botón etiquetado "Eliminar cuenta", el </w:t>
      </w:r>
      <w:r w:rsidR="003F25B1" w:rsidRPr="00844881">
        <w:t>cual,</w:t>
      </w:r>
      <w:r w:rsidRPr="00844881">
        <w:t xml:space="preserve"> al ser presionado, desencadenará una alerta emergente pidiendo confirmación para proceder. Si el usuario confirma la acción, la cuenta y todos los datos asociados serán eliminados permanentemente. Optar por cerrar sesión finalizará la sesión activa del usuario, redirigiéndolo automáticamente a la página de inicio.</w:t>
      </w:r>
    </w:p>
    <w:p w14:paraId="63401126" w14:textId="059CBD00" w:rsidR="0087115D" w:rsidRDefault="0087115D" w:rsidP="004C114D">
      <w:pPr>
        <w:pStyle w:val="Ttulo2"/>
        <w:numPr>
          <w:ilvl w:val="0"/>
          <w:numId w:val="0"/>
        </w:numPr>
        <w:ind w:left="737" w:hanging="737"/>
      </w:pPr>
      <w:bookmarkStart w:id="248" w:name="_Toc165222629"/>
      <w:r>
        <w:lastRenderedPageBreak/>
        <w:t>Pantalla Crear Grupo</w:t>
      </w:r>
      <w:bookmarkEnd w:id="24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B9219B" w14:paraId="6DC5C90E" w14:textId="77777777" w:rsidTr="00BD3040">
        <w:tc>
          <w:tcPr>
            <w:tcW w:w="4474" w:type="dxa"/>
            <w:vAlign w:val="center"/>
          </w:tcPr>
          <w:p w14:paraId="1AB5E3EF" w14:textId="131EDDAE" w:rsidR="00B9219B" w:rsidRDefault="00B9219B" w:rsidP="00BD3040">
            <w:pPr>
              <w:pStyle w:val="Descripcin"/>
              <w:keepNext/>
              <w:jc w:val="center"/>
            </w:pPr>
            <w:bookmarkStart w:id="249" w:name="OLE_LINK114"/>
            <w:bookmarkStart w:id="250" w:name="OLE_LINK115"/>
          </w:p>
          <w:p w14:paraId="0D494D83" w14:textId="77777777" w:rsidR="00062408" w:rsidRDefault="00B9219B" w:rsidP="00062408">
            <w:pPr>
              <w:keepNext/>
              <w:jc w:val="center"/>
            </w:pPr>
            <w:r>
              <w:rPr>
                <w:noProof/>
              </w:rPr>
              <w:drawing>
                <wp:inline distT="0" distB="0" distL="0" distR="0" wp14:anchorId="7FAD3BE3" wp14:editId="33DF7ADD">
                  <wp:extent cx="1440000" cy="3124574"/>
                  <wp:effectExtent l="0" t="0" r="0" b="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4EF5FE72" w14:textId="61091C8C" w:rsidR="00B9219B" w:rsidRDefault="00062408" w:rsidP="00062408">
            <w:pPr>
              <w:pStyle w:val="Descripcin"/>
              <w:jc w:val="center"/>
            </w:pPr>
            <w:bookmarkStart w:id="251" w:name="_Toc165222515"/>
            <w:r>
              <w:t xml:space="preserve">Ilustración </w:t>
            </w:r>
            <w:r>
              <w:fldChar w:fldCharType="begin"/>
            </w:r>
            <w:r>
              <w:instrText xml:space="preserve"> SEQ Ilustración \* ARABIC </w:instrText>
            </w:r>
            <w:r>
              <w:fldChar w:fldCharType="separate"/>
            </w:r>
            <w:r w:rsidR="001417DA">
              <w:rPr>
                <w:noProof/>
              </w:rPr>
              <w:t>36</w:t>
            </w:r>
            <w:r>
              <w:fldChar w:fldCharType="end"/>
            </w:r>
            <w:r>
              <w:t>: Pantalla Crear Grupo. Elaboración Propia.</w:t>
            </w:r>
            <w:bookmarkEnd w:id="251"/>
          </w:p>
        </w:tc>
        <w:tc>
          <w:tcPr>
            <w:tcW w:w="4475" w:type="dxa"/>
            <w:vAlign w:val="center"/>
          </w:tcPr>
          <w:p w14:paraId="1D9B8144" w14:textId="77777777" w:rsidR="00B9219B" w:rsidRDefault="00B9219B" w:rsidP="00B9219B">
            <w:pPr>
              <w:spacing w:after="160" w:line="259" w:lineRule="auto"/>
            </w:pPr>
            <w:r>
              <w:t xml:space="preserve">Este componente aprovecha varios hooks de React, como useState y useEffect, para manejar el estado local, como el nombre del grupo, los miembros del grupo, y si actualmente se está editando el nombre del grupo. </w:t>
            </w:r>
          </w:p>
          <w:p w14:paraId="544B749F" w14:textId="3853F4BB" w:rsidR="00B9219B" w:rsidRDefault="00B9219B" w:rsidP="00BD3040">
            <w:pPr>
              <w:spacing w:after="160" w:line="259" w:lineRule="auto"/>
            </w:pPr>
            <w:r>
              <w:t>La funcionalidad principal del componente incluye la edición del nombre de un grupo y la visualización de sus miembros. Al iniciar, realiza una petición al servidor para obtener los datos actuales del grupo, que se actualizan automáticamente gracias al uso de useEffect. Los usuarios pueden editar el nombre del grupo, lo cual activa un campo de texto. Una vez que el usuario desenfoca el campo o guarda los cambios, se envía una solicitud de actualización al servidor.</w:t>
            </w:r>
          </w:p>
        </w:tc>
      </w:tr>
    </w:tbl>
    <w:p w14:paraId="200969FF" w14:textId="77777777" w:rsidR="0087115D" w:rsidRDefault="0087115D" w:rsidP="0087115D">
      <w:bookmarkStart w:id="252" w:name="OLE_LINK9"/>
      <w:bookmarkStart w:id="253" w:name="OLE_LINK10"/>
      <w:bookmarkEnd w:id="249"/>
      <w:bookmarkEnd w:id="250"/>
      <w:r>
        <w:t>Además, ofrece la opción de eliminar un grupo a través de un botón, que muestra una alerta de confirmación para evitar eliminaciones accidentales. La interacción con el servidor para actualizar y eliminar grupos es manejada mediante la API.</w:t>
      </w:r>
    </w:p>
    <w:p w14:paraId="5D974B6B" w14:textId="7D279ECD" w:rsidR="0087115D" w:rsidRDefault="0087115D" w:rsidP="00B9219B">
      <w:r>
        <w:t>La interfaz de usuario se compone de textos, botones y listas, organizados de manera que facilita la interacción. La estética se mantiene coherente y accesible, utilizando estilos definidos tanto localmente en StyleSheet como estilos globales importados, asegurando que la experiencia del usuario sea agradable y uniforme en toda la aplicación..</w:t>
      </w:r>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54" w:name="_Toc165222630"/>
      <w:bookmarkEnd w:id="252"/>
      <w:bookmarkEnd w:id="253"/>
      <w:r>
        <w:lastRenderedPageBreak/>
        <w:t>Pantalla Editar Grupo</w:t>
      </w:r>
      <w:bookmarkEnd w:id="25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040B4" w14:paraId="6DAD4A42" w14:textId="77777777" w:rsidTr="00BD3040">
        <w:tc>
          <w:tcPr>
            <w:tcW w:w="4474" w:type="dxa"/>
            <w:vAlign w:val="center"/>
          </w:tcPr>
          <w:p w14:paraId="43EB0ABE" w14:textId="77777777" w:rsidR="000040B4" w:rsidRDefault="000040B4" w:rsidP="00BD3040">
            <w:pPr>
              <w:pStyle w:val="Descripcin"/>
              <w:keepNext/>
              <w:jc w:val="center"/>
            </w:pPr>
            <w:bookmarkStart w:id="255" w:name="OLE_LINK118"/>
            <w:bookmarkStart w:id="256" w:name="OLE_LINK119"/>
          </w:p>
          <w:p w14:paraId="2B07EB59" w14:textId="7A55E262" w:rsidR="000040B4" w:rsidRDefault="000040B4" w:rsidP="00BD3040">
            <w:pPr>
              <w:keepNext/>
              <w:jc w:val="center"/>
            </w:pPr>
          </w:p>
          <w:p w14:paraId="5E9B05A1" w14:textId="77777777" w:rsidR="00062408" w:rsidRDefault="006E6DA1" w:rsidP="00062408">
            <w:pPr>
              <w:pStyle w:val="Descripcin"/>
              <w:keepNext/>
              <w:jc w:val="center"/>
            </w:pPr>
            <w:r>
              <w:rPr>
                <w:noProof/>
              </w:rPr>
              <w:drawing>
                <wp:inline distT="0" distB="0" distL="0" distR="0" wp14:anchorId="780BB554" wp14:editId="33FE54A2">
                  <wp:extent cx="1738800" cy="3772923"/>
                  <wp:effectExtent l="0" t="0" r="1270" b="0"/>
                  <wp:docPr id="860894930"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94930" name="Imagen 15" descr="Interfaz de usuario gráfica, Texto, Aplicación&#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69DC8461" w14:textId="3D00FBA2" w:rsidR="000040B4" w:rsidRDefault="00062408" w:rsidP="00062408">
            <w:pPr>
              <w:pStyle w:val="Descripcin"/>
              <w:jc w:val="center"/>
            </w:pPr>
            <w:bookmarkStart w:id="257" w:name="_Toc165222516"/>
            <w:r>
              <w:t xml:space="preserve">Ilustración </w:t>
            </w:r>
            <w:r>
              <w:fldChar w:fldCharType="begin"/>
            </w:r>
            <w:r>
              <w:instrText xml:space="preserve"> SEQ Ilustración \* ARABIC </w:instrText>
            </w:r>
            <w:r>
              <w:fldChar w:fldCharType="separate"/>
            </w:r>
            <w:r w:rsidR="001417DA">
              <w:rPr>
                <w:noProof/>
              </w:rPr>
              <w:t>37</w:t>
            </w:r>
            <w:r>
              <w:fldChar w:fldCharType="end"/>
            </w:r>
            <w:r>
              <w:t>: Pantalla Editar Grupo. Elaboración Propia.</w:t>
            </w:r>
            <w:bookmarkEnd w:id="257"/>
          </w:p>
        </w:tc>
        <w:tc>
          <w:tcPr>
            <w:tcW w:w="4475" w:type="dxa"/>
            <w:vAlign w:val="center"/>
          </w:tcPr>
          <w:p w14:paraId="212C6350" w14:textId="77777777" w:rsidR="006E6DA1" w:rsidRDefault="006E6DA1" w:rsidP="006E6DA1">
            <w:pPr>
              <w:spacing w:after="160" w:line="259" w:lineRule="auto"/>
            </w:pPr>
            <w:r>
              <w:t>Este componente permite la edición del nombre de un grupo y la visualización de sus miembros. Al cargarse, solicita los datos actuales del grupo al servidor, refrescando automáticamente estos datos mediante useEffect. Los usuarios pueden editar el nombre del grupo activando un campo de texto editable, cuyos cambios se guardan al desenfocar el campo o guardar los cambios, enviando una actualización al servidor.</w:t>
            </w:r>
          </w:p>
          <w:p w14:paraId="675B71F9" w14:textId="77777777" w:rsidR="000040B4" w:rsidRDefault="006E6DA1" w:rsidP="00BD3040">
            <w:pPr>
              <w:spacing w:after="160" w:line="259" w:lineRule="auto"/>
            </w:pPr>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6FECE22A" w14:textId="3A3042D6" w:rsidR="004B2F80" w:rsidRDefault="004B2F80" w:rsidP="00BD3040">
            <w:pPr>
              <w:spacing w:after="160" w:line="259" w:lineRule="auto"/>
            </w:pPr>
            <w:r>
              <w:t>La interfaz del componente se compone de elementos como textos, botones y listas, organizados de manera intuitiva para facilitar la interacción del usuario.</w:t>
            </w:r>
          </w:p>
        </w:tc>
      </w:tr>
    </w:tbl>
    <w:p w14:paraId="2D32B476" w14:textId="004A48B4" w:rsidR="0087115D" w:rsidRDefault="0087115D" w:rsidP="0087115D">
      <w:bookmarkStart w:id="258" w:name="OLE_LINK20"/>
      <w:bookmarkStart w:id="259" w:name="OLE_LINK21"/>
      <w:bookmarkEnd w:id="255"/>
      <w:bookmarkEnd w:id="256"/>
      <w:r>
        <w:t>Se emplea una estética coherente y accesible, con estilos definidos tanto localmente en StyleSheet como estilos globales importados, garantizando una experiencia de usuario agradable y uniforme a lo largo de la aplicación.</w:t>
      </w:r>
    </w:p>
    <w:bookmarkEnd w:id="258"/>
    <w:bookmarkEnd w:id="259"/>
    <w:p w14:paraId="02FE0D72" w14:textId="75A37873" w:rsidR="00062408" w:rsidRPr="00062408" w:rsidRDefault="00062408" w:rsidP="00062408">
      <w:r w:rsidRPr="0006240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 sin embargo, el botón para eliminar el grupo solo estará activado si el usuario es el administrador, es decir, el que creó el grupo.</w:t>
      </w:r>
    </w:p>
    <w:p w14:paraId="064F458A" w14:textId="77777777" w:rsidR="00062408" w:rsidRDefault="00062408" w:rsidP="00062408">
      <w:pPr>
        <w:rPr>
          <w:bCs/>
          <w:smallCaps/>
        </w:rPr>
      </w:pPr>
      <w:r w:rsidRPr="00062408">
        <w:t>Se ha añadido un botón para salir del grupo, permitiendo que el usuario se retire sin necesidad de eliminar el grupo completo. También se incluye un botón para añadir usuarios; al pulsar este botón, aparecerá un campo de texto donde se podrá escribir el nombre del usuario a añadir al grupo.</w:t>
      </w:r>
    </w:p>
    <w:p w14:paraId="7D71016B" w14:textId="29CF0714" w:rsidR="0087115D" w:rsidRDefault="0087115D" w:rsidP="00062408">
      <w:pPr>
        <w:pStyle w:val="Ttulo2"/>
        <w:numPr>
          <w:ilvl w:val="0"/>
          <w:numId w:val="0"/>
        </w:numPr>
        <w:ind w:left="737" w:hanging="737"/>
      </w:pPr>
      <w:bookmarkStart w:id="260" w:name="_Toc165222631"/>
      <w:r>
        <w:lastRenderedPageBreak/>
        <w:t>Pantalla Detalle de Serie</w:t>
      </w:r>
      <w:bookmarkEnd w:id="26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DD492C" w14:paraId="0252D65E" w14:textId="77777777" w:rsidTr="00BD3040">
        <w:tc>
          <w:tcPr>
            <w:tcW w:w="4474" w:type="dxa"/>
            <w:vAlign w:val="center"/>
          </w:tcPr>
          <w:p w14:paraId="5EBF3690" w14:textId="77777777" w:rsidR="00DD492C" w:rsidRDefault="00DD492C" w:rsidP="00BD3040">
            <w:pPr>
              <w:pStyle w:val="Descripcin"/>
              <w:keepNext/>
              <w:jc w:val="center"/>
            </w:pPr>
            <w:bookmarkStart w:id="261" w:name="OLE_LINK122"/>
            <w:bookmarkStart w:id="262" w:name="OLE_LINK123"/>
            <w:bookmarkStart w:id="263" w:name="OLE_LINK130"/>
            <w:bookmarkStart w:id="264" w:name="OLE_LINK131"/>
            <w:bookmarkStart w:id="265" w:name="OLE_LINK132"/>
          </w:p>
          <w:p w14:paraId="29F468BF" w14:textId="77777777" w:rsidR="003013C3" w:rsidRDefault="003013C3" w:rsidP="003013C3">
            <w:pPr>
              <w:keepNext/>
              <w:jc w:val="center"/>
            </w:pPr>
            <w:r>
              <w:rPr>
                <w:noProof/>
              </w:rPr>
              <w:drawing>
                <wp:inline distT="0" distB="0" distL="0" distR="0" wp14:anchorId="6FD2952B" wp14:editId="26D5A658">
                  <wp:extent cx="1738800" cy="3772923"/>
                  <wp:effectExtent l="0" t="0" r="1270" b="0"/>
                  <wp:docPr id="973848457"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8457" name="Imagen 16" descr="Texto&#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0FDBE978" w14:textId="15E6C91A" w:rsidR="00DD492C" w:rsidRDefault="003013C3" w:rsidP="003013C3">
            <w:pPr>
              <w:pStyle w:val="Descripcin"/>
              <w:jc w:val="center"/>
            </w:pPr>
            <w:bookmarkStart w:id="266" w:name="_Toc165222517"/>
            <w:r>
              <w:t xml:space="preserve">Ilustración </w:t>
            </w:r>
            <w:r>
              <w:fldChar w:fldCharType="begin"/>
            </w:r>
            <w:r>
              <w:instrText xml:space="preserve"> SEQ Ilustración \* ARABIC </w:instrText>
            </w:r>
            <w:r>
              <w:fldChar w:fldCharType="separate"/>
            </w:r>
            <w:r w:rsidR="001417DA">
              <w:rPr>
                <w:noProof/>
              </w:rPr>
              <w:t>38</w:t>
            </w:r>
            <w:r>
              <w:fldChar w:fldCharType="end"/>
            </w:r>
            <w:r>
              <w:t>: Pantalla Detalles Serie. Elaboración Propia.</w:t>
            </w:r>
            <w:bookmarkEnd w:id="266"/>
          </w:p>
        </w:tc>
        <w:tc>
          <w:tcPr>
            <w:tcW w:w="4475" w:type="dxa"/>
            <w:vAlign w:val="center"/>
          </w:tcPr>
          <w:p w14:paraId="1C0F4660" w14:textId="46F5194A" w:rsidR="003013C3" w:rsidRDefault="003013C3" w:rsidP="003013C3">
            <w:pPr>
              <w:spacing w:after="160" w:line="259" w:lineRule="auto"/>
            </w:pPr>
            <w:r>
              <w:t>El componente realiza peticiones a una API para obtener los detalles de la serie específica, incluyendo su poster, nombre, descripción, y temporadas disponibles, utilizando el hook useEffect y el useFocusEffect para refrescar estos datos automáticamente cuando la pantalla gana foco. Los usuarios tienen la capacidad de ver qué miembros del grupo están siguiendo la serie, incluyendo la temporada y el episodio más reciente que han visto.</w:t>
            </w:r>
          </w:p>
          <w:p w14:paraId="25D548B4" w14:textId="22916BDA" w:rsidR="00DD492C" w:rsidRDefault="003013C3" w:rsidP="00BD3040">
            <w:pPr>
              <w:spacing w:after="160" w:line="259" w:lineRule="auto"/>
            </w:pPr>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tc>
      </w:tr>
    </w:tbl>
    <w:bookmarkEnd w:id="261"/>
    <w:bookmarkEnd w:id="262"/>
    <w:p w14:paraId="6A3E0182" w14:textId="77777777" w:rsidR="0087115D" w:rsidRDefault="0087115D" w:rsidP="0087115D">
      <w:r>
        <w:t>El componente se beneficia de un diseño de interfaz de usuario intuitivo y accesible, con uso de ScrollView para permitir la visualización de contenido extendido, TouchableOpacity para interacciones táctiles en elementos como posters de temporadas, y un esquema de estilos definido a través de StyleSheet para mantener una apariencia coherente y atractiva. Los estilos se centran en la claridad y accesibilidad, usando colores contrastantes, espaciado adecuado, y elementos visuales como imágenes de series y temporadas para enriquecer la experiencia del usuario.</w:t>
      </w:r>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1A69C9C4" w14:textId="696B255E" w:rsidR="003013C3" w:rsidRPr="003013C3" w:rsidRDefault="003013C3" w:rsidP="003013C3">
      <w:r w:rsidRPr="003013C3">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397A3FE5" w14:textId="70FFF7E3" w:rsidR="003013C3" w:rsidRDefault="003013C3" w:rsidP="003013C3">
      <w:r w:rsidRPr="003013C3">
        <w:lastRenderedPageBreak/>
        <w:t xml:space="preserve">Se ha añadido un botón adicional que llevará al usuario al espacio de comentarios de esa serie, donde podrá leer y participar en discusiones relacionadas con la serie, compartir opiniones </w:t>
      </w:r>
      <w:r>
        <w:t>e</w:t>
      </w:r>
      <w:r w:rsidRPr="003013C3">
        <w:t xml:space="preserve"> interactuar con otros espectadores.</w:t>
      </w:r>
    </w:p>
    <w:p w14:paraId="1F111874" w14:textId="6169584D" w:rsidR="007726A7" w:rsidRDefault="007726A7" w:rsidP="007726A7">
      <w:pPr>
        <w:pStyle w:val="Ttulo2"/>
        <w:numPr>
          <w:ilvl w:val="0"/>
          <w:numId w:val="0"/>
        </w:numPr>
        <w:ind w:left="737" w:hanging="737"/>
      </w:pPr>
      <w:bookmarkStart w:id="267" w:name="_Toc165222632"/>
      <w:bookmarkEnd w:id="263"/>
      <w:bookmarkEnd w:id="264"/>
      <w:bookmarkEnd w:id="265"/>
      <w:r>
        <w:t>Pa</w:t>
      </w:r>
      <w:r w:rsidR="00CD2765">
        <w:t>n</w:t>
      </w:r>
      <w:r>
        <w:t>talla Comentarios</w:t>
      </w:r>
      <w:bookmarkEnd w:id="26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7726A7" w14:paraId="45715821" w14:textId="77777777" w:rsidTr="00BD3040">
        <w:tc>
          <w:tcPr>
            <w:tcW w:w="4474" w:type="dxa"/>
            <w:vAlign w:val="center"/>
          </w:tcPr>
          <w:p w14:paraId="6BDAAFA1" w14:textId="77777777" w:rsidR="007726A7" w:rsidRDefault="007726A7" w:rsidP="006F18E9">
            <w:pPr>
              <w:pStyle w:val="Descripcin"/>
              <w:keepNext/>
            </w:pPr>
            <w:bookmarkStart w:id="268" w:name="OLE_LINK124"/>
            <w:bookmarkStart w:id="269" w:name="OLE_LINK125"/>
          </w:p>
          <w:p w14:paraId="3F90A874" w14:textId="5CA71FE8" w:rsidR="007726A7" w:rsidRDefault="007726A7" w:rsidP="00BD3040">
            <w:pPr>
              <w:keepNext/>
              <w:jc w:val="center"/>
            </w:pPr>
          </w:p>
          <w:p w14:paraId="0D709CD1" w14:textId="77777777" w:rsidR="006F18E9" w:rsidRDefault="007726A7" w:rsidP="006F18E9">
            <w:pPr>
              <w:pStyle w:val="Descripcin"/>
              <w:keepNext/>
              <w:jc w:val="center"/>
            </w:pPr>
            <w:r>
              <w:rPr>
                <w:noProof/>
              </w:rPr>
              <w:drawing>
                <wp:inline distT="0" distB="0" distL="0" distR="0" wp14:anchorId="76A734E3" wp14:editId="16B3DE9E">
                  <wp:extent cx="1738800" cy="3772923"/>
                  <wp:effectExtent l="0" t="0" r="1270" b="0"/>
                  <wp:docPr id="2066391522" name="Imagen 1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1522" name="Imagen 17" descr="Interfaz de usuario gráfica, Texto, Aplicación, Chat o mensaje de texto&#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2B9B3273" w14:textId="7499E388" w:rsidR="007726A7" w:rsidRDefault="006F18E9" w:rsidP="006F18E9">
            <w:pPr>
              <w:pStyle w:val="Descripcin"/>
              <w:jc w:val="center"/>
            </w:pPr>
            <w:bookmarkStart w:id="270" w:name="_Toc165222518"/>
            <w:r>
              <w:t xml:space="preserve">Ilustración </w:t>
            </w:r>
            <w:r>
              <w:fldChar w:fldCharType="begin"/>
            </w:r>
            <w:r>
              <w:instrText xml:space="preserve"> SEQ Ilustración \* ARABIC </w:instrText>
            </w:r>
            <w:r>
              <w:fldChar w:fldCharType="separate"/>
            </w:r>
            <w:r w:rsidR="001417DA">
              <w:rPr>
                <w:noProof/>
              </w:rPr>
              <w:t>39</w:t>
            </w:r>
            <w:r>
              <w:fldChar w:fldCharType="end"/>
            </w:r>
            <w:r>
              <w:t>: Pantalla Comentarios. Elaboración Propia.</w:t>
            </w:r>
            <w:bookmarkEnd w:id="270"/>
          </w:p>
        </w:tc>
        <w:tc>
          <w:tcPr>
            <w:tcW w:w="4475" w:type="dxa"/>
            <w:vAlign w:val="center"/>
          </w:tcPr>
          <w:p w14:paraId="58B09DED" w14:textId="77777777" w:rsidR="007726A7" w:rsidRDefault="003D6991" w:rsidP="00BD3040">
            <w:pPr>
              <w:spacing w:after="160" w:line="259" w:lineRule="auto"/>
            </w:pPr>
            <w:r w:rsidRPr="003D6991">
              <w:t>El componente ComentariosSerie se encarga de gestionar la interacción de los usuarios con los comentarios relacionados con una serie específica dentro de un grupo, empleando una combinación de técnicas modernas de desarrollo en React Native. Este componente es fundamental para fomentar la participación y el intercambio de opiniones entre los miembros del grupo que siguen la serie.</w:t>
            </w:r>
          </w:p>
          <w:p w14:paraId="06D57189" w14:textId="64DD6A39" w:rsidR="003D6991" w:rsidRDefault="003D6991" w:rsidP="00BD3040">
            <w:pPr>
              <w:spacing w:after="160" w:line="259" w:lineRule="auto"/>
            </w:pPr>
            <w:r w:rsidRPr="003D6991">
              <w:t>Utiliza el hook useEffect para realizar peticiones a una API y obtener los comentarios de la serie por grupo, actualizando automáticamente estos datos cuando se modifican las dependencias especificadas. Esta automatización es crucial para mantener a los usuarios informados sobre las discusiones más recientes sin necesidad de recargar manualmente la página.</w:t>
            </w:r>
          </w:p>
        </w:tc>
      </w:tr>
    </w:tbl>
    <w:bookmarkEnd w:id="268"/>
    <w:bookmarkEnd w:id="269"/>
    <w:p w14:paraId="1D414402" w14:textId="2DCD6C21" w:rsidR="007726A7" w:rsidRDefault="003D6991" w:rsidP="007726A7">
      <w:r w:rsidRPr="003D6991">
        <w:t>A través de otro useEffect, se maneja la visualización automática del final del área de comentarios cada vez que el teclado aparece, lo que mejora la experiencia de usuario al facilitar la escritura de nuevos comentarios. Además, un temporizador ajusta el desplazamiento al final de la lista de comentarios cada vez que estos cambian, asegurando que los usuarios siempre vean los comentarios más recientes sin esfuerzo.</w:t>
      </w:r>
    </w:p>
    <w:p w14:paraId="29D51216" w14:textId="37211BDC" w:rsidR="003D6991" w:rsidRDefault="003D6991" w:rsidP="007726A7">
      <w:r w:rsidRPr="003D6991">
        <w:t>El componente proporciona una interfaz para escribir y enviar comentarios mediante un formulario integrado. Al enviar un comentario, se realiza una petición POST a la API para añadir el nuevo comentario a la base de datos. La respuesta de la API es manejada adecuadamente para actualizar la interfaz y reflejar el comentario recién añadido, potenciando la interactividad en tiempo real.</w:t>
      </w:r>
    </w:p>
    <w:p w14:paraId="03B1478B" w14:textId="33BE7EA4" w:rsidR="00D1071E" w:rsidRDefault="00D1071E" w:rsidP="007726A7">
      <w:r w:rsidRPr="00D1071E">
        <w:t>El componente ajusta su comportamiento y estilo basado en la plataforma, usando KeyboardAvoidingView para manejar las diferencias en la visualización del teclado entre iOS y Android. Esto asegura que la experiencia del usuario sea uniforme, independientemente del dispositivo utilizado.</w:t>
      </w:r>
    </w:p>
    <w:p w14:paraId="4BB3DEF5" w14:textId="7CA004BB" w:rsidR="00D1071E" w:rsidRDefault="00D1071E" w:rsidP="007726A7">
      <w:r w:rsidRPr="00D1071E">
        <w:lastRenderedPageBreak/>
        <w:t>El uso de ScrollView para los comentarios permite a los usuarios explorar fácilmente largas listas de entradas. La interacción táctil es manejada por TouchableOpacity, haciendo que los elementos interactivos no solo sean visibles sino también gratificantes al tacto.</w:t>
      </w:r>
    </w:p>
    <w:p w14:paraId="7D3509BE" w14:textId="0F694338" w:rsidR="00D1071E" w:rsidRDefault="00D1071E" w:rsidP="007726A7">
      <w:bookmarkStart w:id="271" w:name="OLE_LINK133"/>
      <w:bookmarkStart w:id="272" w:name="OLE_LINK134"/>
      <w:bookmarkStart w:id="273" w:name="OLE_LINK135"/>
      <w:r w:rsidRPr="00D1071E">
        <w:t>Al escribir un comentario en el espacio dedicado y pulsar el botón de enviar, el comentario es enviado a la base de datos mediante una petición POST a la API correspondiente. Este proceso no solo incluye el envío del comentario sino también la inclusión del identificador del usuario, el grupo y la serie específica, asegurando que el comentario se asocie correctamente en la base de datos.</w:t>
      </w:r>
    </w:p>
    <w:p w14:paraId="639AFA95" w14:textId="1A65D1F9" w:rsidR="00D1071E" w:rsidRDefault="00D1071E" w:rsidP="007726A7">
      <w:r w:rsidRPr="00D1071E">
        <w:t>Los usuarios pueden escribir y enviar comentarios a través de una interfaz dedicada. Al pulsar enviar, se realiza una petición POST a la API, que incluye el comentario junto con los identificadores del usuario, grupo y serie, asegurando que se asocie correctamente en la base de datos.</w:t>
      </w:r>
    </w:p>
    <w:p w14:paraId="1B1EBFE8" w14:textId="77777777" w:rsidR="00D1071E" w:rsidRDefault="00D1071E" w:rsidP="00D1071E">
      <w:r>
        <w:t>Tras enviar un comentario, el componente actualiza automáticamente el estado local, añadiendo el comentario a la lista visible en la interfaz del usuario sin necesidad de recargas, permitiendo una interacción fluida y continua.</w:t>
      </w:r>
    </w:p>
    <w:p w14:paraId="056DB52B" w14:textId="46AB3CBD" w:rsidR="00D1071E" w:rsidRDefault="00D1071E" w:rsidP="00D1071E">
      <w:r w:rsidRPr="00D1071E">
        <w:t>El componente realiza peticiones a la API cada 10 segundos para verificar si hay nuevos comentarios de otros usuarios. Utiliza comparaciones de cadenas JSON para detectar y mostrar cambios, manteniendo así a los usuarios al tanto de las últimas conversaciones sin esfuerzo manual.</w:t>
      </w:r>
    </w:p>
    <w:p w14:paraId="4801ED01" w14:textId="50892C6D" w:rsidR="0087115D" w:rsidRDefault="0087115D" w:rsidP="003013C3">
      <w:pPr>
        <w:pStyle w:val="Ttulo2"/>
        <w:numPr>
          <w:ilvl w:val="0"/>
          <w:numId w:val="0"/>
        </w:numPr>
        <w:ind w:left="737" w:hanging="737"/>
      </w:pPr>
      <w:bookmarkStart w:id="274" w:name="_Toc165222633"/>
      <w:bookmarkEnd w:id="271"/>
      <w:bookmarkEnd w:id="272"/>
      <w:bookmarkEnd w:id="273"/>
      <w:r>
        <w:lastRenderedPageBreak/>
        <w:t>Pantalla Detalle de Temporada</w:t>
      </w:r>
      <w:bookmarkEnd w:id="27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6F18E9" w14:paraId="253E127B" w14:textId="77777777" w:rsidTr="00BD3040">
        <w:tc>
          <w:tcPr>
            <w:tcW w:w="4474" w:type="dxa"/>
            <w:vAlign w:val="center"/>
          </w:tcPr>
          <w:p w14:paraId="4F16C6ED" w14:textId="77777777" w:rsidR="006F18E9" w:rsidRDefault="006F18E9" w:rsidP="00BD3040">
            <w:pPr>
              <w:pStyle w:val="Descripcin"/>
              <w:keepNext/>
            </w:pPr>
            <w:bookmarkStart w:id="275" w:name="OLE_LINK126"/>
            <w:bookmarkStart w:id="276" w:name="OLE_LINK127"/>
          </w:p>
          <w:p w14:paraId="37DA4C50" w14:textId="77777777" w:rsidR="006F18E9" w:rsidRDefault="006F18E9" w:rsidP="00BD3040">
            <w:pPr>
              <w:keepNext/>
              <w:jc w:val="center"/>
            </w:pPr>
          </w:p>
          <w:p w14:paraId="76DABD11" w14:textId="77777777" w:rsidR="006F18E9" w:rsidRDefault="006F18E9" w:rsidP="006F18E9">
            <w:pPr>
              <w:pStyle w:val="Descripcin"/>
              <w:keepNext/>
              <w:jc w:val="center"/>
            </w:pPr>
            <w:r>
              <w:rPr>
                <w:noProof/>
              </w:rPr>
              <w:drawing>
                <wp:inline distT="0" distB="0" distL="0" distR="0" wp14:anchorId="64A65BDA" wp14:editId="409A00F4">
                  <wp:extent cx="1738800" cy="3772923"/>
                  <wp:effectExtent l="0" t="0" r="1270" b="0"/>
                  <wp:docPr id="1723896395"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96395" name="Imagen 18" descr="Interfaz de usuario gráfica, Texto, Aplicación&#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59BA6DC3" w14:textId="3E5D9837" w:rsidR="006F18E9" w:rsidRDefault="006F18E9" w:rsidP="006F18E9">
            <w:pPr>
              <w:pStyle w:val="Descripcin"/>
              <w:jc w:val="center"/>
            </w:pPr>
            <w:bookmarkStart w:id="277" w:name="_Toc165222519"/>
            <w:r>
              <w:t xml:space="preserve">Ilustración </w:t>
            </w:r>
            <w:r>
              <w:fldChar w:fldCharType="begin"/>
            </w:r>
            <w:r>
              <w:instrText xml:space="preserve"> SEQ Ilustración \* ARABIC </w:instrText>
            </w:r>
            <w:r>
              <w:fldChar w:fldCharType="separate"/>
            </w:r>
            <w:r w:rsidR="001417DA">
              <w:rPr>
                <w:noProof/>
              </w:rPr>
              <w:t>40</w:t>
            </w:r>
            <w:r>
              <w:fldChar w:fldCharType="end"/>
            </w:r>
            <w:r>
              <w:t>: Pantalla Detalle de Temporada. Elaboración Propia.</w:t>
            </w:r>
            <w:bookmarkEnd w:id="277"/>
          </w:p>
        </w:tc>
        <w:tc>
          <w:tcPr>
            <w:tcW w:w="4475" w:type="dxa"/>
            <w:vAlign w:val="center"/>
          </w:tcPr>
          <w:p w14:paraId="4B1C2459" w14:textId="77777777" w:rsidR="006F18E9" w:rsidRDefault="006F18E9" w:rsidP="006F18E9">
            <w:pPr>
              <w:spacing w:after="160" w:line="259" w:lineRule="auto"/>
            </w:pPr>
            <w:r>
              <w:t>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obtenerCapitulosVistos que se invoca cada vez que el componente gana foco o cuando ciertas dependencias cambian, asegurando que la información se mantenga actualizada.</w:t>
            </w:r>
          </w:p>
          <w:p w14:paraId="6011C84D" w14:textId="7FA9CBFA" w:rsidR="006F18E9" w:rsidRDefault="00CB3B54" w:rsidP="00BD3040">
            <w:pPr>
              <w:spacing w:after="160" w:line="259" w:lineRule="auto"/>
            </w:pPr>
            <w:r>
              <w:t>Para interactuar con los episodios, se proporcionan dos acciones principales: marcarVisto y eliminarVisto. Estas acciones permiten al usuario gestionar su progreso en la temporada, registrando o eliminando episodios de su lista de visualizados.</w:t>
            </w:r>
          </w:p>
        </w:tc>
      </w:tr>
    </w:tbl>
    <w:bookmarkEnd w:id="275"/>
    <w:bookmarkEnd w:id="276"/>
    <w:p w14:paraId="3CBA39A7" w14:textId="19E20C2E" w:rsidR="006F18E9" w:rsidRPr="006F18E9" w:rsidRDefault="006F18E9" w:rsidP="006F18E9">
      <w:r>
        <w:t>Estas interacciones son manejadas mediante peticiones POST a un servidor, con un manejo de estado local que refresca la lista de episodios vistos para reflejar los cambios inmediatamente.</w:t>
      </w:r>
    </w:p>
    <w:p w14:paraId="18F581A9" w14:textId="77777777" w:rsidR="0087115D" w:rsidRDefault="0087115D" w:rsidP="0087115D">
      <w:r>
        <w:t>El diseño de la interfaz utiliza ScrollView para permitir la navegación vertical a través de los episodios y utiliza TouchableOpacity para los botones, proporcionando una experiencia de usuario táctil e interactiva. Los estilos se definen mediante StyleSheet, asegurando una presentación coherente y atractiva que mejora la legibilidad y la usabilidad del componente.</w:t>
      </w:r>
    </w:p>
    <w:p w14:paraId="15FBDFB3" w14:textId="77777777" w:rsidR="0087115D" w:rsidRDefault="0087115D" w:rsidP="0087115D">
      <w:bookmarkStart w:id="278" w:name="OLE_LINK65"/>
      <w:bookmarkStart w:id="279"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7B546AEE" w14:textId="77777777" w:rsidR="0087115D" w:rsidRDefault="0087115D" w:rsidP="004C114D">
      <w:pPr>
        <w:pStyle w:val="Ttulo2"/>
        <w:numPr>
          <w:ilvl w:val="0"/>
          <w:numId w:val="0"/>
        </w:numPr>
        <w:ind w:left="737" w:hanging="737"/>
      </w:pPr>
      <w:bookmarkStart w:id="280" w:name="_Toc165222634"/>
      <w:bookmarkEnd w:id="278"/>
      <w:bookmarkEnd w:id="279"/>
      <w:r>
        <w:lastRenderedPageBreak/>
        <w:t>Pantalla Calendario</w:t>
      </w:r>
      <w:bookmarkEnd w:id="28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B6776" w14:paraId="5622B8F7" w14:textId="77777777" w:rsidTr="00BD3040">
        <w:tc>
          <w:tcPr>
            <w:tcW w:w="4474" w:type="dxa"/>
            <w:vAlign w:val="center"/>
          </w:tcPr>
          <w:p w14:paraId="1711B4D6" w14:textId="77777777" w:rsidR="000B6776" w:rsidRDefault="000B6776" w:rsidP="000B6776">
            <w:pPr>
              <w:pStyle w:val="Descripcin"/>
              <w:keepNext/>
              <w:jc w:val="center"/>
            </w:pPr>
            <w:r>
              <w:rPr>
                <w:noProof/>
              </w:rPr>
              <w:drawing>
                <wp:inline distT="0" distB="0" distL="0" distR="0" wp14:anchorId="4A2D135B" wp14:editId="6F498710">
                  <wp:extent cx="1738800" cy="3772923"/>
                  <wp:effectExtent l="0" t="0" r="1270" b="0"/>
                  <wp:docPr id="1954483178" name="Imagen 20"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83178" name="Imagen 20" descr="Calendario&#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32FA0D05" w14:textId="1D1666D1" w:rsidR="000B6776" w:rsidRDefault="000B6776" w:rsidP="000B6776">
            <w:pPr>
              <w:pStyle w:val="Descripcin"/>
              <w:jc w:val="center"/>
            </w:pPr>
            <w:bookmarkStart w:id="281" w:name="_Toc165222520"/>
            <w:r>
              <w:t xml:space="preserve">Ilustración </w:t>
            </w:r>
            <w:r>
              <w:fldChar w:fldCharType="begin"/>
            </w:r>
            <w:r>
              <w:instrText xml:space="preserve"> SEQ Ilustración \* ARABIC </w:instrText>
            </w:r>
            <w:r>
              <w:fldChar w:fldCharType="separate"/>
            </w:r>
            <w:r w:rsidR="001417DA">
              <w:rPr>
                <w:noProof/>
              </w:rPr>
              <w:t>41</w:t>
            </w:r>
            <w:r>
              <w:fldChar w:fldCharType="end"/>
            </w:r>
            <w:r>
              <w:t>: Pantalla Calendario. Elaboración Propia.</w:t>
            </w:r>
            <w:bookmarkEnd w:id="281"/>
          </w:p>
        </w:tc>
        <w:tc>
          <w:tcPr>
            <w:tcW w:w="4475" w:type="dxa"/>
            <w:vAlign w:val="center"/>
          </w:tcPr>
          <w:p w14:paraId="776439A3" w14:textId="77777777" w:rsidR="000B6776" w:rsidRDefault="000B6776" w:rsidP="000B6776">
            <w:pPr>
              <w:spacing w:after="160" w:line="259" w:lineRule="auto"/>
            </w:pPr>
            <w:r>
              <w:t xml:space="preserve"> Utiliza varias librerías y componentes de React Native, así como la API de The Movie Database (TMDb) para obtener los detalles de las series y los próximos episodios.</w:t>
            </w:r>
          </w:p>
          <w:p w14:paraId="5B0411DB" w14:textId="77777777" w:rsidR="000B6776" w:rsidRDefault="000B6776" w:rsidP="000B6776">
            <w:pPr>
              <w:spacing w:after="160" w:line="259" w:lineRule="auto"/>
            </w:pPr>
            <w:r>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5EBB651C" w14:textId="72D344D5" w:rsidR="000B6776" w:rsidRDefault="000B6776" w:rsidP="000B6776">
            <w:r>
              <w:t xml:space="preserve">El estado seriesDetalles contiene la información de las series obtenida de la API de TMDb, mientras que markedDates mantiene un registro de las fechas marcadas en el calendario. </w:t>
            </w:r>
          </w:p>
        </w:tc>
      </w:tr>
    </w:tbl>
    <w:p w14:paraId="19CE3063" w14:textId="5965A874" w:rsidR="000B6776" w:rsidRPr="000B6776" w:rsidRDefault="000B6776" w:rsidP="000B6776">
      <w:r>
        <w:t>La lógica para marcar las fechas de los próximos episodios se realiza en un efecto secundario que se dispara cuando el estado seriesDetalles cambia.</w:t>
      </w:r>
    </w:p>
    <w:p w14:paraId="4D3BF3F2" w14:textId="77777777" w:rsidR="0087115D" w:rsidRDefault="0087115D" w:rsidP="0087115D">
      <w:r>
        <w:t>El componente Calendar de react-native-calendars se utiliza para renderizar el calendario, y se configura para marcar las fechas de los próximos episodios y resaltar la fecha seleccionada por el usuario. La función obtenerSeriesDelUsuario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La función formatDate se utiliza para formatear las fechas de los episodios de manera legible, y la función poster para renderizar el póster de la serie con el estilo definido.</w:t>
      </w:r>
    </w:p>
    <w:p w14:paraId="7A43AC39" w14:textId="77777777" w:rsidR="0087115D" w:rsidRDefault="0087115D" w:rsidP="0087115D">
      <w:r>
        <w:t>Este componente también muestra cómo manejar el estado y efectos secundarios en React Native, el uso de promesas y async/await para realizar peticiones HTTP, y la integración con APIs externas para enriquecer la funcionalidad de las aplicaciones móviles.</w:t>
      </w:r>
    </w:p>
    <w:p w14:paraId="5D662E70" w14:textId="24D2B5EB" w:rsidR="00407F5C" w:rsidRDefault="00407F5C" w:rsidP="00407F5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38A127ED" w14:textId="4299B6C9" w:rsidR="00407F5C" w:rsidRDefault="00407F5C" w:rsidP="00407F5C">
      <w:r w:rsidRPr="00E76E15">
        <w:t>Al seleccionar uno de estos días, en la parte inferior se despliegan los detalles del episodio que se estrena. En caso de no haber estrenos en la fecha seleccionada, la parte inferior no mostrará información alguna</w:t>
      </w:r>
      <w:r>
        <w:t>.</w:t>
      </w:r>
    </w:p>
    <w:sectPr w:rsidR="00407F5C" w:rsidSect="00576796">
      <w:type w:val="oddPage"/>
      <w:pgSz w:w="11907" w:h="16840" w:code="9"/>
      <w:pgMar w:top="1304" w:right="1247" w:bottom="1304" w:left="1247" w:header="720" w:footer="720" w:gutter="45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43ADF" w14:textId="77777777" w:rsidR="00576796" w:rsidRDefault="00576796" w:rsidP="00CB0A14">
      <w:pPr>
        <w:spacing w:after="0" w:line="240" w:lineRule="auto"/>
      </w:pPr>
      <w:r>
        <w:separator/>
      </w:r>
    </w:p>
  </w:endnote>
  <w:endnote w:type="continuationSeparator" w:id="0">
    <w:p w14:paraId="0382C420" w14:textId="77777777" w:rsidR="00576796" w:rsidRDefault="00576796" w:rsidP="00CB0A14">
      <w:pPr>
        <w:spacing w:after="0" w:line="240" w:lineRule="auto"/>
      </w:pPr>
      <w:r>
        <w:continuationSeparator/>
      </w:r>
    </w:p>
  </w:endnote>
  <w:endnote w:type="continuationNotice" w:id="1">
    <w:p w14:paraId="13212D0D" w14:textId="77777777" w:rsidR="00576796" w:rsidRDefault="005767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BE7BC" w14:textId="77777777" w:rsidR="00576796" w:rsidRDefault="00576796" w:rsidP="00CB0A14">
      <w:pPr>
        <w:spacing w:after="0" w:line="240" w:lineRule="auto"/>
      </w:pPr>
      <w:r>
        <w:separator/>
      </w:r>
    </w:p>
  </w:footnote>
  <w:footnote w:type="continuationSeparator" w:id="0">
    <w:p w14:paraId="5086422C" w14:textId="77777777" w:rsidR="00576796" w:rsidRDefault="00576796" w:rsidP="00CB0A14">
      <w:pPr>
        <w:spacing w:after="0" w:line="240" w:lineRule="auto"/>
      </w:pPr>
      <w:r>
        <w:continuationSeparator/>
      </w:r>
    </w:p>
  </w:footnote>
  <w:footnote w:type="continuationNotice" w:id="1">
    <w:p w14:paraId="69EFB1C7" w14:textId="77777777" w:rsidR="00576796" w:rsidRDefault="0057679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8DB3901"/>
    <w:multiLevelType w:val="hybridMultilevel"/>
    <w:tmpl w:val="24F8BB6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28D3E3E"/>
    <w:multiLevelType w:val="hybridMultilevel"/>
    <w:tmpl w:val="2A8CA130"/>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54D2E6B"/>
    <w:multiLevelType w:val="hybridMultilevel"/>
    <w:tmpl w:val="FCB8ABD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13A35F3"/>
    <w:multiLevelType w:val="hybridMultilevel"/>
    <w:tmpl w:val="D6AAE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3B6143BC"/>
    <w:multiLevelType w:val="hybridMultilevel"/>
    <w:tmpl w:val="4742FE1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469218A7"/>
    <w:multiLevelType w:val="hybridMultilevel"/>
    <w:tmpl w:val="D5EEC5B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6C06F73"/>
    <w:multiLevelType w:val="hybridMultilevel"/>
    <w:tmpl w:val="24960C34"/>
    <w:lvl w:ilvl="0" w:tplc="8FF2BFF8">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50953C2D"/>
    <w:multiLevelType w:val="hybridMultilevel"/>
    <w:tmpl w:val="9F8C43B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C9914EE"/>
    <w:multiLevelType w:val="hybridMultilevel"/>
    <w:tmpl w:val="25929E7C"/>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F8A0EF5"/>
    <w:multiLevelType w:val="hybridMultilevel"/>
    <w:tmpl w:val="1F626EF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15:restartNumberingAfterBreak="0">
    <w:nsid w:val="6B3D4A06"/>
    <w:multiLevelType w:val="hybridMultilevel"/>
    <w:tmpl w:val="F7808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16"/>
  </w:num>
  <w:num w:numId="2" w16cid:durableId="569463122">
    <w:abstractNumId w:val="1"/>
  </w:num>
  <w:num w:numId="3" w16cid:durableId="414670637">
    <w:abstractNumId w:val="35"/>
  </w:num>
  <w:num w:numId="4" w16cid:durableId="1422212791">
    <w:abstractNumId w:val="20"/>
  </w:num>
  <w:num w:numId="5" w16cid:durableId="1533572208">
    <w:abstractNumId w:val="8"/>
  </w:num>
  <w:num w:numId="6" w16cid:durableId="662006159">
    <w:abstractNumId w:val="31"/>
  </w:num>
  <w:num w:numId="7" w16cid:durableId="470173594">
    <w:abstractNumId w:val="5"/>
  </w:num>
  <w:num w:numId="8" w16cid:durableId="1497841336">
    <w:abstractNumId w:val="27"/>
  </w:num>
  <w:num w:numId="9" w16cid:durableId="1171212907">
    <w:abstractNumId w:val="17"/>
  </w:num>
  <w:num w:numId="10" w16cid:durableId="1040320235">
    <w:abstractNumId w:val="7"/>
  </w:num>
  <w:num w:numId="11" w16cid:durableId="763380167">
    <w:abstractNumId w:val="19"/>
  </w:num>
  <w:num w:numId="12" w16cid:durableId="53823932">
    <w:abstractNumId w:val="0"/>
  </w:num>
  <w:num w:numId="13" w16cid:durableId="1803573827">
    <w:abstractNumId w:val="9"/>
  </w:num>
  <w:num w:numId="14" w16cid:durableId="1072237541">
    <w:abstractNumId w:val="2"/>
  </w:num>
  <w:num w:numId="15" w16cid:durableId="1983539508">
    <w:abstractNumId w:val="22"/>
  </w:num>
  <w:num w:numId="16" w16cid:durableId="1728409417">
    <w:abstractNumId w:val="4"/>
  </w:num>
  <w:num w:numId="17" w16cid:durableId="99954233">
    <w:abstractNumId w:val="36"/>
  </w:num>
  <w:num w:numId="18" w16cid:durableId="769397980">
    <w:abstractNumId w:val="34"/>
  </w:num>
  <w:num w:numId="19" w16cid:durableId="179469407">
    <w:abstractNumId w:val="6"/>
  </w:num>
  <w:num w:numId="20" w16cid:durableId="502859197">
    <w:abstractNumId w:val="29"/>
  </w:num>
  <w:num w:numId="21" w16cid:durableId="1512185365">
    <w:abstractNumId w:val="23"/>
  </w:num>
  <w:num w:numId="22" w16cid:durableId="1277906859">
    <w:abstractNumId w:val="3"/>
  </w:num>
  <w:num w:numId="23" w16cid:durableId="2050572986">
    <w:abstractNumId w:val="11"/>
  </w:num>
  <w:num w:numId="24" w16cid:durableId="282537461">
    <w:abstractNumId w:val="21"/>
  </w:num>
  <w:num w:numId="25" w16cid:durableId="1653630700">
    <w:abstractNumId w:val="26"/>
  </w:num>
  <w:num w:numId="26" w16cid:durableId="456143415">
    <w:abstractNumId w:val="12"/>
  </w:num>
  <w:num w:numId="27" w16cid:durableId="848787612">
    <w:abstractNumId w:val="18"/>
  </w:num>
  <w:num w:numId="28" w16cid:durableId="341131557">
    <w:abstractNumId w:val="33"/>
  </w:num>
  <w:num w:numId="29" w16cid:durableId="1707366259">
    <w:abstractNumId w:val="14"/>
  </w:num>
  <w:num w:numId="30" w16cid:durableId="889728628">
    <w:abstractNumId w:val="28"/>
  </w:num>
  <w:num w:numId="31" w16cid:durableId="484975465">
    <w:abstractNumId w:val="15"/>
  </w:num>
  <w:num w:numId="32" w16cid:durableId="1809589022">
    <w:abstractNumId w:val="30"/>
  </w:num>
  <w:num w:numId="33" w16cid:durableId="1014766006">
    <w:abstractNumId w:val="10"/>
  </w:num>
  <w:num w:numId="34" w16cid:durableId="1610043854">
    <w:abstractNumId w:val="13"/>
  </w:num>
  <w:num w:numId="35" w16cid:durableId="1677490943">
    <w:abstractNumId w:val="32"/>
  </w:num>
  <w:num w:numId="36" w16cid:durableId="1819834531">
    <w:abstractNumId w:val="25"/>
  </w:num>
  <w:num w:numId="37" w16cid:durableId="1224682947">
    <w:abstractNumId w:val="2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11E8"/>
    <w:rsid w:val="00004013"/>
    <w:rsid w:val="000040B4"/>
    <w:rsid w:val="0000571E"/>
    <w:rsid w:val="00006AB8"/>
    <w:rsid w:val="00006C7C"/>
    <w:rsid w:val="00015C6D"/>
    <w:rsid w:val="00016AB9"/>
    <w:rsid w:val="000206F6"/>
    <w:rsid w:val="00021154"/>
    <w:rsid w:val="0002251F"/>
    <w:rsid w:val="0002285C"/>
    <w:rsid w:val="00022C91"/>
    <w:rsid w:val="00025354"/>
    <w:rsid w:val="00030B55"/>
    <w:rsid w:val="00031C0F"/>
    <w:rsid w:val="000326C7"/>
    <w:rsid w:val="0003313F"/>
    <w:rsid w:val="0004026A"/>
    <w:rsid w:val="00041E34"/>
    <w:rsid w:val="00045250"/>
    <w:rsid w:val="00045378"/>
    <w:rsid w:val="00045F26"/>
    <w:rsid w:val="0004639B"/>
    <w:rsid w:val="00046460"/>
    <w:rsid w:val="000470E5"/>
    <w:rsid w:val="00050896"/>
    <w:rsid w:val="00051616"/>
    <w:rsid w:val="00051FAA"/>
    <w:rsid w:val="00052AC2"/>
    <w:rsid w:val="000549FB"/>
    <w:rsid w:val="00056056"/>
    <w:rsid w:val="000562A5"/>
    <w:rsid w:val="000601AA"/>
    <w:rsid w:val="00060CB2"/>
    <w:rsid w:val="000611A4"/>
    <w:rsid w:val="0006162F"/>
    <w:rsid w:val="000621BF"/>
    <w:rsid w:val="0006220C"/>
    <w:rsid w:val="00062408"/>
    <w:rsid w:val="000631BE"/>
    <w:rsid w:val="000640A5"/>
    <w:rsid w:val="000642E8"/>
    <w:rsid w:val="000664A0"/>
    <w:rsid w:val="0006756F"/>
    <w:rsid w:val="00067926"/>
    <w:rsid w:val="00067ED9"/>
    <w:rsid w:val="00071193"/>
    <w:rsid w:val="00071C92"/>
    <w:rsid w:val="00071FAE"/>
    <w:rsid w:val="00072C14"/>
    <w:rsid w:val="000735FA"/>
    <w:rsid w:val="00074868"/>
    <w:rsid w:val="0007570E"/>
    <w:rsid w:val="0007638E"/>
    <w:rsid w:val="000763C3"/>
    <w:rsid w:val="0007664B"/>
    <w:rsid w:val="00077DA4"/>
    <w:rsid w:val="00081770"/>
    <w:rsid w:val="0008268C"/>
    <w:rsid w:val="00086113"/>
    <w:rsid w:val="00087799"/>
    <w:rsid w:val="00090929"/>
    <w:rsid w:val="000917B1"/>
    <w:rsid w:val="00093839"/>
    <w:rsid w:val="00095F3E"/>
    <w:rsid w:val="000967F6"/>
    <w:rsid w:val="000A0436"/>
    <w:rsid w:val="000A1314"/>
    <w:rsid w:val="000A14F2"/>
    <w:rsid w:val="000A1EDD"/>
    <w:rsid w:val="000A30F6"/>
    <w:rsid w:val="000A493F"/>
    <w:rsid w:val="000A701C"/>
    <w:rsid w:val="000A7175"/>
    <w:rsid w:val="000A7223"/>
    <w:rsid w:val="000B046A"/>
    <w:rsid w:val="000B05CC"/>
    <w:rsid w:val="000B0A7E"/>
    <w:rsid w:val="000B2890"/>
    <w:rsid w:val="000B3761"/>
    <w:rsid w:val="000B4DC4"/>
    <w:rsid w:val="000B5505"/>
    <w:rsid w:val="000B6776"/>
    <w:rsid w:val="000B799A"/>
    <w:rsid w:val="000C1DA0"/>
    <w:rsid w:val="000C4052"/>
    <w:rsid w:val="000C58A3"/>
    <w:rsid w:val="000C6B78"/>
    <w:rsid w:val="000C7692"/>
    <w:rsid w:val="000D321C"/>
    <w:rsid w:val="000D3321"/>
    <w:rsid w:val="000D5499"/>
    <w:rsid w:val="000D6F1D"/>
    <w:rsid w:val="000D6FFF"/>
    <w:rsid w:val="000E1A3F"/>
    <w:rsid w:val="000E4E8E"/>
    <w:rsid w:val="000E59BB"/>
    <w:rsid w:val="000E6130"/>
    <w:rsid w:val="000E72EE"/>
    <w:rsid w:val="000E7535"/>
    <w:rsid w:val="000E7E29"/>
    <w:rsid w:val="000F002B"/>
    <w:rsid w:val="000F2F68"/>
    <w:rsid w:val="000F330F"/>
    <w:rsid w:val="000F4A2D"/>
    <w:rsid w:val="000F746A"/>
    <w:rsid w:val="000F77A1"/>
    <w:rsid w:val="000F77DF"/>
    <w:rsid w:val="00100694"/>
    <w:rsid w:val="00100C46"/>
    <w:rsid w:val="00102957"/>
    <w:rsid w:val="00103842"/>
    <w:rsid w:val="001038B1"/>
    <w:rsid w:val="00103968"/>
    <w:rsid w:val="00104730"/>
    <w:rsid w:val="0011022B"/>
    <w:rsid w:val="00110D7F"/>
    <w:rsid w:val="00110D8A"/>
    <w:rsid w:val="001127FA"/>
    <w:rsid w:val="00116502"/>
    <w:rsid w:val="00117064"/>
    <w:rsid w:val="0012068E"/>
    <w:rsid w:val="00126E09"/>
    <w:rsid w:val="001273F8"/>
    <w:rsid w:val="00131898"/>
    <w:rsid w:val="00131EF2"/>
    <w:rsid w:val="00132224"/>
    <w:rsid w:val="00132D7A"/>
    <w:rsid w:val="001355B4"/>
    <w:rsid w:val="00135B5C"/>
    <w:rsid w:val="00136F13"/>
    <w:rsid w:val="00140B24"/>
    <w:rsid w:val="001417DA"/>
    <w:rsid w:val="00144A8D"/>
    <w:rsid w:val="00144C8B"/>
    <w:rsid w:val="0014500D"/>
    <w:rsid w:val="00146CE7"/>
    <w:rsid w:val="00146EC1"/>
    <w:rsid w:val="00150027"/>
    <w:rsid w:val="0015286B"/>
    <w:rsid w:val="0015333A"/>
    <w:rsid w:val="001558F7"/>
    <w:rsid w:val="00155CE5"/>
    <w:rsid w:val="00155E6F"/>
    <w:rsid w:val="0015646A"/>
    <w:rsid w:val="001618A8"/>
    <w:rsid w:val="00162064"/>
    <w:rsid w:val="00162257"/>
    <w:rsid w:val="00162A56"/>
    <w:rsid w:val="0016444B"/>
    <w:rsid w:val="00166A49"/>
    <w:rsid w:val="00167339"/>
    <w:rsid w:val="001711BD"/>
    <w:rsid w:val="00175595"/>
    <w:rsid w:val="00176B18"/>
    <w:rsid w:val="00181CF2"/>
    <w:rsid w:val="0018214E"/>
    <w:rsid w:val="00184C75"/>
    <w:rsid w:val="001854FE"/>
    <w:rsid w:val="00186737"/>
    <w:rsid w:val="0018767D"/>
    <w:rsid w:val="00190BFD"/>
    <w:rsid w:val="00190C1A"/>
    <w:rsid w:val="00196FCC"/>
    <w:rsid w:val="00197E9D"/>
    <w:rsid w:val="001A1A9E"/>
    <w:rsid w:val="001A1B54"/>
    <w:rsid w:val="001A20C3"/>
    <w:rsid w:val="001A2810"/>
    <w:rsid w:val="001A28F2"/>
    <w:rsid w:val="001A35E3"/>
    <w:rsid w:val="001A6CA0"/>
    <w:rsid w:val="001A73DD"/>
    <w:rsid w:val="001A7918"/>
    <w:rsid w:val="001B18FA"/>
    <w:rsid w:val="001B2D24"/>
    <w:rsid w:val="001B3837"/>
    <w:rsid w:val="001B5171"/>
    <w:rsid w:val="001B592F"/>
    <w:rsid w:val="001B5B92"/>
    <w:rsid w:val="001B65D7"/>
    <w:rsid w:val="001B67AB"/>
    <w:rsid w:val="001B75C1"/>
    <w:rsid w:val="001C18BE"/>
    <w:rsid w:val="001C2821"/>
    <w:rsid w:val="001C36C4"/>
    <w:rsid w:val="001C382D"/>
    <w:rsid w:val="001C433F"/>
    <w:rsid w:val="001D1C55"/>
    <w:rsid w:val="001D2155"/>
    <w:rsid w:val="001D72B0"/>
    <w:rsid w:val="001D79E9"/>
    <w:rsid w:val="001E0BB8"/>
    <w:rsid w:val="001E116A"/>
    <w:rsid w:val="001E1E39"/>
    <w:rsid w:val="001E71C9"/>
    <w:rsid w:val="001F19D5"/>
    <w:rsid w:val="001F1A6A"/>
    <w:rsid w:val="001F1E83"/>
    <w:rsid w:val="001F559B"/>
    <w:rsid w:val="001F6061"/>
    <w:rsid w:val="001F7BF6"/>
    <w:rsid w:val="001F7E9F"/>
    <w:rsid w:val="0020128C"/>
    <w:rsid w:val="002036D2"/>
    <w:rsid w:val="002039DE"/>
    <w:rsid w:val="00203F36"/>
    <w:rsid w:val="00203FC9"/>
    <w:rsid w:val="0020507C"/>
    <w:rsid w:val="00205D07"/>
    <w:rsid w:val="00207F58"/>
    <w:rsid w:val="002127FC"/>
    <w:rsid w:val="00213345"/>
    <w:rsid w:val="00213BC8"/>
    <w:rsid w:val="00214403"/>
    <w:rsid w:val="00214D60"/>
    <w:rsid w:val="0021517D"/>
    <w:rsid w:val="00216E71"/>
    <w:rsid w:val="00220008"/>
    <w:rsid w:val="002225A8"/>
    <w:rsid w:val="00223996"/>
    <w:rsid w:val="00223E1A"/>
    <w:rsid w:val="002255ED"/>
    <w:rsid w:val="00226BF0"/>
    <w:rsid w:val="00231BA1"/>
    <w:rsid w:val="00232DCF"/>
    <w:rsid w:val="00234DA8"/>
    <w:rsid w:val="00237366"/>
    <w:rsid w:val="002411F0"/>
    <w:rsid w:val="00247748"/>
    <w:rsid w:val="00247EBC"/>
    <w:rsid w:val="0025012A"/>
    <w:rsid w:val="00250DCB"/>
    <w:rsid w:val="00251EF1"/>
    <w:rsid w:val="002523DF"/>
    <w:rsid w:val="00252655"/>
    <w:rsid w:val="0025387E"/>
    <w:rsid w:val="002558A8"/>
    <w:rsid w:val="00256768"/>
    <w:rsid w:val="0026148F"/>
    <w:rsid w:val="00262102"/>
    <w:rsid w:val="0026243C"/>
    <w:rsid w:val="0026244B"/>
    <w:rsid w:val="002648B9"/>
    <w:rsid w:val="00267423"/>
    <w:rsid w:val="00267844"/>
    <w:rsid w:val="00267B24"/>
    <w:rsid w:val="0027103F"/>
    <w:rsid w:val="0027218F"/>
    <w:rsid w:val="00273C52"/>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97466"/>
    <w:rsid w:val="002A30D1"/>
    <w:rsid w:val="002B0832"/>
    <w:rsid w:val="002B3526"/>
    <w:rsid w:val="002C3ABE"/>
    <w:rsid w:val="002C446B"/>
    <w:rsid w:val="002D0739"/>
    <w:rsid w:val="002D0A19"/>
    <w:rsid w:val="002D1AD3"/>
    <w:rsid w:val="002D1E83"/>
    <w:rsid w:val="002D21B7"/>
    <w:rsid w:val="002D35E5"/>
    <w:rsid w:val="002D41FF"/>
    <w:rsid w:val="002D4AE3"/>
    <w:rsid w:val="002D544E"/>
    <w:rsid w:val="002E108D"/>
    <w:rsid w:val="002E39DA"/>
    <w:rsid w:val="002E41BA"/>
    <w:rsid w:val="002E48B2"/>
    <w:rsid w:val="002F27C5"/>
    <w:rsid w:val="002F3874"/>
    <w:rsid w:val="002F53D8"/>
    <w:rsid w:val="002F5629"/>
    <w:rsid w:val="003003C5"/>
    <w:rsid w:val="003013C3"/>
    <w:rsid w:val="003013EC"/>
    <w:rsid w:val="00301422"/>
    <w:rsid w:val="00301A40"/>
    <w:rsid w:val="00302C8D"/>
    <w:rsid w:val="0030391B"/>
    <w:rsid w:val="0030485A"/>
    <w:rsid w:val="00304897"/>
    <w:rsid w:val="00306DE1"/>
    <w:rsid w:val="00307540"/>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53CF"/>
    <w:rsid w:val="00346680"/>
    <w:rsid w:val="0034723F"/>
    <w:rsid w:val="00356E3E"/>
    <w:rsid w:val="00360EC5"/>
    <w:rsid w:val="00361CC3"/>
    <w:rsid w:val="00366674"/>
    <w:rsid w:val="00366E46"/>
    <w:rsid w:val="00367699"/>
    <w:rsid w:val="003734F6"/>
    <w:rsid w:val="00374CCF"/>
    <w:rsid w:val="003776F2"/>
    <w:rsid w:val="00386426"/>
    <w:rsid w:val="0039106E"/>
    <w:rsid w:val="00392F74"/>
    <w:rsid w:val="003939F1"/>
    <w:rsid w:val="00393C8A"/>
    <w:rsid w:val="003942AD"/>
    <w:rsid w:val="00394B01"/>
    <w:rsid w:val="00397924"/>
    <w:rsid w:val="003A224D"/>
    <w:rsid w:val="003A6050"/>
    <w:rsid w:val="003A75FE"/>
    <w:rsid w:val="003B31F2"/>
    <w:rsid w:val="003B3263"/>
    <w:rsid w:val="003B481C"/>
    <w:rsid w:val="003B5620"/>
    <w:rsid w:val="003B6652"/>
    <w:rsid w:val="003B6CAF"/>
    <w:rsid w:val="003C0991"/>
    <w:rsid w:val="003C1727"/>
    <w:rsid w:val="003C3C89"/>
    <w:rsid w:val="003C69EC"/>
    <w:rsid w:val="003C6E76"/>
    <w:rsid w:val="003D1AD5"/>
    <w:rsid w:val="003D4708"/>
    <w:rsid w:val="003D6991"/>
    <w:rsid w:val="003E0505"/>
    <w:rsid w:val="003E077D"/>
    <w:rsid w:val="003E200C"/>
    <w:rsid w:val="003E2727"/>
    <w:rsid w:val="003E3937"/>
    <w:rsid w:val="003E492E"/>
    <w:rsid w:val="003E527D"/>
    <w:rsid w:val="003E56E1"/>
    <w:rsid w:val="003E5AB2"/>
    <w:rsid w:val="003E5D65"/>
    <w:rsid w:val="003E62E6"/>
    <w:rsid w:val="003E67BC"/>
    <w:rsid w:val="003E7C13"/>
    <w:rsid w:val="003E7D1A"/>
    <w:rsid w:val="003F25B1"/>
    <w:rsid w:val="003F2F4D"/>
    <w:rsid w:val="003F3EF5"/>
    <w:rsid w:val="003F520A"/>
    <w:rsid w:val="0040290A"/>
    <w:rsid w:val="004032FA"/>
    <w:rsid w:val="0040330E"/>
    <w:rsid w:val="00406692"/>
    <w:rsid w:val="00407F5C"/>
    <w:rsid w:val="004137E5"/>
    <w:rsid w:val="00415086"/>
    <w:rsid w:val="00416432"/>
    <w:rsid w:val="00416633"/>
    <w:rsid w:val="00417172"/>
    <w:rsid w:val="0041758D"/>
    <w:rsid w:val="004201B6"/>
    <w:rsid w:val="00420848"/>
    <w:rsid w:val="00425E01"/>
    <w:rsid w:val="00426012"/>
    <w:rsid w:val="0042634D"/>
    <w:rsid w:val="00426605"/>
    <w:rsid w:val="00427CD5"/>
    <w:rsid w:val="004303CD"/>
    <w:rsid w:val="004308BB"/>
    <w:rsid w:val="0043782C"/>
    <w:rsid w:val="00443A62"/>
    <w:rsid w:val="00443B03"/>
    <w:rsid w:val="00445411"/>
    <w:rsid w:val="00447EB1"/>
    <w:rsid w:val="00450FEC"/>
    <w:rsid w:val="00451789"/>
    <w:rsid w:val="00451B3A"/>
    <w:rsid w:val="0045232F"/>
    <w:rsid w:val="00452F24"/>
    <w:rsid w:val="00453B7E"/>
    <w:rsid w:val="00454D0F"/>
    <w:rsid w:val="00456940"/>
    <w:rsid w:val="00456BD7"/>
    <w:rsid w:val="00461670"/>
    <w:rsid w:val="00461A5F"/>
    <w:rsid w:val="004621F5"/>
    <w:rsid w:val="004645F9"/>
    <w:rsid w:val="00466147"/>
    <w:rsid w:val="00470678"/>
    <w:rsid w:val="0047157E"/>
    <w:rsid w:val="00474D93"/>
    <w:rsid w:val="004758E8"/>
    <w:rsid w:val="00476717"/>
    <w:rsid w:val="00476DB3"/>
    <w:rsid w:val="004775E2"/>
    <w:rsid w:val="004819FE"/>
    <w:rsid w:val="00490203"/>
    <w:rsid w:val="004921A8"/>
    <w:rsid w:val="004933CC"/>
    <w:rsid w:val="00493A6D"/>
    <w:rsid w:val="004941A9"/>
    <w:rsid w:val="00494D66"/>
    <w:rsid w:val="004956AE"/>
    <w:rsid w:val="00495FC1"/>
    <w:rsid w:val="0049688D"/>
    <w:rsid w:val="00496929"/>
    <w:rsid w:val="004A06F7"/>
    <w:rsid w:val="004A0EAF"/>
    <w:rsid w:val="004A398D"/>
    <w:rsid w:val="004A4057"/>
    <w:rsid w:val="004A4532"/>
    <w:rsid w:val="004A4652"/>
    <w:rsid w:val="004A4C84"/>
    <w:rsid w:val="004A701A"/>
    <w:rsid w:val="004B03FB"/>
    <w:rsid w:val="004B0CC1"/>
    <w:rsid w:val="004B2F80"/>
    <w:rsid w:val="004B30B8"/>
    <w:rsid w:val="004B6B59"/>
    <w:rsid w:val="004C0726"/>
    <w:rsid w:val="004C114D"/>
    <w:rsid w:val="004C1614"/>
    <w:rsid w:val="004C428B"/>
    <w:rsid w:val="004C4542"/>
    <w:rsid w:val="004C4E0A"/>
    <w:rsid w:val="004C4E59"/>
    <w:rsid w:val="004C4EB5"/>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FA4"/>
    <w:rsid w:val="00503156"/>
    <w:rsid w:val="0050539E"/>
    <w:rsid w:val="00507173"/>
    <w:rsid w:val="0051075B"/>
    <w:rsid w:val="005119B3"/>
    <w:rsid w:val="00512896"/>
    <w:rsid w:val="0051396F"/>
    <w:rsid w:val="00514819"/>
    <w:rsid w:val="00514C8E"/>
    <w:rsid w:val="00515A72"/>
    <w:rsid w:val="00516A20"/>
    <w:rsid w:val="00517E4F"/>
    <w:rsid w:val="005235DD"/>
    <w:rsid w:val="00524328"/>
    <w:rsid w:val="00524AF3"/>
    <w:rsid w:val="0052532E"/>
    <w:rsid w:val="005254E7"/>
    <w:rsid w:val="00527F10"/>
    <w:rsid w:val="005314B3"/>
    <w:rsid w:val="00533F85"/>
    <w:rsid w:val="0053679E"/>
    <w:rsid w:val="00541492"/>
    <w:rsid w:val="00541DB8"/>
    <w:rsid w:val="005445BD"/>
    <w:rsid w:val="0054621F"/>
    <w:rsid w:val="00547024"/>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6796"/>
    <w:rsid w:val="0057739B"/>
    <w:rsid w:val="00580AB4"/>
    <w:rsid w:val="00582E6C"/>
    <w:rsid w:val="00583A00"/>
    <w:rsid w:val="00585948"/>
    <w:rsid w:val="00586A83"/>
    <w:rsid w:val="00587977"/>
    <w:rsid w:val="00590F0D"/>
    <w:rsid w:val="00591B62"/>
    <w:rsid w:val="00591DCB"/>
    <w:rsid w:val="0059613B"/>
    <w:rsid w:val="005A1301"/>
    <w:rsid w:val="005A14D7"/>
    <w:rsid w:val="005A2CE6"/>
    <w:rsid w:val="005A596F"/>
    <w:rsid w:val="005B05DB"/>
    <w:rsid w:val="005B21C3"/>
    <w:rsid w:val="005B2E80"/>
    <w:rsid w:val="005B4BED"/>
    <w:rsid w:val="005B5AB1"/>
    <w:rsid w:val="005B66B4"/>
    <w:rsid w:val="005B6C0F"/>
    <w:rsid w:val="005B7136"/>
    <w:rsid w:val="005C04EA"/>
    <w:rsid w:val="005C1FE8"/>
    <w:rsid w:val="005C420A"/>
    <w:rsid w:val="005C4607"/>
    <w:rsid w:val="005C4BAA"/>
    <w:rsid w:val="005C5532"/>
    <w:rsid w:val="005C7B10"/>
    <w:rsid w:val="005C7FB3"/>
    <w:rsid w:val="005D00E2"/>
    <w:rsid w:val="005D2B79"/>
    <w:rsid w:val="005D425F"/>
    <w:rsid w:val="005D4F3D"/>
    <w:rsid w:val="005D7D1A"/>
    <w:rsid w:val="005E1AFF"/>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5C6E"/>
    <w:rsid w:val="005F7D1E"/>
    <w:rsid w:val="00602FCA"/>
    <w:rsid w:val="00603E0B"/>
    <w:rsid w:val="006042D4"/>
    <w:rsid w:val="00604F52"/>
    <w:rsid w:val="0060619D"/>
    <w:rsid w:val="00610569"/>
    <w:rsid w:val="00612F97"/>
    <w:rsid w:val="006141B0"/>
    <w:rsid w:val="0061583E"/>
    <w:rsid w:val="00617C8A"/>
    <w:rsid w:val="00621B59"/>
    <w:rsid w:val="00621B63"/>
    <w:rsid w:val="00624D49"/>
    <w:rsid w:val="00625F03"/>
    <w:rsid w:val="00627E01"/>
    <w:rsid w:val="006305D9"/>
    <w:rsid w:val="00631F47"/>
    <w:rsid w:val="006322A0"/>
    <w:rsid w:val="00632D54"/>
    <w:rsid w:val="00633D60"/>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2736"/>
    <w:rsid w:val="0066318A"/>
    <w:rsid w:val="00663656"/>
    <w:rsid w:val="0066414B"/>
    <w:rsid w:val="00665BDD"/>
    <w:rsid w:val="00667883"/>
    <w:rsid w:val="00667A5E"/>
    <w:rsid w:val="006745B2"/>
    <w:rsid w:val="006745ED"/>
    <w:rsid w:val="00674C7A"/>
    <w:rsid w:val="0067522A"/>
    <w:rsid w:val="0067575B"/>
    <w:rsid w:val="00676414"/>
    <w:rsid w:val="006771E2"/>
    <w:rsid w:val="00677A3A"/>
    <w:rsid w:val="00681B1F"/>
    <w:rsid w:val="00681F09"/>
    <w:rsid w:val="00683B59"/>
    <w:rsid w:val="00686878"/>
    <w:rsid w:val="00686CB9"/>
    <w:rsid w:val="00695C2E"/>
    <w:rsid w:val="006963D8"/>
    <w:rsid w:val="00697B26"/>
    <w:rsid w:val="006A0EB4"/>
    <w:rsid w:val="006A1132"/>
    <w:rsid w:val="006A1289"/>
    <w:rsid w:val="006A32ED"/>
    <w:rsid w:val="006A3343"/>
    <w:rsid w:val="006A4BEE"/>
    <w:rsid w:val="006B0FA7"/>
    <w:rsid w:val="006B3C53"/>
    <w:rsid w:val="006B44F4"/>
    <w:rsid w:val="006B6885"/>
    <w:rsid w:val="006B7A60"/>
    <w:rsid w:val="006C02D6"/>
    <w:rsid w:val="006C16A0"/>
    <w:rsid w:val="006C28A8"/>
    <w:rsid w:val="006C61C7"/>
    <w:rsid w:val="006C7003"/>
    <w:rsid w:val="006D0245"/>
    <w:rsid w:val="006D0D85"/>
    <w:rsid w:val="006D17AA"/>
    <w:rsid w:val="006D2617"/>
    <w:rsid w:val="006D4259"/>
    <w:rsid w:val="006D449E"/>
    <w:rsid w:val="006D4665"/>
    <w:rsid w:val="006D649A"/>
    <w:rsid w:val="006E0EFD"/>
    <w:rsid w:val="006E2A8E"/>
    <w:rsid w:val="006E3193"/>
    <w:rsid w:val="006E6992"/>
    <w:rsid w:val="006E6DA1"/>
    <w:rsid w:val="006E78B8"/>
    <w:rsid w:val="006F075C"/>
    <w:rsid w:val="006F094E"/>
    <w:rsid w:val="006F18E9"/>
    <w:rsid w:val="006F3338"/>
    <w:rsid w:val="006F4684"/>
    <w:rsid w:val="006F564C"/>
    <w:rsid w:val="006F5673"/>
    <w:rsid w:val="007017B5"/>
    <w:rsid w:val="00702795"/>
    <w:rsid w:val="00703B84"/>
    <w:rsid w:val="00703F5F"/>
    <w:rsid w:val="007076DE"/>
    <w:rsid w:val="00707F8B"/>
    <w:rsid w:val="00710E39"/>
    <w:rsid w:val="00711D89"/>
    <w:rsid w:val="0071285A"/>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37E97"/>
    <w:rsid w:val="007420A1"/>
    <w:rsid w:val="00742A7D"/>
    <w:rsid w:val="00743E69"/>
    <w:rsid w:val="00747B4D"/>
    <w:rsid w:val="0075056D"/>
    <w:rsid w:val="00751182"/>
    <w:rsid w:val="00751937"/>
    <w:rsid w:val="007534E1"/>
    <w:rsid w:val="00754AC0"/>
    <w:rsid w:val="0075669D"/>
    <w:rsid w:val="007572B2"/>
    <w:rsid w:val="007620EA"/>
    <w:rsid w:val="00763758"/>
    <w:rsid w:val="007647CD"/>
    <w:rsid w:val="00766DD1"/>
    <w:rsid w:val="00767275"/>
    <w:rsid w:val="007705EA"/>
    <w:rsid w:val="00770687"/>
    <w:rsid w:val="00771908"/>
    <w:rsid w:val="007726A7"/>
    <w:rsid w:val="00773F14"/>
    <w:rsid w:val="007757DE"/>
    <w:rsid w:val="00777199"/>
    <w:rsid w:val="00782FF2"/>
    <w:rsid w:val="00784763"/>
    <w:rsid w:val="00785BA6"/>
    <w:rsid w:val="00786918"/>
    <w:rsid w:val="00787261"/>
    <w:rsid w:val="00787E37"/>
    <w:rsid w:val="00787E38"/>
    <w:rsid w:val="00791C59"/>
    <w:rsid w:val="00793B1E"/>
    <w:rsid w:val="00796A7B"/>
    <w:rsid w:val="00796C0B"/>
    <w:rsid w:val="007976A2"/>
    <w:rsid w:val="007A1D83"/>
    <w:rsid w:val="007A1F1E"/>
    <w:rsid w:val="007A2355"/>
    <w:rsid w:val="007A2B0C"/>
    <w:rsid w:val="007A5CD4"/>
    <w:rsid w:val="007B06E2"/>
    <w:rsid w:val="007B169A"/>
    <w:rsid w:val="007B1FB6"/>
    <w:rsid w:val="007B241F"/>
    <w:rsid w:val="007B344B"/>
    <w:rsid w:val="007B3FF8"/>
    <w:rsid w:val="007B433A"/>
    <w:rsid w:val="007C08CE"/>
    <w:rsid w:val="007C1238"/>
    <w:rsid w:val="007C31A6"/>
    <w:rsid w:val="007C3975"/>
    <w:rsid w:val="007C5A71"/>
    <w:rsid w:val="007C5D69"/>
    <w:rsid w:val="007D072B"/>
    <w:rsid w:val="007D081E"/>
    <w:rsid w:val="007D0878"/>
    <w:rsid w:val="007D11ED"/>
    <w:rsid w:val="007D1254"/>
    <w:rsid w:val="007D2290"/>
    <w:rsid w:val="007D2ED0"/>
    <w:rsid w:val="007D3596"/>
    <w:rsid w:val="007D490C"/>
    <w:rsid w:val="007D53F3"/>
    <w:rsid w:val="007D7EE9"/>
    <w:rsid w:val="007E09C9"/>
    <w:rsid w:val="007E1FEB"/>
    <w:rsid w:val="007E3460"/>
    <w:rsid w:val="007E6CF9"/>
    <w:rsid w:val="007F0279"/>
    <w:rsid w:val="007F0E74"/>
    <w:rsid w:val="007F1D35"/>
    <w:rsid w:val="007F21FB"/>
    <w:rsid w:val="007F2443"/>
    <w:rsid w:val="007F330E"/>
    <w:rsid w:val="007F445A"/>
    <w:rsid w:val="007F632F"/>
    <w:rsid w:val="00805F36"/>
    <w:rsid w:val="00807B69"/>
    <w:rsid w:val="008101A1"/>
    <w:rsid w:val="00812147"/>
    <w:rsid w:val="0081300E"/>
    <w:rsid w:val="00813D25"/>
    <w:rsid w:val="008145DB"/>
    <w:rsid w:val="00815093"/>
    <w:rsid w:val="008161DE"/>
    <w:rsid w:val="008205F5"/>
    <w:rsid w:val="00820F9B"/>
    <w:rsid w:val="0082110A"/>
    <w:rsid w:val="008226F2"/>
    <w:rsid w:val="008227EF"/>
    <w:rsid w:val="00823BCA"/>
    <w:rsid w:val="008262DA"/>
    <w:rsid w:val="00827D64"/>
    <w:rsid w:val="00827DB0"/>
    <w:rsid w:val="008303AA"/>
    <w:rsid w:val="008326F7"/>
    <w:rsid w:val="008334A2"/>
    <w:rsid w:val="00835668"/>
    <w:rsid w:val="00836A34"/>
    <w:rsid w:val="008378BB"/>
    <w:rsid w:val="00840520"/>
    <w:rsid w:val="00840782"/>
    <w:rsid w:val="008413E0"/>
    <w:rsid w:val="00842076"/>
    <w:rsid w:val="0084280D"/>
    <w:rsid w:val="00843B53"/>
    <w:rsid w:val="00844268"/>
    <w:rsid w:val="00844881"/>
    <w:rsid w:val="00844B90"/>
    <w:rsid w:val="008453B2"/>
    <w:rsid w:val="0084678A"/>
    <w:rsid w:val="00850AE5"/>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1B88"/>
    <w:rsid w:val="00883DF1"/>
    <w:rsid w:val="00885DDF"/>
    <w:rsid w:val="00890210"/>
    <w:rsid w:val="00890461"/>
    <w:rsid w:val="00890561"/>
    <w:rsid w:val="00892692"/>
    <w:rsid w:val="00894395"/>
    <w:rsid w:val="00895512"/>
    <w:rsid w:val="00895C53"/>
    <w:rsid w:val="008962FC"/>
    <w:rsid w:val="008A00CF"/>
    <w:rsid w:val="008A1349"/>
    <w:rsid w:val="008A15F2"/>
    <w:rsid w:val="008A1B35"/>
    <w:rsid w:val="008A2062"/>
    <w:rsid w:val="008A61DA"/>
    <w:rsid w:val="008A6BBA"/>
    <w:rsid w:val="008A6C72"/>
    <w:rsid w:val="008A6E26"/>
    <w:rsid w:val="008B0285"/>
    <w:rsid w:val="008B0EF5"/>
    <w:rsid w:val="008B1E3A"/>
    <w:rsid w:val="008B2D53"/>
    <w:rsid w:val="008B3167"/>
    <w:rsid w:val="008B5C84"/>
    <w:rsid w:val="008B6E44"/>
    <w:rsid w:val="008B749D"/>
    <w:rsid w:val="008C18BF"/>
    <w:rsid w:val="008C2EFE"/>
    <w:rsid w:val="008C3590"/>
    <w:rsid w:val="008C4630"/>
    <w:rsid w:val="008C53E4"/>
    <w:rsid w:val="008C6D6C"/>
    <w:rsid w:val="008D00B1"/>
    <w:rsid w:val="008D16F5"/>
    <w:rsid w:val="008D32D9"/>
    <w:rsid w:val="008D36A0"/>
    <w:rsid w:val="008E07D0"/>
    <w:rsid w:val="008E42B3"/>
    <w:rsid w:val="008E470B"/>
    <w:rsid w:val="008E4D84"/>
    <w:rsid w:val="008E51E7"/>
    <w:rsid w:val="008E5967"/>
    <w:rsid w:val="008F52EE"/>
    <w:rsid w:val="008F68F6"/>
    <w:rsid w:val="008F6CAA"/>
    <w:rsid w:val="008F6F35"/>
    <w:rsid w:val="00903158"/>
    <w:rsid w:val="009034B0"/>
    <w:rsid w:val="009044CD"/>
    <w:rsid w:val="0090461F"/>
    <w:rsid w:val="00906E3D"/>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07D2"/>
    <w:rsid w:val="00934AC9"/>
    <w:rsid w:val="0094166F"/>
    <w:rsid w:val="009419B9"/>
    <w:rsid w:val="00941B90"/>
    <w:rsid w:val="009427C8"/>
    <w:rsid w:val="00942E90"/>
    <w:rsid w:val="00943788"/>
    <w:rsid w:val="009450B5"/>
    <w:rsid w:val="00945FBC"/>
    <w:rsid w:val="00950BCB"/>
    <w:rsid w:val="0095196C"/>
    <w:rsid w:val="00952EBC"/>
    <w:rsid w:val="009553B8"/>
    <w:rsid w:val="00955A71"/>
    <w:rsid w:val="00955BF9"/>
    <w:rsid w:val="009568BC"/>
    <w:rsid w:val="00956B06"/>
    <w:rsid w:val="0096298E"/>
    <w:rsid w:val="00962C5F"/>
    <w:rsid w:val="0096324F"/>
    <w:rsid w:val="0096478C"/>
    <w:rsid w:val="009661D7"/>
    <w:rsid w:val="0096715F"/>
    <w:rsid w:val="0097438A"/>
    <w:rsid w:val="00974D4C"/>
    <w:rsid w:val="00974FFF"/>
    <w:rsid w:val="00977DCF"/>
    <w:rsid w:val="009808CF"/>
    <w:rsid w:val="0098512D"/>
    <w:rsid w:val="009863EE"/>
    <w:rsid w:val="00990BF6"/>
    <w:rsid w:val="00991288"/>
    <w:rsid w:val="009938C4"/>
    <w:rsid w:val="00993EC7"/>
    <w:rsid w:val="00994AC0"/>
    <w:rsid w:val="0099719B"/>
    <w:rsid w:val="009A189D"/>
    <w:rsid w:val="009A23C3"/>
    <w:rsid w:val="009A32DB"/>
    <w:rsid w:val="009A469D"/>
    <w:rsid w:val="009A5F7B"/>
    <w:rsid w:val="009A75D1"/>
    <w:rsid w:val="009B0E00"/>
    <w:rsid w:val="009B11AA"/>
    <w:rsid w:val="009B1E54"/>
    <w:rsid w:val="009B24D9"/>
    <w:rsid w:val="009B3406"/>
    <w:rsid w:val="009B3AC2"/>
    <w:rsid w:val="009B5791"/>
    <w:rsid w:val="009B7B14"/>
    <w:rsid w:val="009B7FBA"/>
    <w:rsid w:val="009C07DD"/>
    <w:rsid w:val="009C0C2C"/>
    <w:rsid w:val="009C11A2"/>
    <w:rsid w:val="009C1E46"/>
    <w:rsid w:val="009C2913"/>
    <w:rsid w:val="009C4F14"/>
    <w:rsid w:val="009C5CDA"/>
    <w:rsid w:val="009C678C"/>
    <w:rsid w:val="009C6C4F"/>
    <w:rsid w:val="009D07CD"/>
    <w:rsid w:val="009D17F8"/>
    <w:rsid w:val="009D1B85"/>
    <w:rsid w:val="009D3035"/>
    <w:rsid w:val="009D3891"/>
    <w:rsid w:val="009D4F35"/>
    <w:rsid w:val="009D5924"/>
    <w:rsid w:val="009D6845"/>
    <w:rsid w:val="009E22D9"/>
    <w:rsid w:val="009E349E"/>
    <w:rsid w:val="009E4088"/>
    <w:rsid w:val="009E4730"/>
    <w:rsid w:val="009E6722"/>
    <w:rsid w:val="009E7A4A"/>
    <w:rsid w:val="009F0985"/>
    <w:rsid w:val="009F0C73"/>
    <w:rsid w:val="009F140C"/>
    <w:rsid w:val="009F16DC"/>
    <w:rsid w:val="009F23D7"/>
    <w:rsid w:val="009F6D77"/>
    <w:rsid w:val="00A00370"/>
    <w:rsid w:val="00A02805"/>
    <w:rsid w:val="00A02ED2"/>
    <w:rsid w:val="00A03FE4"/>
    <w:rsid w:val="00A04F4B"/>
    <w:rsid w:val="00A116D1"/>
    <w:rsid w:val="00A11959"/>
    <w:rsid w:val="00A125B6"/>
    <w:rsid w:val="00A154CE"/>
    <w:rsid w:val="00A154D9"/>
    <w:rsid w:val="00A17BB3"/>
    <w:rsid w:val="00A20104"/>
    <w:rsid w:val="00A22638"/>
    <w:rsid w:val="00A25403"/>
    <w:rsid w:val="00A25C9C"/>
    <w:rsid w:val="00A27088"/>
    <w:rsid w:val="00A3133A"/>
    <w:rsid w:val="00A31404"/>
    <w:rsid w:val="00A32323"/>
    <w:rsid w:val="00A34175"/>
    <w:rsid w:val="00A34B55"/>
    <w:rsid w:val="00A35D63"/>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661E"/>
    <w:rsid w:val="00A6755C"/>
    <w:rsid w:val="00A67BAD"/>
    <w:rsid w:val="00A7000F"/>
    <w:rsid w:val="00A72076"/>
    <w:rsid w:val="00A73332"/>
    <w:rsid w:val="00A73B4F"/>
    <w:rsid w:val="00A76FB4"/>
    <w:rsid w:val="00A809B8"/>
    <w:rsid w:val="00A82B27"/>
    <w:rsid w:val="00A837F7"/>
    <w:rsid w:val="00A83A92"/>
    <w:rsid w:val="00A83ED4"/>
    <w:rsid w:val="00A84096"/>
    <w:rsid w:val="00A84295"/>
    <w:rsid w:val="00A848A8"/>
    <w:rsid w:val="00A855F2"/>
    <w:rsid w:val="00A85A21"/>
    <w:rsid w:val="00A87C84"/>
    <w:rsid w:val="00A9189B"/>
    <w:rsid w:val="00A953B3"/>
    <w:rsid w:val="00AA19B3"/>
    <w:rsid w:val="00AA1F12"/>
    <w:rsid w:val="00AA6286"/>
    <w:rsid w:val="00AA63B2"/>
    <w:rsid w:val="00AA6470"/>
    <w:rsid w:val="00AA7CFD"/>
    <w:rsid w:val="00AB068B"/>
    <w:rsid w:val="00AB195C"/>
    <w:rsid w:val="00AB745A"/>
    <w:rsid w:val="00AB7ED0"/>
    <w:rsid w:val="00AC0488"/>
    <w:rsid w:val="00AC4547"/>
    <w:rsid w:val="00AC5E39"/>
    <w:rsid w:val="00AC6593"/>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044D"/>
    <w:rsid w:val="00AF3257"/>
    <w:rsid w:val="00AF3391"/>
    <w:rsid w:val="00AF445E"/>
    <w:rsid w:val="00AF47C4"/>
    <w:rsid w:val="00AF680D"/>
    <w:rsid w:val="00AF6B2F"/>
    <w:rsid w:val="00AF721A"/>
    <w:rsid w:val="00B00376"/>
    <w:rsid w:val="00B03057"/>
    <w:rsid w:val="00B04B9B"/>
    <w:rsid w:val="00B12414"/>
    <w:rsid w:val="00B14060"/>
    <w:rsid w:val="00B145D3"/>
    <w:rsid w:val="00B14ACD"/>
    <w:rsid w:val="00B15C26"/>
    <w:rsid w:val="00B160EA"/>
    <w:rsid w:val="00B16B33"/>
    <w:rsid w:val="00B224CA"/>
    <w:rsid w:val="00B2317B"/>
    <w:rsid w:val="00B23572"/>
    <w:rsid w:val="00B235F4"/>
    <w:rsid w:val="00B247E9"/>
    <w:rsid w:val="00B24906"/>
    <w:rsid w:val="00B270D1"/>
    <w:rsid w:val="00B274F3"/>
    <w:rsid w:val="00B304DD"/>
    <w:rsid w:val="00B31399"/>
    <w:rsid w:val="00B32FE1"/>
    <w:rsid w:val="00B3476B"/>
    <w:rsid w:val="00B3634C"/>
    <w:rsid w:val="00B36A9D"/>
    <w:rsid w:val="00B41FE2"/>
    <w:rsid w:val="00B45B65"/>
    <w:rsid w:val="00B50A42"/>
    <w:rsid w:val="00B55E35"/>
    <w:rsid w:val="00B55EE1"/>
    <w:rsid w:val="00B56227"/>
    <w:rsid w:val="00B57177"/>
    <w:rsid w:val="00B609D2"/>
    <w:rsid w:val="00B61470"/>
    <w:rsid w:val="00B64B03"/>
    <w:rsid w:val="00B7117C"/>
    <w:rsid w:val="00B7466D"/>
    <w:rsid w:val="00B7498E"/>
    <w:rsid w:val="00B754A6"/>
    <w:rsid w:val="00B80669"/>
    <w:rsid w:val="00B8104D"/>
    <w:rsid w:val="00B81851"/>
    <w:rsid w:val="00B81B41"/>
    <w:rsid w:val="00B8414B"/>
    <w:rsid w:val="00B85716"/>
    <w:rsid w:val="00B86BD0"/>
    <w:rsid w:val="00B86D8D"/>
    <w:rsid w:val="00B91EDD"/>
    <w:rsid w:val="00B9219B"/>
    <w:rsid w:val="00B92792"/>
    <w:rsid w:val="00B9580B"/>
    <w:rsid w:val="00B95A03"/>
    <w:rsid w:val="00B9607E"/>
    <w:rsid w:val="00B97E1D"/>
    <w:rsid w:val="00BA14B7"/>
    <w:rsid w:val="00BA37A3"/>
    <w:rsid w:val="00BA48AE"/>
    <w:rsid w:val="00BA5AFA"/>
    <w:rsid w:val="00BA60F5"/>
    <w:rsid w:val="00BA6A9E"/>
    <w:rsid w:val="00BA6CA0"/>
    <w:rsid w:val="00BB0D19"/>
    <w:rsid w:val="00BB130A"/>
    <w:rsid w:val="00BB1F2E"/>
    <w:rsid w:val="00BB2976"/>
    <w:rsid w:val="00BB2E7D"/>
    <w:rsid w:val="00BB33CF"/>
    <w:rsid w:val="00BB4BE7"/>
    <w:rsid w:val="00BB5AAE"/>
    <w:rsid w:val="00BB5B81"/>
    <w:rsid w:val="00BB5CD1"/>
    <w:rsid w:val="00BB626E"/>
    <w:rsid w:val="00BC101A"/>
    <w:rsid w:val="00BC1E92"/>
    <w:rsid w:val="00BC3B01"/>
    <w:rsid w:val="00BC576B"/>
    <w:rsid w:val="00BC63FE"/>
    <w:rsid w:val="00BC7426"/>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4B0"/>
    <w:rsid w:val="00C16853"/>
    <w:rsid w:val="00C20852"/>
    <w:rsid w:val="00C21B7F"/>
    <w:rsid w:val="00C23A80"/>
    <w:rsid w:val="00C24497"/>
    <w:rsid w:val="00C244DE"/>
    <w:rsid w:val="00C2514B"/>
    <w:rsid w:val="00C25746"/>
    <w:rsid w:val="00C27DCA"/>
    <w:rsid w:val="00C3172D"/>
    <w:rsid w:val="00C322CA"/>
    <w:rsid w:val="00C32EF7"/>
    <w:rsid w:val="00C33CCC"/>
    <w:rsid w:val="00C349FA"/>
    <w:rsid w:val="00C36A8B"/>
    <w:rsid w:val="00C4265B"/>
    <w:rsid w:val="00C45F45"/>
    <w:rsid w:val="00C462CF"/>
    <w:rsid w:val="00C47EFF"/>
    <w:rsid w:val="00C50B4A"/>
    <w:rsid w:val="00C56ED5"/>
    <w:rsid w:val="00C571EC"/>
    <w:rsid w:val="00C57D98"/>
    <w:rsid w:val="00C57EED"/>
    <w:rsid w:val="00C60D1F"/>
    <w:rsid w:val="00C65AA5"/>
    <w:rsid w:val="00C66090"/>
    <w:rsid w:val="00C66B20"/>
    <w:rsid w:val="00C67D5E"/>
    <w:rsid w:val="00C70530"/>
    <w:rsid w:val="00C72F19"/>
    <w:rsid w:val="00C7511F"/>
    <w:rsid w:val="00C752B3"/>
    <w:rsid w:val="00C75C44"/>
    <w:rsid w:val="00C76FBE"/>
    <w:rsid w:val="00C777EC"/>
    <w:rsid w:val="00C804C8"/>
    <w:rsid w:val="00C80D7F"/>
    <w:rsid w:val="00C8172E"/>
    <w:rsid w:val="00C83341"/>
    <w:rsid w:val="00C8357B"/>
    <w:rsid w:val="00C84DFB"/>
    <w:rsid w:val="00C8574F"/>
    <w:rsid w:val="00C86D05"/>
    <w:rsid w:val="00C86F4E"/>
    <w:rsid w:val="00C876E5"/>
    <w:rsid w:val="00C91217"/>
    <w:rsid w:val="00C92FCE"/>
    <w:rsid w:val="00C93E5B"/>
    <w:rsid w:val="00C95B37"/>
    <w:rsid w:val="00CA0C72"/>
    <w:rsid w:val="00CA2789"/>
    <w:rsid w:val="00CA35A9"/>
    <w:rsid w:val="00CA37A7"/>
    <w:rsid w:val="00CA6105"/>
    <w:rsid w:val="00CA716F"/>
    <w:rsid w:val="00CB0A14"/>
    <w:rsid w:val="00CB0B89"/>
    <w:rsid w:val="00CB1DD0"/>
    <w:rsid w:val="00CB2462"/>
    <w:rsid w:val="00CB3B54"/>
    <w:rsid w:val="00CB4B51"/>
    <w:rsid w:val="00CB5224"/>
    <w:rsid w:val="00CB5AF9"/>
    <w:rsid w:val="00CB634D"/>
    <w:rsid w:val="00CB789F"/>
    <w:rsid w:val="00CC11CD"/>
    <w:rsid w:val="00CC1763"/>
    <w:rsid w:val="00CC1A38"/>
    <w:rsid w:val="00CC253A"/>
    <w:rsid w:val="00CC4575"/>
    <w:rsid w:val="00CC5A68"/>
    <w:rsid w:val="00CC5C15"/>
    <w:rsid w:val="00CC77F9"/>
    <w:rsid w:val="00CD1310"/>
    <w:rsid w:val="00CD240E"/>
    <w:rsid w:val="00CD2765"/>
    <w:rsid w:val="00CD48AA"/>
    <w:rsid w:val="00CD4AF5"/>
    <w:rsid w:val="00CD506F"/>
    <w:rsid w:val="00CD5812"/>
    <w:rsid w:val="00CD698A"/>
    <w:rsid w:val="00CD79FD"/>
    <w:rsid w:val="00CE10ED"/>
    <w:rsid w:val="00CE1F29"/>
    <w:rsid w:val="00CE25C6"/>
    <w:rsid w:val="00CE2988"/>
    <w:rsid w:val="00CE43C3"/>
    <w:rsid w:val="00CE44C2"/>
    <w:rsid w:val="00CE65BF"/>
    <w:rsid w:val="00CE6762"/>
    <w:rsid w:val="00CE7DED"/>
    <w:rsid w:val="00CF2E2B"/>
    <w:rsid w:val="00CF32E9"/>
    <w:rsid w:val="00CF42A3"/>
    <w:rsid w:val="00CF507B"/>
    <w:rsid w:val="00CF59A2"/>
    <w:rsid w:val="00CF7A28"/>
    <w:rsid w:val="00CF7E2C"/>
    <w:rsid w:val="00D001B1"/>
    <w:rsid w:val="00D015FD"/>
    <w:rsid w:val="00D03450"/>
    <w:rsid w:val="00D03937"/>
    <w:rsid w:val="00D072CB"/>
    <w:rsid w:val="00D1071E"/>
    <w:rsid w:val="00D10ED5"/>
    <w:rsid w:val="00D11EF7"/>
    <w:rsid w:val="00D12584"/>
    <w:rsid w:val="00D143F9"/>
    <w:rsid w:val="00D14F69"/>
    <w:rsid w:val="00D17508"/>
    <w:rsid w:val="00D21229"/>
    <w:rsid w:val="00D212B6"/>
    <w:rsid w:val="00D21920"/>
    <w:rsid w:val="00D21F92"/>
    <w:rsid w:val="00D222FB"/>
    <w:rsid w:val="00D22A8B"/>
    <w:rsid w:val="00D23CA8"/>
    <w:rsid w:val="00D24548"/>
    <w:rsid w:val="00D27263"/>
    <w:rsid w:val="00D313C6"/>
    <w:rsid w:val="00D31438"/>
    <w:rsid w:val="00D318F9"/>
    <w:rsid w:val="00D33CC8"/>
    <w:rsid w:val="00D3535B"/>
    <w:rsid w:val="00D36188"/>
    <w:rsid w:val="00D37D14"/>
    <w:rsid w:val="00D37D7F"/>
    <w:rsid w:val="00D405FC"/>
    <w:rsid w:val="00D4074C"/>
    <w:rsid w:val="00D41733"/>
    <w:rsid w:val="00D41792"/>
    <w:rsid w:val="00D41B32"/>
    <w:rsid w:val="00D43DA6"/>
    <w:rsid w:val="00D45928"/>
    <w:rsid w:val="00D4696F"/>
    <w:rsid w:val="00D46EB7"/>
    <w:rsid w:val="00D52F49"/>
    <w:rsid w:val="00D63BF4"/>
    <w:rsid w:val="00D67123"/>
    <w:rsid w:val="00D70B7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3F25"/>
    <w:rsid w:val="00D942D2"/>
    <w:rsid w:val="00DA01C0"/>
    <w:rsid w:val="00DA1E2F"/>
    <w:rsid w:val="00DA384C"/>
    <w:rsid w:val="00DB3959"/>
    <w:rsid w:val="00DB5E63"/>
    <w:rsid w:val="00DB69B0"/>
    <w:rsid w:val="00DB7680"/>
    <w:rsid w:val="00DC2CA6"/>
    <w:rsid w:val="00DC7F06"/>
    <w:rsid w:val="00DD0F87"/>
    <w:rsid w:val="00DD188B"/>
    <w:rsid w:val="00DD2A00"/>
    <w:rsid w:val="00DD3C49"/>
    <w:rsid w:val="00DD492C"/>
    <w:rsid w:val="00DD6DDA"/>
    <w:rsid w:val="00DD7596"/>
    <w:rsid w:val="00DE06C6"/>
    <w:rsid w:val="00DE17B5"/>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948"/>
    <w:rsid w:val="00E10BFD"/>
    <w:rsid w:val="00E13108"/>
    <w:rsid w:val="00E136E9"/>
    <w:rsid w:val="00E14631"/>
    <w:rsid w:val="00E16D84"/>
    <w:rsid w:val="00E25AEF"/>
    <w:rsid w:val="00E309E6"/>
    <w:rsid w:val="00E30A3B"/>
    <w:rsid w:val="00E3121E"/>
    <w:rsid w:val="00E324AF"/>
    <w:rsid w:val="00E33F3C"/>
    <w:rsid w:val="00E34A80"/>
    <w:rsid w:val="00E35043"/>
    <w:rsid w:val="00E362EF"/>
    <w:rsid w:val="00E4047C"/>
    <w:rsid w:val="00E40EB6"/>
    <w:rsid w:val="00E41181"/>
    <w:rsid w:val="00E4138E"/>
    <w:rsid w:val="00E42FD0"/>
    <w:rsid w:val="00E43CB7"/>
    <w:rsid w:val="00E46FB0"/>
    <w:rsid w:val="00E470AB"/>
    <w:rsid w:val="00E514BD"/>
    <w:rsid w:val="00E55FC8"/>
    <w:rsid w:val="00E60A1D"/>
    <w:rsid w:val="00E6150E"/>
    <w:rsid w:val="00E623E8"/>
    <w:rsid w:val="00E654DE"/>
    <w:rsid w:val="00E66FCF"/>
    <w:rsid w:val="00E70E1C"/>
    <w:rsid w:val="00E729FE"/>
    <w:rsid w:val="00E7359D"/>
    <w:rsid w:val="00E73DF8"/>
    <w:rsid w:val="00E753A1"/>
    <w:rsid w:val="00E75C9E"/>
    <w:rsid w:val="00E75DC7"/>
    <w:rsid w:val="00E76D28"/>
    <w:rsid w:val="00E76E15"/>
    <w:rsid w:val="00E808E3"/>
    <w:rsid w:val="00E80D4C"/>
    <w:rsid w:val="00E819C3"/>
    <w:rsid w:val="00E81CD2"/>
    <w:rsid w:val="00E82883"/>
    <w:rsid w:val="00E86711"/>
    <w:rsid w:val="00E87D7C"/>
    <w:rsid w:val="00E90059"/>
    <w:rsid w:val="00E9100D"/>
    <w:rsid w:val="00E9205E"/>
    <w:rsid w:val="00E926C4"/>
    <w:rsid w:val="00E94773"/>
    <w:rsid w:val="00E958F5"/>
    <w:rsid w:val="00E95D85"/>
    <w:rsid w:val="00E97AB7"/>
    <w:rsid w:val="00E97F43"/>
    <w:rsid w:val="00EA0138"/>
    <w:rsid w:val="00EA17F6"/>
    <w:rsid w:val="00EA2205"/>
    <w:rsid w:val="00EA403F"/>
    <w:rsid w:val="00EA56FD"/>
    <w:rsid w:val="00EA768C"/>
    <w:rsid w:val="00EB1887"/>
    <w:rsid w:val="00EB1B64"/>
    <w:rsid w:val="00EB624E"/>
    <w:rsid w:val="00EB63C1"/>
    <w:rsid w:val="00EC0F1A"/>
    <w:rsid w:val="00EC53D5"/>
    <w:rsid w:val="00ED0BFC"/>
    <w:rsid w:val="00ED3626"/>
    <w:rsid w:val="00ED4150"/>
    <w:rsid w:val="00ED5B34"/>
    <w:rsid w:val="00ED5D40"/>
    <w:rsid w:val="00EE068E"/>
    <w:rsid w:val="00EE0B37"/>
    <w:rsid w:val="00EE1001"/>
    <w:rsid w:val="00EE1660"/>
    <w:rsid w:val="00EE3D4E"/>
    <w:rsid w:val="00EE7141"/>
    <w:rsid w:val="00EF012B"/>
    <w:rsid w:val="00EF2675"/>
    <w:rsid w:val="00EF2683"/>
    <w:rsid w:val="00EF5657"/>
    <w:rsid w:val="00EF63B5"/>
    <w:rsid w:val="00EF74F0"/>
    <w:rsid w:val="00F00CC3"/>
    <w:rsid w:val="00F01614"/>
    <w:rsid w:val="00F0257F"/>
    <w:rsid w:val="00F03797"/>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1477E"/>
    <w:rsid w:val="00F207AB"/>
    <w:rsid w:val="00F219F3"/>
    <w:rsid w:val="00F21DE1"/>
    <w:rsid w:val="00F234D7"/>
    <w:rsid w:val="00F23D3B"/>
    <w:rsid w:val="00F248F6"/>
    <w:rsid w:val="00F25CCC"/>
    <w:rsid w:val="00F270C9"/>
    <w:rsid w:val="00F27561"/>
    <w:rsid w:val="00F30E73"/>
    <w:rsid w:val="00F32329"/>
    <w:rsid w:val="00F337EF"/>
    <w:rsid w:val="00F33824"/>
    <w:rsid w:val="00F33BB3"/>
    <w:rsid w:val="00F33EC2"/>
    <w:rsid w:val="00F362BC"/>
    <w:rsid w:val="00F36845"/>
    <w:rsid w:val="00F373CC"/>
    <w:rsid w:val="00F378BC"/>
    <w:rsid w:val="00F41775"/>
    <w:rsid w:val="00F43A9A"/>
    <w:rsid w:val="00F4492E"/>
    <w:rsid w:val="00F54BED"/>
    <w:rsid w:val="00F5509E"/>
    <w:rsid w:val="00F56A8D"/>
    <w:rsid w:val="00F56E5E"/>
    <w:rsid w:val="00F61369"/>
    <w:rsid w:val="00F6444D"/>
    <w:rsid w:val="00F66837"/>
    <w:rsid w:val="00F67AFD"/>
    <w:rsid w:val="00F717B4"/>
    <w:rsid w:val="00F7219B"/>
    <w:rsid w:val="00F72561"/>
    <w:rsid w:val="00F72AC8"/>
    <w:rsid w:val="00F734E6"/>
    <w:rsid w:val="00F755FA"/>
    <w:rsid w:val="00F774DF"/>
    <w:rsid w:val="00F77744"/>
    <w:rsid w:val="00F77855"/>
    <w:rsid w:val="00F81228"/>
    <w:rsid w:val="00F82C10"/>
    <w:rsid w:val="00F83BE6"/>
    <w:rsid w:val="00F8554E"/>
    <w:rsid w:val="00F87CF6"/>
    <w:rsid w:val="00F87F58"/>
    <w:rsid w:val="00F91AFE"/>
    <w:rsid w:val="00F949DE"/>
    <w:rsid w:val="00F95DA8"/>
    <w:rsid w:val="00F96129"/>
    <w:rsid w:val="00F96344"/>
    <w:rsid w:val="00F9700F"/>
    <w:rsid w:val="00F97FBC"/>
    <w:rsid w:val="00F97FFD"/>
    <w:rsid w:val="00FA1AC9"/>
    <w:rsid w:val="00FA1C93"/>
    <w:rsid w:val="00FA30E2"/>
    <w:rsid w:val="00FA5CF2"/>
    <w:rsid w:val="00FA6A9C"/>
    <w:rsid w:val="00FB0807"/>
    <w:rsid w:val="00FB2360"/>
    <w:rsid w:val="00FB29C9"/>
    <w:rsid w:val="00FB30C4"/>
    <w:rsid w:val="00FB3EF1"/>
    <w:rsid w:val="00FB4018"/>
    <w:rsid w:val="00FB56B4"/>
    <w:rsid w:val="00FB686F"/>
    <w:rsid w:val="00FB7235"/>
    <w:rsid w:val="00FC13A6"/>
    <w:rsid w:val="00FC2A4F"/>
    <w:rsid w:val="00FC52A1"/>
    <w:rsid w:val="00FC67D8"/>
    <w:rsid w:val="00FC6A0A"/>
    <w:rsid w:val="00FD0B6B"/>
    <w:rsid w:val="00FD0D58"/>
    <w:rsid w:val="00FD0D95"/>
    <w:rsid w:val="00FD2557"/>
    <w:rsid w:val="00FD3C3D"/>
    <w:rsid w:val="00FD4414"/>
    <w:rsid w:val="00FD575C"/>
    <w:rsid w:val="00FE18E8"/>
    <w:rsid w:val="00FE233C"/>
    <w:rsid w:val="00FE36A8"/>
    <w:rsid w:val="00FE3939"/>
    <w:rsid w:val="00FE3C12"/>
    <w:rsid w:val="00FE44DE"/>
    <w:rsid w:val="00FE556D"/>
    <w:rsid w:val="00FE574D"/>
    <w:rsid w:val="00FF203B"/>
    <w:rsid w:val="00FF29BA"/>
    <w:rsid w:val="00FF3606"/>
    <w:rsid w:val="00FF509B"/>
    <w:rsid w:val="00FF5BC0"/>
    <w:rsid w:val="00FF7204"/>
    <w:rsid w:val="00FF783C"/>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776"/>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60">
      <w:bodyDiv w:val="1"/>
      <w:marLeft w:val="0"/>
      <w:marRight w:val="0"/>
      <w:marTop w:val="0"/>
      <w:marBottom w:val="0"/>
      <w:divBdr>
        <w:top w:val="none" w:sz="0" w:space="0" w:color="auto"/>
        <w:left w:val="none" w:sz="0" w:space="0" w:color="auto"/>
        <w:bottom w:val="none" w:sz="0" w:space="0" w:color="auto"/>
        <w:right w:val="none" w:sz="0" w:space="0" w:color="auto"/>
      </w:divBdr>
    </w:div>
    <w:div w:id="14698013">
      <w:bodyDiv w:val="1"/>
      <w:marLeft w:val="0"/>
      <w:marRight w:val="0"/>
      <w:marTop w:val="0"/>
      <w:marBottom w:val="0"/>
      <w:divBdr>
        <w:top w:val="none" w:sz="0" w:space="0" w:color="auto"/>
        <w:left w:val="none" w:sz="0" w:space="0" w:color="auto"/>
        <w:bottom w:val="none" w:sz="0" w:space="0" w:color="auto"/>
        <w:right w:val="none" w:sz="0" w:space="0" w:color="auto"/>
      </w:divBdr>
    </w:div>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21367788">
      <w:bodyDiv w:val="1"/>
      <w:marLeft w:val="0"/>
      <w:marRight w:val="0"/>
      <w:marTop w:val="0"/>
      <w:marBottom w:val="0"/>
      <w:divBdr>
        <w:top w:val="none" w:sz="0" w:space="0" w:color="auto"/>
        <w:left w:val="none" w:sz="0" w:space="0" w:color="auto"/>
        <w:bottom w:val="none" w:sz="0" w:space="0" w:color="auto"/>
        <w:right w:val="none" w:sz="0" w:space="0" w:color="auto"/>
      </w:divBdr>
    </w:div>
    <w:div w:id="22898818">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2971115">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0179438">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44498975">
      <w:bodyDiv w:val="1"/>
      <w:marLeft w:val="0"/>
      <w:marRight w:val="0"/>
      <w:marTop w:val="0"/>
      <w:marBottom w:val="0"/>
      <w:divBdr>
        <w:top w:val="none" w:sz="0" w:space="0" w:color="auto"/>
        <w:left w:val="none" w:sz="0" w:space="0" w:color="auto"/>
        <w:bottom w:val="none" w:sz="0" w:space="0" w:color="auto"/>
        <w:right w:val="none" w:sz="0" w:space="0" w:color="auto"/>
      </w:divBdr>
    </w:div>
    <w:div w:id="45373671">
      <w:bodyDiv w:val="1"/>
      <w:marLeft w:val="0"/>
      <w:marRight w:val="0"/>
      <w:marTop w:val="0"/>
      <w:marBottom w:val="0"/>
      <w:divBdr>
        <w:top w:val="none" w:sz="0" w:space="0" w:color="auto"/>
        <w:left w:val="none" w:sz="0" w:space="0" w:color="auto"/>
        <w:bottom w:val="none" w:sz="0" w:space="0" w:color="auto"/>
        <w:right w:val="none" w:sz="0" w:space="0" w:color="auto"/>
      </w:divBdr>
    </w:div>
    <w:div w:id="45879799">
      <w:bodyDiv w:val="1"/>
      <w:marLeft w:val="0"/>
      <w:marRight w:val="0"/>
      <w:marTop w:val="0"/>
      <w:marBottom w:val="0"/>
      <w:divBdr>
        <w:top w:val="none" w:sz="0" w:space="0" w:color="auto"/>
        <w:left w:val="none" w:sz="0" w:space="0" w:color="auto"/>
        <w:bottom w:val="none" w:sz="0" w:space="0" w:color="auto"/>
        <w:right w:val="none" w:sz="0" w:space="0" w:color="auto"/>
      </w:divBdr>
    </w:div>
    <w:div w:id="59014962">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1974057">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5080358">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3310862">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09324823">
      <w:bodyDiv w:val="1"/>
      <w:marLeft w:val="0"/>
      <w:marRight w:val="0"/>
      <w:marTop w:val="0"/>
      <w:marBottom w:val="0"/>
      <w:divBdr>
        <w:top w:val="none" w:sz="0" w:space="0" w:color="auto"/>
        <w:left w:val="none" w:sz="0" w:space="0" w:color="auto"/>
        <w:bottom w:val="none" w:sz="0" w:space="0" w:color="auto"/>
        <w:right w:val="none" w:sz="0" w:space="0" w:color="auto"/>
      </w:divBdr>
    </w:div>
    <w:div w:id="112796344">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18495708">
      <w:bodyDiv w:val="1"/>
      <w:marLeft w:val="0"/>
      <w:marRight w:val="0"/>
      <w:marTop w:val="0"/>
      <w:marBottom w:val="0"/>
      <w:divBdr>
        <w:top w:val="none" w:sz="0" w:space="0" w:color="auto"/>
        <w:left w:val="none" w:sz="0" w:space="0" w:color="auto"/>
        <w:bottom w:val="none" w:sz="0" w:space="0" w:color="auto"/>
        <w:right w:val="none" w:sz="0" w:space="0" w:color="auto"/>
      </w:divBdr>
    </w:div>
    <w:div w:id="124932272">
      <w:bodyDiv w:val="1"/>
      <w:marLeft w:val="0"/>
      <w:marRight w:val="0"/>
      <w:marTop w:val="0"/>
      <w:marBottom w:val="0"/>
      <w:divBdr>
        <w:top w:val="none" w:sz="0" w:space="0" w:color="auto"/>
        <w:left w:val="none" w:sz="0" w:space="0" w:color="auto"/>
        <w:bottom w:val="none" w:sz="0" w:space="0" w:color="auto"/>
        <w:right w:val="none" w:sz="0" w:space="0" w:color="auto"/>
      </w:divBdr>
    </w:div>
    <w:div w:id="125321708">
      <w:bodyDiv w:val="1"/>
      <w:marLeft w:val="0"/>
      <w:marRight w:val="0"/>
      <w:marTop w:val="0"/>
      <w:marBottom w:val="0"/>
      <w:divBdr>
        <w:top w:val="none" w:sz="0" w:space="0" w:color="auto"/>
        <w:left w:val="none" w:sz="0" w:space="0" w:color="auto"/>
        <w:bottom w:val="none" w:sz="0" w:space="0" w:color="auto"/>
        <w:right w:val="none" w:sz="0" w:space="0" w:color="auto"/>
      </w:divBdr>
    </w:div>
    <w:div w:id="132717088">
      <w:bodyDiv w:val="1"/>
      <w:marLeft w:val="0"/>
      <w:marRight w:val="0"/>
      <w:marTop w:val="0"/>
      <w:marBottom w:val="0"/>
      <w:divBdr>
        <w:top w:val="none" w:sz="0" w:space="0" w:color="auto"/>
        <w:left w:val="none" w:sz="0" w:space="0" w:color="auto"/>
        <w:bottom w:val="none" w:sz="0" w:space="0" w:color="auto"/>
        <w:right w:val="none" w:sz="0" w:space="0" w:color="auto"/>
      </w:divBdr>
    </w:div>
    <w:div w:id="136993681">
      <w:bodyDiv w:val="1"/>
      <w:marLeft w:val="0"/>
      <w:marRight w:val="0"/>
      <w:marTop w:val="0"/>
      <w:marBottom w:val="0"/>
      <w:divBdr>
        <w:top w:val="none" w:sz="0" w:space="0" w:color="auto"/>
        <w:left w:val="none" w:sz="0" w:space="0" w:color="auto"/>
        <w:bottom w:val="none" w:sz="0" w:space="0" w:color="auto"/>
        <w:right w:val="none" w:sz="0" w:space="0" w:color="auto"/>
      </w:divBdr>
    </w:div>
    <w:div w:id="138570297">
      <w:bodyDiv w:val="1"/>
      <w:marLeft w:val="0"/>
      <w:marRight w:val="0"/>
      <w:marTop w:val="0"/>
      <w:marBottom w:val="0"/>
      <w:divBdr>
        <w:top w:val="none" w:sz="0" w:space="0" w:color="auto"/>
        <w:left w:val="none" w:sz="0" w:space="0" w:color="auto"/>
        <w:bottom w:val="none" w:sz="0" w:space="0" w:color="auto"/>
        <w:right w:val="none" w:sz="0" w:space="0" w:color="auto"/>
      </w:divBdr>
    </w:div>
    <w:div w:id="144858679">
      <w:bodyDiv w:val="1"/>
      <w:marLeft w:val="0"/>
      <w:marRight w:val="0"/>
      <w:marTop w:val="0"/>
      <w:marBottom w:val="0"/>
      <w:divBdr>
        <w:top w:val="none" w:sz="0" w:space="0" w:color="auto"/>
        <w:left w:val="none" w:sz="0" w:space="0" w:color="auto"/>
        <w:bottom w:val="none" w:sz="0" w:space="0" w:color="auto"/>
        <w:right w:val="none" w:sz="0" w:space="0" w:color="auto"/>
      </w:divBdr>
    </w:div>
    <w:div w:id="146362342">
      <w:bodyDiv w:val="1"/>
      <w:marLeft w:val="0"/>
      <w:marRight w:val="0"/>
      <w:marTop w:val="0"/>
      <w:marBottom w:val="0"/>
      <w:divBdr>
        <w:top w:val="none" w:sz="0" w:space="0" w:color="auto"/>
        <w:left w:val="none" w:sz="0" w:space="0" w:color="auto"/>
        <w:bottom w:val="none" w:sz="0" w:space="0" w:color="auto"/>
        <w:right w:val="none" w:sz="0" w:space="0" w:color="auto"/>
      </w:divBdr>
    </w:div>
    <w:div w:id="147593779">
      <w:bodyDiv w:val="1"/>
      <w:marLeft w:val="0"/>
      <w:marRight w:val="0"/>
      <w:marTop w:val="0"/>
      <w:marBottom w:val="0"/>
      <w:divBdr>
        <w:top w:val="none" w:sz="0" w:space="0" w:color="auto"/>
        <w:left w:val="none" w:sz="0" w:space="0" w:color="auto"/>
        <w:bottom w:val="none" w:sz="0" w:space="0" w:color="auto"/>
        <w:right w:val="none" w:sz="0" w:space="0" w:color="auto"/>
      </w:divBdr>
    </w:div>
    <w:div w:id="150100231">
      <w:bodyDiv w:val="1"/>
      <w:marLeft w:val="0"/>
      <w:marRight w:val="0"/>
      <w:marTop w:val="0"/>
      <w:marBottom w:val="0"/>
      <w:divBdr>
        <w:top w:val="none" w:sz="0" w:space="0" w:color="auto"/>
        <w:left w:val="none" w:sz="0" w:space="0" w:color="auto"/>
        <w:bottom w:val="none" w:sz="0" w:space="0" w:color="auto"/>
        <w:right w:val="none" w:sz="0" w:space="0" w:color="auto"/>
      </w:divBdr>
    </w:div>
    <w:div w:id="152066270">
      <w:bodyDiv w:val="1"/>
      <w:marLeft w:val="0"/>
      <w:marRight w:val="0"/>
      <w:marTop w:val="0"/>
      <w:marBottom w:val="0"/>
      <w:divBdr>
        <w:top w:val="none" w:sz="0" w:space="0" w:color="auto"/>
        <w:left w:val="none" w:sz="0" w:space="0" w:color="auto"/>
        <w:bottom w:val="none" w:sz="0" w:space="0" w:color="auto"/>
        <w:right w:val="none" w:sz="0" w:space="0" w:color="auto"/>
      </w:divBdr>
    </w:div>
    <w:div w:id="152991151">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1241857">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77739262">
      <w:bodyDiv w:val="1"/>
      <w:marLeft w:val="0"/>
      <w:marRight w:val="0"/>
      <w:marTop w:val="0"/>
      <w:marBottom w:val="0"/>
      <w:divBdr>
        <w:top w:val="none" w:sz="0" w:space="0" w:color="auto"/>
        <w:left w:val="none" w:sz="0" w:space="0" w:color="auto"/>
        <w:bottom w:val="none" w:sz="0" w:space="0" w:color="auto"/>
        <w:right w:val="none" w:sz="0" w:space="0" w:color="auto"/>
      </w:divBdr>
    </w:div>
    <w:div w:id="182131207">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211620056">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17395957">
      <w:bodyDiv w:val="1"/>
      <w:marLeft w:val="0"/>
      <w:marRight w:val="0"/>
      <w:marTop w:val="0"/>
      <w:marBottom w:val="0"/>
      <w:divBdr>
        <w:top w:val="none" w:sz="0" w:space="0" w:color="auto"/>
        <w:left w:val="none" w:sz="0" w:space="0" w:color="auto"/>
        <w:bottom w:val="none" w:sz="0" w:space="0" w:color="auto"/>
        <w:right w:val="none" w:sz="0" w:space="0" w:color="auto"/>
      </w:divBdr>
    </w:div>
    <w:div w:id="222722269">
      <w:bodyDiv w:val="1"/>
      <w:marLeft w:val="0"/>
      <w:marRight w:val="0"/>
      <w:marTop w:val="0"/>
      <w:marBottom w:val="0"/>
      <w:divBdr>
        <w:top w:val="none" w:sz="0" w:space="0" w:color="auto"/>
        <w:left w:val="none" w:sz="0" w:space="0" w:color="auto"/>
        <w:bottom w:val="none" w:sz="0" w:space="0" w:color="auto"/>
        <w:right w:val="none" w:sz="0" w:space="0" w:color="auto"/>
      </w:divBdr>
    </w:div>
    <w:div w:id="231934611">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55746674">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275646556">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2470269">
      <w:bodyDiv w:val="1"/>
      <w:marLeft w:val="0"/>
      <w:marRight w:val="0"/>
      <w:marTop w:val="0"/>
      <w:marBottom w:val="0"/>
      <w:divBdr>
        <w:top w:val="none" w:sz="0" w:space="0" w:color="auto"/>
        <w:left w:val="none" w:sz="0" w:space="0" w:color="auto"/>
        <w:bottom w:val="none" w:sz="0" w:space="0" w:color="auto"/>
        <w:right w:val="none" w:sz="0" w:space="0" w:color="auto"/>
      </w:divBdr>
    </w:div>
    <w:div w:id="305010447">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2003895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5790953">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28872304">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5305436">
      <w:bodyDiv w:val="1"/>
      <w:marLeft w:val="0"/>
      <w:marRight w:val="0"/>
      <w:marTop w:val="0"/>
      <w:marBottom w:val="0"/>
      <w:divBdr>
        <w:top w:val="none" w:sz="0" w:space="0" w:color="auto"/>
        <w:left w:val="none" w:sz="0" w:space="0" w:color="auto"/>
        <w:bottom w:val="none" w:sz="0" w:space="0" w:color="auto"/>
        <w:right w:val="none" w:sz="0" w:space="0" w:color="auto"/>
      </w:divBdr>
    </w:div>
    <w:div w:id="335770936">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53458273">
      <w:bodyDiv w:val="1"/>
      <w:marLeft w:val="0"/>
      <w:marRight w:val="0"/>
      <w:marTop w:val="0"/>
      <w:marBottom w:val="0"/>
      <w:divBdr>
        <w:top w:val="none" w:sz="0" w:space="0" w:color="auto"/>
        <w:left w:val="none" w:sz="0" w:space="0" w:color="auto"/>
        <w:bottom w:val="none" w:sz="0" w:space="0" w:color="auto"/>
        <w:right w:val="none" w:sz="0" w:space="0" w:color="auto"/>
      </w:divBdr>
    </w:div>
    <w:div w:id="362708502">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65495049">
      <w:bodyDiv w:val="1"/>
      <w:marLeft w:val="0"/>
      <w:marRight w:val="0"/>
      <w:marTop w:val="0"/>
      <w:marBottom w:val="0"/>
      <w:divBdr>
        <w:top w:val="none" w:sz="0" w:space="0" w:color="auto"/>
        <w:left w:val="none" w:sz="0" w:space="0" w:color="auto"/>
        <w:bottom w:val="none" w:sz="0" w:space="0" w:color="auto"/>
        <w:right w:val="none" w:sz="0" w:space="0" w:color="auto"/>
      </w:divBdr>
    </w:div>
    <w:div w:id="37073719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72002070">
      <w:bodyDiv w:val="1"/>
      <w:marLeft w:val="0"/>
      <w:marRight w:val="0"/>
      <w:marTop w:val="0"/>
      <w:marBottom w:val="0"/>
      <w:divBdr>
        <w:top w:val="none" w:sz="0" w:space="0" w:color="auto"/>
        <w:left w:val="none" w:sz="0" w:space="0" w:color="auto"/>
        <w:bottom w:val="none" w:sz="0" w:space="0" w:color="auto"/>
        <w:right w:val="none" w:sz="0" w:space="0" w:color="auto"/>
      </w:divBdr>
    </w:div>
    <w:div w:id="381446904">
      <w:bodyDiv w:val="1"/>
      <w:marLeft w:val="0"/>
      <w:marRight w:val="0"/>
      <w:marTop w:val="0"/>
      <w:marBottom w:val="0"/>
      <w:divBdr>
        <w:top w:val="none" w:sz="0" w:space="0" w:color="auto"/>
        <w:left w:val="none" w:sz="0" w:space="0" w:color="auto"/>
        <w:bottom w:val="none" w:sz="0" w:space="0" w:color="auto"/>
        <w:right w:val="none" w:sz="0" w:space="0" w:color="auto"/>
      </w:divBdr>
    </w:div>
    <w:div w:id="395511917">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0203834">
      <w:bodyDiv w:val="1"/>
      <w:marLeft w:val="0"/>
      <w:marRight w:val="0"/>
      <w:marTop w:val="0"/>
      <w:marBottom w:val="0"/>
      <w:divBdr>
        <w:top w:val="none" w:sz="0" w:space="0" w:color="auto"/>
        <w:left w:val="none" w:sz="0" w:space="0" w:color="auto"/>
        <w:bottom w:val="none" w:sz="0" w:space="0" w:color="auto"/>
        <w:right w:val="none" w:sz="0" w:space="0" w:color="auto"/>
      </w:divBdr>
    </w:div>
    <w:div w:id="414472172">
      <w:bodyDiv w:val="1"/>
      <w:marLeft w:val="0"/>
      <w:marRight w:val="0"/>
      <w:marTop w:val="0"/>
      <w:marBottom w:val="0"/>
      <w:divBdr>
        <w:top w:val="none" w:sz="0" w:space="0" w:color="auto"/>
        <w:left w:val="none" w:sz="0" w:space="0" w:color="auto"/>
        <w:bottom w:val="none" w:sz="0" w:space="0" w:color="auto"/>
        <w:right w:val="none" w:sz="0" w:space="0" w:color="auto"/>
      </w:divBdr>
    </w:div>
    <w:div w:id="415442537">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17100210">
      <w:bodyDiv w:val="1"/>
      <w:marLeft w:val="0"/>
      <w:marRight w:val="0"/>
      <w:marTop w:val="0"/>
      <w:marBottom w:val="0"/>
      <w:divBdr>
        <w:top w:val="none" w:sz="0" w:space="0" w:color="auto"/>
        <w:left w:val="none" w:sz="0" w:space="0" w:color="auto"/>
        <w:bottom w:val="none" w:sz="0" w:space="0" w:color="auto"/>
        <w:right w:val="none" w:sz="0" w:space="0" w:color="auto"/>
      </w:divBdr>
    </w:div>
    <w:div w:id="419908566">
      <w:bodyDiv w:val="1"/>
      <w:marLeft w:val="0"/>
      <w:marRight w:val="0"/>
      <w:marTop w:val="0"/>
      <w:marBottom w:val="0"/>
      <w:divBdr>
        <w:top w:val="none" w:sz="0" w:space="0" w:color="auto"/>
        <w:left w:val="none" w:sz="0" w:space="0" w:color="auto"/>
        <w:bottom w:val="none" w:sz="0" w:space="0" w:color="auto"/>
        <w:right w:val="none" w:sz="0" w:space="0" w:color="auto"/>
      </w:divBdr>
    </w:div>
    <w:div w:id="421031600">
      <w:bodyDiv w:val="1"/>
      <w:marLeft w:val="0"/>
      <w:marRight w:val="0"/>
      <w:marTop w:val="0"/>
      <w:marBottom w:val="0"/>
      <w:divBdr>
        <w:top w:val="none" w:sz="0" w:space="0" w:color="auto"/>
        <w:left w:val="none" w:sz="0" w:space="0" w:color="auto"/>
        <w:bottom w:val="none" w:sz="0" w:space="0" w:color="auto"/>
        <w:right w:val="none" w:sz="0" w:space="0" w:color="auto"/>
      </w:divBdr>
    </w:div>
    <w:div w:id="423037003">
      <w:bodyDiv w:val="1"/>
      <w:marLeft w:val="0"/>
      <w:marRight w:val="0"/>
      <w:marTop w:val="0"/>
      <w:marBottom w:val="0"/>
      <w:divBdr>
        <w:top w:val="none" w:sz="0" w:space="0" w:color="auto"/>
        <w:left w:val="none" w:sz="0" w:space="0" w:color="auto"/>
        <w:bottom w:val="none" w:sz="0" w:space="0" w:color="auto"/>
        <w:right w:val="none" w:sz="0" w:space="0" w:color="auto"/>
      </w:divBdr>
    </w:div>
    <w:div w:id="423386007">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4982975">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49712609">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0998893">
      <w:bodyDiv w:val="1"/>
      <w:marLeft w:val="0"/>
      <w:marRight w:val="0"/>
      <w:marTop w:val="0"/>
      <w:marBottom w:val="0"/>
      <w:divBdr>
        <w:top w:val="none" w:sz="0" w:space="0" w:color="auto"/>
        <w:left w:val="none" w:sz="0" w:space="0" w:color="auto"/>
        <w:bottom w:val="none" w:sz="0" w:space="0" w:color="auto"/>
        <w:right w:val="none" w:sz="0" w:space="0" w:color="auto"/>
      </w:divBdr>
    </w:div>
    <w:div w:id="463542741">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8274493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494035363">
      <w:bodyDiv w:val="1"/>
      <w:marLeft w:val="0"/>
      <w:marRight w:val="0"/>
      <w:marTop w:val="0"/>
      <w:marBottom w:val="0"/>
      <w:divBdr>
        <w:top w:val="none" w:sz="0" w:space="0" w:color="auto"/>
        <w:left w:val="none" w:sz="0" w:space="0" w:color="auto"/>
        <w:bottom w:val="none" w:sz="0" w:space="0" w:color="auto"/>
        <w:right w:val="none" w:sz="0" w:space="0" w:color="auto"/>
      </w:divBdr>
    </w:div>
    <w:div w:id="498621511">
      <w:bodyDiv w:val="1"/>
      <w:marLeft w:val="0"/>
      <w:marRight w:val="0"/>
      <w:marTop w:val="0"/>
      <w:marBottom w:val="0"/>
      <w:divBdr>
        <w:top w:val="none" w:sz="0" w:space="0" w:color="auto"/>
        <w:left w:val="none" w:sz="0" w:space="0" w:color="auto"/>
        <w:bottom w:val="none" w:sz="0" w:space="0" w:color="auto"/>
        <w:right w:val="none" w:sz="0" w:space="0" w:color="auto"/>
      </w:divBdr>
    </w:div>
    <w:div w:id="503982184">
      <w:bodyDiv w:val="1"/>
      <w:marLeft w:val="0"/>
      <w:marRight w:val="0"/>
      <w:marTop w:val="0"/>
      <w:marBottom w:val="0"/>
      <w:divBdr>
        <w:top w:val="none" w:sz="0" w:space="0" w:color="auto"/>
        <w:left w:val="none" w:sz="0" w:space="0" w:color="auto"/>
        <w:bottom w:val="none" w:sz="0" w:space="0" w:color="auto"/>
        <w:right w:val="none" w:sz="0" w:space="0" w:color="auto"/>
      </w:divBdr>
    </w:div>
    <w:div w:id="507331678">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16308029">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3079223">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4200607">
      <w:bodyDiv w:val="1"/>
      <w:marLeft w:val="0"/>
      <w:marRight w:val="0"/>
      <w:marTop w:val="0"/>
      <w:marBottom w:val="0"/>
      <w:divBdr>
        <w:top w:val="none" w:sz="0" w:space="0" w:color="auto"/>
        <w:left w:val="none" w:sz="0" w:space="0" w:color="auto"/>
        <w:bottom w:val="none" w:sz="0" w:space="0" w:color="auto"/>
        <w:right w:val="none" w:sz="0" w:space="0" w:color="auto"/>
      </w:divBdr>
    </w:div>
    <w:div w:id="536237374">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38320482">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53465425">
      <w:bodyDiv w:val="1"/>
      <w:marLeft w:val="0"/>
      <w:marRight w:val="0"/>
      <w:marTop w:val="0"/>
      <w:marBottom w:val="0"/>
      <w:divBdr>
        <w:top w:val="none" w:sz="0" w:space="0" w:color="auto"/>
        <w:left w:val="none" w:sz="0" w:space="0" w:color="auto"/>
        <w:bottom w:val="none" w:sz="0" w:space="0" w:color="auto"/>
        <w:right w:val="none" w:sz="0" w:space="0" w:color="auto"/>
      </w:divBdr>
    </w:div>
    <w:div w:id="555899184">
      <w:bodyDiv w:val="1"/>
      <w:marLeft w:val="0"/>
      <w:marRight w:val="0"/>
      <w:marTop w:val="0"/>
      <w:marBottom w:val="0"/>
      <w:divBdr>
        <w:top w:val="none" w:sz="0" w:space="0" w:color="auto"/>
        <w:left w:val="none" w:sz="0" w:space="0" w:color="auto"/>
        <w:bottom w:val="none" w:sz="0" w:space="0" w:color="auto"/>
        <w:right w:val="none" w:sz="0" w:space="0" w:color="auto"/>
      </w:divBdr>
    </w:div>
    <w:div w:id="569846508">
      <w:bodyDiv w:val="1"/>
      <w:marLeft w:val="0"/>
      <w:marRight w:val="0"/>
      <w:marTop w:val="0"/>
      <w:marBottom w:val="0"/>
      <w:divBdr>
        <w:top w:val="none" w:sz="0" w:space="0" w:color="auto"/>
        <w:left w:val="none" w:sz="0" w:space="0" w:color="auto"/>
        <w:bottom w:val="none" w:sz="0" w:space="0" w:color="auto"/>
        <w:right w:val="none" w:sz="0" w:space="0" w:color="auto"/>
      </w:divBdr>
    </w:div>
    <w:div w:id="570849601">
      <w:bodyDiv w:val="1"/>
      <w:marLeft w:val="0"/>
      <w:marRight w:val="0"/>
      <w:marTop w:val="0"/>
      <w:marBottom w:val="0"/>
      <w:divBdr>
        <w:top w:val="none" w:sz="0" w:space="0" w:color="auto"/>
        <w:left w:val="none" w:sz="0" w:space="0" w:color="auto"/>
        <w:bottom w:val="none" w:sz="0" w:space="0" w:color="auto"/>
        <w:right w:val="none" w:sz="0" w:space="0" w:color="auto"/>
      </w:divBdr>
    </w:div>
    <w:div w:id="573853853">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2687750">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2930374">
      <w:bodyDiv w:val="1"/>
      <w:marLeft w:val="0"/>
      <w:marRight w:val="0"/>
      <w:marTop w:val="0"/>
      <w:marBottom w:val="0"/>
      <w:divBdr>
        <w:top w:val="none" w:sz="0" w:space="0" w:color="auto"/>
        <w:left w:val="none" w:sz="0" w:space="0" w:color="auto"/>
        <w:bottom w:val="none" w:sz="0" w:space="0" w:color="auto"/>
        <w:right w:val="none" w:sz="0" w:space="0" w:color="auto"/>
      </w:divBdr>
    </w:div>
    <w:div w:id="594745889">
      <w:bodyDiv w:val="1"/>
      <w:marLeft w:val="0"/>
      <w:marRight w:val="0"/>
      <w:marTop w:val="0"/>
      <w:marBottom w:val="0"/>
      <w:divBdr>
        <w:top w:val="none" w:sz="0" w:space="0" w:color="auto"/>
        <w:left w:val="none" w:sz="0" w:space="0" w:color="auto"/>
        <w:bottom w:val="none" w:sz="0" w:space="0" w:color="auto"/>
        <w:right w:val="none" w:sz="0" w:space="0" w:color="auto"/>
      </w:divBdr>
    </w:div>
    <w:div w:id="598029888">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09165204">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35068106">
      <w:bodyDiv w:val="1"/>
      <w:marLeft w:val="0"/>
      <w:marRight w:val="0"/>
      <w:marTop w:val="0"/>
      <w:marBottom w:val="0"/>
      <w:divBdr>
        <w:top w:val="none" w:sz="0" w:space="0" w:color="auto"/>
        <w:left w:val="none" w:sz="0" w:space="0" w:color="auto"/>
        <w:bottom w:val="none" w:sz="0" w:space="0" w:color="auto"/>
        <w:right w:val="none" w:sz="0" w:space="0" w:color="auto"/>
      </w:divBdr>
    </w:div>
    <w:div w:id="637229105">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48362458">
      <w:bodyDiv w:val="1"/>
      <w:marLeft w:val="0"/>
      <w:marRight w:val="0"/>
      <w:marTop w:val="0"/>
      <w:marBottom w:val="0"/>
      <w:divBdr>
        <w:top w:val="none" w:sz="0" w:space="0" w:color="auto"/>
        <w:left w:val="none" w:sz="0" w:space="0" w:color="auto"/>
        <w:bottom w:val="none" w:sz="0" w:space="0" w:color="auto"/>
        <w:right w:val="none" w:sz="0" w:space="0" w:color="auto"/>
      </w:divBdr>
    </w:div>
    <w:div w:id="648629212">
      <w:bodyDiv w:val="1"/>
      <w:marLeft w:val="0"/>
      <w:marRight w:val="0"/>
      <w:marTop w:val="0"/>
      <w:marBottom w:val="0"/>
      <w:divBdr>
        <w:top w:val="none" w:sz="0" w:space="0" w:color="auto"/>
        <w:left w:val="none" w:sz="0" w:space="0" w:color="auto"/>
        <w:bottom w:val="none" w:sz="0" w:space="0" w:color="auto"/>
        <w:right w:val="none" w:sz="0" w:space="0" w:color="auto"/>
      </w:divBdr>
    </w:div>
    <w:div w:id="650796603">
      <w:bodyDiv w:val="1"/>
      <w:marLeft w:val="0"/>
      <w:marRight w:val="0"/>
      <w:marTop w:val="0"/>
      <w:marBottom w:val="0"/>
      <w:divBdr>
        <w:top w:val="none" w:sz="0" w:space="0" w:color="auto"/>
        <w:left w:val="none" w:sz="0" w:space="0" w:color="auto"/>
        <w:bottom w:val="none" w:sz="0" w:space="0" w:color="auto"/>
        <w:right w:val="none" w:sz="0" w:space="0" w:color="auto"/>
      </w:divBdr>
    </w:div>
    <w:div w:id="656881697">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653664">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89070498">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5350813">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01857473">
      <w:bodyDiv w:val="1"/>
      <w:marLeft w:val="0"/>
      <w:marRight w:val="0"/>
      <w:marTop w:val="0"/>
      <w:marBottom w:val="0"/>
      <w:divBdr>
        <w:top w:val="none" w:sz="0" w:space="0" w:color="auto"/>
        <w:left w:val="none" w:sz="0" w:space="0" w:color="auto"/>
        <w:bottom w:val="none" w:sz="0" w:space="0" w:color="auto"/>
        <w:right w:val="none" w:sz="0" w:space="0" w:color="auto"/>
      </w:divBdr>
    </w:div>
    <w:div w:id="705567967">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18012675">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1752178">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33968850">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8693424">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7365869">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59722256">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78644299">
      <w:bodyDiv w:val="1"/>
      <w:marLeft w:val="0"/>
      <w:marRight w:val="0"/>
      <w:marTop w:val="0"/>
      <w:marBottom w:val="0"/>
      <w:divBdr>
        <w:top w:val="none" w:sz="0" w:space="0" w:color="auto"/>
        <w:left w:val="none" w:sz="0" w:space="0" w:color="auto"/>
        <w:bottom w:val="none" w:sz="0" w:space="0" w:color="auto"/>
        <w:right w:val="none" w:sz="0" w:space="0" w:color="auto"/>
      </w:divBdr>
    </w:div>
    <w:div w:id="779299801">
      <w:bodyDiv w:val="1"/>
      <w:marLeft w:val="0"/>
      <w:marRight w:val="0"/>
      <w:marTop w:val="0"/>
      <w:marBottom w:val="0"/>
      <w:divBdr>
        <w:top w:val="none" w:sz="0" w:space="0" w:color="auto"/>
        <w:left w:val="none" w:sz="0" w:space="0" w:color="auto"/>
        <w:bottom w:val="none" w:sz="0" w:space="0" w:color="auto"/>
        <w:right w:val="none" w:sz="0" w:space="0" w:color="auto"/>
      </w:divBdr>
    </w:div>
    <w:div w:id="780807645">
      <w:bodyDiv w:val="1"/>
      <w:marLeft w:val="0"/>
      <w:marRight w:val="0"/>
      <w:marTop w:val="0"/>
      <w:marBottom w:val="0"/>
      <w:divBdr>
        <w:top w:val="none" w:sz="0" w:space="0" w:color="auto"/>
        <w:left w:val="none" w:sz="0" w:space="0" w:color="auto"/>
        <w:bottom w:val="none" w:sz="0" w:space="0" w:color="auto"/>
        <w:right w:val="none" w:sz="0" w:space="0" w:color="auto"/>
      </w:divBdr>
    </w:div>
    <w:div w:id="782114463">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0708513">
      <w:bodyDiv w:val="1"/>
      <w:marLeft w:val="0"/>
      <w:marRight w:val="0"/>
      <w:marTop w:val="0"/>
      <w:marBottom w:val="0"/>
      <w:divBdr>
        <w:top w:val="none" w:sz="0" w:space="0" w:color="auto"/>
        <w:left w:val="none" w:sz="0" w:space="0" w:color="auto"/>
        <w:bottom w:val="none" w:sz="0" w:space="0" w:color="auto"/>
        <w:right w:val="none" w:sz="0" w:space="0" w:color="auto"/>
      </w:divBdr>
    </w:div>
    <w:div w:id="793326585">
      <w:bodyDiv w:val="1"/>
      <w:marLeft w:val="0"/>
      <w:marRight w:val="0"/>
      <w:marTop w:val="0"/>
      <w:marBottom w:val="0"/>
      <w:divBdr>
        <w:top w:val="none" w:sz="0" w:space="0" w:color="auto"/>
        <w:left w:val="none" w:sz="0" w:space="0" w:color="auto"/>
        <w:bottom w:val="none" w:sz="0" w:space="0" w:color="auto"/>
        <w:right w:val="none" w:sz="0" w:space="0" w:color="auto"/>
      </w:divBdr>
    </w:div>
    <w:div w:id="794955129">
      <w:bodyDiv w:val="1"/>
      <w:marLeft w:val="0"/>
      <w:marRight w:val="0"/>
      <w:marTop w:val="0"/>
      <w:marBottom w:val="0"/>
      <w:divBdr>
        <w:top w:val="none" w:sz="0" w:space="0" w:color="auto"/>
        <w:left w:val="none" w:sz="0" w:space="0" w:color="auto"/>
        <w:bottom w:val="none" w:sz="0" w:space="0" w:color="auto"/>
        <w:right w:val="none" w:sz="0" w:space="0" w:color="auto"/>
      </w:divBdr>
    </w:div>
    <w:div w:id="796097959">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798689402">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3037277">
      <w:bodyDiv w:val="1"/>
      <w:marLeft w:val="0"/>
      <w:marRight w:val="0"/>
      <w:marTop w:val="0"/>
      <w:marBottom w:val="0"/>
      <w:divBdr>
        <w:top w:val="none" w:sz="0" w:space="0" w:color="auto"/>
        <w:left w:val="none" w:sz="0" w:space="0" w:color="auto"/>
        <w:bottom w:val="none" w:sz="0" w:space="0" w:color="auto"/>
        <w:right w:val="none" w:sz="0" w:space="0" w:color="auto"/>
      </w:divBdr>
    </w:div>
    <w:div w:id="804351387">
      <w:bodyDiv w:val="1"/>
      <w:marLeft w:val="0"/>
      <w:marRight w:val="0"/>
      <w:marTop w:val="0"/>
      <w:marBottom w:val="0"/>
      <w:divBdr>
        <w:top w:val="none" w:sz="0" w:space="0" w:color="auto"/>
        <w:left w:val="none" w:sz="0" w:space="0" w:color="auto"/>
        <w:bottom w:val="none" w:sz="0" w:space="0" w:color="auto"/>
        <w:right w:val="none" w:sz="0" w:space="0" w:color="auto"/>
      </w:divBdr>
    </w:div>
    <w:div w:id="804616651">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19229100">
      <w:bodyDiv w:val="1"/>
      <w:marLeft w:val="0"/>
      <w:marRight w:val="0"/>
      <w:marTop w:val="0"/>
      <w:marBottom w:val="0"/>
      <w:divBdr>
        <w:top w:val="none" w:sz="0" w:space="0" w:color="auto"/>
        <w:left w:val="none" w:sz="0" w:space="0" w:color="auto"/>
        <w:bottom w:val="none" w:sz="0" w:space="0" w:color="auto"/>
        <w:right w:val="none" w:sz="0" w:space="0" w:color="auto"/>
      </w:divBdr>
    </w:div>
    <w:div w:id="831028598">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082090">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04292512">
      <w:bodyDiv w:val="1"/>
      <w:marLeft w:val="0"/>
      <w:marRight w:val="0"/>
      <w:marTop w:val="0"/>
      <w:marBottom w:val="0"/>
      <w:divBdr>
        <w:top w:val="none" w:sz="0" w:space="0" w:color="auto"/>
        <w:left w:val="none" w:sz="0" w:space="0" w:color="auto"/>
        <w:bottom w:val="none" w:sz="0" w:space="0" w:color="auto"/>
        <w:right w:val="none" w:sz="0" w:space="0" w:color="auto"/>
      </w:divBdr>
    </w:div>
    <w:div w:id="908228161">
      <w:bodyDiv w:val="1"/>
      <w:marLeft w:val="0"/>
      <w:marRight w:val="0"/>
      <w:marTop w:val="0"/>
      <w:marBottom w:val="0"/>
      <w:divBdr>
        <w:top w:val="none" w:sz="0" w:space="0" w:color="auto"/>
        <w:left w:val="none" w:sz="0" w:space="0" w:color="auto"/>
        <w:bottom w:val="none" w:sz="0" w:space="0" w:color="auto"/>
        <w:right w:val="none" w:sz="0" w:space="0" w:color="auto"/>
      </w:divBdr>
    </w:div>
    <w:div w:id="913391664">
      <w:bodyDiv w:val="1"/>
      <w:marLeft w:val="0"/>
      <w:marRight w:val="0"/>
      <w:marTop w:val="0"/>
      <w:marBottom w:val="0"/>
      <w:divBdr>
        <w:top w:val="none" w:sz="0" w:space="0" w:color="auto"/>
        <w:left w:val="none" w:sz="0" w:space="0" w:color="auto"/>
        <w:bottom w:val="none" w:sz="0" w:space="0" w:color="auto"/>
        <w:right w:val="none" w:sz="0" w:space="0" w:color="auto"/>
      </w:divBdr>
    </w:div>
    <w:div w:id="924219365">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44000370">
      <w:bodyDiv w:val="1"/>
      <w:marLeft w:val="0"/>
      <w:marRight w:val="0"/>
      <w:marTop w:val="0"/>
      <w:marBottom w:val="0"/>
      <w:divBdr>
        <w:top w:val="none" w:sz="0" w:space="0" w:color="auto"/>
        <w:left w:val="none" w:sz="0" w:space="0" w:color="auto"/>
        <w:bottom w:val="none" w:sz="0" w:space="0" w:color="auto"/>
        <w:right w:val="none" w:sz="0" w:space="0" w:color="auto"/>
      </w:divBdr>
    </w:div>
    <w:div w:id="956109503">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61350532">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83243439">
      <w:bodyDiv w:val="1"/>
      <w:marLeft w:val="0"/>
      <w:marRight w:val="0"/>
      <w:marTop w:val="0"/>
      <w:marBottom w:val="0"/>
      <w:divBdr>
        <w:top w:val="none" w:sz="0" w:space="0" w:color="auto"/>
        <w:left w:val="none" w:sz="0" w:space="0" w:color="auto"/>
        <w:bottom w:val="none" w:sz="0" w:space="0" w:color="auto"/>
        <w:right w:val="none" w:sz="0" w:space="0" w:color="auto"/>
      </w:divBdr>
    </w:div>
    <w:div w:id="984436968">
      <w:bodyDiv w:val="1"/>
      <w:marLeft w:val="0"/>
      <w:marRight w:val="0"/>
      <w:marTop w:val="0"/>
      <w:marBottom w:val="0"/>
      <w:divBdr>
        <w:top w:val="none" w:sz="0" w:space="0" w:color="auto"/>
        <w:left w:val="none" w:sz="0" w:space="0" w:color="auto"/>
        <w:bottom w:val="none" w:sz="0" w:space="0" w:color="auto"/>
        <w:right w:val="none" w:sz="0" w:space="0" w:color="auto"/>
      </w:divBdr>
    </w:div>
    <w:div w:id="987514768">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996227255">
      <w:bodyDiv w:val="1"/>
      <w:marLeft w:val="0"/>
      <w:marRight w:val="0"/>
      <w:marTop w:val="0"/>
      <w:marBottom w:val="0"/>
      <w:divBdr>
        <w:top w:val="none" w:sz="0" w:space="0" w:color="auto"/>
        <w:left w:val="none" w:sz="0" w:space="0" w:color="auto"/>
        <w:bottom w:val="none" w:sz="0" w:space="0" w:color="auto"/>
        <w:right w:val="none" w:sz="0" w:space="0" w:color="auto"/>
      </w:divBdr>
    </w:div>
    <w:div w:id="997419448">
      <w:bodyDiv w:val="1"/>
      <w:marLeft w:val="0"/>
      <w:marRight w:val="0"/>
      <w:marTop w:val="0"/>
      <w:marBottom w:val="0"/>
      <w:divBdr>
        <w:top w:val="none" w:sz="0" w:space="0" w:color="auto"/>
        <w:left w:val="none" w:sz="0" w:space="0" w:color="auto"/>
        <w:bottom w:val="none" w:sz="0" w:space="0" w:color="auto"/>
        <w:right w:val="none" w:sz="0" w:space="0" w:color="auto"/>
      </w:divBdr>
    </w:div>
    <w:div w:id="100119838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08366686">
      <w:bodyDiv w:val="1"/>
      <w:marLeft w:val="0"/>
      <w:marRight w:val="0"/>
      <w:marTop w:val="0"/>
      <w:marBottom w:val="0"/>
      <w:divBdr>
        <w:top w:val="none" w:sz="0" w:space="0" w:color="auto"/>
        <w:left w:val="none" w:sz="0" w:space="0" w:color="auto"/>
        <w:bottom w:val="none" w:sz="0" w:space="0" w:color="auto"/>
        <w:right w:val="none" w:sz="0" w:space="0" w:color="auto"/>
      </w:divBdr>
    </w:div>
    <w:div w:id="1011108762">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14577457">
      <w:bodyDiv w:val="1"/>
      <w:marLeft w:val="0"/>
      <w:marRight w:val="0"/>
      <w:marTop w:val="0"/>
      <w:marBottom w:val="0"/>
      <w:divBdr>
        <w:top w:val="none" w:sz="0" w:space="0" w:color="auto"/>
        <w:left w:val="none" w:sz="0" w:space="0" w:color="auto"/>
        <w:bottom w:val="none" w:sz="0" w:space="0" w:color="auto"/>
        <w:right w:val="none" w:sz="0" w:space="0" w:color="auto"/>
      </w:divBdr>
    </w:div>
    <w:div w:id="102455016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6714624">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2926226">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005729">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0714869">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66219536">
      <w:bodyDiv w:val="1"/>
      <w:marLeft w:val="0"/>
      <w:marRight w:val="0"/>
      <w:marTop w:val="0"/>
      <w:marBottom w:val="0"/>
      <w:divBdr>
        <w:top w:val="none" w:sz="0" w:space="0" w:color="auto"/>
        <w:left w:val="none" w:sz="0" w:space="0" w:color="auto"/>
        <w:bottom w:val="none" w:sz="0" w:space="0" w:color="auto"/>
        <w:right w:val="none" w:sz="0" w:space="0" w:color="auto"/>
      </w:divBdr>
    </w:div>
    <w:div w:id="1068770653">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087768851">
      <w:bodyDiv w:val="1"/>
      <w:marLeft w:val="0"/>
      <w:marRight w:val="0"/>
      <w:marTop w:val="0"/>
      <w:marBottom w:val="0"/>
      <w:divBdr>
        <w:top w:val="none" w:sz="0" w:space="0" w:color="auto"/>
        <w:left w:val="none" w:sz="0" w:space="0" w:color="auto"/>
        <w:bottom w:val="none" w:sz="0" w:space="0" w:color="auto"/>
        <w:right w:val="none" w:sz="0" w:space="0" w:color="auto"/>
      </w:divBdr>
    </w:div>
    <w:div w:id="109085788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17140800">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39760383">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53326536">
      <w:bodyDiv w:val="1"/>
      <w:marLeft w:val="0"/>
      <w:marRight w:val="0"/>
      <w:marTop w:val="0"/>
      <w:marBottom w:val="0"/>
      <w:divBdr>
        <w:top w:val="none" w:sz="0" w:space="0" w:color="auto"/>
        <w:left w:val="none" w:sz="0" w:space="0" w:color="auto"/>
        <w:bottom w:val="none" w:sz="0" w:space="0" w:color="auto"/>
        <w:right w:val="none" w:sz="0" w:space="0" w:color="auto"/>
      </w:divBdr>
    </w:div>
    <w:div w:id="1170605741">
      <w:bodyDiv w:val="1"/>
      <w:marLeft w:val="0"/>
      <w:marRight w:val="0"/>
      <w:marTop w:val="0"/>
      <w:marBottom w:val="0"/>
      <w:divBdr>
        <w:top w:val="none" w:sz="0" w:space="0" w:color="auto"/>
        <w:left w:val="none" w:sz="0" w:space="0" w:color="auto"/>
        <w:bottom w:val="none" w:sz="0" w:space="0" w:color="auto"/>
        <w:right w:val="none" w:sz="0" w:space="0" w:color="auto"/>
      </w:divBdr>
    </w:div>
    <w:div w:id="1171725687">
      <w:bodyDiv w:val="1"/>
      <w:marLeft w:val="0"/>
      <w:marRight w:val="0"/>
      <w:marTop w:val="0"/>
      <w:marBottom w:val="0"/>
      <w:divBdr>
        <w:top w:val="none" w:sz="0" w:space="0" w:color="auto"/>
        <w:left w:val="none" w:sz="0" w:space="0" w:color="auto"/>
        <w:bottom w:val="none" w:sz="0" w:space="0" w:color="auto"/>
        <w:right w:val="none" w:sz="0" w:space="0" w:color="auto"/>
      </w:divBdr>
    </w:div>
    <w:div w:id="1176917212">
      <w:bodyDiv w:val="1"/>
      <w:marLeft w:val="0"/>
      <w:marRight w:val="0"/>
      <w:marTop w:val="0"/>
      <w:marBottom w:val="0"/>
      <w:divBdr>
        <w:top w:val="none" w:sz="0" w:space="0" w:color="auto"/>
        <w:left w:val="none" w:sz="0" w:space="0" w:color="auto"/>
        <w:bottom w:val="none" w:sz="0" w:space="0" w:color="auto"/>
        <w:right w:val="none" w:sz="0" w:space="0" w:color="auto"/>
      </w:divBdr>
    </w:div>
    <w:div w:id="1179923879">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00360270">
      <w:bodyDiv w:val="1"/>
      <w:marLeft w:val="0"/>
      <w:marRight w:val="0"/>
      <w:marTop w:val="0"/>
      <w:marBottom w:val="0"/>
      <w:divBdr>
        <w:top w:val="none" w:sz="0" w:space="0" w:color="auto"/>
        <w:left w:val="none" w:sz="0" w:space="0" w:color="auto"/>
        <w:bottom w:val="none" w:sz="0" w:space="0" w:color="auto"/>
        <w:right w:val="none" w:sz="0" w:space="0" w:color="auto"/>
      </w:divBdr>
    </w:div>
    <w:div w:id="1202744672">
      <w:bodyDiv w:val="1"/>
      <w:marLeft w:val="0"/>
      <w:marRight w:val="0"/>
      <w:marTop w:val="0"/>
      <w:marBottom w:val="0"/>
      <w:divBdr>
        <w:top w:val="none" w:sz="0" w:space="0" w:color="auto"/>
        <w:left w:val="none" w:sz="0" w:space="0" w:color="auto"/>
        <w:bottom w:val="none" w:sz="0" w:space="0" w:color="auto"/>
        <w:right w:val="none" w:sz="0" w:space="0" w:color="auto"/>
      </w:divBdr>
    </w:div>
    <w:div w:id="1203713161">
      <w:bodyDiv w:val="1"/>
      <w:marLeft w:val="0"/>
      <w:marRight w:val="0"/>
      <w:marTop w:val="0"/>
      <w:marBottom w:val="0"/>
      <w:divBdr>
        <w:top w:val="none" w:sz="0" w:space="0" w:color="auto"/>
        <w:left w:val="none" w:sz="0" w:space="0" w:color="auto"/>
        <w:bottom w:val="none" w:sz="0" w:space="0" w:color="auto"/>
        <w:right w:val="none" w:sz="0" w:space="0" w:color="auto"/>
      </w:divBdr>
    </w:div>
    <w:div w:id="1223711765">
      <w:bodyDiv w:val="1"/>
      <w:marLeft w:val="0"/>
      <w:marRight w:val="0"/>
      <w:marTop w:val="0"/>
      <w:marBottom w:val="0"/>
      <w:divBdr>
        <w:top w:val="none" w:sz="0" w:space="0" w:color="auto"/>
        <w:left w:val="none" w:sz="0" w:space="0" w:color="auto"/>
        <w:bottom w:val="none" w:sz="0" w:space="0" w:color="auto"/>
        <w:right w:val="none" w:sz="0" w:space="0" w:color="auto"/>
      </w:divBdr>
    </w:div>
    <w:div w:id="1227841427">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1425862">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36234308">
      <w:bodyDiv w:val="1"/>
      <w:marLeft w:val="0"/>
      <w:marRight w:val="0"/>
      <w:marTop w:val="0"/>
      <w:marBottom w:val="0"/>
      <w:divBdr>
        <w:top w:val="none" w:sz="0" w:space="0" w:color="auto"/>
        <w:left w:val="none" w:sz="0" w:space="0" w:color="auto"/>
        <w:bottom w:val="none" w:sz="0" w:space="0" w:color="auto"/>
        <w:right w:val="none" w:sz="0" w:space="0" w:color="auto"/>
      </w:divBdr>
    </w:div>
    <w:div w:id="1237394468">
      <w:bodyDiv w:val="1"/>
      <w:marLeft w:val="0"/>
      <w:marRight w:val="0"/>
      <w:marTop w:val="0"/>
      <w:marBottom w:val="0"/>
      <w:divBdr>
        <w:top w:val="none" w:sz="0" w:space="0" w:color="auto"/>
        <w:left w:val="none" w:sz="0" w:space="0" w:color="auto"/>
        <w:bottom w:val="none" w:sz="0" w:space="0" w:color="auto"/>
        <w:right w:val="none" w:sz="0" w:space="0" w:color="auto"/>
      </w:divBdr>
    </w:div>
    <w:div w:id="1238396798">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4609841">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0381681">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56136971">
      <w:bodyDiv w:val="1"/>
      <w:marLeft w:val="0"/>
      <w:marRight w:val="0"/>
      <w:marTop w:val="0"/>
      <w:marBottom w:val="0"/>
      <w:divBdr>
        <w:top w:val="none" w:sz="0" w:space="0" w:color="auto"/>
        <w:left w:val="none" w:sz="0" w:space="0" w:color="auto"/>
        <w:bottom w:val="none" w:sz="0" w:space="0" w:color="auto"/>
        <w:right w:val="none" w:sz="0" w:space="0" w:color="auto"/>
      </w:divBdr>
    </w:div>
    <w:div w:id="1267619186">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79096994">
      <w:bodyDiv w:val="1"/>
      <w:marLeft w:val="0"/>
      <w:marRight w:val="0"/>
      <w:marTop w:val="0"/>
      <w:marBottom w:val="0"/>
      <w:divBdr>
        <w:top w:val="none" w:sz="0" w:space="0" w:color="auto"/>
        <w:left w:val="none" w:sz="0" w:space="0" w:color="auto"/>
        <w:bottom w:val="none" w:sz="0" w:space="0" w:color="auto"/>
        <w:right w:val="none" w:sz="0" w:space="0" w:color="auto"/>
      </w:divBdr>
    </w:div>
    <w:div w:id="1279602260">
      <w:bodyDiv w:val="1"/>
      <w:marLeft w:val="0"/>
      <w:marRight w:val="0"/>
      <w:marTop w:val="0"/>
      <w:marBottom w:val="0"/>
      <w:divBdr>
        <w:top w:val="none" w:sz="0" w:space="0" w:color="auto"/>
        <w:left w:val="none" w:sz="0" w:space="0" w:color="auto"/>
        <w:bottom w:val="none" w:sz="0" w:space="0" w:color="auto"/>
        <w:right w:val="none" w:sz="0" w:space="0" w:color="auto"/>
      </w:divBdr>
    </w:div>
    <w:div w:id="1282154426">
      <w:bodyDiv w:val="1"/>
      <w:marLeft w:val="0"/>
      <w:marRight w:val="0"/>
      <w:marTop w:val="0"/>
      <w:marBottom w:val="0"/>
      <w:divBdr>
        <w:top w:val="none" w:sz="0" w:space="0" w:color="auto"/>
        <w:left w:val="none" w:sz="0" w:space="0" w:color="auto"/>
        <w:bottom w:val="none" w:sz="0" w:space="0" w:color="auto"/>
        <w:right w:val="none" w:sz="0" w:space="0" w:color="auto"/>
      </w:divBdr>
    </w:div>
    <w:div w:id="1285771605">
      <w:bodyDiv w:val="1"/>
      <w:marLeft w:val="0"/>
      <w:marRight w:val="0"/>
      <w:marTop w:val="0"/>
      <w:marBottom w:val="0"/>
      <w:divBdr>
        <w:top w:val="none" w:sz="0" w:space="0" w:color="auto"/>
        <w:left w:val="none" w:sz="0" w:space="0" w:color="auto"/>
        <w:bottom w:val="none" w:sz="0" w:space="0" w:color="auto"/>
        <w:right w:val="none" w:sz="0" w:space="0" w:color="auto"/>
      </w:divBdr>
    </w:div>
    <w:div w:id="1286808724">
      <w:bodyDiv w:val="1"/>
      <w:marLeft w:val="0"/>
      <w:marRight w:val="0"/>
      <w:marTop w:val="0"/>
      <w:marBottom w:val="0"/>
      <w:divBdr>
        <w:top w:val="none" w:sz="0" w:space="0" w:color="auto"/>
        <w:left w:val="none" w:sz="0" w:space="0" w:color="auto"/>
        <w:bottom w:val="none" w:sz="0" w:space="0" w:color="auto"/>
        <w:right w:val="none" w:sz="0" w:space="0" w:color="auto"/>
      </w:divBdr>
    </w:div>
    <w:div w:id="1297367853">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10940397">
      <w:bodyDiv w:val="1"/>
      <w:marLeft w:val="0"/>
      <w:marRight w:val="0"/>
      <w:marTop w:val="0"/>
      <w:marBottom w:val="0"/>
      <w:divBdr>
        <w:top w:val="none" w:sz="0" w:space="0" w:color="auto"/>
        <w:left w:val="none" w:sz="0" w:space="0" w:color="auto"/>
        <w:bottom w:val="none" w:sz="0" w:space="0" w:color="auto"/>
        <w:right w:val="none" w:sz="0" w:space="0" w:color="auto"/>
      </w:divBdr>
    </w:div>
    <w:div w:id="132443398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0980594">
      <w:bodyDiv w:val="1"/>
      <w:marLeft w:val="0"/>
      <w:marRight w:val="0"/>
      <w:marTop w:val="0"/>
      <w:marBottom w:val="0"/>
      <w:divBdr>
        <w:top w:val="none" w:sz="0" w:space="0" w:color="auto"/>
        <w:left w:val="none" w:sz="0" w:space="0" w:color="auto"/>
        <w:bottom w:val="none" w:sz="0" w:space="0" w:color="auto"/>
        <w:right w:val="none" w:sz="0" w:space="0" w:color="auto"/>
      </w:divBdr>
    </w:div>
    <w:div w:id="1337462700">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46784988">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54114642">
      <w:bodyDiv w:val="1"/>
      <w:marLeft w:val="0"/>
      <w:marRight w:val="0"/>
      <w:marTop w:val="0"/>
      <w:marBottom w:val="0"/>
      <w:divBdr>
        <w:top w:val="none" w:sz="0" w:space="0" w:color="auto"/>
        <w:left w:val="none" w:sz="0" w:space="0" w:color="auto"/>
        <w:bottom w:val="none" w:sz="0" w:space="0" w:color="auto"/>
        <w:right w:val="none" w:sz="0" w:space="0" w:color="auto"/>
      </w:divBdr>
    </w:div>
    <w:div w:id="1354573239">
      <w:bodyDiv w:val="1"/>
      <w:marLeft w:val="0"/>
      <w:marRight w:val="0"/>
      <w:marTop w:val="0"/>
      <w:marBottom w:val="0"/>
      <w:divBdr>
        <w:top w:val="none" w:sz="0" w:space="0" w:color="auto"/>
        <w:left w:val="none" w:sz="0" w:space="0" w:color="auto"/>
        <w:bottom w:val="none" w:sz="0" w:space="0" w:color="auto"/>
        <w:right w:val="none" w:sz="0" w:space="0" w:color="auto"/>
      </w:divBdr>
    </w:div>
    <w:div w:id="1356881098">
      <w:bodyDiv w:val="1"/>
      <w:marLeft w:val="0"/>
      <w:marRight w:val="0"/>
      <w:marTop w:val="0"/>
      <w:marBottom w:val="0"/>
      <w:divBdr>
        <w:top w:val="none" w:sz="0" w:space="0" w:color="auto"/>
        <w:left w:val="none" w:sz="0" w:space="0" w:color="auto"/>
        <w:bottom w:val="none" w:sz="0" w:space="0" w:color="auto"/>
        <w:right w:val="none" w:sz="0" w:space="0" w:color="auto"/>
      </w:divBdr>
    </w:div>
    <w:div w:id="1361972443">
      <w:bodyDiv w:val="1"/>
      <w:marLeft w:val="0"/>
      <w:marRight w:val="0"/>
      <w:marTop w:val="0"/>
      <w:marBottom w:val="0"/>
      <w:divBdr>
        <w:top w:val="none" w:sz="0" w:space="0" w:color="auto"/>
        <w:left w:val="none" w:sz="0" w:space="0" w:color="auto"/>
        <w:bottom w:val="none" w:sz="0" w:space="0" w:color="auto"/>
        <w:right w:val="none" w:sz="0" w:space="0" w:color="auto"/>
      </w:divBdr>
    </w:div>
    <w:div w:id="1362171642">
      <w:bodyDiv w:val="1"/>
      <w:marLeft w:val="0"/>
      <w:marRight w:val="0"/>
      <w:marTop w:val="0"/>
      <w:marBottom w:val="0"/>
      <w:divBdr>
        <w:top w:val="none" w:sz="0" w:space="0" w:color="auto"/>
        <w:left w:val="none" w:sz="0" w:space="0" w:color="auto"/>
        <w:bottom w:val="none" w:sz="0" w:space="0" w:color="auto"/>
        <w:right w:val="none" w:sz="0" w:space="0" w:color="auto"/>
      </w:divBdr>
    </w:div>
    <w:div w:id="1362393284">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84257571">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07144522">
      <w:bodyDiv w:val="1"/>
      <w:marLeft w:val="0"/>
      <w:marRight w:val="0"/>
      <w:marTop w:val="0"/>
      <w:marBottom w:val="0"/>
      <w:divBdr>
        <w:top w:val="none" w:sz="0" w:space="0" w:color="auto"/>
        <w:left w:val="none" w:sz="0" w:space="0" w:color="auto"/>
        <w:bottom w:val="none" w:sz="0" w:space="0" w:color="auto"/>
        <w:right w:val="none" w:sz="0" w:space="0" w:color="auto"/>
      </w:divBdr>
    </w:div>
    <w:div w:id="1413551882">
      <w:bodyDiv w:val="1"/>
      <w:marLeft w:val="0"/>
      <w:marRight w:val="0"/>
      <w:marTop w:val="0"/>
      <w:marBottom w:val="0"/>
      <w:divBdr>
        <w:top w:val="none" w:sz="0" w:space="0" w:color="auto"/>
        <w:left w:val="none" w:sz="0" w:space="0" w:color="auto"/>
        <w:bottom w:val="none" w:sz="0" w:space="0" w:color="auto"/>
        <w:right w:val="none" w:sz="0" w:space="0" w:color="auto"/>
      </w:divBdr>
    </w:div>
    <w:div w:id="1421289591">
      <w:bodyDiv w:val="1"/>
      <w:marLeft w:val="0"/>
      <w:marRight w:val="0"/>
      <w:marTop w:val="0"/>
      <w:marBottom w:val="0"/>
      <w:divBdr>
        <w:top w:val="none" w:sz="0" w:space="0" w:color="auto"/>
        <w:left w:val="none" w:sz="0" w:space="0" w:color="auto"/>
        <w:bottom w:val="none" w:sz="0" w:space="0" w:color="auto"/>
        <w:right w:val="none" w:sz="0" w:space="0" w:color="auto"/>
      </w:divBdr>
    </w:div>
    <w:div w:id="1423574318">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39912912">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46146402">
      <w:bodyDiv w:val="1"/>
      <w:marLeft w:val="0"/>
      <w:marRight w:val="0"/>
      <w:marTop w:val="0"/>
      <w:marBottom w:val="0"/>
      <w:divBdr>
        <w:top w:val="none" w:sz="0" w:space="0" w:color="auto"/>
        <w:left w:val="none" w:sz="0" w:space="0" w:color="auto"/>
        <w:bottom w:val="none" w:sz="0" w:space="0" w:color="auto"/>
        <w:right w:val="none" w:sz="0" w:space="0" w:color="auto"/>
      </w:divBdr>
    </w:div>
    <w:div w:id="1446773634">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72140479">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1574752">
      <w:bodyDiv w:val="1"/>
      <w:marLeft w:val="0"/>
      <w:marRight w:val="0"/>
      <w:marTop w:val="0"/>
      <w:marBottom w:val="0"/>
      <w:divBdr>
        <w:top w:val="none" w:sz="0" w:space="0" w:color="auto"/>
        <w:left w:val="none" w:sz="0" w:space="0" w:color="auto"/>
        <w:bottom w:val="none" w:sz="0" w:space="0" w:color="auto"/>
        <w:right w:val="none" w:sz="0" w:space="0" w:color="auto"/>
      </w:divBdr>
    </w:div>
    <w:div w:id="1487013476">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90562937">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6532825">
      <w:bodyDiv w:val="1"/>
      <w:marLeft w:val="0"/>
      <w:marRight w:val="0"/>
      <w:marTop w:val="0"/>
      <w:marBottom w:val="0"/>
      <w:divBdr>
        <w:top w:val="none" w:sz="0" w:space="0" w:color="auto"/>
        <w:left w:val="none" w:sz="0" w:space="0" w:color="auto"/>
        <w:bottom w:val="none" w:sz="0" w:space="0" w:color="auto"/>
        <w:right w:val="none" w:sz="0" w:space="0" w:color="auto"/>
      </w:divBdr>
    </w:div>
    <w:div w:id="1498039743">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0656727">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12378301">
      <w:bodyDiv w:val="1"/>
      <w:marLeft w:val="0"/>
      <w:marRight w:val="0"/>
      <w:marTop w:val="0"/>
      <w:marBottom w:val="0"/>
      <w:divBdr>
        <w:top w:val="none" w:sz="0" w:space="0" w:color="auto"/>
        <w:left w:val="none" w:sz="0" w:space="0" w:color="auto"/>
        <w:bottom w:val="none" w:sz="0" w:space="0" w:color="auto"/>
        <w:right w:val="none" w:sz="0" w:space="0" w:color="auto"/>
      </w:divBdr>
    </w:div>
    <w:div w:id="1513761061">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36960186">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45101309">
      <w:bodyDiv w:val="1"/>
      <w:marLeft w:val="0"/>
      <w:marRight w:val="0"/>
      <w:marTop w:val="0"/>
      <w:marBottom w:val="0"/>
      <w:divBdr>
        <w:top w:val="none" w:sz="0" w:space="0" w:color="auto"/>
        <w:left w:val="none" w:sz="0" w:space="0" w:color="auto"/>
        <w:bottom w:val="none" w:sz="0" w:space="0" w:color="auto"/>
        <w:right w:val="none" w:sz="0" w:space="0" w:color="auto"/>
      </w:divBdr>
    </w:div>
    <w:div w:id="1549147548">
      <w:bodyDiv w:val="1"/>
      <w:marLeft w:val="0"/>
      <w:marRight w:val="0"/>
      <w:marTop w:val="0"/>
      <w:marBottom w:val="0"/>
      <w:divBdr>
        <w:top w:val="none" w:sz="0" w:space="0" w:color="auto"/>
        <w:left w:val="none" w:sz="0" w:space="0" w:color="auto"/>
        <w:bottom w:val="none" w:sz="0" w:space="0" w:color="auto"/>
        <w:right w:val="none" w:sz="0" w:space="0" w:color="auto"/>
      </w:divBdr>
    </w:div>
    <w:div w:id="1550068612">
      <w:bodyDiv w:val="1"/>
      <w:marLeft w:val="0"/>
      <w:marRight w:val="0"/>
      <w:marTop w:val="0"/>
      <w:marBottom w:val="0"/>
      <w:divBdr>
        <w:top w:val="none" w:sz="0" w:space="0" w:color="auto"/>
        <w:left w:val="none" w:sz="0" w:space="0" w:color="auto"/>
        <w:bottom w:val="none" w:sz="0" w:space="0" w:color="auto"/>
        <w:right w:val="none" w:sz="0" w:space="0" w:color="auto"/>
      </w:divBdr>
    </w:div>
    <w:div w:id="1562403067">
      <w:bodyDiv w:val="1"/>
      <w:marLeft w:val="0"/>
      <w:marRight w:val="0"/>
      <w:marTop w:val="0"/>
      <w:marBottom w:val="0"/>
      <w:divBdr>
        <w:top w:val="none" w:sz="0" w:space="0" w:color="auto"/>
        <w:left w:val="none" w:sz="0" w:space="0" w:color="auto"/>
        <w:bottom w:val="none" w:sz="0" w:space="0" w:color="auto"/>
        <w:right w:val="none" w:sz="0" w:space="0" w:color="auto"/>
      </w:divBdr>
    </w:div>
    <w:div w:id="1566255635">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1190657">
      <w:bodyDiv w:val="1"/>
      <w:marLeft w:val="0"/>
      <w:marRight w:val="0"/>
      <w:marTop w:val="0"/>
      <w:marBottom w:val="0"/>
      <w:divBdr>
        <w:top w:val="none" w:sz="0" w:space="0" w:color="auto"/>
        <w:left w:val="none" w:sz="0" w:space="0" w:color="auto"/>
        <w:bottom w:val="none" w:sz="0" w:space="0" w:color="auto"/>
        <w:right w:val="none" w:sz="0" w:space="0" w:color="auto"/>
      </w:divBdr>
    </w:div>
    <w:div w:id="1571623738">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0481858">
      <w:bodyDiv w:val="1"/>
      <w:marLeft w:val="0"/>
      <w:marRight w:val="0"/>
      <w:marTop w:val="0"/>
      <w:marBottom w:val="0"/>
      <w:divBdr>
        <w:top w:val="none" w:sz="0" w:space="0" w:color="auto"/>
        <w:left w:val="none" w:sz="0" w:space="0" w:color="auto"/>
        <w:bottom w:val="none" w:sz="0" w:space="0" w:color="auto"/>
        <w:right w:val="none" w:sz="0" w:space="0" w:color="auto"/>
      </w:divBdr>
    </w:div>
    <w:div w:id="1581673980">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7714215">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2563420">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08122839">
      <w:bodyDiv w:val="1"/>
      <w:marLeft w:val="0"/>
      <w:marRight w:val="0"/>
      <w:marTop w:val="0"/>
      <w:marBottom w:val="0"/>
      <w:divBdr>
        <w:top w:val="none" w:sz="0" w:space="0" w:color="auto"/>
        <w:left w:val="none" w:sz="0" w:space="0" w:color="auto"/>
        <w:bottom w:val="none" w:sz="0" w:space="0" w:color="auto"/>
        <w:right w:val="none" w:sz="0" w:space="0" w:color="auto"/>
      </w:divBdr>
    </w:div>
    <w:div w:id="1608148673">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5403367">
      <w:bodyDiv w:val="1"/>
      <w:marLeft w:val="0"/>
      <w:marRight w:val="0"/>
      <w:marTop w:val="0"/>
      <w:marBottom w:val="0"/>
      <w:divBdr>
        <w:top w:val="none" w:sz="0" w:space="0" w:color="auto"/>
        <w:left w:val="none" w:sz="0" w:space="0" w:color="auto"/>
        <w:bottom w:val="none" w:sz="0" w:space="0" w:color="auto"/>
        <w:right w:val="none" w:sz="0" w:space="0" w:color="auto"/>
      </w:divBdr>
    </w:div>
    <w:div w:id="161691076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38795778">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7279826">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56304175">
      <w:bodyDiv w:val="1"/>
      <w:marLeft w:val="0"/>
      <w:marRight w:val="0"/>
      <w:marTop w:val="0"/>
      <w:marBottom w:val="0"/>
      <w:divBdr>
        <w:top w:val="none" w:sz="0" w:space="0" w:color="auto"/>
        <w:left w:val="none" w:sz="0" w:space="0" w:color="auto"/>
        <w:bottom w:val="none" w:sz="0" w:space="0" w:color="auto"/>
        <w:right w:val="none" w:sz="0" w:space="0" w:color="auto"/>
      </w:divBdr>
    </w:div>
    <w:div w:id="1667592660">
      <w:bodyDiv w:val="1"/>
      <w:marLeft w:val="0"/>
      <w:marRight w:val="0"/>
      <w:marTop w:val="0"/>
      <w:marBottom w:val="0"/>
      <w:divBdr>
        <w:top w:val="none" w:sz="0" w:space="0" w:color="auto"/>
        <w:left w:val="none" w:sz="0" w:space="0" w:color="auto"/>
        <w:bottom w:val="none" w:sz="0" w:space="0" w:color="auto"/>
        <w:right w:val="none" w:sz="0" w:space="0" w:color="auto"/>
      </w:divBdr>
    </w:div>
    <w:div w:id="1670137637">
      <w:bodyDiv w:val="1"/>
      <w:marLeft w:val="0"/>
      <w:marRight w:val="0"/>
      <w:marTop w:val="0"/>
      <w:marBottom w:val="0"/>
      <w:divBdr>
        <w:top w:val="none" w:sz="0" w:space="0" w:color="auto"/>
        <w:left w:val="none" w:sz="0" w:space="0" w:color="auto"/>
        <w:bottom w:val="none" w:sz="0" w:space="0" w:color="auto"/>
        <w:right w:val="none" w:sz="0" w:space="0" w:color="auto"/>
      </w:divBdr>
    </w:div>
    <w:div w:id="1671637133">
      <w:bodyDiv w:val="1"/>
      <w:marLeft w:val="0"/>
      <w:marRight w:val="0"/>
      <w:marTop w:val="0"/>
      <w:marBottom w:val="0"/>
      <w:divBdr>
        <w:top w:val="none" w:sz="0" w:space="0" w:color="auto"/>
        <w:left w:val="none" w:sz="0" w:space="0" w:color="auto"/>
        <w:bottom w:val="none" w:sz="0" w:space="0" w:color="auto"/>
        <w:right w:val="none" w:sz="0" w:space="0" w:color="auto"/>
      </w:divBdr>
    </w:div>
    <w:div w:id="1673797304">
      <w:bodyDiv w:val="1"/>
      <w:marLeft w:val="0"/>
      <w:marRight w:val="0"/>
      <w:marTop w:val="0"/>
      <w:marBottom w:val="0"/>
      <w:divBdr>
        <w:top w:val="none" w:sz="0" w:space="0" w:color="auto"/>
        <w:left w:val="none" w:sz="0" w:space="0" w:color="auto"/>
        <w:bottom w:val="none" w:sz="0" w:space="0" w:color="auto"/>
        <w:right w:val="none" w:sz="0" w:space="0" w:color="auto"/>
      </w:divBdr>
    </w:div>
    <w:div w:id="1687436407">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4921965">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1515301">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2577748">
      <w:bodyDiv w:val="1"/>
      <w:marLeft w:val="0"/>
      <w:marRight w:val="0"/>
      <w:marTop w:val="0"/>
      <w:marBottom w:val="0"/>
      <w:divBdr>
        <w:top w:val="none" w:sz="0" w:space="0" w:color="auto"/>
        <w:left w:val="none" w:sz="0" w:space="0" w:color="auto"/>
        <w:bottom w:val="none" w:sz="0" w:space="0" w:color="auto"/>
        <w:right w:val="none" w:sz="0" w:space="0" w:color="auto"/>
      </w:divBdr>
    </w:div>
    <w:div w:id="1736080464">
      <w:bodyDiv w:val="1"/>
      <w:marLeft w:val="0"/>
      <w:marRight w:val="0"/>
      <w:marTop w:val="0"/>
      <w:marBottom w:val="0"/>
      <w:divBdr>
        <w:top w:val="none" w:sz="0" w:space="0" w:color="auto"/>
        <w:left w:val="none" w:sz="0" w:space="0" w:color="auto"/>
        <w:bottom w:val="none" w:sz="0" w:space="0" w:color="auto"/>
        <w:right w:val="none" w:sz="0" w:space="0" w:color="auto"/>
      </w:divBdr>
    </w:div>
    <w:div w:id="1738477147">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662226">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280388">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4913883">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66805431">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4131098">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031309">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791775673">
      <w:bodyDiv w:val="1"/>
      <w:marLeft w:val="0"/>
      <w:marRight w:val="0"/>
      <w:marTop w:val="0"/>
      <w:marBottom w:val="0"/>
      <w:divBdr>
        <w:top w:val="none" w:sz="0" w:space="0" w:color="auto"/>
        <w:left w:val="none" w:sz="0" w:space="0" w:color="auto"/>
        <w:bottom w:val="none" w:sz="0" w:space="0" w:color="auto"/>
        <w:right w:val="none" w:sz="0" w:space="0" w:color="auto"/>
      </w:divBdr>
    </w:div>
    <w:div w:id="1793136130">
      <w:bodyDiv w:val="1"/>
      <w:marLeft w:val="0"/>
      <w:marRight w:val="0"/>
      <w:marTop w:val="0"/>
      <w:marBottom w:val="0"/>
      <w:divBdr>
        <w:top w:val="none" w:sz="0" w:space="0" w:color="auto"/>
        <w:left w:val="none" w:sz="0" w:space="0" w:color="auto"/>
        <w:bottom w:val="none" w:sz="0" w:space="0" w:color="auto"/>
        <w:right w:val="none" w:sz="0" w:space="0" w:color="auto"/>
      </w:divBdr>
    </w:div>
    <w:div w:id="1804812473">
      <w:bodyDiv w:val="1"/>
      <w:marLeft w:val="0"/>
      <w:marRight w:val="0"/>
      <w:marTop w:val="0"/>
      <w:marBottom w:val="0"/>
      <w:divBdr>
        <w:top w:val="none" w:sz="0" w:space="0" w:color="auto"/>
        <w:left w:val="none" w:sz="0" w:space="0" w:color="auto"/>
        <w:bottom w:val="none" w:sz="0" w:space="0" w:color="auto"/>
        <w:right w:val="none" w:sz="0" w:space="0" w:color="auto"/>
      </w:divBdr>
    </w:div>
    <w:div w:id="1807894022">
      <w:bodyDiv w:val="1"/>
      <w:marLeft w:val="0"/>
      <w:marRight w:val="0"/>
      <w:marTop w:val="0"/>
      <w:marBottom w:val="0"/>
      <w:divBdr>
        <w:top w:val="none" w:sz="0" w:space="0" w:color="auto"/>
        <w:left w:val="none" w:sz="0" w:space="0" w:color="auto"/>
        <w:bottom w:val="none" w:sz="0" w:space="0" w:color="auto"/>
        <w:right w:val="none" w:sz="0" w:space="0" w:color="auto"/>
      </w:divBdr>
    </w:div>
    <w:div w:id="1808620093">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2500848">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28201251">
      <w:bodyDiv w:val="1"/>
      <w:marLeft w:val="0"/>
      <w:marRight w:val="0"/>
      <w:marTop w:val="0"/>
      <w:marBottom w:val="0"/>
      <w:divBdr>
        <w:top w:val="none" w:sz="0" w:space="0" w:color="auto"/>
        <w:left w:val="none" w:sz="0" w:space="0" w:color="auto"/>
        <w:bottom w:val="none" w:sz="0" w:space="0" w:color="auto"/>
        <w:right w:val="none" w:sz="0" w:space="0" w:color="auto"/>
      </w:divBdr>
    </w:div>
    <w:div w:id="1829666718">
      <w:bodyDiv w:val="1"/>
      <w:marLeft w:val="0"/>
      <w:marRight w:val="0"/>
      <w:marTop w:val="0"/>
      <w:marBottom w:val="0"/>
      <w:divBdr>
        <w:top w:val="none" w:sz="0" w:space="0" w:color="auto"/>
        <w:left w:val="none" w:sz="0" w:space="0" w:color="auto"/>
        <w:bottom w:val="none" w:sz="0" w:space="0" w:color="auto"/>
        <w:right w:val="none" w:sz="0" w:space="0" w:color="auto"/>
      </w:divBdr>
    </w:div>
    <w:div w:id="1833715944">
      <w:bodyDiv w:val="1"/>
      <w:marLeft w:val="0"/>
      <w:marRight w:val="0"/>
      <w:marTop w:val="0"/>
      <w:marBottom w:val="0"/>
      <w:divBdr>
        <w:top w:val="none" w:sz="0" w:space="0" w:color="auto"/>
        <w:left w:val="none" w:sz="0" w:space="0" w:color="auto"/>
        <w:bottom w:val="none" w:sz="0" w:space="0" w:color="auto"/>
        <w:right w:val="none" w:sz="0" w:space="0" w:color="auto"/>
      </w:divBdr>
    </w:div>
    <w:div w:id="1834299587">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50173276">
      <w:bodyDiv w:val="1"/>
      <w:marLeft w:val="0"/>
      <w:marRight w:val="0"/>
      <w:marTop w:val="0"/>
      <w:marBottom w:val="0"/>
      <w:divBdr>
        <w:top w:val="none" w:sz="0" w:space="0" w:color="auto"/>
        <w:left w:val="none" w:sz="0" w:space="0" w:color="auto"/>
        <w:bottom w:val="none" w:sz="0" w:space="0" w:color="auto"/>
        <w:right w:val="none" w:sz="0" w:space="0" w:color="auto"/>
      </w:divBdr>
    </w:div>
    <w:div w:id="1854028285">
      <w:bodyDiv w:val="1"/>
      <w:marLeft w:val="0"/>
      <w:marRight w:val="0"/>
      <w:marTop w:val="0"/>
      <w:marBottom w:val="0"/>
      <w:divBdr>
        <w:top w:val="none" w:sz="0" w:space="0" w:color="auto"/>
        <w:left w:val="none" w:sz="0" w:space="0" w:color="auto"/>
        <w:bottom w:val="none" w:sz="0" w:space="0" w:color="auto"/>
        <w:right w:val="none" w:sz="0" w:space="0" w:color="auto"/>
      </w:divBdr>
    </w:div>
    <w:div w:id="1855268291">
      <w:bodyDiv w:val="1"/>
      <w:marLeft w:val="0"/>
      <w:marRight w:val="0"/>
      <w:marTop w:val="0"/>
      <w:marBottom w:val="0"/>
      <w:divBdr>
        <w:top w:val="none" w:sz="0" w:space="0" w:color="auto"/>
        <w:left w:val="none" w:sz="0" w:space="0" w:color="auto"/>
        <w:bottom w:val="none" w:sz="0" w:space="0" w:color="auto"/>
        <w:right w:val="none" w:sz="0" w:space="0" w:color="auto"/>
      </w:divBdr>
    </w:div>
    <w:div w:id="1855608721">
      <w:bodyDiv w:val="1"/>
      <w:marLeft w:val="0"/>
      <w:marRight w:val="0"/>
      <w:marTop w:val="0"/>
      <w:marBottom w:val="0"/>
      <w:divBdr>
        <w:top w:val="none" w:sz="0" w:space="0" w:color="auto"/>
        <w:left w:val="none" w:sz="0" w:space="0" w:color="auto"/>
        <w:bottom w:val="none" w:sz="0" w:space="0" w:color="auto"/>
        <w:right w:val="none" w:sz="0" w:space="0" w:color="auto"/>
      </w:divBdr>
    </w:div>
    <w:div w:id="1858422231">
      <w:bodyDiv w:val="1"/>
      <w:marLeft w:val="0"/>
      <w:marRight w:val="0"/>
      <w:marTop w:val="0"/>
      <w:marBottom w:val="0"/>
      <w:divBdr>
        <w:top w:val="none" w:sz="0" w:space="0" w:color="auto"/>
        <w:left w:val="none" w:sz="0" w:space="0" w:color="auto"/>
        <w:bottom w:val="none" w:sz="0" w:space="0" w:color="auto"/>
        <w:right w:val="none" w:sz="0" w:space="0" w:color="auto"/>
      </w:divBdr>
    </w:div>
    <w:div w:id="1863085882">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69755563">
      <w:bodyDiv w:val="1"/>
      <w:marLeft w:val="0"/>
      <w:marRight w:val="0"/>
      <w:marTop w:val="0"/>
      <w:marBottom w:val="0"/>
      <w:divBdr>
        <w:top w:val="none" w:sz="0" w:space="0" w:color="auto"/>
        <w:left w:val="none" w:sz="0" w:space="0" w:color="auto"/>
        <w:bottom w:val="none" w:sz="0" w:space="0" w:color="auto"/>
        <w:right w:val="none" w:sz="0" w:space="0" w:color="auto"/>
      </w:divBdr>
    </w:div>
    <w:div w:id="1883245604">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895694521">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36089761">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7879268">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488483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58874787">
      <w:bodyDiv w:val="1"/>
      <w:marLeft w:val="0"/>
      <w:marRight w:val="0"/>
      <w:marTop w:val="0"/>
      <w:marBottom w:val="0"/>
      <w:divBdr>
        <w:top w:val="none" w:sz="0" w:space="0" w:color="auto"/>
        <w:left w:val="none" w:sz="0" w:space="0" w:color="auto"/>
        <w:bottom w:val="none" w:sz="0" w:space="0" w:color="auto"/>
        <w:right w:val="none" w:sz="0" w:space="0" w:color="auto"/>
      </w:divBdr>
    </w:div>
    <w:div w:id="1961061239">
      <w:bodyDiv w:val="1"/>
      <w:marLeft w:val="0"/>
      <w:marRight w:val="0"/>
      <w:marTop w:val="0"/>
      <w:marBottom w:val="0"/>
      <w:divBdr>
        <w:top w:val="none" w:sz="0" w:space="0" w:color="auto"/>
        <w:left w:val="none" w:sz="0" w:space="0" w:color="auto"/>
        <w:bottom w:val="none" w:sz="0" w:space="0" w:color="auto"/>
        <w:right w:val="none" w:sz="0" w:space="0" w:color="auto"/>
      </w:divBdr>
    </w:div>
    <w:div w:id="1961454070">
      <w:bodyDiv w:val="1"/>
      <w:marLeft w:val="0"/>
      <w:marRight w:val="0"/>
      <w:marTop w:val="0"/>
      <w:marBottom w:val="0"/>
      <w:divBdr>
        <w:top w:val="none" w:sz="0" w:space="0" w:color="auto"/>
        <w:left w:val="none" w:sz="0" w:space="0" w:color="auto"/>
        <w:bottom w:val="none" w:sz="0" w:space="0" w:color="auto"/>
        <w:right w:val="none" w:sz="0" w:space="0" w:color="auto"/>
      </w:divBdr>
    </w:div>
    <w:div w:id="1973552852">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84190281">
      <w:bodyDiv w:val="1"/>
      <w:marLeft w:val="0"/>
      <w:marRight w:val="0"/>
      <w:marTop w:val="0"/>
      <w:marBottom w:val="0"/>
      <w:divBdr>
        <w:top w:val="none" w:sz="0" w:space="0" w:color="auto"/>
        <w:left w:val="none" w:sz="0" w:space="0" w:color="auto"/>
        <w:bottom w:val="none" w:sz="0" w:space="0" w:color="auto"/>
        <w:right w:val="none" w:sz="0" w:space="0" w:color="auto"/>
      </w:divBdr>
    </w:div>
    <w:div w:id="1988051087">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04236084">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7367541">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8866882">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2533876">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37844705">
      <w:bodyDiv w:val="1"/>
      <w:marLeft w:val="0"/>
      <w:marRight w:val="0"/>
      <w:marTop w:val="0"/>
      <w:marBottom w:val="0"/>
      <w:divBdr>
        <w:top w:val="none" w:sz="0" w:space="0" w:color="auto"/>
        <w:left w:val="none" w:sz="0" w:space="0" w:color="auto"/>
        <w:bottom w:val="none" w:sz="0" w:space="0" w:color="auto"/>
        <w:right w:val="none" w:sz="0" w:space="0" w:color="auto"/>
      </w:divBdr>
    </w:div>
    <w:div w:id="2038040733">
      <w:bodyDiv w:val="1"/>
      <w:marLeft w:val="0"/>
      <w:marRight w:val="0"/>
      <w:marTop w:val="0"/>
      <w:marBottom w:val="0"/>
      <w:divBdr>
        <w:top w:val="none" w:sz="0" w:space="0" w:color="auto"/>
        <w:left w:val="none" w:sz="0" w:space="0" w:color="auto"/>
        <w:bottom w:val="none" w:sz="0" w:space="0" w:color="auto"/>
        <w:right w:val="none" w:sz="0" w:space="0" w:color="auto"/>
      </w:divBdr>
    </w:div>
    <w:div w:id="2039428901">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3164631">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46981470">
      <w:bodyDiv w:val="1"/>
      <w:marLeft w:val="0"/>
      <w:marRight w:val="0"/>
      <w:marTop w:val="0"/>
      <w:marBottom w:val="0"/>
      <w:divBdr>
        <w:top w:val="none" w:sz="0" w:space="0" w:color="auto"/>
        <w:left w:val="none" w:sz="0" w:space="0" w:color="auto"/>
        <w:bottom w:val="none" w:sz="0" w:space="0" w:color="auto"/>
        <w:right w:val="none" w:sz="0" w:space="0" w:color="auto"/>
      </w:divBdr>
    </w:div>
    <w:div w:id="2049063765">
      <w:bodyDiv w:val="1"/>
      <w:marLeft w:val="0"/>
      <w:marRight w:val="0"/>
      <w:marTop w:val="0"/>
      <w:marBottom w:val="0"/>
      <w:divBdr>
        <w:top w:val="none" w:sz="0" w:space="0" w:color="auto"/>
        <w:left w:val="none" w:sz="0" w:space="0" w:color="auto"/>
        <w:bottom w:val="none" w:sz="0" w:space="0" w:color="auto"/>
        <w:right w:val="none" w:sz="0" w:space="0" w:color="auto"/>
      </w:divBdr>
    </w:div>
    <w:div w:id="2054496002">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64059592">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073651887">
      <w:bodyDiv w:val="1"/>
      <w:marLeft w:val="0"/>
      <w:marRight w:val="0"/>
      <w:marTop w:val="0"/>
      <w:marBottom w:val="0"/>
      <w:divBdr>
        <w:top w:val="none" w:sz="0" w:space="0" w:color="auto"/>
        <w:left w:val="none" w:sz="0" w:space="0" w:color="auto"/>
        <w:bottom w:val="none" w:sz="0" w:space="0" w:color="auto"/>
        <w:right w:val="none" w:sz="0" w:space="0" w:color="auto"/>
      </w:divBdr>
    </w:div>
    <w:div w:id="2074615461">
      <w:bodyDiv w:val="1"/>
      <w:marLeft w:val="0"/>
      <w:marRight w:val="0"/>
      <w:marTop w:val="0"/>
      <w:marBottom w:val="0"/>
      <w:divBdr>
        <w:top w:val="none" w:sz="0" w:space="0" w:color="auto"/>
        <w:left w:val="none" w:sz="0" w:space="0" w:color="auto"/>
        <w:bottom w:val="none" w:sz="0" w:space="0" w:color="auto"/>
        <w:right w:val="none" w:sz="0" w:space="0" w:color="auto"/>
      </w:divBdr>
    </w:div>
    <w:div w:id="2078547495">
      <w:bodyDiv w:val="1"/>
      <w:marLeft w:val="0"/>
      <w:marRight w:val="0"/>
      <w:marTop w:val="0"/>
      <w:marBottom w:val="0"/>
      <w:divBdr>
        <w:top w:val="none" w:sz="0" w:space="0" w:color="auto"/>
        <w:left w:val="none" w:sz="0" w:space="0" w:color="auto"/>
        <w:bottom w:val="none" w:sz="0" w:space="0" w:color="auto"/>
        <w:right w:val="none" w:sz="0" w:space="0" w:color="auto"/>
      </w:divBdr>
    </w:div>
    <w:div w:id="2080902247">
      <w:bodyDiv w:val="1"/>
      <w:marLeft w:val="0"/>
      <w:marRight w:val="0"/>
      <w:marTop w:val="0"/>
      <w:marBottom w:val="0"/>
      <w:divBdr>
        <w:top w:val="none" w:sz="0" w:space="0" w:color="auto"/>
        <w:left w:val="none" w:sz="0" w:space="0" w:color="auto"/>
        <w:bottom w:val="none" w:sz="0" w:space="0" w:color="auto"/>
        <w:right w:val="none" w:sz="0" w:space="0" w:color="auto"/>
      </w:divBdr>
    </w:div>
    <w:div w:id="2091003699">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13813398">
      <w:bodyDiv w:val="1"/>
      <w:marLeft w:val="0"/>
      <w:marRight w:val="0"/>
      <w:marTop w:val="0"/>
      <w:marBottom w:val="0"/>
      <w:divBdr>
        <w:top w:val="none" w:sz="0" w:space="0" w:color="auto"/>
        <w:left w:val="none" w:sz="0" w:space="0" w:color="auto"/>
        <w:bottom w:val="none" w:sz="0" w:space="0" w:color="auto"/>
        <w:right w:val="none" w:sz="0" w:space="0" w:color="auto"/>
      </w:divBdr>
    </w:div>
    <w:div w:id="2115704690">
      <w:bodyDiv w:val="1"/>
      <w:marLeft w:val="0"/>
      <w:marRight w:val="0"/>
      <w:marTop w:val="0"/>
      <w:marBottom w:val="0"/>
      <w:divBdr>
        <w:top w:val="none" w:sz="0" w:space="0" w:color="auto"/>
        <w:left w:val="none" w:sz="0" w:space="0" w:color="auto"/>
        <w:bottom w:val="none" w:sz="0" w:space="0" w:color="auto"/>
        <w:right w:val="none" w:sz="0" w:space="0" w:color="auto"/>
      </w:divBdr>
    </w:div>
    <w:div w:id="2118984347">
      <w:bodyDiv w:val="1"/>
      <w:marLeft w:val="0"/>
      <w:marRight w:val="0"/>
      <w:marTop w:val="0"/>
      <w:marBottom w:val="0"/>
      <w:divBdr>
        <w:top w:val="none" w:sz="0" w:space="0" w:color="auto"/>
        <w:left w:val="none" w:sz="0" w:space="0" w:color="auto"/>
        <w:bottom w:val="none" w:sz="0" w:space="0" w:color="auto"/>
        <w:right w:val="none" w:sz="0" w:space="0" w:color="auto"/>
      </w:divBdr>
    </w:div>
    <w:div w:id="2120370522">
      <w:bodyDiv w:val="1"/>
      <w:marLeft w:val="0"/>
      <w:marRight w:val="0"/>
      <w:marTop w:val="0"/>
      <w:marBottom w:val="0"/>
      <w:divBdr>
        <w:top w:val="none" w:sz="0" w:space="0" w:color="auto"/>
        <w:left w:val="none" w:sz="0" w:space="0" w:color="auto"/>
        <w:bottom w:val="none" w:sz="0" w:space="0" w:color="auto"/>
        <w:right w:val="none" w:sz="0" w:space="0" w:color="auto"/>
      </w:divBdr>
    </w:div>
    <w:div w:id="2127967131">
      <w:bodyDiv w:val="1"/>
      <w:marLeft w:val="0"/>
      <w:marRight w:val="0"/>
      <w:marTop w:val="0"/>
      <w:marBottom w:val="0"/>
      <w:divBdr>
        <w:top w:val="none" w:sz="0" w:space="0" w:color="auto"/>
        <w:left w:val="none" w:sz="0" w:space="0" w:color="auto"/>
        <w:bottom w:val="none" w:sz="0" w:space="0" w:color="auto"/>
        <w:right w:val="none" w:sz="0" w:space="0" w:color="auto"/>
      </w:divBdr>
    </w:div>
    <w:div w:id="2133934304">
      <w:bodyDiv w:val="1"/>
      <w:marLeft w:val="0"/>
      <w:marRight w:val="0"/>
      <w:marTop w:val="0"/>
      <w:marBottom w:val="0"/>
      <w:divBdr>
        <w:top w:val="none" w:sz="0" w:space="0" w:color="auto"/>
        <w:left w:val="none" w:sz="0" w:space="0" w:color="auto"/>
        <w:bottom w:val="none" w:sz="0" w:space="0" w:color="auto"/>
        <w:right w:val="none" w:sz="0" w:space="0" w:color="auto"/>
      </w:divBdr>
    </w:div>
    <w:div w:id="2134132676">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svg"/><Relationship Id="rId53" Type="http://schemas.openxmlformats.org/officeDocument/2006/relationships/image" Target="media/image39.png"/><Relationship Id="rId58" Type="http://schemas.openxmlformats.org/officeDocument/2006/relationships/image" Target="media/image44.sv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theme" Target="theme/theme1.xml"/><Relationship Id="rId19" Type="http://schemas.openxmlformats.org/officeDocument/2006/relationships/image" Target="media/image7.sv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image" Target="media/image31.svg"/><Relationship Id="rId48" Type="http://schemas.openxmlformats.org/officeDocument/2006/relationships/image" Target="media/image36.png"/><Relationship Id="rId56" Type="http://schemas.openxmlformats.org/officeDocument/2006/relationships/image" Target="media/image42.svg"/><Relationship Id="rId64" Type="http://schemas.openxmlformats.org/officeDocument/2006/relationships/image" Target="media/image50.sv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hyperlink" Target="https://privacidadfst.lapspartbox.com" TargetMode="External"/><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sv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svg"/><Relationship Id="rId54" Type="http://schemas.openxmlformats.org/officeDocument/2006/relationships/image" Target="media/image40.svg"/><Relationship Id="rId62" Type="http://schemas.openxmlformats.org/officeDocument/2006/relationships/image" Target="media/image48.sv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9.svg"/><Relationship Id="rId44" Type="http://schemas.openxmlformats.org/officeDocument/2006/relationships/image" Target="media/image32.png"/><Relationship Id="rId52" Type="http://schemas.openxmlformats.org/officeDocument/2006/relationships/image" Target="media/image38.jpg"/><Relationship Id="rId60" Type="http://schemas.openxmlformats.org/officeDocument/2006/relationships/image" Target="media/image46.sv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svg"/><Relationship Id="rId34" Type="http://schemas.openxmlformats.org/officeDocument/2006/relationships/image" Target="media/image22.png"/><Relationship Id="rId50" Type="http://schemas.openxmlformats.org/officeDocument/2006/relationships/hyperlink" Target="https://soportefst.lapspartbox.com" TargetMode="External"/><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7.sv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3</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4</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5</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2</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6</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22</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23</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24</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30</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31</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17</b:RefOrder>
  </b:Source>
  <b:Source>
    <b:Tag>Ger22</b:Tag>
    <b:SourceType>InternetSite</b:SourceType>
    <b:Guid>{4D1BAE88-627F-0B4D-925C-C6DCA4BDEF1E}</b:Guid>
    <b:Author>
      <b:Author>
        <b:NameList>
          <b:Person>
            <b:Last>Garcés</b:Last>
            <b:First>Germán</b:First>
          </b:Person>
        </b:NameList>
      </b:Author>
    </b:Author>
    <b:URL>https://www.hiberus.com/crecemos-contigo/ventajas-de-usar-figma-como-herramienta-de-diseno-ui/</b:URL>
    <b:Year>2022</b:Year>
    <b:Month>Enero</b:Month>
    <b:Day>7</b:Day>
    <b:YearAccessed>2024</b:YearAccessed>
    <b:MonthAccessed>Abril</b:MonthAccessed>
    <b:DayAccessed>3</b:DayAccessed>
    <b:RefOrder>7</b:RefOrder>
  </b:Source>
  <b:Source>
    <b:Tag>Del24</b:Tag>
    <b:SourceType>InternetSite</b:SourceType>
    <b:Guid>{210A36AA-E82E-6A4B-AD41-100FEDEC09B8}</b:Guid>
    <b:Title>Deloitte</b:Title>
    <b:URL>¿Qué es React Native?</b:URL>
    <b:YearAccessed>2024</b:YearAccessed>
    <b:MonthAccessed>Marzo </b:MonthAccessed>
    <b:DayAccessed>24</b:DayAccessed>
    <b:RefOrder>8</b:RefOrder>
  </b:Source>
  <b:Source>
    <b:Tag>Den23</b:Tag>
    <b:SourceType>InternetSite</b:SourceType>
    <b:Guid>{94BCCCF0-A32A-3F47-9BDA-F7B55F3FA541}</b:Guid>
    <b:Author>
      <b:Author>
        <b:NameList>
          <b:Person>
            <b:Last>Borovskoy</b:Last>
            <b:First>Denis</b:First>
          </b:Person>
        </b:NameList>
      </b:Author>
    </b:Author>
    <b:Title>LinkedIn</b:Title>
    <b:URL>https://es.linkedin.com/pulse/qué-es-expo-10-características-que-tenes-saber-2023-denis-borovskoy</b:URL>
    <b:Year>2023</b:Year>
    <b:Month>Septiembre</b:Month>
    <b:Day>14</b:Day>
    <b:YearAccessed>2024</b:YearAccessed>
    <b:MonthAccessed>Abril</b:MonthAccessed>
    <b:DayAccessed>1</b:DayAccessed>
    <b:RefOrder>9</b:RefOrder>
  </b:Source>
  <b:Source>
    <b:Tag>docker</b:Tag>
    <b:SourceType>InternetSite</b:SourceType>
    <b:Guid>{E8ED0DA2-C011-424B-BED3-863A2590CE07}</b:Guid>
    <b:Author>
      <b:Author>
        <b:NameList>
          <b:Person>
            <b:Last>AWS</b:Last>
          </b:Person>
        </b:NameList>
      </b:Author>
    </b:Author>
    <b:Title>AWS</b:Title>
    <b:URL>https://aws.amazon.com/es/docker/</b:URL>
    <b:YearAccessed>2024</b:YearAccessed>
    <b:MonthAccessed>Febrero</b:MonthAccessed>
    <b:DayAccessed>26</b:DayAccessed>
    <b:RefOrder>10</b:RefOrder>
  </b:Source>
  <b:Source>
    <b:Tag>Pur24</b:Tag>
    <b:SourceType>InternetSite</b:SourceType>
    <b:Guid>{9F448B21-A11B-0945-A2FE-B46D67A1E270}</b:Guid>
    <b:Author>
      <b:Author>
        <b:NameList>
          <b:Person>
            <b:Last>PureStorage</b:Last>
          </b:Person>
        </b:NameList>
      </b:Author>
    </b:Author>
    <b:Title>PureStorage</b:Title>
    <b:URL>https://www.purestorage.com/es/knowledge/what-is-mariadb.html</b:URL>
    <b:YearAccessed>2024</b:YearAccessed>
    <b:MonthAccessed>Febrero</b:MonthAccessed>
    <b:DayAccessed>27</b:DayAccessed>
    <b:RefOrder>11</b:RefOrder>
  </b:Source>
  <b:Source>
    <b:Tag>Fer21</b:Tag>
    <b:SourceType>InternetSite</b:SourceType>
    <b:Guid>{0269AC9D-3658-4841-82D3-F0D4CA7036FF}</b:Guid>
    <b:Author>
      <b:Author>
        <b:NameList>
          <b:Person>
            <b:Last>Zúñiga</b:Last>
            <b:First>Fernán</b:First>
            <b:Middle>García de</b:Middle>
          </b:Person>
        </b:NameList>
      </b:Author>
    </b:Author>
    <b:Title>Arsys</b:Title>
    <b:URL>https://www.arsys.es/blog/phpmyadmin</b:URL>
    <b:Year>2021</b:Year>
    <b:Month>Noviembre</b:Month>
    <b:Day>15</b:Day>
    <b:YearAccessed>2024</b:YearAccessed>
    <b:MonthAccessed>Abril</b:MonthAccessed>
    <b:DayAccessed>17</b:DayAccessed>
    <b:RefOrder>12</b:RefOrder>
  </b:Source>
  <b:Source>
    <b:Tag>Llu17</b:Tag>
    <b:SourceType>InternetSite</b:SourceType>
    <b:Guid>{A3FE3479-C650-C440-8D69-527C1DD8D1AA}</b:Guid>
    <b:Author>
      <b:Author>
        <b:NameList>
          <b:Person>
            <b:Last>Codina</b:Last>
            <b:First>Lluís</b:First>
          </b:Person>
        </b:NameList>
      </b:Author>
    </b:Author>
    <b:Title>Lluís Codina</b:Title>
    <b:URL>https://www.lluiscodina.com/bases-de-datos-de-cine-y-television/</b:URL>
    <b:Year>2017</b:Year>
    <b:Month>Enero</b:Month>
    <b:Day>31</b:Day>
    <b:YearAccessed>2024</b:YearAccessed>
    <b:MonthAccessed>Abril</b:MonthAccessed>
    <b:DayAccessed>5</b:DayAccessed>
    <b:RefOrder>13</b:RefOrder>
  </b:Source>
  <b:Source>
    <b:Tag>Kin23</b:Tag>
    <b:SourceType>InternetSite</b:SourceType>
    <b:Guid>{D81DC8F0-071D-5B41-BA19-68ED177C66CE}</b:Guid>
    <b:Title>Kinsta</b:Title>
    <b:URL>https://kinsta.com/knowledgebase/what-is-express-js/</b:URL>
    <b:Year>2023</b:Year>
    <b:Month>Septiembre</b:Month>
    <b:Day>13</b:Day>
    <b:YearAccessed>2024</b:YearAccessed>
    <b:MonthAccessed>Febrero</b:MonthAccessed>
    <b:DayAccessed>29</b:DayAccessed>
    <b:RefOrder>14</b:RefOrder>
  </b:Source>
  <b:Source>
    <b:Tag>Apl24</b:Tag>
    <b:SourceType>InternetSite</b:SourceType>
    <b:Guid>{44705EC8-F3CB-7E4D-A4F1-C9F41C0EF6ED}</b:Guid>
    <b:Author>
      <b:Author>
        <b:NameList>
          <b:Person>
            <b:Last>Aplpe</b:Last>
          </b:Person>
        </b:NameList>
      </b:Author>
    </b:Author>
    <b:Title>Apple</b:Title>
    <b:URL>https://itunespartner.apple.com/movies/articles/transporter_getting-set-up</b:URL>
    <b:YearAccessed>2024</b:YearAccessed>
    <b:MonthAccessed>Marzo</b:MonthAccessed>
    <b:DayAccessed>2</b:DayAccessed>
    <b:RefOrder>15</b:RefOrder>
  </b:Source>
  <b:Source>
    <b:Tag>Ögg23</b:Tag>
    <b:SourceType>Book</b:SourceType>
    <b:Guid>{F7C160C1-B3A8-874A-8DB4-CD88B2776AF5}</b:Guid>
    <b:Title>Docker: Practical Guide for Developers and DevOps Teams</b:Title>
    <b:Year>2023</b:Year>
    <b:Author>
      <b:Author>
        <b:NameList>
          <b:Person>
            <b:Last>Öggl</b:Last>
            <b:First>Bernd</b:First>
          </b:Person>
          <b:Person>
            <b:Last>Kofler</b:Last>
            <b:First>Michael</b:First>
          </b:Person>
        </b:NameList>
      </b:Author>
    </b:Author>
    <b:Publisher>Rheinwerk</b:Publisher>
    <b:RefOrder>26</b:RefOrder>
  </b:Source>
  <b:Source>
    <b:Tag>And23</b:Tag>
    <b:SourceType>InternetSite</b:SourceType>
    <b:Guid>{9DF6C71D-4CE1-4742-ACFC-DE5C05FC8FED}</b:Guid>
    <b:Year>2023</b:Year>
    <b:Author>
      <b:Author>
        <b:NameList>
          <b:Person>
            <b:Last>Chacón</b:Last>
            <b:First>Andrés</b:First>
          </b:Person>
        </b:NameList>
      </b:Author>
    </b:Author>
    <b:URL>https://a-chacon.com/docker/mariadb/phpmyadmin/2023/07/07/docker-compose-mariadb-phpmyadmin.html</b:URL>
    <b:Month>Julio</b:Month>
    <b:Day>7</b:Day>
    <b:YearAccessed>2024</b:YearAccessed>
    <b:MonthAccessed>Febrero</b:MonthAccessed>
    <b:DayAccessed>26</b:DayAccessed>
    <b:RefOrder>25</b:RefOrder>
  </b:Source>
  <b:Source>
    <b:Tag>BOE18</b:Tag>
    <b:SourceType>ElectronicSource</b:SourceType>
    <b:Guid>{312318FA-7892-DB4A-99B8-E860F5302D1C}</b:Guid>
    <b:Title>Ley Orgánica 3/2018, de 5 de diciembre, de Protección de Datos Personales y garantía de los derechos digitales.</b:Title>
    <b:Year>2018</b:Year>
    <b:Author>
      <b:Author>
        <b:NameList>
          <b:Person>
            <b:Last>BOE</b:Last>
          </b:Person>
        </b:NameList>
      </b:Author>
    </b:Author>
    <b:City>Madrid</b:City>
    <b:RefOrder>37</b:RefOrder>
  </b:Source>
  <b:Source>
    <b:Tag>Goo22</b:Tag>
    <b:SourceType>InternetSite</b:SourceType>
    <b:Guid>{7F4CFD3E-62A2-C84E-8E5E-56B4C1D8C0EE}</b:Guid>
    <b:Title>GooApps</b:Title>
    <b:Year>2022</b:Year>
    <b:Author>
      <b:Author>
        <b:NameList>
          <b:Person>
            <b:Last>GooApps</b:Last>
          </b:Person>
        </b:NameList>
      </b:Author>
    </b:Author>
    <b:URL>https://gooapps.es/2022/02/21/cuanto-cuesta-subir-una-aplicacion-a-una-app-store/</b:URL>
    <b:Month>Febrero</b:Month>
    <b:Day>21</b:Day>
    <b:YearAccessed>2025</b:YearAccessed>
    <b:MonthAccessed>Abril</b:MonthAccessed>
    <b:DayAccessed>25</b:DayAccessed>
    <b:RefOrder>16</b:RefOrder>
  </b:Source>
  <b:Source>
    <b:Tag>San22</b:Tag>
    <b:SourceType>InternetSite</b:SourceType>
    <b:Guid>{519F3F70-6348-9848-A366-76B8EA5F0CC5}</b:Guid>
    <b:Title>StackOverflow</b:Title>
    <b:URL>https://stackoverflow.com/questions/24184579/how-to-properly-write-a-gradle-wrapper-properties-file</b:URL>
    <b:Year>2022</b:Year>
    <b:Month>Mayo</b:Month>
    <b:Day>18</b:Day>
    <b:YearAccessed>5</b:YearAccessed>
    <b:MonthAccessed>Marzo</b:MonthAccessed>
    <b:DayAccessed>2024</b:DayAccessed>
    <b:Author>
      <b:Author>
        <b:NameList>
          <b:Person>
            <b:Last>Sanjeev</b:Last>
          </b:Person>
        </b:NameList>
      </b:Author>
    </b:Author>
    <b:RefOrder>18</b:RefOrder>
  </b:Source>
  <b:Source>
    <b:Tag>Cha241</b:Tag>
    <b:SourceType>InternetSite</b:SourceType>
    <b:Guid>{0C5A5F4C-0E6F-9D42-800E-8D51154F04B2}</b:Guid>
    <b:Author>
      <b:Author>
        <b:NameList>
          <b:Person>
            <b:Last>ChatGPT</b:Last>
          </b:Person>
        </b:NameList>
      </b:Author>
    </b:Author>
    <b:URL>https://chat.openai.com/share/10e3510c-3127-4073-8256-016bdc987b43</b:URL>
    <b:Year>2024</b:Year>
    <b:Month>Abril</b:Month>
    <b:Day>25</b:Day>
    <b:YearAccessed>2024</b:YearAccessed>
    <b:MonthAccessed>Abril</b:MonthAccessed>
    <b:DayAccessed>24</b:DayAccessed>
    <b:RefOrder>19</b:RefOrder>
  </b:Source>
  <b:Source>
    <b:Tag>Lif24</b:Tag>
    <b:SourceType>InternetSite</b:SourceType>
    <b:Guid>{0268B225-F13C-4644-B1F4-F4D33B9C7CBD}</b:Guid>
    <b:Author>
      <b:Author>
        <b:NameList>
          <b:Person>
            <b:Last>Life360</b:Last>
          </b:Person>
        </b:NameList>
      </b:Author>
    </b:Author>
    <b:URL>https://apps.apple.com/us/app/life360-buscar-familia-amigos/id384830320?l=es-MX</b:URL>
    <b:YearAccessed>2024</b:YearAccessed>
    <b:MonthAccessed>Abril</b:MonthAccessed>
    <b:DayAccessed>3</b:DayAccessed>
    <b:RefOrder>20</b:RefOrder>
  </b:Source>
  <b:Source>
    <b:Tag>Eug20</b:Tag>
    <b:SourceType>Book</b:SourceType>
    <b:Guid>{5F52DEBB-D4A8-744E-9A62-3DDA95B70738}</b:Guid>
    <b:Title>Designing in Figma: The complete guide to designing with reusable components and styles in Figma</b:Title>
    <b:Year>2020</b:Year>
    <b:Author>
      <b:Author>
        <b:NameList>
          <b:Person>
            <b:Last>Fedorenko</b:Last>
            <b:First>Eugene</b:First>
          </b:Person>
        </b:NameList>
      </b:Author>
    </b:Author>
    <b:Publisher>Independently published</b:Publisher>
    <b:RefOrder>21</b:RefOrder>
  </b:Source>
  <b:Source>
    <b:Tag>Man21</b:Tag>
    <b:SourceType>InternetSite</b:SourceType>
    <b:Guid>{870F1847-C54F-8E42-B59D-FC821E2F0D09}</b:Guid>
    <b:Title>Manuel Morejón</b:Title>
    <b:Year>2021</b:Year>
    <b:Author>
      <b:Author>
        <b:NameList>
          <b:Person>
            <b:Last>Morejón</b:Last>
            <b:First>Manuel</b:First>
          </b:Person>
        </b:NameList>
      </b:Author>
    </b:Author>
    <b:URL>https://mmorejon.io/blog/traefik-2-configuracion-avanzada-docker-compose/</b:URL>
    <b:Month>Febrero</b:Month>
    <b:Day>23</b:Day>
    <b:YearAccessed>2024</b:YearAccessed>
    <b:MonthAccessed>Febrero</b:MonthAccessed>
    <b:DayAccessed>4</b:DayAccessed>
    <b:RefOrder>28</b:RefOrder>
  </b:Source>
  <b:Source>
    <b:Tag>Jos20</b:Tag>
    <b:SourceType>InternetSite</b:SourceType>
    <b:Guid>{C84AF806-4E09-8645-8051-FF3218B58C0C}</b:Guid>
    <b:Author>
      <b:Author>
        <b:NameList>
          <b:Person>
            <b:Last>Ramírez</b:Last>
            <b:First>José</b:First>
            <b:Middle>Manuel</b:Middle>
          </b:Person>
        </b:NameList>
      </b:Author>
    </b:Author>
    <b:Title>MasQteclas</b:Title>
    <b:URL>https://www.masqueteclas.com/curso/docker-qnap/4-proxy-inverso-traefik-2/</b:URL>
    <b:Year>2020</b:Year>
    <b:Month>Marzo</b:Month>
    <b:Day>29</b:Day>
    <b:RefOrder>29</b:RefOrder>
  </b:Source>
  <b:Source>
    <b:Tag>Exp242</b:Tag>
    <b:SourceType>InternetSite</b:SourceType>
    <b:Guid>{24111E19-592B-C444-9599-E954DF12D66A}</b:Guid>
    <b:Author>
      <b:Author>
        <b:NameList>
          <b:Person>
            <b:Last>Expo</b:Last>
          </b:Person>
        </b:NameList>
      </b:Author>
    </b:Author>
    <b:Title>Expo Docs</b:Title>
    <b:URL>https://docs.expo.dev/build/setup/</b:URL>
    <b:YearAccessed>2024</b:YearAccessed>
    <b:MonthAccessed>Marzo</b:MonthAccessed>
    <b:DayAccessed>23</b:DayAccessed>
    <b:RefOrder>34</b:RefOrder>
  </b:Source>
  <b:Source>
    <b:Tag>ouz24</b:Tag>
    <b:SourceType>Book</b:SourceType>
    <b:Guid>{07C7FD3E-0AEC-A348-A536-A81D630C6D37}</b:Guid>
    <b:Title>iOS app Development for Novices - iOS App Creation with Swift, Xcode - Paving Your Way to App Store Success</b:Title>
    <b:Year>2024</b:Year>
    <b:Author>
      <b:Author>
        <b:NameList>
          <b:Person>
            <b:Last>ak</b:Last>
            <b:First>ouz</b:First>
          </b:Person>
        </b:NameList>
      </b:Author>
    </b:Author>
    <b:Publisher> Independently published </b:Publisher>
    <b:RefOrder>35</b:RefOrder>
  </b:Source>
  <b:Source>
    <b:Tag>And231</b:Tag>
    <b:SourceType>Book</b:SourceType>
    <b:Guid>{69282B45-C1C5-3743-8A1A-4493DD985446}</b:Guid>
    <b:Title>Android App Development: From Concept to Code</b:Title>
    <b:Publisher>Independently published</b:Publisher>
    <b:Year>2023</b:Year>
    <b:RefOrder>36</b:RefOrder>
  </b:Source>
  <b:Source>
    <b:Tag>Jin18</b:Tag>
    <b:SourceType>Book</b:SourceType>
    <b:Guid>{023A59C0-E761-0443-847D-4DD8901D9EE5}</b:Guid>
    <b:Title>Designing Web APIs: Building APIs That Developers Love</b:Title>
    <b:Publisher>O'Reilly Media</b:Publisher>
    <b:Year>2018</b:Year>
    <b:Author>
      <b:Author>
        <b:NameList>
          <b:Person>
            <b:Last>Jin</b:Last>
            <b:First>Brenda</b:First>
          </b:Person>
          <b:Person>
            <b:Last>Sahni</b:Last>
            <b:First>Saurabh</b:First>
          </b:Person>
          <b:Person>
            <b:Last>Shevat </b:Last>
            <b:First>Amir</b:First>
          </b:Person>
        </b:NameList>
      </b:Author>
    </b:Author>
    <b:RefOrder>33</b:RefOrder>
  </b:Source>
  <b:Source>
    <b:Tag>San17</b:Tag>
    <b:SourceType>Book</b:SourceType>
    <b:Guid>{3AB352A6-D926-D044-A035-6CC6E823AE7C}</b:Guid>
    <b:Author>
      <b:Author>
        <b:NameList>
          <b:Person>
            <b:Last>Patni</b:Last>
            <b:First>Sanjay</b:First>
          </b:Person>
        </b:NameList>
      </b:Author>
    </b:Author>
    <b:Title>Pro RESTful APIs: Design, Build and Integrate with REST, JSON, XML and JAX-RS</b:Title>
    <b:Publisher>Apress</b:Publisher>
    <b:Year>2017</b:Year>
    <b:RefOrder>32</b:RefOrder>
  </b:Source>
  <b:Source>
    <b:Tag>Jam15</b:Tag>
    <b:SourceType>Book</b:SourceType>
    <b:Guid>{F7C45038-5667-6F44-9108-E9624DA7F43F}</b:Guid>
    <b:Author>
      <b:Author>
        <b:NameList>
          <b:Person>
            <b:Last>Turnbull</b:Last>
            <b:First>James</b:First>
          </b:Person>
        </b:NameList>
      </b:Author>
    </b:Author>
    <b:Title>The Docker Book: Containerization is the new virtualization</b:Title>
    <b:Year>2015</b:Year>
    <b:RefOrder>27</b:RefOrder>
  </b:Source>
  <b:Source>
    <b:Tag>Aja23</b:Tag>
    <b:SourceType>InternetSite</b:SourceType>
    <b:Guid>{0E5B6545-BB69-B044-8930-15CE7E8C84E0}</b:Guid>
    <b:Title>Blackcoffer Insights</b:Title>
    <b:Year>2023</b:Year>
    <b:Author>
      <b:Author>
        <b:NameList>
          <b:Person>
            <b:Last>Bidyarthy</b:Last>
            <b:First>Ajay</b:First>
          </b:Person>
        </b:NameList>
      </b:Author>
    </b:Author>
    <b:URL>https://insights.blackcoffer.com/the-rise-of-the-ott-platform-and-its-impact-on-the-entertainment-industry-by-2040/</b:URL>
    <b:Month>Agosto</b:Month>
    <b:Day>17</b:Day>
    <b:YearAccessed>2024</b:YearAccessed>
    <b:MonthAccessed>Febrero</b:MonthAccessed>
    <b:DayAccessed>15</b:DayAccessed>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6A33F66-ADEA-DC4B-A9E1-CADE0995700C}">
  <ds:schemaRefs>
    <ds:schemaRef ds:uri="http://schemas.openxmlformats.org/officeDocument/2006/bibliography"/>
  </ds:schemaRefs>
</ds:datastoreItem>
</file>

<file path=customXml/itemProps2.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4.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0</TotalTime>
  <Pages>109</Pages>
  <Words>30589</Words>
  <Characters>168240</Characters>
  <Application>Microsoft Office Word</Application>
  <DocSecurity>0</DocSecurity>
  <Lines>1402</Lines>
  <Paragraphs>396</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198433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2</cp:revision>
  <cp:lastPrinted>2024-03-06T11:27:00Z</cp:lastPrinted>
  <dcterms:created xsi:type="dcterms:W3CDTF">2024-04-28T16:48:00Z</dcterms:created>
  <dcterms:modified xsi:type="dcterms:W3CDTF">2024-04-28T16:48:00Z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